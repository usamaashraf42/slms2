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6C6F50" w:rsidP="00913946">
            <w:pPr>
              <w:pStyle w:val="Title"/>
            </w:pPr>
            <w:r>
              <w:t>fareeha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arshad</w:t>
            </w:r>
          </w:p>
          <w:p w:rsidR="00692703" w:rsidRPr="00CF1A49" w:rsidRDefault="006C6F50" w:rsidP="00913946">
            <w:pPr>
              <w:pStyle w:val="ContactInfo"/>
              <w:contextualSpacing w:val="0"/>
            </w:pPr>
            <w:r>
              <w:t>79X, X Block, Tariq Bin Ziyad Colony, Sahiwal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F4FB088AE04E40A291378F6B09C549A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03320470414</w:t>
            </w:r>
          </w:p>
          <w:p w:rsidR="00692703" w:rsidRPr="00CF1A49" w:rsidRDefault="00717A01" w:rsidP="006C6F50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C34C5F15A0694C7B95EE3F1BF4DDA9BA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4C069C3B500B4DFD911A968431BE455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6C6F50">
              <w:t>fareehaArshad91@gmail.com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950B1A0CB87C41A0AB0B6491748EF0E6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6C6F50">
              <w:t>candle_flame96@yahoo.com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214A68" w:rsidRDefault="00214A68" w:rsidP="00214A68">
            <w:pPr>
              <w:pStyle w:val="Default"/>
            </w:pPr>
          </w:p>
          <w:p w:rsidR="001755A8" w:rsidRPr="00214A68" w:rsidRDefault="00214A68" w:rsidP="00DC77B8">
            <w:pPr>
              <w:contextualSpacing w:val="0"/>
              <w:jc w:val="both"/>
            </w:pPr>
            <w:r w:rsidRPr="00214A68">
              <w:rPr>
                <w:color w:val="000000" w:themeColor="text1"/>
              </w:rPr>
              <w:t xml:space="preserve"> A challenging position which will provide the opportunity to utilize my experience, management, leadership and development skills. Want to be a team player with demonstrate ability to adapt easily to new commodities and environment. </w:t>
            </w:r>
          </w:p>
        </w:tc>
      </w:tr>
    </w:tbl>
    <w:p w:rsidR="004E01EB" w:rsidRPr="00CF1A49" w:rsidRDefault="00717A01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44F9D7663C09478594CD4CB2172C612E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214A68">
        <w:tc>
          <w:tcPr>
            <w:tcW w:w="9290" w:type="dxa"/>
          </w:tcPr>
          <w:p w:rsidR="001D0BF1" w:rsidRPr="00CF1A49" w:rsidRDefault="006C6F50" w:rsidP="00DC77B8">
            <w:pPr>
              <w:pStyle w:val="Heading3"/>
              <w:contextualSpacing w:val="0"/>
              <w:jc w:val="both"/>
              <w:outlineLvl w:val="2"/>
            </w:pPr>
            <w:r>
              <w:t>september 2010</w:t>
            </w:r>
            <w:r w:rsidR="001D0BF1" w:rsidRPr="00CF1A49">
              <w:t xml:space="preserve"> – </w:t>
            </w:r>
            <w:r>
              <w:t>september 2012</w:t>
            </w:r>
          </w:p>
          <w:p w:rsidR="001D0BF1" w:rsidRPr="00CF1A49" w:rsidRDefault="006C6F50" w:rsidP="00DC77B8">
            <w:pPr>
              <w:pStyle w:val="Heading2"/>
              <w:contextualSpacing w:val="0"/>
              <w:jc w:val="both"/>
              <w:outlineLvl w:val="1"/>
            </w:pPr>
            <w:r>
              <w:t>Teacher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Harvard Grammer High School</w:t>
            </w:r>
          </w:p>
          <w:p w:rsidR="001E3120" w:rsidRPr="00CF1A49" w:rsidRDefault="00214A68" w:rsidP="00DC77B8">
            <w:pPr>
              <w:contextualSpacing w:val="0"/>
              <w:jc w:val="both"/>
            </w:pPr>
            <w:r>
              <w:t xml:space="preserve"> Teaching </w:t>
            </w:r>
            <w:r w:rsidR="006C6F50">
              <w:t>the subject of biology (9</w:t>
            </w:r>
            <w:r w:rsidR="006C6F50" w:rsidRPr="006C6F50">
              <w:rPr>
                <w:vertAlign w:val="superscript"/>
              </w:rPr>
              <w:t>th</w:t>
            </w:r>
            <w:r w:rsidR="006C6F50">
              <w:t xml:space="preserve"> &amp; 10</w:t>
            </w:r>
            <w:r w:rsidR="006C6F50" w:rsidRPr="006C6F50">
              <w:rPr>
                <w:vertAlign w:val="superscript"/>
              </w:rPr>
              <w:t>th</w:t>
            </w:r>
            <w:r w:rsidR="006C6F50">
              <w:t>)</w:t>
            </w:r>
            <w:r>
              <w:t xml:space="preserve"> (2 years)</w:t>
            </w:r>
          </w:p>
        </w:tc>
      </w:tr>
      <w:tr w:rsidR="00F61DF9" w:rsidRPr="00CF1A49" w:rsidTr="00214A68">
        <w:tc>
          <w:tcPr>
            <w:tcW w:w="9290" w:type="dxa"/>
            <w:tcMar>
              <w:top w:w="216" w:type="dxa"/>
            </w:tcMar>
          </w:tcPr>
          <w:p w:rsidR="00F61DF9" w:rsidRPr="00CF1A49" w:rsidRDefault="006C6F50" w:rsidP="00DC77B8">
            <w:pPr>
              <w:pStyle w:val="Heading3"/>
              <w:contextualSpacing w:val="0"/>
              <w:jc w:val="both"/>
              <w:outlineLvl w:val="2"/>
            </w:pPr>
            <w:r>
              <w:t>november 2014</w:t>
            </w:r>
            <w:r w:rsidR="00F61DF9" w:rsidRPr="00CF1A49">
              <w:t xml:space="preserve"> – </w:t>
            </w:r>
            <w:r>
              <w:t>Febraury 2017</w:t>
            </w:r>
          </w:p>
          <w:p w:rsidR="00F61DF9" w:rsidRPr="00CF1A49" w:rsidRDefault="006C6F50" w:rsidP="00DC77B8">
            <w:pPr>
              <w:pStyle w:val="Heading2"/>
              <w:contextualSpacing w:val="0"/>
              <w:jc w:val="both"/>
              <w:outlineLvl w:val="1"/>
            </w:pPr>
            <w:r>
              <w:t>Tutor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Private</w:t>
            </w:r>
          </w:p>
          <w:p w:rsidR="00F61DF9" w:rsidRDefault="006C6F50" w:rsidP="00DC77B8">
            <w:pPr>
              <w:jc w:val="both"/>
            </w:pPr>
            <w:r>
              <w:t>Computer sciences, Programming Languages(C++ &amp; Java)</w:t>
            </w:r>
            <w:r w:rsidR="00214A68">
              <w:t xml:space="preserve"> (3years)</w:t>
            </w:r>
          </w:p>
        </w:tc>
      </w:tr>
      <w:tr w:rsidR="00214A68" w:rsidRPr="00CF1A49" w:rsidTr="00214A68">
        <w:trPr>
          <w:trHeight w:val="715"/>
        </w:trPr>
        <w:tc>
          <w:tcPr>
            <w:tcW w:w="9290" w:type="dxa"/>
            <w:tcMar>
              <w:top w:w="216" w:type="dxa"/>
            </w:tcMar>
          </w:tcPr>
          <w:p w:rsidR="00214A68" w:rsidRPr="00CF1A49" w:rsidRDefault="00214A68" w:rsidP="00DC77B8">
            <w:pPr>
              <w:pStyle w:val="Heading3"/>
              <w:contextualSpacing w:val="0"/>
              <w:jc w:val="both"/>
              <w:outlineLvl w:val="2"/>
            </w:pPr>
            <w:r>
              <w:t>november 2015</w:t>
            </w:r>
            <w:r w:rsidRPr="00CF1A49">
              <w:t xml:space="preserve"> – </w:t>
            </w:r>
            <w:r w:rsidR="00120811">
              <w:t>january 2017</w:t>
            </w:r>
          </w:p>
          <w:p w:rsidR="00E4731A" w:rsidRPr="00214A68" w:rsidRDefault="00214A68" w:rsidP="00DC77B8">
            <w:pPr>
              <w:pStyle w:val="Heading2"/>
              <w:contextualSpacing w:val="0"/>
              <w:jc w:val="both"/>
              <w:outlineLvl w:val="1"/>
              <w:rPr>
                <w:b w:val="0"/>
                <w:smallCaps/>
                <w:color w:val="595959" w:themeColor="text1" w:themeTint="A6"/>
              </w:rPr>
            </w:pPr>
            <w:r>
              <w:t>invigilator</w:t>
            </w:r>
            <w:r w:rsidRPr="00CF1A49">
              <w:t xml:space="preserve">, </w:t>
            </w:r>
            <w:r>
              <w:rPr>
                <w:rStyle w:val="SubtleReference"/>
              </w:rPr>
              <w:t xml:space="preserve">national testing services </w:t>
            </w:r>
          </w:p>
        </w:tc>
      </w:tr>
      <w:tr w:rsidR="00120811" w:rsidRPr="00CF1A49" w:rsidTr="00214A68">
        <w:trPr>
          <w:trHeight w:val="715"/>
        </w:trPr>
        <w:tc>
          <w:tcPr>
            <w:tcW w:w="9290" w:type="dxa"/>
            <w:tcMar>
              <w:top w:w="216" w:type="dxa"/>
            </w:tcMar>
          </w:tcPr>
          <w:p w:rsidR="00120811" w:rsidRPr="00CF1A49" w:rsidRDefault="0091210C" w:rsidP="00DC77B8">
            <w:pPr>
              <w:pStyle w:val="Heading3"/>
              <w:contextualSpacing w:val="0"/>
              <w:jc w:val="both"/>
              <w:outlineLvl w:val="2"/>
            </w:pPr>
            <w:r>
              <w:t>july 2016</w:t>
            </w:r>
            <w:r w:rsidR="00120811" w:rsidRPr="00CF1A49">
              <w:t xml:space="preserve"> – </w:t>
            </w:r>
            <w:r>
              <w:t>september 2016</w:t>
            </w:r>
            <w:bookmarkStart w:id="0" w:name="_GoBack"/>
            <w:bookmarkEnd w:id="0"/>
          </w:p>
          <w:p w:rsidR="00120811" w:rsidRPr="00CF1A49" w:rsidRDefault="00120811" w:rsidP="00DC77B8">
            <w:pPr>
              <w:pStyle w:val="Heading2"/>
              <w:contextualSpacing w:val="0"/>
              <w:jc w:val="both"/>
              <w:outlineLvl w:val="1"/>
            </w:pPr>
            <w:r>
              <w:t>intern</w:t>
            </w:r>
            <w:r w:rsidRPr="00CF1A49">
              <w:t xml:space="preserve">, </w:t>
            </w:r>
            <w:r>
              <w:rPr>
                <w:rStyle w:val="SubtleReference"/>
              </w:rPr>
              <w:t>university of health sciences</w:t>
            </w:r>
          </w:p>
          <w:p w:rsidR="00120811" w:rsidRPr="00120811" w:rsidRDefault="00120811" w:rsidP="00DC77B8">
            <w:pPr>
              <w:pStyle w:val="Default"/>
              <w:jc w:val="both"/>
              <w:rPr>
                <w:rFonts w:asciiTheme="minorHAnsi" w:hAnsiTheme="minorHAnsi"/>
                <w:color w:val="3A3A3A" w:themeColor="background2" w:themeShade="40"/>
                <w:sz w:val="22"/>
                <w:szCs w:val="22"/>
              </w:rPr>
            </w:pPr>
            <w:r w:rsidRPr="00120811">
              <w:rPr>
                <w:rFonts w:asciiTheme="minorHAnsi" w:hAnsiTheme="minorHAnsi"/>
                <w:color w:val="3A3A3A" w:themeColor="background2" w:themeShade="40"/>
                <w:sz w:val="22"/>
                <w:szCs w:val="22"/>
              </w:rPr>
              <w:t>Human Genetics &amp; Molecular Biology (Lab Techniques: DNA extraction from blood by Phenol-Chloroform extraction method, DNA Quantification, Agarose gel e</w:t>
            </w:r>
            <w:r>
              <w:rPr>
                <w:rFonts w:asciiTheme="minorHAnsi" w:hAnsiTheme="minorHAnsi"/>
                <w:color w:val="3A3A3A" w:themeColor="background2" w:themeShade="40"/>
                <w:sz w:val="22"/>
                <w:szCs w:val="22"/>
              </w:rPr>
              <w:t>lectrophoresis, PCR, PCR-RFLP</w:t>
            </w:r>
            <w:r w:rsidRPr="00120811">
              <w:rPr>
                <w:rFonts w:asciiTheme="minorHAnsi" w:hAnsiTheme="minorHAnsi"/>
                <w:color w:val="3A3A3A" w:themeColor="background2" w:themeShade="40"/>
                <w:sz w:val="22"/>
                <w:szCs w:val="22"/>
              </w:rPr>
              <w:t>)</w:t>
            </w:r>
          </w:p>
        </w:tc>
      </w:tr>
      <w:tr w:rsidR="00214A68" w:rsidRPr="00CF1A49" w:rsidTr="00214A68">
        <w:tc>
          <w:tcPr>
            <w:tcW w:w="9290" w:type="dxa"/>
            <w:tcMar>
              <w:top w:w="216" w:type="dxa"/>
            </w:tcMar>
          </w:tcPr>
          <w:p w:rsidR="00214A68" w:rsidRPr="00CF1A49" w:rsidRDefault="00214A68" w:rsidP="00DC77B8">
            <w:pPr>
              <w:pStyle w:val="Heading3"/>
              <w:contextualSpacing w:val="0"/>
              <w:jc w:val="both"/>
              <w:outlineLvl w:val="2"/>
            </w:pPr>
            <w:r>
              <w:t xml:space="preserve">june 2017 </w:t>
            </w:r>
            <w:r w:rsidRPr="00CF1A49">
              <w:t xml:space="preserve">– </w:t>
            </w:r>
            <w:r>
              <w:t>july 2018</w:t>
            </w:r>
          </w:p>
          <w:p w:rsidR="00214A68" w:rsidRPr="00CF1A49" w:rsidRDefault="00214A68" w:rsidP="00DC77B8">
            <w:pPr>
              <w:pStyle w:val="Heading2"/>
              <w:contextualSpacing w:val="0"/>
              <w:jc w:val="both"/>
              <w:outlineLvl w:val="1"/>
            </w:pPr>
            <w:r>
              <w:t>employee-intern</w:t>
            </w:r>
            <w:r w:rsidRPr="00CF1A49">
              <w:t xml:space="preserve">, </w:t>
            </w:r>
            <w:r>
              <w:rPr>
                <w:rStyle w:val="SubtleReference"/>
              </w:rPr>
              <w:t>University of Health Sciences</w:t>
            </w:r>
          </w:p>
          <w:p w:rsidR="00214A68" w:rsidRPr="00120811" w:rsidRDefault="00214A68" w:rsidP="00DC77B8">
            <w:pPr>
              <w:pStyle w:val="Default"/>
              <w:jc w:val="both"/>
              <w:rPr>
                <w:rFonts w:asciiTheme="minorHAnsi" w:hAnsiTheme="minorHAnsi"/>
                <w:color w:val="3A3A3A" w:themeColor="background2" w:themeShade="40"/>
                <w:sz w:val="22"/>
                <w:szCs w:val="22"/>
              </w:rPr>
            </w:pPr>
            <w:r w:rsidRPr="00120811">
              <w:rPr>
                <w:rFonts w:asciiTheme="minorHAnsi" w:hAnsiTheme="minorHAnsi"/>
                <w:color w:val="3A3A3A" w:themeColor="background2" w:themeShade="40"/>
                <w:sz w:val="22"/>
                <w:szCs w:val="22"/>
              </w:rPr>
              <w:t>Forensic department (Lab techniques:</w:t>
            </w:r>
            <w:r w:rsidR="00120811">
              <w:rPr>
                <w:rFonts w:asciiTheme="minorHAnsi" w:hAnsiTheme="minorHAnsi"/>
                <w:color w:val="3A3A3A" w:themeColor="background2" w:themeShade="40"/>
                <w:sz w:val="22"/>
                <w:szCs w:val="22"/>
              </w:rPr>
              <w:t xml:space="preserve"> DNA extraction from blood &amp; buccal swab,</w:t>
            </w:r>
            <w:r w:rsidRPr="00120811">
              <w:rPr>
                <w:rFonts w:asciiTheme="minorHAnsi" w:hAnsiTheme="minorHAnsi"/>
                <w:color w:val="3A3A3A" w:themeColor="background2" w:themeShade="40"/>
                <w:sz w:val="22"/>
                <w:szCs w:val="22"/>
              </w:rPr>
              <w:t xml:space="preserve"> Phenotyping, genotyping, PAGE (</w:t>
            </w:r>
            <w:r w:rsidR="00120811">
              <w:rPr>
                <w:rFonts w:asciiTheme="minorHAnsi" w:hAnsiTheme="minorHAnsi"/>
                <w:color w:val="3A3A3A" w:themeColor="background2" w:themeShade="40"/>
                <w:sz w:val="22"/>
                <w:szCs w:val="22"/>
              </w:rPr>
              <w:t xml:space="preserve"> </w:t>
            </w:r>
            <w:proofErr w:type="spellStart"/>
            <w:r w:rsidR="00A83532">
              <w:rPr>
                <w:rFonts w:asciiTheme="minorHAnsi" w:hAnsiTheme="minorHAnsi"/>
                <w:color w:val="3A3A3A" w:themeColor="background2" w:themeShade="40"/>
                <w:sz w:val="22"/>
                <w:szCs w:val="22"/>
              </w:rPr>
              <w:t>PolyA</w:t>
            </w:r>
            <w:r w:rsidR="00A83532" w:rsidRPr="00120811">
              <w:rPr>
                <w:rFonts w:asciiTheme="minorHAnsi" w:hAnsiTheme="minorHAnsi"/>
                <w:color w:val="3A3A3A" w:themeColor="background2" w:themeShade="40"/>
                <w:sz w:val="22"/>
                <w:szCs w:val="22"/>
              </w:rPr>
              <w:t>crylamide</w:t>
            </w:r>
            <w:proofErr w:type="spellEnd"/>
            <w:r w:rsidRPr="00120811">
              <w:rPr>
                <w:rFonts w:asciiTheme="minorHAnsi" w:hAnsiTheme="minorHAnsi"/>
                <w:color w:val="3A3A3A" w:themeColor="background2" w:themeShade="40"/>
                <w:sz w:val="22"/>
                <w:szCs w:val="22"/>
              </w:rPr>
              <w:t xml:space="preserve"> Gel Electrophoresis), </w:t>
            </w:r>
            <w:r w:rsidR="00373A7A">
              <w:rPr>
                <w:rFonts w:asciiTheme="minorHAnsi" w:hAnsiTheme="minorHAnsi"/>
                <w:color w:val="3A3A3A" w:themeColor="background2" w:themeShade="40"/>
                <w:sz w:val="22"/>
                <w:szCs w:val="22"/>
              </w:rPr>
              <w:t xml:space="preserve">Primer designing &amp; </w:t>
            </w:r>
            <w:r w:rsidRPr="00120811">
              <w:rPr>
                <w:rFonts w:asciiTheme="minorHAnsi" w:hAnsiTheme="minorHAnsi"/>
                <w:color w:val="3A3A3A" w:themeColor="background2" w:themeShade="40"/>
                <w:sz w:val="22"/>
                <w:szCs w:val="22"/>
              </w:rPr>
              <w:t>Pr</w:t>
            </w:r>
            <w:r w:rsidR="00120811">
              <w:rPr>
                <w:rFonts w:asciiTheme="minorHAnsi" w:hAnsiTheme="minorHAnsi"/>
                <w:color w:val="3A3A3A" w:themeColor="background2" w:themeShade="40"/>
                <w:sz w:val="22"/>
                <w:szCs w:val="22"/>
              </w:rPr>
              <w:t>imer Optimization, cataloging, reagent preparation, Real time PCR, Convenient PCR, Gradient PCR</w:t>
            </w:r>
            <w:r w:rsidRPr="00120811">
              <w:rPr>
                <w:rFonts w:asciiTheme="minorHAnsi" w:hAnsiTheme="minorHAnsi"/>
                <w:color w:val="3A3A3A" w:themeColor="background2" w:themeShade="40"/>
                <w:sz w:val="22"/>
                <w:szCs w:val="22"/>
              </w:rPr>
              <w:t>)</w:t>
            </w:r>
          </w:p>
        </w:tc>
      </w:tr>
      <w:tr w:rsidR="00A83532" w:rsidRPr="00CF1A49" w:rsidTr="00DC77B8">
        <w:trPr>
          <w:trHeight w:val="1165"/>
        </w:trPr>
        <w:tc>
          <w:tcPr>
            <w:tcW w:w="9290" w:type="dxa"/>
            <w:tcMar>
              <w:top w:w="216" w:type="dxa"/>
            </w:tcMar>
          </w:tcPr>
          <w:p w:rsidR="00A83532" w:rsidRPr="00CF1A49" w:rsidRDefault="00A83532" w:rsidP="00DC77B8">
            <w:pPr>
              <w:pStyle w:val="Heading3"/>
              <w:contextualSpacing w:val="0"/>
              <w:jc w:val="both"/>
              <w:outlineLvl w:val="2"/>
            </w:pPr>
            <w:r>
              <w:t xml:space="preserve">august 2017 </w:t>
            </w:r>
            <w:r w:rsidRPr="00CF1A49">
              <w:t xml:space="preserve">– </w:t>
            </w:r>
            <w:r>
              <w:t>may 2019</w:t>
            </w:r>
          </w:p>
          <w:p w:rsidR="00A83532" w:rsidRPr="00CF1A49" w:rsidRDefault="00A83532" w:rsidP="00DC77B8">
            <w:pPr>
              <w:pStyle w:val="Heading2"/>
              <w:contextualSpacing w:val="0"/>
              <w:jc w:val="both"/>
              <w:outlineLvl w:val="1"/>
            </w:pPr>
            <w:r>
              <w:t>freelancer</w:t>
            </w:r>
            <w:r w:rsidRPr="00CF1A49">
              <w:t xml:space="preserve">, </w:t>
            </w:r>
            <w:r>
              <w:rPr>
                <w:rStyle w:val="SubtleReference"/>
              </w:rPr>
              <w:t>upwork</w:t>
            </w:r>
          </w:p>
          <w:p w:rsidR="00E4731A" w:rsidRPr="00120811" w:rsidRDefault="00A83532" w:rsidP="00DC77B8">
            <w:pPr>
              <w:pStyle w:val="Default"/>
              <w:jc w:val="both"/>
              <w:rPr>
                <w:rFonts w:asciiTheme="minorHAnsi" w:hAnsiTheme="minorHAnsi"/>
                <w:color w:val="3A3A3A" w:themeColor="background2" w:themeShade="40"/>
                <w:sz w:val="22"/>
                <w:szCs w:val="22"/>
              </w:rPr>
            </w:pPr>
            <w:r>
              <w:rPr>
                <w:rFonts w:asciiTheme="minorHAnsi" w:hAnsiTheme="minorHAnsi"/>
                <w:color w:val="3A3A3A" w:themeColor="background2" w:themeShade="40"/>
                <w:sz w:val="22"/>
                <w:szCs w:val="22"/>
              </w:rPr>
              <w:t>IBM Statistics test run and result analysis, thesis write up &amp; referencing of biologica</w:t>
            </w:r>
            <w:r w:rsidR="00E4731A">
              <w:rPr>
                <w:rFonts w:asciiTheme="minorHAnsi" w:hAnsiTheme="minorHAnsi"/>
                <w:color w:val="3A3A3A" w:themeColor="background2" w:themeShade="40"/>
                <w:sz w:val="22"/>
                <w:szCs w:val="22"/>
              </w:rPr>
              <w:t>l &amp; computational research work.</w:t>
            </w:r>
          </w:p>
        </w:tc>
      </w:tr>
      <w:tr w:rsidR="00DC77B8" w:rsidRPr="00CF1A49" w:rsidTr="00214A68">
        <w:tc>
          <w:tcPr>
            <w:tcW w:w="9290" w:type="dxa"/>
            <w:tcMar>
              <w:top w:w="216" w:type="dxa"/>
            </w:tcMar>
          </w:tcPr>
          <w:p w:rsidR="00DC77B8" w:rsidRPr="00CF1A49" w:rsidRDefault="00DC77B8" w:rsidP="00DC77B8">
            <w:pPr>
              <w:pStyle w:val="Heading3"/>
              <w:contextualSpacing w:val="0"/>
              <w:jc w:val="both"/>
              <w:outlineLvl w:val="2"/>
            </w:pPr>
            <w:r>
              <w:t xml:space="preserve">october 2017 </w:t>
            </w:r>
            <w:r w:rsidRPr="00CF1A49">
              <w:t xml:space="preserve">– </w:t>
            </w:r>
            <w:r>
              <w:t>august 2019</w:t>
            </w:r>
          </w:p>
          <w:p w:rsidR="00DC77B8" w:rsidRPr="00CF1A49" w:rsidRDefault="00DC77B8" w:rsidP="00DC77B8">
            <w:pPr>
              <w:pStyle w:val="Heading2"/>
              <w:contextualSpacing w:val="0"/>
              <w:jc w:val="both"/>
              <w:outlineLvl w:val="1"/>
            </w:pPr>
            <w:r>
              <w:t>supervisory staff</w:t>
            </w:r>
            <w:r w:rsidRPr="00CF1A49">
              <w:t xml:space="preserve">, </w:t>
            </w:r>
            <w:r>
              <w:rPr>
                <w:rStyle w:val="SubtleReference"/>
              </w:rPr>
              <w:t>university of health sciences</w:t>
            </w:r>
          </w:p>
          <w:p w:rsidR="00DC77B8" w:rsidRPr="00120811" w:rsidRDefault="00DC77B8" w:rsidP="00DC77B8">
            <w:pPr>
              <w:pStyle w:val="Default"/>
              <w:jc w:val="both"/>
              <w:rPr>
                <w:rFonts w:asciiTheme="minorHAnsi" w:hAnsiTheme="minorHAnsi"/>
                <w:color w:val="3A3A3A" w:themeColor="background2" w:themeShade="40"/>
                <w:sz w:val="22"/>
                <w:szCs w:val="22"/>
              </w:rPr>
            </w:pPr>
            <w:r>
              <w:rPr>
                <w:rFonts w:asciiTheme="minorHAnsi" w:hAnsiTheme="minorHAnsi"/>
                <w:color w:val="3A3A3A" w:themeColor="background2" w:themeShade="40"/>
                <w:sz w:val="22"/>
                <w:szCs w:val="22"/>
              </w:rPr>
              <w:t>MDCAT entry test and administrative work of form submission and merit list.</w:t>
            </w:r>
          </w:p>
        </w:tc>
      </w:tr>
    </w:tbl>
    <w:sdt>
      <w:sdtPr>
        <w:alias w:val="Education:"/>
        <w:tag w:val="Education:"/>
        <w:id w:val="-1908763273"/>
        <w:placeholder>
          <w:docPart w:val="8B763FEFA32A433A98BF75EA8BFBE1DB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E4731A">
        <w:tc>
          <w:tcPr>
            <w:tcW w:w="9290" w:type="dxa"/>
          </w:tcPr>
          <w:p w:rsidR="001D0BF1" w:rsidRPr="00CF1A49" w:rsidRDefault="00E4731A" w:rsidP="001D0BF1">
            <w:pPr>
              <w:pStyle w:val="Heading3"/>
              <w:contextualSpacing w:val="0"/>
              <w:outlineLvl w:val="2"/>
            </w:pPr>
            <w:r>
              <w:t>march</w:t>
            </w:r>
            <w:r w:rsidR="001D0BF1" w:rsidRPr="00CF1A49">
              <w:t xml:space="preserve"> </w:t>
            </w:r>
            <w:r>
              <w:t>2010</w:t>
            </w:r>
          </w:p>
          <w:p w:rsidR="001D0BF1" w:rsidRPr="00CF1A49" w:rsidRDefault="00E4731A" w:rsidP="001D0BF1">
            <w:pPr>
              <w:pStyle w:val="Heading2"/>
              <w:contextualSpacing w:val="0"/>
              <w:outlineLvl w:val="1"/>
            </w:pPr>
            <w:r>
              <w:t>Matric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Harvard Grammer high school</w:t>
            </w:r>
          </w:p>
          <w:p w:rsidR="007538DC" w:rsidRPr="00CF1A49" w:rsidRDefault="00E4731A" w:rsidP="00E4731A">
            <w:pPr>
              <w:contextualSpacing w:val="0"/>
            </w:pPr>
            <w:r>
              <w:t>Subjects: Biology, Physics &amp; Chemistry</w:t>
            </w:r>
          </w:p>
        </w:tc>
      </w:tr>
      <w:tr w:rsidR="00F61DF9" w:rsidRPr="00CF1A49" w:rsidTr="00E4731A">
        <w:tc>
          <w:tcPr>
            <w:tcW w:w="9290" w:type="dxa"/>
            <w:tcMar>
              <w:top w:w="216" w:type="dxa"/>
            </w:tcMar>
          </w:tcPr>
          <w:p w:rsidR="00F61DF9" w:rsidRPr="00CF1A49" w:rsidRDefault="00E4731A" w:rsidP="00F61DF9">
            <w:pPr>
              <w:pStyle w:val="Heading3"/>
              <w:contextualSpacing w:val="0"/>
              <w:outlineLvl w:val="2"/>
            </w:pPr>
            <w:r>
              <w:t>may</w:t>
            </w:r>
            <w:r w:rsidR="00F61DF9" w:rsidRPr="00CF1A49">
              <w:t xml:space="preserve"> </w:t>
            </w:r>
            <w:r>
              <w:t>2012</w:t>
            </w:r>
          </w:p>
          <w:p w:rsidR="00F61DF9" w:rsidRPr="00CF1A49" w:rsidRDefault="00E4731A" w:rsidP="00F61DF9">
            <w:pPr>
              <w:pStyle w:val="Heading2"/>
              <w:contextualSpacing w:val="0"/>
              <w:outlineLvl w:val="1"/>
            </w:pPr>
            <w:r>
              <w:t>Intermediate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Leadership college for women</w:t>
            </w:r>
          </w:p>
          <w:p w:rsidR="00F61DF9" w:rsidRPr="00E4731A" w:rsidRDefault="00E4731A" w:rsidP="00E4731A">
            <w:pPr>
              <w:rPr>
                <w:b/>
              </w:rPr>
            </w:pPr>
            <w:r>
              <w:t>Subjects: Biology, Physics &amp; Chemistry</w:t>
            </w:r>
          </w:p>
        </w:tc>
      </w:tr>
      <w:tr w:rsidR="00E4731A" w:rsidRPr="00CF1A49" w:rsidTr="00E4731A">
        <w:tc>
          <w:tcPr>
            <w:tcW w:w="9290" w:type="dxa"/>
            <w:tcMar>
              <w:top w:w="216" w:type="dxa"/>
            </w:tcMar>
          </w:tcPr>
          <w:p w:rsidR="00E4731A" w:rsidRPr="00CF1A49" w:rsidRDefault="00E4731A" w:rsidP="00E4731A">
            <w:pPr>
              <w:pStyle w:val="Heading3"/>
              <w:contextualSpacing w:val="0"/>
              <w:outlineLvl w:val="2"/>
            </w:pPr>
            <w:r>
              <w:t>january</w:t>
            </w:r>
            <w:r w:rsidRPr="00CF1A49">
              <w:t xml:space="preserve"> </w:t>
            </w:r>
            <w:r>
              <w:t>2017</w:t>
            </w:r>
          </w:p>
          <w:p w:rsidR="00E4731A" w:rsidRPr="00CF1A49" w:rsidRDefault="00E4731A" w:rsidP="00E4731A">
            <w:pPr>
              <w:pStyle w:val="Heading2"/>
              <w:contextualSpacing w:val="0"/>
              <w:outlineLvl w:val="1"/>
            </w:pPr>
            <w:r>
              <w:t>bachelors of honours</w:t>
            </w:r>
            <w:r w:rsidRPr="00CF1A49">
              <w:t xml:space="preserve">, </w:t>
            </w:r>
            <w:r>
              <w:rPr>
                <w:rStyle w:val="SubtleReference"/>
              </w:rPr>
              <w:t>Comsats university</w:t>
            </w:r>
          </w:p>
          <w:p w:rsidR="00DC77B8" w:rsidRPr="00DC77B8" w:rsidRDefault="00E4731A" w:rsidP="00E4731A">
            <w:r>
              <w:t>Subjects: Bioinformatics</w:t>
            </w:r>
          </w:p>
        </w:tc>
      </w:tr>
    </w:tbl>
    <w:p w:rsidR="00486277" w:rsidRPr="00CF1A49" w:rsidRDefault="00373A7A" w:rsidP="00486277">
      <w:pPr>
        <w:pStyle w:val="Heading1"/>
      </w:pPr>
      <w:r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373A7A" w:rsidP="006E1507">
            <w:pPr>
              <w:pStyle w:val="ListBullet"/>
              <w:contextualSpacing w:val="0"/>
            </w:pPr>
            <w:r>
              <w:t>Communication skills</w:t>
            </w:r>
          </w:p>
          <w:p w:rsidR="001F4E6D" w:rsidRDefault="00373A7A" w:rsidP="00373A7A">
            <w:pPr>
              <w:pStyle w:val="ListBullet"/>
              <w:contextualSpacing w:val="0"/>
            </w:pPr>
            <w:r>
              <w:t>Microsoft office</w:t>
            </w:r>
          </w:p>
          <w:p w:rsidR="00373A7A" w:rsidRDefault="00373A7A" w:rsidP="00373A7A">
            <w:pPr>
              <w:pStyle w:val="ListBullet"/>
              <w:contextualSpacing w:val="0"/>
            </w:pPr>
            <w:r>
              <w:t>Event organization</w:t>
            </w:r>
          </w:p>
          <w:p w:rsidR="00373A7A" w:rsidRDefault="00373A7A" w:rsidP="00373A7A">
            <w:pPr>
              <w:pStyle w:val="ListBullet"/>
              <w:contextualSpacing w:val="0"/>
            </w:pPr>
            <w:r>
              <w:t>Adobe Photoshop</w:t>
            </w:r>
          </w:p>
          <w:p w:rsidR="00373A7A" w:rsidRPr="006E1507" w:rsidRDefault="00373A7A" w:rsidP="00373A7A">
            <w:pPr>
              <w:pStyle w:val="ListBullet"/>
              <w:contextualSpacing w:val="0"/>
            </w:pPr>
            <w:r>
              <w:t xml:space="preserve">Presentation 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373A7A" w:rsidP="006E1507">
            <w:pPr>
              <w:pStyle w:val="ListBullet"/>
              <w:contextualSpacing w:val="0"/>
            </w:pPr>
            <w:r>
              <w:t>Programming Languages (C++, JAVA, Perl, Python, HTML, CSS, Asp.net)</w:t>
            </w:r>
          </w:p>
          <w:p w:rsidR="001E3120" w:rsidRPr="006E1507" w:rsidRDefault="00373A7A" w:rsidP="006E1507">
            <w:pPr>
              <w:pStyle w:val="ListBullet"/>
              <w:contextualSpacing w:val="0"/>
            </w:pPr>
            <w:r>
              <w:t>Art (Calligraphy &amp; Sketching)</w:t>
            </w:r>
          </w:p>
          <w:p w:rsidR="001E3120" w:rsidRDefault="00373A7A" w:rsidP="00373A7A">
            <w:pPr>
              <w:pStyle w:val="ListBullet"/>
              <w:contextualSpacing w:val="0"/>
            </w:pPr>
            <w:r>
              <w:t>Corel Draw</w:t>
            </w:r>
          </w:p>
          <w:p w:rsidR="00373A7A" w:rsidRPr="006E1507" w:rsidRDefault="00373A7A" w:rsidP="00373A7A">
            <w:pPr>
              <w:pStyle w:val="ListBullet"/>
              <w:contextualSpacing w:val="0"/>
            </w:pPr>
            <w:r>
              <w:t>Marketing</w:t>
            </w:r>
          </w:p>
        </w:tc>
      </w:tr>
    </w:tbl>
    <w:p w:rsidR="00AD782D" w:rsidRPr="00CF1A49" w:rsidRDefault="00373A7A" w:rsidP="0062312F">
      <w:pPr>
        <w:pStyle w:val="Heading1"/>
      </w:pPr>
      <w:r>
        <w:t>ACHEIVements</w:t>
      </w:r>
    </w:p>
    <w:p w:rsidR="00373A7A" w:rsidRDefault="00373A7A" w:rsidP="00373A7A">
      <w:pPr>
        <w:pStyle w:val="Default"/>
      </w:pPr>
    </w:p>
    <w:p w:rsidR="00373A7A" w:rsidRPr="00373A7A" w:rsidRDefault="00373A7A" w:rsidP="00373A7A">
      <w:pPr>
        <w:pStyle w:val="Default"/>
        <w:numPr>
          <w:ilvl w:val="0"/>
          <w:numId w:val="16"/>
        </w:numPr>
        <w:ind w:left="360"/>
        <w:jc w:val="both"/>
        <w:rPr>
          <w:rFonts w:asciiTheme="minorHAnsi" w:hAnsiTheme="minorHAnsi"/>
          <w:color w:val="3A3A3A" w:themeColor="background2" w:themeShade="40"/>
          <w:sz w:val="22"/>
          <w:szCs w:val="22"/>
        </w:rPr>
      </w:pPr>
      <w:r w:rsidRPr="00373A7A">
        <w:rPr>
          <w:rFonts w:asciiTheme="minorHAnsi" w:hAnsiTheme="minorHAnsi"/>
          <w:color w:val="3A3A3A" w:themeColor="background2" w:themeShade="40"/>
          <w:sz w:val="22"/>
          <w:szCs w:val="22"/>
        </w:rPr>
        <w:t xml:space="preserve">Publication on </w:t>
      </w:r>
      <w:proofErr w:type="spellStart"/>
      <w:r w:rsidRPr="00373A7A">
        <w:rPr>
          <w:rFonts w:asciiTheme="minorHAnsi" w:hAnsiTheme="minorHAnsi"/>
          <w:color w:val="3A3A3A" w:themeColor="background2" w:themeShade="40"/>
          <w:sz w:val="22"/>
          <w:szCs w:val="22"/>
        </w:rPr>
        <w:t>phylogenomic</w:t>
      </w:r>
      <w:proofErr w:type="spellEnd"/>
      <w:r w:rsidRPr="00373A7A">
        <w:rPr>
          <w:rFonts w:asciiTheme="minorHAnsi" w:hAnsiTheme="minorHAnsi"/>
          <w:color w:val="3A3A3A" w:themeColor="background2" w:themeShade="40"/>
          <w:sz w:val="22"/>
          <w:szCs w:val="22"/>
        </w:rPr>
        <w:t xml:space="preserve"> analysis of </w:t>
      </w:r>
      <w:proofErr w:type="spellStart"/>
      <w:r w:rsidRPr="00373A7A">
        <w:rPr>
          <w:rFonts w:asciiTheme="minorHAnsi" w:hAnsiTheme="minorHAnsi"/>
          <w:color w:val="3A3A3A" w:themeColor="background2" w:themeShade="40"/>
          <w:sz w:val="22"/>
          <w:szCs w:val="22"/>
        </w:rPr>
        <w:t>hnRNPs</w:t>
      </w:r>
      <w:proofErr w:type="spellEnd"/>
      <w:r w:rsidRPr="00373A7A">
        <w:rPr>
          <w:rFonts w:asciiTheme="minorHAnsi" w:hAnsiTheme="minorHAnsi"/>
          <w:color w:val="3A3A3A" w:themeColor="background2" w:themeShade="40"/>
          <w:sz w:val="22"/>
          <w:szCs w:val="22"/>
        </w:rPr>
        <w:t xml:space="preserve"> Gene Family in the journal of computational biology in 2016. </w:t>
      </w:r>
    </w:p>
    <w:p w:rsidR="00373A7A" w:rsidRPr="00373A7A" w:rsidRDefault="00373A7A" w:rsidP="00373A7A">
      <w:pPr>
        <w:pStyle w:val="ListBullet"/>
        <w:numPr>
          <w:ilvl w:val="0"/>
          <w:numId w:val="16"/>
        </w:numPr>
        <w:ind w:left="360"/>
        <w:jc w:val="both"/>
        <w:rPr>
          <w:color w:val="3A3A3A" w:themeColor="background2" w:themeShade="40"/>
        </w:rPr>
      </w:pPr>
      <w:r w:rsidRPr="00373A7A">
        <w:rPr>
          <w:color w:val="3A3A3A" w:themeColor="background2" w:themeShade="40"/>
        </w:rPr>
        <w:t xml:space="preserve">Attended 15th SHAUKAT KHANUM CANCER SYMPOSIUM Nov 11-13, 2016. </w:t>
      </w:r>
    </w:p>
    <w:p w:rsidR="00373A7A" w:rsidRPr="00373A7A" w:rsidRDefault="00373A7A" w:rsidP="00373A7A">
      <w:pPr>
        <w:pStyle w:val="ListBullet"/>
        <w:numPr>
          <w:ilvl w:val="0"/>
          <w:numId w:val="16"/>
        </w:numPr>
        <w:ind w:left="360"/>
        <w:jc w:val="both"/>
        <w:rPr>
          <w:color w:val="3A3A3A" w:themeColor="background2" w:themeShade="40"/>
        </w:rPr>
      </w:pPr>
      <w:r w:rsidRPr="00373A7A">
        <w:rPr>
          <w:color w:val="3A3A3A" w:themeColor="background2" w:themeShade="40"/>
        </w:rPr>
        <w:t xml:space="preserve">Poster presentation in 4th International conference on Biological &amp; Computer Sciences at CUST Dec 17, 2016. </w:t>
      </w:r>
    </w:p>
    <w:p w:rsidR="00EB741D" w:rsidRDefault="00373A7A" w:rsidP="00EB741D">
      <w:pPr>
        <w:pStyle w:val="ListBullet"/>
        <w:numPr>
          <w:ilvl w:val="0"/>
          <w:numId w:val="16"/>
        </w:numPr>
        <w:ind w:left="360"/>
        <w:jc w:val="both"/>
        <w:rPr>
          <w:color w:val="3A3A3A" w:themeColor="background2" w:themeShade="40"/>
        </w:rPr>
      </w:pPr>
      <w:r w:rsidRPr="00373A7A">
        <w:rPr>
          <w:color w:val="3A3A3A" w:themeColor="background2" w:themeShade="40"/>
        </w:rPr>
        <w:t>Thesis research project on “SNP analysis of osteopontin protein for urolithiases (Structure comparison)”</w:t>
      </w:r>
      <w:r w:rsidR="00EB741D">
        <w:rPr>
          <w:color w:val="3A3A3A" w:themeColor="background2" w:themeShade="40"/>
        </w:rPr>
        <w:t>.</w:t>
      </w:r>
    </w:p>
    <w:p w:rsidR="00EB741D" w:rsidRPr="00EB741D" w:rsidRDefault="00EB741D" w:rsidP="00EB741D">
      <w:pPr>
        <w:pStyle w:val="ListBullet"/>
        <w:numPr>
          <w:ilvl w:val="0"/>
          <w:numId w:val="16"/>
        </w:numPr>
        <w:ind w:left="360"/>
        <w:jc w:val="both"/>
        <w:rPr>
          <w:color w:val="3A3A3A" w:themeColor="background2" w:themeShade="40"/>
        </w:rPr>
      </w:pPr>
      <w:r w:rsidRPr="00EB741D">
        <w:rPr>
          <w:color w:val="3A3A3A" w:themeColor="background2" w:themeShade="40"/>
        </w:rPr>
        <w:t xml:space="preserve">Organized Violent crime Investigation “Forensic Evidence Perspective” One day training workshop (06 August 2019 </w:t>
      </w:r>
    </w:p>
    <w:p w:rsidR="00B51D1B" w:rsidRDefault="00373A7A" w:rsidP="00373A7A">
      <w:pPr>
        <w:pStyle w:val="ListBullet"/>
        <w:numPr>
          <w:ilvl w:val="0"/>
          <w:numId w:val="16"/>
        </w:numPr>
        <w:ind w:left="360"/>
        <w:jc w:val="both"/>
        <w:rPr>
          <w:color w:val="3A3A3A" w:themeColor="background2" w:themeShade="40"/>
        </w:rPr>
      </w:pPr>
      <w:r w:rsidRPr="00373A7A">
        <w:rPr>
          <w:color w:val="3A3A3A" w:themeColor="background2" w:themeShade="40"/>
        </w:rPr>
        <w:t xml:space="preserve">Participated in workshop on Forensic Application of </w:t>
      </w:r>
      <w:proofErr w:type="spellStart"/>
      <w:r w:rsidRPr="00373A7A">
        <w:rPr>
          <w:color w:val="3A3A3A" w:themeColor="background2" w:themeShade="40"/>
        </w:rPr>
        <w:t>mtDNA</w:t>
      </w:r>
      <w:proofErr w:type="spellEnd"/>
      <w:r w:rsidRPr="00373A7A">
        <w:rPr>
          <w:color w:val="3A3A3A" w:themeColor="background2" w:themeShade="40"/>
        </w:rPr>
        <w:t xml:space="preserve"> at </w:t>
      </w:r>
      <w:proofErr w:type="spellStart"/>
      <w:r w:rsidRPr="00373A7A">
        <w:rPr>
          <w:color w:val="3A3A3A" w:themeColor="background2" w:themeShade="40"/>
        </w:rPr>
        <w:t>Shalamar</w:t>
      </w:r>
      <w:proofErr w:type="spellEnd"/>
      <w:r w:rsidRPr="00373A7A">
        <w:rPr>
          <w:color w:val="3A3A3A" w:themeColor="background2" w:themeShade="40"/>
        </w:rPr>
        <w:t xml:space="preserve"> Medical &amp; Dental College, Lahore. </w:t>
      </w:r>
    </w:p>
    <w:p w:rsidR="00EB741D" w:rsidRDefault="00EB741D" w:rsidP="00373A7A">
      <w:pPr>
        <w:pStyle w:val="ListBullet"/>
        <w:numPr>
          <w:ilvl w:val="0"/>
          <w:numId w:val="16"/>
        </w:numPr>
        <w:ind w:left="360"/>
        <w:jc w:val="both"/>
        <w:rPr>
          <w:color w:val="3A3A3A" w:themeColor="background2" w:themeShade="40"/>
        </w:rPr>
      </w:pPr>
      <w:r>
        <w:rPr>
          <w:color w:val="3A3A3A" w:themeColor="background2" w:themeShade="40"/>
        </w:rPr>
        <w:t>Present Poster on the topic of water for life in university of health sciences.</w:t>
      </w:r>
    </w:p>
    <w:p w:rsidR="00EB741D" w:rsidRDefault="00EB741D" w:rsidP="00EB741D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EB741D" w:rsidRDefault="00EB741D" w:rsidP="00EB741D">
      <w:pPr>
        <w:autoSpaceDE w:val="0"/>
        <w:autoSpaceDN w:val="0"/>
        <w:adjustRightInd w:val="0"/>
        <w:rPr>
          <w:rFonts w:asciiTheme="majorHAnsi" w:hAnsiTheme="majorHAnsi" w:cs="Calibri"/>
          <w:b/>
          <w:bCs/>
          <w:color w:val="000000"/>
          <w:sz w:val="28"/>
          <w:szCs w:val="28"/>
        </w:rPr>
      </w:pPr>
      <w:r w:rsidRPr="00EB741D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Future Intentions: </w:t>
      </w:r>
    </w:p>
    <w:p w:rsidR="00EB741D" w:rsidRPr="00EB741D" w:rsidRDefault="00EB741D" w:rsidP="00EB741D">
      <w:pPr>
        <w:autoSpaceDE w:val="0"/>
        <w:autoSpaceDN w:val="0"/>
        <w:adjustRightInd w:val="0"/>
        <w:rPr>
          <w:rFonts w:asciiTheme="majorHAnsi" w:hAnsiTheme="majorHAnsi" w:cs="Calibri"/>
          <w:color w:val="000000"/>
          <w:sz w:val="28"/>
          <w:szCs w:val="28"/>
        </w:rPr>
      </w:pPr>
    </w:p>
    <w:p w:rsidR="00EB741D" w:rsidRPr="00EB741D" w:rsidRDefault="00EB741D" w:rsidP="00EB741D">
      <w:pPr>
        <w:pStyle w:val="ListBullet"/>
        <w:numPr>
          <w:ilvl w:val="0"/>
          <w:numId w:val="0"/>
        </w:numPr>
        <w:ind w:left="360" w:hanging="360"/>
        <w:jc w:val="both"/>
        <w:rPr>
          <w:color w:val="3A3A3A" w:themeColor="background2" w:themeShade="40"/>
        </w:rPr>
      </w:pPr>
      <w:r w:rsidRPr="00EB741D">
        <w:rPr>
          <w:rFonts w:cs="Times New Roman"/>
          <w:color w:val="000000"/>
        </w:rPr>
        <w:t>Seeking challenging professional carrier in a competitive and growing environment.</w:t>
      </w:r>
    </w:p>
    <w:sectPr w:rsidR="00EB741D" w:rsidRPr="00EB741D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A01" w:rsidRDefault="00717A01" w:rsidP="0068194B">
      <w:r>
        <w:separator/>
      </w:r>
    </w:p>
    <w:p w:rsidR="00717A01" w:rsidRDefault="00717A01"/>
    <w:p w:rsidR="00717A01" w:rsidRDefault="00717A01"/>
  </w:endnote>
  <w:endnote w:type="continuationSeparator" w:id="0">
    <w:p w:rsidR="00717A01" w:rsidRDefault="00717A01" w:rsidP="0068194B">
      <w:r>
        <w:continuationSeparator/>
      </w:r>
    </w:p>
    <w:p w:rsidR="00717A01" w:rsidRDefault="00717A01"/>
    <w:p w:rsidR="00717A01" w:rsidRDefault="00717A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210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A01" w:rsidRDefault="00717A01" w:rsidP="0068194B">
      <w:r>
        <w:separator/>
      </w:r>
    </w:p>
    <w:p w:rsidR="00717A01" w:rsidRDefault="00717A01"/>
    <w:p w:rsidR="00717A01" w:rsidRDefault="00717A01"/>
  </w:footnote>
  <w:footnote w:type="continuationSeparator" w:id="0">
    <w:p w:rsidR="00717A01" w:rsidRDefault="00717A01" w:rsidP="0068194B">
      <w:r>
        <w:continuationSeparator/>
      </w:r>
    </w:p>
    <w:p w:rsidR="00717A01" w:rsidRDefault="00717A01"/>
    <w:p w:rsidR="00717A01" w:rsidRDefault="00717A0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FD36865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78E558A"/>
    <w:multiLevelType w:val="hybridMultilevel"/>
    <w:tmpl w:val="AB72E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B4062B0"/>
    <w:multiLevelType w:val="hybridMultilevel"/>
    <w:tmpl w:val="7C487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4113A25"/>
    <w:multiLevelType w:val="hybridMultilevel"/>
    <w:tmpl w:val="D6808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F50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20811"/>
    <w:rsid w:val="001427E1"/>
    <w:rsid w:val="00157E63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4A68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73A7A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C6F50"/>
    <w:rsid w:val="006E1507"/>
    <w:rsid w:val="00712D8B"/>
    <w:rsid w:val="00717A01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210C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3532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C77B8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4731A"/>
    <w:rsid w:val="00E5632B"/>
    <w:rsid w:val="00E70240"/>
    <w:rsid w:val="00E71E6B"/>
    <w:rsid w:val="00E81CC5"/>
    <w:rsid w:val="00E85A87"/>
    <w:rsid w:val="00E85B4A"/>
    <w:rsid w:val="00E9528E"/>
    <w:rsid w:val="00EA5099"/>
    <w:rsid w:val="00EB741D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B5D5BE-FAAB-43FD-B96A-85CC6A283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Default">
    <w:name w:val="Default"/>
    <w:rsid w:val="00214A68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50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4FB088AE04E40A291378F6B09C54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0BE77-30ED-4C1E-A215-B96FBD6DD651}"/>
      </w:docPartPr>
      <w:docPartBody>
        <w:p w:rsidR="005F4A24" w:rsidRDefault="004C4D7A">
          <w:pPr>
            <w:pStyle w:val="F4FB088AE04E40A291378F6B09C549AA"/>
          </w:pPr>
          <w:r w:rsidRPr="00CF1A49">
            <w:t>·</w:t>
          </w:r>
        </w:p>
      </w:docPartBody>
    </w:docPart>
    <w:docPart>
      <w:docPartPr>
        <w:name w:val="C34C5F15A0694C7B95EE3F1BF4DDA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135A6-D8CA-4670-8B99-B04453DC6C39}"/>
      </w:docPartPr>
      <w:docPartBody>
        <w:p w:rsidR="005F4A24" w:rsidRDefault="004C4D7A">
          <w:pPr>
            <w:pStyle w:val="C34C5F15A0694C7B95EE3F1BF4DDA9BA"/>
          </w:pPr>
          <w:r w:rsidRPr="00CF1A49">
            <w:t>Email</w:t>
          </w:r>
        </w:p>
      </w:docPartBody>
    </w:docPart>
    <w:docPart>
      <w:docPartPr>
        <w:name w:val="4C069C3B500B4DFD911A968431BE4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C8A33-EA8C-4653-BD86-FA912AB8CAA6}"/>
      </w:docPartPr>
      <w:docPartBody>
        <w:p w:rsidR="005F4A24" w:rsidRDefault="004C4D7A">
          <w:pPr>
            <w:pStyle w:val="4C069C3B500B4DFD911A968431BE455B"/>
          </w:pPr>
          <w:r w:rsidRPr="00CF1A49">
            <w:t>·</w:t>
          </w:r>
        </w:p>
      </w:docPartBody>
    </w:docPart>
    <w:docPart>
      <w:docPartPr>
        <w:name w:val="950B1A0CB87C41A0AB0B6491748EF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68794-A410-42FD-B249-A7D6F9A8BA7E}"/>
      </w:docPartPr>
      <w:docPartBody>
        <w:p w:rsidR="005F4A24" w:rsidRDefault="004C4D7A">
          <w:pPr>
            <w:pStyle w:val="950B1A0CB87C41A0AB0B6491748EF0E6"/>
          </w:pPr>
          <w:r w:rsidRPr="00CF1A49">
            <w:t>·</w:t>
          </w:r>
        </w:p>
      </w:docPartBody>
    </w:docPart>
    <w:docPart>
      <w:docPartPr>
        <w:name w:val="44F9D7663C09478594CD4CB2172C6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C84FB-7AF2-4D30-941E-1CACA1C39CFF}"/>
      </w:docPartPr>
      <w:docPartBody>
        <w:p w:rsidR="005F4A24" w:rsidRDefault="004C4D7A">
          <w:pPr>
            <w:pStyle w:val="44F9D7663C09478594CD4CB2172C612E"/>
          </w:pPr>
          <w:r w:rsidRPr="00CF1A49">
            <w:t>Experience</w:t>
          </w:r>
        </w:p>
      </w:docPartBody>
    </w:docPart>
    <w:docPart>
      <w:docPartPr>
        <w:name w:val="8B763FEFA32A433A98BF75EA8BFBE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7F52E-EC01-40BE-AA83-C8F93FE0B907}"/>
      </w:docPartPr>
      <w:docPartBody>
        <w:p w:rsidR="005F4A24" w:rsidRDefault="004C4D7A">
          <w:pPr>
            <w:pStyle w:val="8B763FEFA32A433A98BF75EA8BFBE1DB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C2F"/>
    <w:rsid w:val="004C4D7A"/>
    <w:rsid w:val="005F4A24"/>
    <w:rsid w:val="006F3C2F"/>
    <w:rsid w:val="00F7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B1CCBAB7DC4F2099A75FF137214606">
    <w:name w:val="85B1CCBAB7DC4F2099A75FF137214606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5550AEE8EB54D4999A0D56018C7C310">
    <w:name w:val="75550AEE8EB54D4999A0D56018C7C310"/>
  </w:style>
  <w:style w:type="paragraph" w:customStyle="1" w:styleId="71DFC5D5CC984ACB8542BD89105F66A9">
    <w:name w:val="71DFC5D5CC984ACB8542BD89105F66A9"/>
  </w:style>
  <w:style w:type="paragraph" w:customStyle="1" w:styleId="F4FB088AE04E40A291378F6B09C549AA">
    <w:name w:val="F4FB088AE04E40A291378F6B09C549AA"/>
  </w:style>
  <w:style w:type="paragraph" w:customStyle="1" w:styleId="8DDCD0D097974871B2422B867B1159E1">
    <w:name w:val="8DDCD0D097974871B2422B867B1159E1"/>
  </w:style>
  <w:style w:type="paragraph" w:customStyle="1" w:styleId="C34C5F15A0694C7B95EE3F1BF4DDA9BA">
    <w:name w:val="C34C5F15A0694C7B95EE3F1BF4DDA9BA"/>
  </w:style>
  <w:style w:type="paragraph" w:customStyle="1" w:styleId="4C069C3B500B4DFD911A968431BE455B">
    <w:name w:val="4C069C3B500B4DFD911A968431BE455B"/>
  </w:style>
  <w:style w:type="paragraph" w:customStyle="1" w:styleId="B06AA6278C78402AB4087EDF599CB92E">
    <w:name w:val="B06AA6278C78402AB4087EDF599CB92E"/>
  </w:style>
  <w:style w:type="paragraph" w:customStyle="1" w:styleId="950B1A0CB87C41A0AB0B6491748EF0E6">
    <w:name w:val="950B1A0CB87C41A0AB0B6491748EF0E6"/>
  </w:style>
  <w:style w:type="paragraph" w:customStyle="1" w:styleId="5C70265D0B864EE89E1A4519801F5B0D">
    <w:name w:val="5C70265D0B864EE89E1A4519801F5B0D"/>
  </w:style>
  <w:style w:type="paragraph" w:customStyle="1" w:styleId="971BD4F0BDCE49F090777867DAEA84F5">
    <w:name w:val="971BD4F0BDCE49F090777867DAEA84F5"/>
  </w:style>
  <w:style w:type="paragraph" w:customStyle="1" w:styleId="44F9D7663C09478594CD4CB2172C612E">
    <w:name w:val="44F9D7663C09478594CD4CB2172C612E"/>
  </w:style>
  <w:style w:type="paragraph" w:customStyle="1" w:styleId="4B983AAFB22A40F6880B55FC12591CC6">
    <w:name w:val="4B983AAFB22A40F6880B55FC12591CC6"/>
  </w:style>
  <w:style w:type="paragraph" w:customStyle="1" w:styleId="2003436A723F43FDA5500BE4AE5316E4">
    <w:name w:val="2003436A723F43FDA5500BE4AE5316E4"/>
  </w:style>
  <w:style w:type="paragraph" w:customStyle="1" w:styleId="18E71362B67448AB968CB4FE5146EBCC">
    <w:name w:val="18E71362B67448AB968CB4FE5146EBCC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5F854C79FEFF4343913D8EED2DCA6D40">
    <w:name w:val="5F854C79FEFF4343913D8EED2DCA6D40"/>
  </w:style>
  <w:style w:type="paragraph" w:customStyle="1" w:styleId="3E0292F606794E8B81E453F205016B4F">
    <w:name w:val="3E0292F606794E8B81E453F205016B4F"/>
  </w:style>
  <w:style w:type="paragraph" w:customStyle="1" w:styleId="5118DEAC00704EB6B8B8B402A262D8BE">
    <w:name w:val="5118DEAC00704EB6B8B8B402A262D8BE"/>
  </w:style>
  <w:style w:type="paragraph" w:customStyle="1" w:styleId="076A05BD2A8142009293E3F94F035D24">
    <w:name w:val="076A05BD2A8142009293E3F94F035D24"/>
  </w:style>
  <w:style w:type="paragraph" w:customStyle="1" w:styleId="8660BCB8736743598F34861C398620B8">
    <w:name w:val="8660BCB8736743598F34861C398620B8"/>
  </w:style>
  <w:style w:type="paragraph" w:customStyle="1" w:styleId="B4D326D8F58F463DB80406867FB240B1">
    <w:name w:val="B4D326D8F58F463DB80406867FB240B1"/>
  </w:style>
  <w:style w:type="paragraph" w:customStyle="1" w:styleId="F766D13135DF4D99ADA763CBFD91C48F">
    <w:name w:val="F766D13135DF4D99ADA763CBFD91C48F"/>
  </w:style>
  <w:style w:type="paragraph" w:customStyle="1" w:styleId="8B763FEFA32A433A98BF75EA8BFBE1DB">
    <w:name w:val="8B763FEFA32A433A98BF75EA8BFBE1DB"/>
  </w:style>
  <w:style w:type="paragraph" w:customStyle="1" w:styleId="66EBE9290E874739A33AD15C4719830E">
    <w:name w:val="66EBE9290E874739A33AD15C4719830E"/>
  </w:style>
  <w:style w:type="paragraph" w:customStyle="1" w:styleId="43BC0EDB664F433CB23C5814453C4B41">
    <w:name w:val="43BC0EDB664F433CB23C5814453C4B41"/>
  </w:style>
  <w:style w:type="paragraph" w:customStyle="1" w:styleId="E51F9FB295EE49DD8D4D6890BAF0BDDD">
    <w:name w:val="E51F9FB295EE49DD8D4D6890BAF0BDDD"/>
  </w:style>
  <w:style w:type="paragraph" w:customStyle="1" w:styleId="4D324660CCF547ED89E438639CD40C0E">
    <w:name w:val="4D324660CCF547ED89E438639CD40C0E"/>
  </w:style>
  <w:style w:type="paragraph" w:customStyle="1" w:styleId="71363864340D4AD289B423D69968143C">
    <w:name w:val="71363864340D4AD289B423D69968143C"/>
  </w:style>
  <w:style w:type="paragraph" w:customStyle="1" w:styleId="00F29DC08E894002867455F27FCCABDE">
    <w:name w:val="00F29DC08E894002867455F27FCCABDE"/>
  </w:style>
  <w:style w:type="paragraph" w:customStyle="1" w:styleId="4489F2AF8A414149B8A9A31B829943D5">
    <w:name w:val="4489F2AF8A414149B8A9A31B829943D5"/>
  </w:style>
  <w:style w:type="paragraph" w:customStyle="1" w:styleId="78E5DFE0B6F34DBABFD2AD3700F6C0B9">
    <w:name w:val="78E5DFE0B6F34DBABFD2AD3700F6C0B9"/>
  </w:style>
  <w:style w:type="paragraph" w:customStyle="1" w:styleId="CD044F1391644FDDB7D455B8A0754E73">
    <w:name w:val="CD044F1391644FDDB7D455B8A0754E73"/>
  </w:style>
  <w:style w:type="paragraph" w:customStyle="1" w:styleId="B803D97FD8104F3BB1948B3E532AA114">
    <w:name w:val="B803D97FD8104F3BB1948B3E532AA114"/>
  </w:style>
  <w:style w:type="paragraph" w:customStyle="1" w:styleId="41A4EBBFEBF84D07BA9BE8795EF69F87">
    <w:name w:val="41A4EBBFEBF84D07BA9BE8795EF69F87"/>
  </w:style>
  <w:style w:type="paragraph" w:customStyle="1" w:styleId="46BAE04261E14A76990E1B7700602A1D">
    <w:name w:val="46BAE04261E14A76990E1B7700602A1D"/>
  </w:style>
  <w:style w:type="paragraph" w:customStyle="1" w:styleId="60AB01DDBC6D4B258DE0F3AB6F5B11F5">
    <w:name w:val="60AB01DDBC6D4B258DE0F3AB6F5B11F5"/>
  </w:style>
  <w:style w:type="paragraph" w:customStyle="1" w:styleId="E8E4EB98B0A6461D9BBCB10DDC378B26">
    <w:name w:val="E8E4EB98B0A6461D9BBCB10DDC378B26"/>
  </w:style>
  <w:style w:type="paragraph" w:customStyle="1" w:styleId="9432A4BDD1E94FA7A710674BE8022E8D">
    <w:name w:val="9432A4BDD1E94FA7A710674BE8022E8D"/>
  </w:style>
  <w:style w:type="paragraph" w:customStyle="1" w:styleId="FED14FE1BEAD4913A18EF3AD2BB88EB6">
    <w:name w:val="FED14FE1BEAD4913A18EF3AD2BB88EB6"/>
  </w:style>
  <w:style w:type="paragraph" w:customStyle="1" w:styleId="48A9B96681734B52BB8747E4A761F923">
    <w:name w:val="48A9B96681734B52BB8747E4A761F923"/>
  </w:style>
  <w:style w:type="paragraph" w:customStyle="1" w:styleId="77122AADFEA04BD49456AC560FB5AF0E">
    <w:name w:val="77122AADFEA04BD49456AC560FB5AF0E"/>
  </w:style>
  <w:style w:type="paragraph" w:customStyle="1" w:styleId="7B2C3EBFA15D471D88BCD9D523CBD1F8">
    <w:name w:val="7B2C3EBFA15D471D88BCD9D523CBD1F8"/>
    <w:rsid w:val="006F3C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76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b50</dc:creator>
  <cp:keywords/>
  <dc:description/>
  <cp:lastModifiedBy>b50</cp:lastModifiedBy>
  <cp:revision>2</cp:revision>
  <dcterms:created xsi:type="dcterms:W3CDTF">2019-09-22T13:55:00Z</dcterms:created>
  <dcterms:modified xsi:type="dcterms:W3CDTF">2019-10-30T11:40:00Z</dcterms:modified>
  <cp:category/>
</cp:coreProperties>
</file>