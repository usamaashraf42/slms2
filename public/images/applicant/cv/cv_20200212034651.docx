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98E" w:rsidRDefault="0031511E">
      <w:pPr>
        <w:pStyle w:val="ContactInfo"/>
      </w:pPr>
      <w:r>
        <w:rPr>
          <w:rFonts w:ascii="Times New Roman" w:hAnsi="Times New Roman"/>
          <w:noProof/>
          <w:color w:val="auto"/>
          <w:lang w:eastAsia="en-US"/>
        </w:rPr>
        <w:drawing>
          <wp:anchor distT="0" distB="0" distL="114300" distR="114300" simplePos="0" relativeHeight="251659264" behindDoc="0" locked="0" layoutInCell="1" allowOverlap="1" wp14:anchorId="6F477901" wp14:editId="23FA058A">
            <wp:simplePos x="0" y="0"/>
            <wp:positionH relativeFrom="margin">
              <wp:posOffset>266700</wp:posOffset>
            </wp:positionH>
            <wp:positionV relativeFrom="paragraph">
              <wp:posOffset>0</wp:posOffset>
            </wp:positionV>
            <wp:extent cx="1428750" cy="13049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j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698E" w:rsidRPr="0028698E">
        <w:t xml:space="preserve">Canal City </w:t>
      </w:r>
      <w:r w:rsidR="00D97E15">
        <w:t xml:space="preserve">near DHA EME </w:t>
      </w:r>
      <w:r w:rsidR="00A4611D">
        <w:t>Canal</w:t>
      </w:r>
      <w:r w:rsidR="0028698E">
        <w:t xml:space="preserve"> Road</w:t>
      </w:r>
    </w:p>
    <w:p w:rsidR="006E2B3C" w:rsidRDefault="0028698E">
      <w:pPr>
        <w:pStyle w:val="ContactInfo"/>
      </w:pPr>
      <w:r>
        <w:t>Lahore</w:t>
      </w:r>
      <w:r w:rsidR="00E36CBF">
        <w:t>, Punjab, Pakistan</w:t>
      </w:r>
    </w:p>
    <w:p w:rsidR="006E2B3C" w:rsidRPr="00296358" w:rsidRDefault="00505A09" w:rsidP="00296358">
      <w:pPr>
        <w:pStyle w:val="ContactInfo"/>
        <w:rPr>
          <w:rStyle w:val="Emphasis"/>
          <w:color w:val="595959" w:themeColor="text1" w:themeTint="A6"/>
        </w:rPr>
      </w:pPr>
      <w:r>
        <w:t>+92-314-4212641</w:t>
      </w:r>
      <w:r w:rsidR="00617262">
        <w:t xml:space="preserve"> |</w:t>
      </w:r>
      <w:r w:rsidR="000325A3">
        <w:t xml:space="preserve"> </w:t>
      </w:r>
      <w:r w:rsidR="009371A5">
        <w:rPr>
          <w:rStyle w:val="Emphasis"/>
        </w:rPr>
        <w:t>imsajid@outlook.com</w:t>
      </w:r>
    </w:p>
    <w:sdt>
      <w:sdtPr>
        <w:rPr>
          <w:sz w:val="36"/>
        </w:rPr>
        <w:alias w:val="Your Name"/>
        <w:tag w:val=""/>
        <w:id w:val="-574512284"/>
        <w:placeholder>
          <w:docPart w:val="3B2366A933084A0EB6F8DC99AEE4575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6E2B3C" w:rsidRDefault="00FB3B75">
          <w:pPr>
            <w:pStyle w:val="Name"/>
          </w:pPr>
          <w:r>
            <w:rPr>
              <w:sz w:val="36"/>
            </w:rPr>
            <w:t xml:space="preserve">    </w:t>
          </w:r>
          <w:r w:rsidR="00521547" w:rsidRPr="00C37FE5">
            <w:rPr>
              <w:sz w:val="36"/>
            </w:rPr>
            <w:t>sajid sarfraz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Caption w:val="Resume text"/>
        <w:tblDescription w:val="Resume"/>
      </w:tblPr>
      <w:tblGrid>
        <w:gridCol w:w="1747"/>
        <w:gridCol w:w="445"/>
        <w:gridCol w:w="7555"/>
      </w:tblGrid>
      <w:tr w:rsidR="006E2B3C" w:rsidTr="00A74294">
        <w:tc>
          <w:tcPr>
            <w:tcW w:w="1747" w:type="dxa"/>
          </w:tcPr>
          <w:p w:rsidR="006E2B3C" w:rsidRDefault="00617262">
            <w:pPr>
              <w:pStyle w:val="Heading1"/>
            </w:pPr>
            <w:r>
              <w:t>Objective</w:t>
            </w:r>
          </w:p>
        </w:tc>
        <w:tc>
          <w:tcPr>
            <w:tcW w:w="445" w:type="dxa"/>
          </w:tcPr>
          <w:p w:rsidR="006E2B3C" w:rsidRDefault="006E2B3C"/>
        </w:tc>
        <w:tc>
          <w:tcPr>
            <w:tcW w:w="7555" w:type="dxa"/>
          </w:tcPr>
          <w:p w:rsidR="006E2B3C" w:rsidRDefault="00806263" w:rsidP="00806263">
            <w:r w:rsidRPr="00806263">
              <w:t>To enhance my skills through passionate, challenging, career oriented and motivational task by working in a dynamic environment</w:t>
            </w:r>
          </w:p>
        </w:tc>
      </w:tr>
      <w:tr w:rsidR="00A74294" w:rsidTr="00A74294">
        <w:tc>
          <w:tcPr>
            <w:tcW w:w="1747" w:type="dxa"/>
          </w:tcPr>
          <w:p w:rsidR="00A74294" w:rsidRDefault="00A74294" w:rsidP="0040487C">
            <w:pPr>
              <w:pStyle w:val="Heading1"/>
            </w:pPr>
            <w:r>
              <w:t>Education</w:t>
            </w:r>
          </w:p>
        </w:tc>
        <w:tc>
          <w:tcPr>
            <w:tcW w:w="445" w:type="dxa"/>
          </w:tcPr>
          <w:p w:rsidR="00A74294" w:rsidRDefault="00A74294" w:rsidP="0040487C"/>
        </w:tc>
        <w:tc>
          <w:tcPr>
            <w:tcW w:w="75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2033488350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455287693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A74294" w:rsidRDefault="00A74294" w:rsidP="0040487C">
                    <w:pPr>
                      <w:pStyle w:val="Heading2"/>
                      <w:numPr>
                        <w:ilvl w:val="0"/>
                        <w:numId w:val="6"/>
                      </w:numPr>
                      <w:ind w:hanging="720"/>
                    </w:pPr>
                    <w:r>
                      <w:t>m. b. a. (finance)                                                2012</w:t>
                    </w:r>
                  </w:p>
                  <w:p w:rsidR="00A74294" w:rsidRPr="00A5030F" w:rsidRDefault="00A74294" w:rsidP="00A5030F">
                    <w:pPr>
                      <w:pStyle w:val="Heading2"/>
                      <w:spacing w:after="20"/>
                      <w:ind w:left="720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virtual university of</w:t>
                    </w:r>
                    <w:r w:rsidRPr="00445CD2">
                      <w:rPr>
                        <w:b w:val="0"/>
                      </w:rPr>
                      <w:t xml:space="preserve"> pakistan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83094592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772CAC" w:rsidRPr="00772CAC" w:rsidRDefault="00F323C0" w:rsidP="00772CAC">
                    <w:pPr>
                      <w:pStyle w:val="Heading2"/>
                      <w:numPr>
                        <w:ilvl w:val="0"/>
                        <w:numId w:val="6"/>
                      </w:numPr>
                      <w:ind w:hanging="720"/>
                      <w:rPr>
                        <w:b w:val="0"/>
                      </w:rPr>
                    </w:pPr>
                    <w:r>
                      <w:t>Public finance accountant</w:t>
                    </w:r>
                    <w:r w:rsidR="005A5357">
                      <w:t xml:space="preserve">                         2019</w:t>
                    </w:r>
                  </w:p>
                  <w:p w:rsidR="00A74294" w:rsidRDefault="00772CAC" w:rsidP="004400ED">
                    <w:pPr>
                      <w:pStyle w:val="Heading2"/>
                      <w:ind w:left="720"/>
                    </w:pPr>
                    <w:r>
                      <w:rPr>
                        <w:b w:val="0"/>
                      </w:rPr>
                      <w:t>Pakistan institute of public finance accountants</w:t>
                    </w:r>
                  </w:p>
                </w:sdtContent>
              </w:sdt>
            </w:sdtContent>
          </w:sdt>
        </w:tc>
      </w:tr>
      <w:tr w:rsidR="00946255" w:rsidTr="00A74294">
        <w:tc>
          <w:tcPr>
            <w:tcW w:w="1747" w:type="dxa"/>
          </w:tcPr>
          <w:p w:rsidR="00946255" w:rsidRDefault="00961546">
            <w:pPr>
              <w:pStyle w:val="Heading1"/>
            </w:pPr>
            <w:r>
              <w:t>computer qualifications</w:t>
            </w:r>
          </w:p>
        </w:tc>
        <w:tc>
          <w:tcPr>
            <w:tcW w:w="445" w:type="dxa"/>
          </w:tcPr>
          <w:p w:rsidR="00946255" w:rsidRDefault="00946255"/>
        </w:tc>
        <w:tc>
          <w:tcPr>
            <w:tcW w:w="75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970869414"/>
              <w15:repeatingSection/>
            </w:sdtPr>
            <w:sdtEndPr>
              <w:rPr>
                <w:rFonts w:asciiTheme="majorHAnsi" w:eastAsiaTheme="majorEastAsia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21153156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961546" w:rsidRPr="009A1566" w:rsidRDefault="00961546" w:rsidP="00961546">
                    <w:pPr>
                      <w:pStyle w:val="Heading2"/>
                      <w:numPr>
                        <w:ilvl w:val="0"/>
                        <w:numId w:val="6"/>
                      </w:numPr>
                      <w:ind w:hanging="720"/>
                    </w:pPr>
                    <w:r w:rsidRPr="009A1566">
                      <w:t>CS 101 Introduction to Computing</w:t>
                    </w:r>
                  </w:p>
                  <w:p w:rsidR="006745D1" w:rsidRDefault="00961546" w:rsidP="006745D1">
                    <w:pPr>
                      <w:pStyle w:val="Heading2"/>
                      <w:numPr>
                        <w:ilvl w:val="0"/>
                        <w:numId w:val="6"/>
                      </w:numPr>
                      <w:ind w:hanging="720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61546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M.S.Office (Microsoft Word, Microsoft Excel,</w:t>
                    </w:r>
                    <w:r w:rsid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Microsoft PowerPoint, Microsoft FrontPage,</w:t>
                    </w:r>
                    <w:r w:rsid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Microsoft Access)</w:t>
                    </w:r>
                  </w:p>
                  <w:p w:rsidR="00946255" w:rsidRPr="00584E3C" w:rsidRDefault="00961546" w:rsidP="00584E3C">
                    <w:pPr>
                      <w:pStyle w:val="Heading2"/>
                      <w:numPr>
                        <w:ilvl w:val="0"/>
                        <w:numId w:val="6"/>
                      </w:numPr>
                      <w:ind w:hanging="720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E-Mail</w:t>
                    </w:r>
                    <w:r w:rsid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, </w:t>
                    </w:r>
                    <w:r w:rsidRP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Install</w:t>
                    </w:r>
                    <w:r w:rsidR="006745D1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ation, Internet,</w:t>
                    </w:r>
                    <w:r w:rsidRPr="009A1566">
                      <w:t xml:space="preserve">          </w:t>
                    </w:r>
                  </w:p>
                </w:sdtContent>
              </w:sdt>
            </w:sdtContent>
          </w:sdt>
        </w:tc>
      </w:tr>
      <w:tr w:rsidR="00946255" w:rsidTr="00A74294">
        <w:tc>
          <w:tcPr>
            <w:tcW w:w="1747" w:type="dxa"/>
          </w:tcPr>
          <w:p w:rsidR="00946255" w:rsidRDefault="00CD249D" w:rsidP="00CD249D">
            <w:pPr>
              <w:pStyle w:val="Heading1"/>
            </w:pPr>
            <w:r>
              <w:t>Prfessional Experience</w:t>
            </w:r>
          </w:p>
        </w:tc>
        <w:tc>
          <w:tcPr>
            <w:tcW w:w="445" w:type="dxa"/>
          </w:tcPr>
          <w:p w:rsidR="00946255" w:rsidRDefault="00946255"/>
        </w:tc>
        <w:tc>
          <w:tcPr>
            <w:tcW w:w="7555" w:type="dxa"/>
          </w:tcPr>
          <w:p w:rsidR="00584E3C" w:rsidRPr="003412E7" w:rsidRDefault="00584E3C" w:rsidP="00584E3C">
            <w:pPr>
              <w:pStyle w:val="Heading2"/>
            </w:pPr>
            <w:r>
              <w:t xml:space="preserve">Accountant    -     </w:t>
            </w:r>
            <w:r>
              <w:t>Polymer Plastic</w:t>
            </w:r>
            <w:r>
              <w:t xml:space="preserve">   -    lahore</w:t>
            </w:r>
          </w:p>
          <w:p w:rsidR="00584E3C" w:rsidRDefault="00584E3C" w:rsidP="00584E3C">
            <w:pPr>
              <w:pStyle w:val="ResumeText"/>
            </w:pPr>
            <w:r>
              <w:t>October 2017</w:t>
            </w:r>
            <w:r>
              <w:t xml:space="preserve"> –</w:t>
            </w:r>
            <w:r>
              <w:t xml:space="preserve"> Present</w:t>
            </w:r>
          </w:p>
          <w:p w:rsidR="00584E3C" w:rsidRDefault="00584E3C" w:rsidP="00584E3C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Compiling daily tr</w:t>
            </w:r>
            <w:r w:rsidR="0080748A">
              <w:t>ansactions Quickbooks</w:t>
            </w:r>
            <w:r>
              <w:t xml:space="preserve"> Software</w:t>
            </w:r>
          </w:p>
          <w:p w:rsidR="00584E3C" w:rsidRDefault="0080748A" w:rsidP="0080748A">
            <w:pPr>
              <w:pStyle w:val="ResumeText"/>
              <w:numPr>
                <w:ilvl w:val="0"/>
                <w:numId w:val="2"/>
              </w:numPr>
              <w:ind w:left="778" w:right="1377" w:hanging="720"/>
            </w:pPr>
            <w:r>
              <w:t>Managing Customers’ and vendors’ Balance</w:t>
            </w:r>
            <w:r w:rsidR="00584E3C">
              <w:t xml:space="preserve"> </w:t>
            </w:r>
            <w:r>
              <w:t>; Aging, Reconciliation</w:t>
            </w:r>
          </w:p>
          <w:p w:rsidR="00584E3C" w:rsidRDefault="0080748A" w:rsidP="0080748A">
            <w:pPr>
              <w:pStyle w:val="ResumeText"/>
              <w:numPr>
                <w:ilvl w:val="0"/>
                <w:numId w:val="2"/>
              </w:numPr>
              <w:ind w:left="778" w:right="1107" w:hanging="720"/>
            </w:pPr>
            <w:r>
              <w:t>Making Stock Reports, Assisting in Purchases Raw Material</w:t>
            </w:r>
          </w:p>
          <w:p w:rsidR="00584E3C" w:rsidRDefault="00584E3C" w:rsidP="003412E7">
            <w:pPr>
              <w:pStyle w:val="Heading2"/>
            </w:pPr>
          </w:p>
          <w:p w:rsidR="003412E7" w:rsidRPr="003412E7" w:rsidRDefault="00843337" w:rsidP="003412E7">
            <w:pPr>
              <w:pStyle w:val="Heading2"/>
            </w:pPr>
            <w:r>
              <w:t>Accountant</w:t>
            </w:r>
            <w:r w:rsidR="003412E7">
              <w:t xml:space="preserve"> </w:t>
            </w:r>
            <w:r>
              <w:t xml:space="preserve">   </w:t>
            </w:r>
            <w:r w:rsidR="003412E7">
              <w:t xml:space="preserve">- </w:t>
            </w:r>
            <w:r>
              <w:t xml:space="preserve">    </w:t>
            </w:r>
            <w:r w:rsidR="003412E7">
              <w:t xml:space="preserve"> SACHI CHAKKI KHIDMAT superSTORES</w:t>
            </w:r>
            <w:r>
              <w:t xml:space="preserve">  </w:t>
            </w:r>
            <w:r w:rsidR="00C77A94">
              <w:t xml:space="preserve"> -</w:t>
            </w:r>
            <w:r>
              <w:t xml:space="preserve">   </w:t>
            </w:r>
            <w:r w:rsidR="00C77A94">
              <w:t xml:space="preserve"> lahore</w:t>
            </w:r>
          </w:p>
          <w:p w:rsidR="006026E3" w:rsidRDefault="00A769E4" w:rsidP="006026E3">
            <w:pPr>
              <w:pStyle w:val="ResumeText"/>
            </w:pPr>
            <w:r>
              <w:t>February 2015</w:t>
            </w:r>
            <w:r w:rsidR="00C77A94">
              <w:t xml:space="preserve"> </w:t>
            </w:r>
            <w:r w:rsidR="006026E3">
              <w:t>–</w:t>
            </w:r>
            <w:r w:rsidR="001C3D59">
              <w:t xml:space="preserve"> January 2017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Compiling daily transactions physically and in ERP Software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 xml:space="preserve">Making audit of daily cash report of cashiers </w:t>
            </w:r>
          </w:p>
          <w:p w:rsidR="00113012" w:rsidRDefault="00113012" w:rsidP="00807C3C">
            <w:pPr>
              <w:pStyle w:val="ResumeText"/>
              <w:numPr>
                <w:ilvl w:val="0"/>
                <w:numId w:val="2"/>
              </w:numPr>
              <w:ind w:left="778" w:right="1107" w:hanging="720"/>
            </w:pPr>
            <w:r>
              <w:t>Updating daily cash and bank ba</w:t>
            </w:r>
            <w:r w:rsidR="00807C3C">
              <w:t xml:space="preserve">lance and reconciling with cash </w:t>
            </w:r>
            <w:r>
              <w:t>book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Preparing Monthly Profit &amp; Loss Statement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Preparing and managing Accounts Payables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Preparations of daily expenses vouchers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Verification of vouchers, payroll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Monthly bank reconciliation reports.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Generating GRN of purchased items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 xml:space="preserve">Generating stock movement forms </w:t>
            </w:r>
          </w:p>
          <w:p w:rsidR="00113012" w:rsidRDefault="00113012" w:rsidP="00DF2307">
            <w:pPr>
              <w:pStyle w:val="ResumeText"/>
              <w:numPr>
                <w:ilvl w:val="0"/>
                <w:numId w:val="2"/>
              </w:numPr>
              <w:ind w:left="778" w:hanging="720"/>
            </w:pPr>
            <w:r>
              <w:t>Generating stock return forms</w:t>
            </w:r>
          </w:p>
          <w:p w:rsidR="006B2363" w:rsidRPr="003412E7" w:rsidRDefault="006B2363" w:rsidP="006B2363">
            <w:pPr>
              <w:pStyle w:val="Heading2"/>
            </w:pPr>
            <w:r>
              <w:t>Accountant    -      dawateislami   -    vehari</w:t>
            </w:r>
          </w:p>
          <w:p w:rsidR="006B2363" w:rsidRDefault="006B2363" w:rsidP="006B2363">
            <w:pPr>
              <w:pStyle w:val="ResumeText"/>
            </w:pPr>
            <w:r>
              <w:t>December 2011 – July 2014</w:t>
            </w:r>
          </w:p>
          <w:p w:rsidR="00EE57D0" w:rsidRDefault="00EE57D0" w:rsidP="00EE57D0">
            <w:pPr>
              <w:pStyle w:val="ResumeText"/>
              <w:numPr>
                <w:ilvl w:val="0"/>
                <w:numId w:val="7"/>
              </w:numPr>
              <w:ind w:hanging="662"/>
            </w:pPr>
            <w:r>
              <w:t>Preparing monthly financial reports of cities and forwarding to zonal office</w:t>
            </w:r>
          </w:p>
          <w:p w:rsidR="00EE57D0" w:rsidRDefault="00EE57D0" w:rsidP="00EE57D0">
            <w:pPr>
              <w:pStyle w:val="ResumeText"/>
              <w:numPr>
                <w:ilvl w:val="0"/>
                <w:numId w:val="7"/>
              </w:numPr>
              <w:ind w:right="1197" w:hanging="662"/>
            </w:pPr>
            <w:r>
              <w:t>Preparing monthly, annually reports and comparative reports in Excel</w:t>
            </w:r>
          </w:p>
          <w:p w:rsidR="00EE57D0" w:rsidRDefault="00EE57D0" w:rsidP="00EE57D0">
            <w:pPr>
              <w:pStyle w:val="ResumeText"/>
              <w:numPr>
                <w:ilvl w:val="0"/>
                <w:numId w:val="7"/>
              </w:numPr>
              <w:ind w:hanging="662"/>
            </w:pPr>
            <w:r>
              <w:t>Making payments of salaries to employees</w:t>
            </w:r>
          </w:p>
          <w:p w:rsidR="00EE57D0" w:rsidRDefault="00EE57D0" w:rsidP="00EE57D0">
            <w:pPr>
              <w:pStyle w:val="ResumeText"/>
              <w:numPr>
                <w:ilvl w:val="0"/>
                <w:numId w:val="7"/>
              </w:numPr>
              <w:ind w:hanging="662"/>
            </w:pPr>
            <w:r>
              <w:lastRenderedPageBreak/>
              <w:t>Making Audit of Cities</w:t>
            </w:r>
          </w:p>
          <w:p w:rsidR="00EE57D0" w:rsidRDefault="00EE57D0" w:rsidP="00EE57D0">
            <w:pPr>
              <w:pStyle w:val="ResumeText"/>
              <w:numPr>
                <w:ilvl w:val="0"/>
                <w:numId w:val="7"/>
              </w:numPr>
              <w:ind w:hanging="662"/>
            </w:pPr>
            <w:r>
              <w:t>Preparing annual budget</w:t>
            </w:r>
          </w:p>
          <w:p w:rsidR="006B2363" w:rsidRPr="003412E7" w:rsidRDefault="006B2363" w:rsidP="006B2363">
            <w:pPr>
              <w:pStyle w:val="Heading2"/>
            </w:pPr>
            <w:r>
              <w:t>Accountant</w:t>
            </w:r>
            <w:r w:rsidR="00905C53">
              <w:t xml:space="preserve"> cum computer operator</w:t>
            </w:r>
            <w:r>
              <w:t xml:space="preserve"> - </w:t>
            </w:r>
            <w:r w:rsidR="00905C53">
              <w:t>SACHI CHAKKI</w:t>
            </w:r>
            <w:r>
              <w:t xml:space="preserve"> superSTORES</w:t>
            </w:r>
            <w:r w:rsidR="00905C53">
              <w:t xml:space="preserve"> </w:t>
            </w:r>
            <w:r>
              <w:t>- lahore</w:t>
            </w:r>
          </w:p>
          <w:p w:rsidR="006B2363" w:rsidRDefault="00566042" w:rsidP="006B2363">
            <w:pPr>
              <w:pStyle w:val="ResumeText"/>
            </w:pPr>
            <w:r>
              <w:t>January 2011</w:t>
            </w:r>
            <w:r w:rsidR="006B2363">
              <w:t xml:space="preserve"> –</w:t>
            </w:r>
            <w:r>
              <w:t xml:space="preserve">  November 2011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Updating payments and receipts in computer to generate ledger in ERP Software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Checking computer ledger with physical ledger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Preparing daily cash report of cashiers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Generating GRN of purchased items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Generating stock movement form to other branches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Generating stock return forms</w:t>
            </w:r>
          </w:p>
          <w:p w:rsidR="00E05CEA" w:rsidRDefault="00E05CEA" w:rsidP="00E05CEA">
            <w:pPr>
              <w:pStyle w:val="ResumeText"/>
              <w:numPr>
                <w:ilvl w:val="0"/>
                <w:numId w:val="10"/>
              </w:numPr>
              <w:ind w:hanging="662"/>
            </w:pPr>
            <w:r>
              <w:t>Updating daily cash balance and bank balance</w:t>
            </w:r>
          </w:p>
          <w:p w:rsidR="006B2363" w:rsidRPr="003412E7" w:rsidRDefault="00C81140" w:rsidP="006B2363">
            <w:pPr>
              <w:pStyle w:val="Heading2"/>
            </w:pPr>
            <w:r>
              <w:t>Area manager –</w:t>
            </w:r>
            <w:r w:rsidR="006B2363">
              <w:t xml:space="preserve"> </w:t>
            </w:r>
            <w:r>
              <w:t>utility stores corporation – bahawalnagar - l</w:t>
            </w:r>
            <w:r w:rsidR="006B2363">
              <w:t>ahore</w:t>
            </w:r>
          </w:p>
          <w:p w:rsidR="006B2363" w:rsidRDefault="006356E7" w:rsidP="006B2363">
            <w:pPr>
              <w:pStyle w:val="ResumeText"/>
            </w:pPr>
            <w:r>
              <w:t>August 2009 – April 2010</w:t>
            </w:r>
          </w:p>
          <w:p w:rsidR="00E52CD3" w:rsidRDefault="00E52CD3" w:rsidP="009E0706">
            <w:pPr>
              <w:pStyle w:val="ResumeText"/>
              <w:numPr>
                <w:ilvl w:val="0"/>
                <w:numId w:val="11"/>
              </w:numPr>
              <w:ind w:hanging="662"/>
            </w:pPr>
            <w:r>
              <w:t>Made visits to stores for stock taking</w:t>
            </w:r>
          </w:p>
          <w:p w:rsidR="00E52CD3" w:rsidRDefault="00E52CD3" w:rsidP="009E0706">
            <w:pPr>
              <w:pStyle w:val="ResumeText"/>
              <w:numPr>
                <w:ilvl w:val="0"/>
                <w:numId w:val="11"/>
              </w:numPr>
              <w:ind w:hanging="662"/>
            </w:pPr>
            <w:r>
              <w:t>Worked as Incharge Fixed Assets</w:t>
            </w:r>
          </w:p>
          <w:p w:rsidR="00E52CD3" w:rsidRDefault="00E52CD3" w:rsidP="009E0706">
            <w:pPr>
              <w:pStyle w:val="ResumeText"/>
              <w:numPr>
                <w:ilvl w:val="0"/>
                <w:numId w:val="11"/>
              </w:numPr>
              <w:ind w:hanging="662"/>
            </w:pPr>
            <w:r>
              <w:t>Performed duties as Vigilance Officer; supervising delivery of sugar to stores</w:t>
            </w:r>
          </w:p>
          <w:p w:rsidR="00E52CD3" w:rsidRDefault="00E52CD3" w:rsidP="009E0706">
            <w:pPr>
              <w:pStyle w:val="ResumeText"/>
              <w:numPr>
                <w:ilvl w:val="0"/>
                <w:numId w:val="11"/>
              </w:numPr>
              <w:ind w:hanging="662"/>
            </w:pPr>
            <w:r>
              <w:t>Worked as Incharge Computer Section (KPO)</w:t>
            </w:r>
          </w:p>
          <w:p w:rsidR="006B2363" w:rsidRPr="003412E7" w:rsidRDefault="00F468CF" w:rsidP="006B2363">
            <w:pPr>
              <w:pStyle w:val="Heading2"/>
            </w:pPr>
            <w:r>
              <w:t>data entry operator</w:t>
            </w:r>
            <w:r w:rsidR="006B2363">
              <w:t xml:space="preserve">   -   </w:t>
            </w:r>
            <w:r>
              <w:t>utility stores corporation of pakistan</w:t>
            </w:r>
            <w:r w:rsidR="006B2363">
              <w:t xml:space="preserve">   -    </w:t>
            </w:r>
            <w:r>
              <w:t>okara</w:t>
            </w:r>
          </w:p>
          <w:p w:rsidR="006B2363" w:rsidRDefault="00F468CF" w:rsidP="006B2363">
            <w:pPr>
              <w:pStyle w:val="ResumeText"/>
            </w:pPr>
            <w:r>
              <w:t>October 2008 – July 2009</w:t>
            </w:r>
          </w:p>
          <w:p w:rsidR="00C91CEA" w:rsidRDefault="00C91CEA" w:rsidP="00C91CEA">
            <w:pPr>
              <w:pStyle w:val="ResumeText"/>
              <w:numPr>
                <w:ilvl w:val="0"/>
                <w:numId w:val="13"/>
              </w:numPr>
              <w:ind w:left="778" w:hanging="720"/>
            </w:pPr>
            <w:r>
              <w:t>Managed debits, credits of warehouses and sales points</w:t>
            </w:r>
          </w:p>
          <w:p w:rsidR="00C91CEA" w:rsidRDefault="00C91CEA" w:rsidP="00C91CEA">
            <w:pPr>
              <w:pStyle w:val="ResumeText"/>
              <w:numPr>
                <w:ilvl w:val="0"/>
                <w:numId w:val="13"/>
              </w:numPr>
              <w:ind w:left="778" w:hanging="720"/>
            </w:pPr>
            <w:r>
              <w:t>Prepared daily, weekly, monthly, quarterly and annually reports and submitted to Zonal Manager and Head Office</w:t>
            </w:r>
          </w:p>
          <w:p w:rsidR="00C91CEA" w:rsidRDefault="00C91CEA" w:rsidP="00551F89">
            <w:pPr>
              <w:pStyle w:val="ResumeText"/>
              <w:numPr>
                <w:ilvl w:val="0"/>
                <w:numId w:val="13"/>
              </w:numPr>
              <w:ind w:left="778" w:right="1287" w:hanging="720"/>
            </w:pPr>
            <w:r>
              <w:t>Prepared periodically PV Reports and submitted to Regional office</w:t>
            </w:r>
          </w:p>
          <w:p w:rsidR="00851A77" w:rsidRDefault="00C91CEA" w:rsidP="00C91CEA">
            <w:pPr>
              <w:pStyle w:val="ResumeText"/>
              <w:numPr>
                <w:ilvl w:val="0"/>
                <w:numId w:val="13"/>
              </w:numPr>
              <w:ind w:left="778" w:hanging="720"/>
            </w:pPr>
            <w:r>
              <w:t>Provided Accounts Section with details of Debits, Credits, Stock Status of Warehouses, minimarkets and Sales points</w:t>
            </w:r>
          </w:p>
        </w:tc>
      </w:tr>
      <w:tr w:rsidR="00D13F67" w:rsidTr="00A74294">
        <w:tc>
          <w:tcPr>
            <w:tcW w:w="1747" w:type="dxa"/>
          </w:tcPr>
          <w:p w:rsidR="00D13F67" w:rsidRDefault="00DE5883" w:rsidP="00DE5883">
            <w:pPr>
              <w:pStyle w:val="Heading1"/>
            </w:pPr>
            <w:bookmarkStart w:id="0" w:name="_GoBack"/>
            <w:bookmarkEnd w:id="0"/>
            <w:r>
              <w:lastRenderedPageBreak/>
              <w:t>Personal information</w:t>
            </w:r>
          </w:p>
        </w:tc>
        <w:tc>
          <w:tcPr>
            <w:tcW w:w="445" w:type="dxa"/>
          </w:tcPr>
          <w:p w:rsidR="00D13F67" w:rsidRDefault="00D13F67"/>
        </w:tc>
        <w:tc>
          <w:tcPr>
            <w:tcW w:w="755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368215953"/>
                  <w15:color w:val="C0C0C0"/>
                  <w15:repeatingSectionItem/>
                </w:sdtPr>
                <w:sdtEndPr/>
                <w:sdtContent>
                  <w:p w:rsidR="009C3153" w:rsidRPr="009C3153" w:rsidRDefault="009C3153" w:rsidP="0066053A">
                    <w:pPr>
                      <w:pStyle w:val="Heading2"/>
                      <w:numPr>
                        <w:ilvl w:val="0"/>
                        <w:numId w:val="15"/>
                      </w:numPr>
                      <w:ind w:hanging="66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Father's Name   :</w:t>
                    </w:r>
                    <w:r w:rsidR="002C7B1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ab/>
                      <w:t>Sarfraz Khan</w:t>
                    </w:r>
                  </w:p>
                  <w:p w:rsidR="009C3153" w:rsidRPr="009C3153" w:rsidRDefault="009C3153" w:rsidP="009C3153">
                    <w:pPr>
                      <w:pStyle w:val="Heading2"/>
                      <w:numPr>
                        <w:ilvl w:val="0"/>
                        <w:numId w:val="14"/>
                      </w:numPr>
                      <w:ind w:hanging="66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Date of Birth:     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ab/>
                    </w:r>
                    <w:r w:rsidR="002C7B1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       </w:t>
                    </w:r>
                    <w:r w:rsidR="00BF1D4D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25-01-1985  </w:t>
                    </w:r>
                  </w:p>
                  <w:p w:rsidR="009C3153" w:rsidRPr="009C3153" w:rsidRDefault="009E717E" w:rsidP="009C3153">
                    <w:pPr>
                      <w:pStyle w:val="Heading2"/>
                      <w:numPr>
                        <w:ilvl w:val="0"/>
                        <w:numId w:val="14"/>
                      </w:numPr>
                      <w:ind w:hanging="66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Marital</w:t>
                    </w:r>
                    <w:r w:rsidR="009C3153"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Status:               </w:t>
                    </w:r>
                    <w:r w:rsidR="002C7B1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</w:t>
                    </w:r>
                    <w:r w:rsidR="009C3153"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Single</w:t>
                    </w:r>
                  </w:p>
                  <w:p w:rsidR="009C3153" w:rsidRPr="009C3153" w:rsidRDefault="009C3153" w:rsidP="009C3153">
                    <w:pPr>
                      <w:pStyle w:val="Heading2"/>
                      <w:numPr>
                        <w:ilvl w:val="0"/>
                        <w:numId w:val="14"/>
                      </w:numPr>
                      <w:ind w:hanging="66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N.I.C. #:                        </w:t>
                    </w:r>
                    <w:r w:rsidR="002C7B1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35301-4133918-7</w:t>
                    </w:r>
                  </w:p>
                  <w:p w:rsidR="009C3153" w:rsidRPr="009C3153" w:rsidRDefault="009C3153" w:rsidP="009C3153">
                    <w:pPr>
                      <w:pStyle w:val="Heading2"/>
                      <w:numPr>
                        <w:ilvl w:val="0"/>
                        <w:numId w:val="14"/>
                      </w:numPr>
                      <w:ind w:hanging="66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Domicile:                       </w:t>
                    </w:r>
                    <w:r w:rsidR="002C7B1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Punjab</w:t>
                    </w:r>
                  </w:p>
                  <w:p w:rsidR="009C3153" w:rsidRPr="009C3153" w:rsidRDefault="009C3153" w:rsidP="009C3153">
                    <w:pPr>
                      <w:pStyle w:val="Heading2"/>
                      <w:numPr>
                        <w:ilvl w:val="0"/>
                        <w:numId w:val="14"/>
                      </w:numPr>
                      <w:ind w:hanging="66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</w:pP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Religion:                        </w:t>
                    </w:r>
                    <w:r w:rsidR="002C7B1A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 xml:space="preserve">        </w:t>
                    </w:r>
                    <w:r w:rsidRPr="009C3153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t>Islam</w:t>
                    </w:r>
                  </w:p>
                  <w:p w:rsidR="00D13F67" w:rsidRDefault="009C3153" w:rsidP="009C3153">
                    <w:pPr>
                      <w:pStyle w:val="ListParagraph"/>
                      <w:numPr>
                        <w:ilvl w:val="0"/>
                        <w:numId w:val="14"/>
                      </w:numPr>
                      <w:ind w:hanging="662"/>
                    </w:pPr>
                    <w:r w:rsidRPr="009C3153">
                      <w:t xml:space="preserve">Nationality:                  </w:t>
                    </w:r>
                    <w:r w:rsidR="002C7B1A">
                      <w:t xml:space="preserve">        </w:t>
                    </w:r>
                    <w:r w:rsidRPr="009C3153">
                      <w:t xml:space="preserve"> Pakistani</w:t>
                    </w:r>
                  </w:p>
                </w:sdtContent>
              </w:sdt>
            </w:sdtContent>
          </w:sdt>
        </w:tc>
      </w:tr>
    </w:tbl>
    <w:p w:rsidR="006E2B3C" w:rsidRDefault="006E2B3C"/>
    <w:sectPr w:rsidR="006E2B3C" w:rsidSect="0066053A">
      <w:pgSz w:w="11907" w:h="16839" w:code="9"/>
      <w:pgMar w:top="720" w:right="1080" w:bottom="630" w:left="1080" w:header="0" w:footer="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AA6" w:rsidRDefault="007C7AA6">
      <w:pPr>
        <w:spacing w:before="0" w:after="0" w:line="240" w:lineRule="auto"/>
      </w:pPr>
      <w:r>
        <w:separator/>
      </w:r>
    </w:p>
  </w:endnote>
  <w:endnote w:type="continuationSeparator" w:id="0">
    <w:p w:rsidR="007C7AA6" w:rsidRDefault="007C7AA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AA6" w:rsidRDefault="007C7AA6">
      <w:pPr>
        <w:spacing w:before="0" w:after="0" w:line="240" w:lineRule="auto"/>
      </w:pPr>
      <w:r>
        <w:separator/>
      </w:r>
    </w:p>
  </w:footnote>
  <w:footnote w:type="continuationSeparator" w:id="0">
    <w:p w:rsidR="007C7AA6" w:rsidRDefault="007C7AA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7F1499"/>
    <w:multiLevelType w:val="hybridMultilevel"/>
    <w:tmpl w:val="C48A7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561089"/>
    <w:multiLevelType w:val="hybridMultilevel"/>
    <w:tmpl w:val="39BC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3FB8"/>
    <w:multiLevelType w:val="hybridMultilevel"/>
    <w:tmpl w:val="5022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D468F2"/>
    <w:multiLevelType w:val="hybridMultilevel"/>
    <w:tmpl w:val="9A30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D55ADC"/>
    <w:multiLevelType w:val="hybridMultilevel"/>
    <w:tmpl w:val="CA98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23E4E"/>
    <w:multiLevelType w:val="hybridMultilevel"/>
    <w:tmpl w:val="DF987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30EC0"/>
    <w:multiLevelType w:val="hybridMultilevel"/>
    <w:tmpl w:val="266C7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6A50BB"/>
    <w:multiLevelType w:val="hybridMultilevel"/>
    <w:tmpl w:val="B7E09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C0F4579"/>
    <w:multiLevelType w:val="hybridMultilevel"/>
    <w:tmpl w:val="FA286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B568C9"/>
    <w:multiLevelType w:val="hybridMultilevel"/>
    <w:tmpl w:val="5B38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F23D3D"/>
    <w:multiLevelType w:val="hybridMultilevel"/>
    <w:tmpl w:val="174E4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4534D"/>
    <w:multiLevelType w:val="hybridMultilevel"/>
    <w:tmpl w:val="EF16B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532C43"/>
    <w:multiLevelType w:val="hybridMultilevel"/>
    <w:tmpl w:val="7B8E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620397"/>
    <w:multiLevelType w:val="hybridMultilevel"/>
    <w:tmpl w:val="E468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FC829CA"/>
    <w:multiLevelType w:val="hybridMultilevel"/>
    <w:tmpl w:val="2AE0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5"/>
  </w:num>
  <w:num w:numId="5">
    <w:abstractNumId w:val="1"/>
  </w:num>
  <w:num w:numId="6">
    <w:abstractNumId w:val="14"/>
  </w:num>
  <w:num w:numId="7">
    <w:abstractNumId w:val="4"/>
  </w:num>
  <w:num w:numId="8">
    <w:abstractNumId w:val="0"/>
  </w:num>
  <w:num w:numId="9">
    <w:abstractNumId w:val="10"/>
  </w:num>
  <w:num w:numId="10">
    <w:abstractNumId w:val="3"/>
  </w:num>
  <w:num w:numId="11">
    <w:abstractNumId w:val="11"/>
  </w:num>
  <w:num w:numId="12">
    <w:abstractNumId w:val="7"/>
  </w:num>
  <w:num w:numId="13">
    <w:abstractNumId w:val="13"/>
  </w:num>
  <w:num w:numId="14">
    <w:abstractNumId w:val="1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BF"/>
    <w:rsid w:val="000325A3"/>
    <w:rsid w:val="00062B0E"/>
    <w:rsid w:val="0006494A"/>
    <w:rsid w:val="0006504F"/>
    <w:rsid w:val="000A54DC"/>
    <w:rsid w:val="000B77E9"/>
    <w:rsid w:val="000C03F7"/>
    <w:rsid w:val="000C2994"/>
    <w:rsid w:val="000D00B1"/>
    <w:rsid w:val="000E2DAA"/>
    <w:rsid w:val="00105B8C"/>
    <w:rsid w:val="00113012"/>
    <w:rsid w:val="00175713"/>
    <w:rsid w:val="001B73F1"/>
    <w:rsid w:val="001C3D59"/>
    <w:rsid w:val="001E74D3"/>
    <w:rsid w:val="0028698E"/>
    <w:rsid w:val="00296358"/>
    <w:rsid w:val="002C7B1A"/>
    <w:rsid w:val="00310B12"/>
    <w:rsid w:val="0031511E"/>
    <w:rsid w:val="003412E7"/>
    <w:rsid w:val="00342745"/>
    <w:rsid w:val="00352968"/>
    <w:rsid w:val="0035299D"/>
    <w:rsid w:val="00361D33"/>
    <w:rsid w:val="003925F8"/>
    <w:rsid w:val="003A40C9"/>
    <w:rsid w:val="0041650B"/>
    <w:rsid w:val="004400ED"/>
    <w:rsid w:val="00445CD2"/>
    <w:rsid w:val="004F38FC"/>
    <w:rsid w:val="00505A09"/>
    <w:rsid w:val="00517D40"/>
    <w:rsid w:val="00521547"/>
    <w:rsid w:val="00551F89"/>
    <w:rsid w:val="00566042"/>
    <w:rsid w:val="00572627"/>
    <w:rsid w:val="00584E3C"/>
    <w:rsid w:val="00595BA5"/>
    <w:rsid w:val="005A5357"/>
    <w:rsid w:val="005C79A0"/>
    <w:rsid w:val="006026E3"/>
    <w:rsid w:val="006131A2"/>
    <w:rsid w:val="00617262"/>
    <w:rsid w:val="006356E7"/>
    <w:rsid w:val="0066053A"/>
    <w:rsid w:val="006745D1"/>
    <w:rsid w:val="006B2363"/>
    <w:rsid w:val="006E2B3C"/>
    <w:rsid w:val="006E304B"/>
    <w:rsid w:val="00772CAC"/>
    <w:rsid w:val="00777CE9"/>
    <w:rsid w:val="007C4E0D"/>
    <w:rsid w:val="007C7AA6"/>
    <w:rsid w:val="007F6EA6"/>
    <w:rsid w:val="00806263"/>
    <w:rsid w:val="0080748A"/>
    <w:rsid w:val="00807C3C"/>
    <w:rsid w:val="00843337"/>
    <w:rsid w:val="00851A77"/>
    <w:rsid w:val="008B62A8"/>
    <w:rsid w:val="00905C53"/>
    <w:rsid w:val="0092599B"/>
    <w:rsid w:val="009371A5"/>
    <w:rsid w:val="00946255"/>
    <w:rsid w:val="00955138"/>
    <w:rsid w:val="00961546"/>
    <w:rsid w:val="009848ED"/>
    <w:rsid w:val="00994287"/>
    <w:rsid w:val="009A1566"/>
    <w:rsid w:val="009C3153"/>
    <w:rsid w:val="009E0706"/>
    <w:rsid w:val="009E717E"/>
    <w:rsid w:val="009F6A60"/>
    <w:rsid w:val="00A4611D"/>
    <w:rsid w:val="00A5030F"/>
    <w:rsid w:val="00A5231C"/>
    <w:rsid w:val="00A74294"/>
    <w:rsid w:val="00A769E4"/>
    <w:rsid w:val="00A818D0"/>
    <w:rsid w:val="00A96765"/>
    <w:rsid w:val="00AB7814"/>
    <w:rsid w:val="00AF170E"/>
    <w:rsid w:val="00B90CC3"/>
    <w:rsid w:val="00BE0EF7"/>
    <w:rsid w:val="00BF1D4D"/>
    <w:rsid w:val="00BF39C6"/>
    <w:rsid w:val="00C23121"/>
    <w:rsid w:val="00C37FE5"/>
    <w:rsid w:val="00C77A94"/>
    <w:rsid w:val="00C81140"/>
    <w:rsid w:val="00C91CEA"/>
    <w:rsid w:val="00CB6E4E"/>
    <w:rsid w:val="00CD249D"/>
    <w:rsid w:val="00D13F67"/>
    <w:rsid w:val="00D92401"/>
    <w:rsid w:val="00D97E15"/>
    <w:rsid w:val="00DC2D58"/>
    <w:rsid w:val="00DD518F"/>
    <w:rsid w:val="00DE5883"/>
    <w:rsid w:val="00DF2307"/>
    <w:rsid w:val="00E01526"/>
    <w:rsid w:val="00E05CEA"/>
    <w:rsid w:val="00E17EB4"/>
    <w:rsid w:val="00E36CBF"/>
    <w:rsid w:val="00E52CD3"/>
    <w:rsid w:val="00E902FC"/>
    <w:rsid w:val="00EE57D0"/>
    <w:rsid w:val="00F01366"/>
    <w:rsid w:val="00F24EB5"/>
    <w:rsid w:val="00F323C0"/>
    <w:rsid w:val="00F33A5C"/>
    <w:rsid w:val="00F348B7"/>
    <w:rsid w:val="00F468CF"/>
    <w:rsid w:val="00FB3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2782401-22CE-4D97-B48F-495D5925E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/>
    <w:lsdException w:name="heading 4" w:semiHidden="1" w:uiPriority="18" w:unhideWhenUsed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418AB3" w:themeColor="accent1"/>
      <w:sz w:val="21"/>
      <w:szCs w:val="21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18AB3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18AB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0445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0445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1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1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18AB3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18AB3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04458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04458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418AB3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418AB3" w:themeColor="accent1"/>
        <w:sz w:val="22"/>
      </w:rPr>
    </w:tblStylePr>
    <w:tblStylePr w:type="firstCol">
      <w:rPr>
        <w:b/>
      </w:rPr>
    </w:tblStylePr>
  </w:style>
  <w:style w:type="character" w:styleId="Emphasis">
    <w:name w:val="Emphasis"/>
    <w:basedOn w:val="DefaultParagraphFont"/>
    <w:unhideWhenUsed/>
    <w:qFormat/>
    <w:rPr>
      <w:color w:val="418AB3" w:themeColor="accent1"/>
    </w:rPr>
  </w:style>
  <w:style w:type="paragraph" w:customStyle="1" w:styleId="ContactInfo">
    <w:name w:val="Contact Info"/>
    <w:basedOn w:val="Normal"/>
    <w:qFormat/>
    <w:pPr>
      <w:spacing w:after="0" w:line="240" w:lineRule="auto"/>
      <w:jc w:val="right"/>
    </w:pPr>
    <w:rPr>
      <w:sz w:val="18"/>
      <w:szCs w:val="18"/>
    </w:rPr>
  </w:style>
  <w:style w:type="paragraph" w:customStyle="1" w:styleId="Name">
    <w:name w:val="Name"/>
    <w:basedOn w:val="Normal"/>
    <w:next w:val="Normal"/>
    <w:qFormat/>
    <w:pPr>
      <w:pBdr>
        <w:top w:val="single" w:sz="4" w:space="4" w:color="418AB3" w:themeColor="accent1"/>
        <w:left w:val="single" w:sz="4" w:space="6" w:color="418AB3" w:themeColor="accent1"/>
        <w:bottom w:val="single" w:sz="4" w:space="4" w:color="418AB3" w:themeColor="accent1"/>
        <w:right w:val="single" w:sz="4" w:space="6" w:color="418AB3" w:themeColor="accent1"/>
      </w:pBdr>
      <w:shd w:val="clear" w:color="auto" w:fill="418AB3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ListParagraph">
    <w:name w:val="List Paragraph"/>
    <w:basedOn w:val="Normal"/>
    <w:uiPriority w:val="34"/>
    <w:semiHidden/>
    <w:qFormat/>
    <w:rsid w:val="009C3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\AppData\Roaming\Microsoft\Templates\Functional%20resume%20(Minimalist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B2366A933084A0EB6F8DC99AEE45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70928-66AE-4EDF-BB71-7ED4A2146C3B}"/>
      </w:docPartPr>
      <w:docPartBody>
        <w:p w:rsidR="004F7E59" w:rsidRDefault="00DF7D95">
          <w:pPr>
            <w:pStyle w:val="3B2366A933084A0EB6F8DC99AEE45751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95"/>
    <w:rsid w:val="00007C70"/>
    <w:rsid w:val="0019421B"/>
    <w:rsid w:val="001B346E"/>
    <w:rsid w:val="00266CCF"/>
    <w:rsid w:val="003F6F42"/>
    <w:rsid w:val="00463AA4"/>
    <w:rsid w:val="00481B07"/>
    <w:rsid w:val="004C6A37"/>
    <w:rsid w:val="004F7E59"/>
    <w:rsid w:val="005B4522"/>
    <w:rsid w:val="0060168B"/>
    <w:rsid w:val="00BB65E1"/>
    <w:rsid w:val="00D705CC"/>
    <w:rsid w:val="00DF7D95"/>
    <w:rsid w:val="00E31E0A"/>
    <w:rsid w:val="00EB6C18"/>
    <w:rsid w:val="00F0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C01E3C291445A0A2D06A921C4D65BA">
    <w:name w:val="55C01E3C291445A0A2D06A921C4D65BA"/>
  </w:style>
  <w:style w:type="paragraph" w:customStyle="1" w:styleId="934AD397A9B34A1BA30CCB7109D04CA8">
    <w:name w:val="934AD397A9B34A1BA30CCB7109D04CA8"/>
  </w:style>
  <w:style w:type="paragraph" w:customStyle="1" w:styleId="546DBBDEF7AB4731826AEC2657FD3C36">
    <w:name w:val="546DBBDEF7AB4731826AEC2657FD3C36"/>
  </w:style>
  <w:style w:type="paragraph" w:customStyle="1" w:styleId="6602696E34DF4DF5962B4E33024A9053">
    <w:name w:val="6602696E34DF4DF5962B4E33024A9053"/>
  </w:style>
  <w:style w:type="character" w:styleId="Emphasis">
    <w:name w:val="Emphasis"/>
    <w:basedOn w:val="DefaultParagraphFont"/>
    <w:unhideWhenUsed/>
    <w:qFormat/>
    <w:rPr>
      <w:color w:val="5B9BD5" w:themeColor="accent1"/>
    </w:rPr>
  </w:style>
  <w:style w:type="paragraph" w:customStyle="1" w:styleId="126D40E3AF1C41248A96735960706CDD">
    <w:name w:val="126D40E3AF1C41248A96735960706CDD"/>
  </w:style>
  <w:style w:type="character" w:styleId="PlaceholderText">
    <w:name w:val="Placeholder Text"/>
    <w:basedOn w:val="DefaultParagraphFont"/>
    <w:uiPriority w:val="99"/>
    <w:semiHidden/>
    <w:rsid w:val="00EB6C18"/>
    <w:rPr>
      <w:color w:val="808080"/>
    </w:rPr>
  </w:style>
  <w:style w:type="paragraph" w:customStyle="1" w:styleId="3B2366A933084A0EB6F8DC99AEE45751">
    <w:name w:val="3B2366A933084A0EB6F8DC99AEE45751"/>
  </w:style>
  <w:style w:type="paragraph" w:customStyle="1" w:styleId="F408F049B4514A1D86B3E07C84A7D4AF">
    <w:name w:val="F408F049B4514A1D86B3E07C84A7D4AF"/>
  </w:style>
  <w:style w:type="paragraph" w:customStyle="1" w:styleId="76CB5C738E8C42799F7A2B406C930E81">
    <w:name w:val="76CB5C738E8C42799F7A2B406C930E81"/>
  </w:style>
  <w:style w:type="paragraph" w:customStyle="1" w:styleId="5FFA1693E94D4A09B72DDDB63A0E3444">
    <w:name w:val="5FFA1693E94D4A09B72DDDB63A0E3444"/>
  </w:style>
  <w:style w:type="paragraph" w:customStyle="1" w:styleId="DDAAB86CCC09495383DCB603CBB8A54A">
    <w:name w:val="DDAAB86CCC09495383DCB603CBB8A54A"/>
  </w:style>
  <w:style w:type="paragraph" w:customStyle="1" w:styleId="99F235F264A344138D896B9A9A8E3189">
    <w:name w:val="99F235F264A344138D896B9A9A8E3189"/>
  </w:style>
  <w:style w:type="paragraph" w:customStyle="1" w:styleId="ABD8840A58E7411FB7CDE9786DE0BF54">
    <w:name w:val="ABD8840A58E7411FB7CDE9786DE0BF54"/>
  </w:style>
  <w:style w:type="paragraph" w:customStyle="1" w:styleId="FBB032E7BE4D443EBEDE67F51761F373">
    <w:name w:val="FBB032E7BE4D443EBEDE67F51761F373"/>
  </w:style>
  <w:style w:type="paragraph" w:customStyle="1" w:styleId="F965211B2BF64D2DAB2C0912D424746E">
    <w:name w:val="F965211B2BF64D2DAB2C0912D424746E"/>
  </w:style>
  <w:style w:type="paragraph" w:customStyle="1" w:styleId="A4975134AA8F4012A09654AE7FFAE58F">
    <w:name w:val="A4975134AA8F4012A09654AE7FFAE58F"/>
  </w:style>
  <w:style w:type="paragraph" w:customStyle="1" w:styleId="4222D35E3A33433BBF6E8AB6A8E4D685">
    <w:name w:val="4222D35E3A33433BBF6E8AB6A8E4D685"/>
  </w:style>
  <w:style w:type="paragraph" w:customStyle="1" w:styleId="2FD37108A00046DD9A2C553FEC0EC022">
    <w:name w:val="2FD37108A00046DD9A2C553FEC0EC022"/>
  </w:style>
  <w:style w:type="paragraph" w:customStyle="1" w:styleId="B4DBB42B565849E9921BE5BB6A84AC46">
    <w:name w:val="B4DBB42B565849E9921BE5BB6A84AC46"/>
  </w:style>
  <w:style w:type="paragraph" w:customStyle="1" w:styleId="A76A5A0B036F4265945346488B82ED54">
    <w:name w:val="A76A5A0B036F4265945346488B82ED54"/>
  </w:style>
  <w:style w:type="paragraph" w:customStyle="1" w:styleId="D1F9C2C40112434981DA58495D878CB9">
    <w:name w:val="D1F9C2C40112434981DA58495D878CB9"/>
    <w:rsid w:val="004F7E59"/>
  </w:style>
  <w:style w:type="paragraph" w:customStyle="1" w:styleId="CA1D21F5FBD448B7B614663700D28CBF">
    <w:name w:val="CA1D21F5FBD448B7B614663700D28CBF"/>
    <w:rsid w:val="004F7E59"/>
  </w:style>
  <w:style w:type="paragraph" w:customStyle="1" w:styleId="9801CD7EADF34029A4E1158FCD26C3C1">
    <w:name w:val="9801CD7EADF34029A4E1158FCD26C3C1"/>
    <w:rsid w:val="004F7E59"/>
  </w:style>
  <w:style w:type="paragraph" w:customStyle="1" w:styleId="257C58D85118422789CAD860B1AC27BA">
    <w:name w:val="257C58D85118422789CAD860B1AC27BA"/>
    <w:rsid w:val="004F7E59"/>
  </w:style>
  <w:style w:type="paragraph" w:customStyle="1" w:styleId="9A067CB8FD644FA892FD0D68496A3174">
    <w:name w:val="9A067CB8FD644FA892FD0D68496A3174"/>
    <w:rsid w:val="004F7E59"/>
  </w:style>
  <w:style w:type="paragraph" w:customStyle="1" w:styleId="0B4870C018554353BAFE221453C55B97">
    <w:name w:val="0B4870C018554353BAFE221453C55B97"/>
    <w:rsid w:val="004F7E59"/>
  </w:style>
  <w:style w:type="paragraph" w:customStyle="1" w:styleId="00CC2E2A6E1D42BDA4246984CCA7C079">
    <w:name w:val="00CC2E2A6E1D42BDA4246984CCA7C079"/>
    <w:rsid w:val="004F7E59"/>
  </w:style>
  <w:style w:type="paragraph" w:customStyle="1" w:styleId="B7130FC6A9314A97B738CF3DCE525AA2">
    <w:name w:val="B7130FC6A9314A97B738CF3DCE525AA2"/>
    <w:rsid w:val="004F7E59"/>
  </w:style>
  <w:style w:type="paragraph" w:customStyle="1" w:styleId="5D16E0C8AE64478287EE4555B8D40D08">
    <w:name w:val="5D16E0C8AE64478287EE4555B8D40D08"/>
    <w:rsid w:val="004F7E59"/>
  </w:style>
  <w:style w:type="paragraph" w:customStyle="1" w:styleId="DCF21B360F8C419BA9BED4CE963ADABF">
    <w:name w:val="DCF21B360F8C419BA9BED4CE963ADABF"/>
    <w:rsid w:val="004F7E59"/>
  </w:style>
  <w:style w:type="paragraph" w:customStyle="1" w:styleId="A0F1DF476AB141A7B7C8F4FCC52DC71E">
    <w:name w:val="A0F1DF476AB141A7B7C8F4FCC52DC71E"/>
    <w:rsid w:val="004F7E59"/>
  </w:style>
  <w:style w:type="paragraph" w:customStyle="1" w:styleId="D02E7561A83B457595B8BFEEA93B7774">
    <w:name w:val="D02E7561A83B457595B8BFEEA93B7774"/>
    <w:rsid w:val="004F7E59"/>
  </w:style>
  <w:style w:type="paragraph" w:customStyle="1" w:styleId="32682CBE39E54F3D937A27B26B2AFAD0">
    <w:name w:val="32682CBE39E54F3D937A27B26B2AFAD0"/>
    <w:rsid w:val="004F7E59"/>
  </w:style>
  <w:style w:type="paragraph" w:customStyle="1" w:styleId="6DCB7EB7A96A4729BF7806AD45D68C91">
    <w:name w:val="6DCB7EB7A96A4729BF7806AD45D68C91"/>
    <w:rsid w:val="004F7E59"/>
  </w:style>
  <w:style w:type="paragraph" w:customStyle="1" w:styleId="88C6E4F0601C489C945B9E0B57580C21">
    <w:name w:val="88C6E4F0601C489C945B9E0B57580C21"/>
    <w:rsid w:val="004F7E59"/>
  </w:style>
  <w:style w:type="paragraph" w:customStyle="1" w:styleId="E4B6260FF897489589FC2F55B877B2DF">
    <w:name w:val="E4B6260FF897489589FC2F55B877B2DF"/>
    <w:rsid w:val="004F7E59"/>
  </w:style>
  <w:style w:type="paragraph" w:customStyle="1" w:styleId="13F85AB3CB264E96A1B534765B3FB51B">
    <w:name w:val="13F85AB3CB264E96A1B534765B3FB51B"/>
    <w:rsid w:val="00BB65E1"/>
  </w:style>
  <w:style w:type="paragraph" w:customStyle="1" w:styleId="FC167844CA6B41AD82708E5DB63C8ADE">
    <w:name w:val="FC167844CA6B41AD82708E5DB63C8ADE"/>
    <w:rsid w:val="00BB65E1"/>
  </w:style>
  <w:style w:type="paragraph" w:customStyle="1" w:styleId="F28548A861914D62B1A667201D07AA2B">
    <w:name w:val="F28548A861914D62B1A667201D07AA2B"/>
    <w:rsid w:val="00BB65E1"/>
  </w:style>
  <w:style w:type="paragraph" w:customStyle="1" w:styleId="DED0724F2AA0481AA10D080FE63A344B">
    <w:name w:val="DED0724F2AA0481AA10D080FE63A344B"/>
    <w:rsid w:val="00BB65E1"/>
  </w:style>
  <w:style w:type="paragraph" w:customStyle="1" w:styleId="681DE40193454F8EB77F1403A98F6958">
    <w:name w:val="681DE40193454F8EB77F1403A98F6958"/>
    <w:rsid w:val="00BB65E1"/>
  </w:style>
  <w:style w:type="paragraph" w:customStyle="1" w:styleId="C472E63961C847BDAD9DBA1EED7D3C32">
    <w:name w:val="C472E63961C847BDAD9DBA1EED7D3C32"/>
    <w:rsid w:val="00BB65E1"/>
  </w:style>
  <w:style w:type="paragraph" w:customStyle="1" w:styleId="26BBAFC5C4614C05AD20DCBF4F918EA3">
    <w:name w:val="26BBAFC5C4614C05AD20DCBF4F918EA3"/>
    <w:rsid w:val="00BB65E1"/>
  </w:style>
  <w:style w:type="paragraph" w:customStyle="1" w:styleId="AF63B730709C47A1921E75BD721F5E09">
    <w:name w:val="AF63B730709C47A1921E75BD721F5E09"/>
    <w:rsid w:val="00BB65E1"/>
  </w:style>
  <w:style w:type="paragraph" w:customStyle="1" w:styleId="155FA8C4930147B6B13E678476DE8D6A">
    <w:name w:val="155FA8C4930147B6B13E678476DE8D6A"/>
    <w:rsid w:val="00BB65E1"/>
  </w:style>
  <w:style w:type="paragraph" w:customStyle="1" w:styleId="665BB7B9C4BC44CA905E7E089F78D8AD">
    <w:name w:val="665BB7B9C4BC44CA905E7E089F78D8AD"/>
    <w:rsid w:val="00EB6C18"/>
  </w:style>
  <w:style w:type="paragraph" w:customStyle="1" w:styleId="330EFB46478D4D9D84B62656ED85D110">
    <w:name w:val="330EFB46478D4D9D84B62656ED85D110"/>
    <w:rsid w:val="00EB6C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F725E2-5EB5-4963-AD57-B1E2DB38AC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</Template>
  <TotalTime>58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    sajid sarfraz</dc:creator>
  <cp:keywords/>
  <cp:lastModifiedBy>Polymer Plastic</cp:lastModifiedBy>
  <cp:revision>60</cp:revision>
  <dcterms:created xsi:type="dcterms:W3CDTF">2016-07-29T13:51:00Z</dcterms:created>
  <dcterms:modified xsi:type="dcterms:W3CDTF">2019-07-05T07:08:00Z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TC034630699991</vt:lpwstr>
  </property>
</Properties>
</file>