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000000" w:themeColor="text1"/>
          <w:kern w:val="0"/>
          <w:sz w:val="21"/>
          <w:szCs w:val="22"/>
        </w:rPr>
        <w:alias w:val="Resume Name"/>
        <w:tag w:val="Resumen Name"/>
        <w:id w:val="-925414414"/>
        <w:placeholder>
          <w:docPart w:val="202E8071DDE44B2E8D4C1F5B2413645E"/>
        </w:placeholder>
        <w:docPartList>
          <w:docPartGallery w:val="Quick Parts"/>
          <w:docPartCategory w:val=" Resume Name"/>
        </w:docPartList>
      </w:sdtPr>
      <w:sdtEndPr>
        <w:rPr>
          <w:b/>
          <w:sz w:val="24"/>
          <w:szCs w:val="24"/>
        </w:rPr>
      </w:sdtEndPr>
      <w:sdtContent>
        <w:tbl>
          <w:tblPr>
            <w:tblW w:w="5210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570"/>
            <w:gridCol w:w="3158"/>
          </w:tblGrid>
          <w:tr w:rsidR="002C2E53" w:rsidRPr="000A3398" w:rsidTr="00040B85">
            <w:trPr>
              <w:trHeight w:val="2297"/>
              <w:jc w:val="center"/>
            </w:trPr>
            <w:tc>
              <w:tcPr>
                <w:tcW w:w="3601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7902C8" w:rsidRDefault="00BB6708" w:rsidP="006C3428">
                <w:pPr>
                  <w:pStyle w:val="PersonalName"/>
                  <w:rPr>
                    <w:b w:val="0"/>
                    <w:bCs/>
                    <w:color w:val="000000" w:themeColor="text1"/>
                  </w:rPr>
                </w:pPr>
                <w:r>
                  <w:rPr>
                    <w:b w:val="0"/>
                    <w:bCs/>
                    <w:color w:val="000000" w:themeColor="text1"/>
                  </w:rPr>
                  <w:t>MADIHA MUNIR</w:t>
                </w:r>
                <w:r w:rsidR="006C3428" w:rsidRPr="000A3398">
                  <w:rPr>
                    <w:b w:val="0"/>
                    <w:bCs/>
                    <w:color w:val="000000" w:themeColor="text1"/>
                  </w:rPr>
                  <w:t xml:space="preserve">     </w:t>
                </w:r>
                <w:r w:rsidR="00CF2667">
                  <w:rPr>
                    <w:b w:val="0"/>
                    <w:bCs/>
                    <w:color w:val="000000" w:themeColor="text1"/>
                  </w:rPr>
                  <w:t xml:space="preserve">  D</w:t>
                </w:r>
                <w:r>
                  <w:rPr>
                    <w:b w:val="0"/>
                    <w:bCs/>
                    <w:color w:val="000000" w:themeColor="text1"/>
                  </w:rPr>
                  <w:t>/O       MUHAMMAD MUNIR</w:t>
                </w:r>
                <w:r w:rsidR="006C3428" w:rsidRPr="000A3398">
                  <w:rPr>
                    <w:b w:val="0"/>
                    <w:bCs/>
                    <w:color w:val="000000" w:themeColor="text1"/>
                  </w:rPr>
                  <w:t xml:space="preserve">   </w:t>
                </w:r>
              </w:p>
              <w:p w:rsidR="007902C8" w:rsidRDefault="006C3428" w:rsidP="006C3428">
                <w:pPr>
                  <w:pStyle w:val="PersonalName"/>
                  <w:rPr>
                    <w:b w:val="0"/>
                    <w:bCs/>
                    <w:color w:val="000000" w:themeColor="text1"/>
                  </w:rPr>
                </w:pPr>
                <w:r w:rsidRPr="000A3398">
                  <w:rPr>
                    <w:b w:val="0"/>
                    <w:bCs/>
                    <w:color w:val="000000" w:themeColor="text1"/>
                  </w:rPr>
                  <w:t xml:space="preserve">  </w:t>
                </w:r>
              </w:p>
              <w:p w:rsidR="00527082" w:rsidRPr="000A3398" w:rsidRDefault="00527082" w:rsidP="006C3428">
                <w:pPr>
                  <w:pStyle w:val="PersonalName"/>
                  <w:rPr>
                    <w:color w:val="000000" w:themeColor="text1"/>
                  </w:rPr>
                </w:pPr>
              </w:p>
            </w:tc>
            <w:tc>
              <w:tcPr>
                <w:tcW w:w="1399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527082" w:rsidRPr="000A3398" w:rsidRDefault="00DD41BE">
                <w:pPr>
                  <w:pStyle w:val="NoSpacing"/>
                  <w:ind w:left="71" w:hanging="71"/>
                  <w:jc w:val="right"/>
                  <w:rPr>
                    <w:color w:val="000000" w:themeColor="text1"/>
                  </w:rPr>
                </w:pPr>
                <w:r w:rsidRPr="00DD41BE">
                  <w:rPr>
                    <w:noProof/>
                    <w:color w:val="000000" w:themeColor="text1"/>
                  </w:rPr>
                  <w:drawing>
                    <wp:inline distT="0" distB="0" distL="0" distR="0" wp14:anchorId="08669A3C" wp14:editId="633793D6">
                      <wp:extent cx="1541721" cy="1913861"/>
                      <wp:effectExtent l="190500" t="190500" r="173355" b="163195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10268239_784872194858339_919074690_n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72447" cy="195200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905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C2E53" w:rsidRPr="000A3398" w:rsidTr="00040B85">
            <w:trPr>
              <w:trHeight w:val="968"/>
              <w:jc w:val="center"/>
            </w:trPr>
            <w:tc>
              <w:tcPr>
                <w:tcW w:w="3601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527082" w:rsidRPr="000A3398" w:rsidRDefault="007044E5" w:rsidP="00F1225E">
                <w:pPr>
                  <w:pStyle w:val="NoSpacing"/>
                  <w:rPr>
                    <w:caps/>
                    <w:color w:val="000000" w:themeColor="text1"/>
                  </w:rPr>
                </w:pPr>
                <w:r>
                  <w:rPr>
                    <w:caps/>
                    <w:color w:val="000000" w:themeColor="text1"/>
                  </w:rPr>
                  <w:t>Street no# 2, house no# 32, shahid street, sandha kalan lahore.</w:t>
                </w:r>
              </w:p>
            </w:tc>
            <w:tc>
              <w:tcPr>
                <w:tcW w:w="1399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527082" w:rsidRPr="000A3398" w:rsidRDefault="00527082">
                <w:pPr>
                  <w:pStyle w:val="NoSpacing"/>
                  <w:rPr>
                    <w:color w:val="000000" w:themeColor="text1"/>
                  </w:rPr>
                </w:pPr>
              </w:p>
            </w:tc>
          </w:tr>
          <w:tr w:rsidR="002C2E53" w:rsidRPr="000A3398" w:rsidTr="00040B85">
            <w:trPr>
              <w:trHeight w:val="309"/>
              <w:jc w:val="center"/>
            </w:trPr>
            <w:tc>
              <w:tcPr>
                <w:tcW w:w="3601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7082" w:rsidRPr="000A3398" w:rsidRDefault="00727F49" w:rsidP="00E11751">
                <w:pPr>
                  <w:pStyle w:val="NoSpacing"/>
                  <w:jc w:val="center"/>
                  <w:rPr>
                    <w:caps/>
                    <w:color w:val="000000" w:themeColor="text1"/>
                    <w:sz w:val="18"/>
                    <w:szCs w:val="18"/>
                  </w:rPr>
                </w:pPr>
                <w:r w:rsidRPr="000A3398">
                  <w:rPr>
                    <w:color w:val="000000" w:themeColor="text1"/>
                    <w:sz w:val="18"/>
                    <w:szCs w:val="18"/>
                  </w:rPr>
                  <w:t xml:space="preserve">  </w:t>
                </w:r>
              </w:p>
            </w:tc>
            <w:tc>
              <w:tcPr>
                <w:tcW w:w="139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7082" w:rsidRPr="000A3398" w:rsidRDefault="00527082">
                <w:pPr>
                  <w:pStyle w:val="NoSpacing"/>
                  <w:rPr>
                    <w:color w:val="000000" w:themeColor="text1"/>
                  </w:rPr>
                </w:pPr>
              </w:p>
            </w:tc>
          </w:tr>
        </w:tbl>
        <w:p w:rsidR="00527082" w:rsidRPr="009F3341" w:rsidRDefault="00902F5E">
          <w:pPr>
            <w:rPr>
              <w:b/>
              <w:bCs/>
              <w:color w:val="000000" w:themeColor="text1"/>
              <w:sz w:val="24"/>
              <w:szCs w:val="24"/>
            </w:rPr>
          </w:pPr>
          <w:r>
            <w:rPr>
              <w:b/>
              <w:color w:val="000000" w:themeColor="text1"/>
              <w:sz w:val="24"/>
              <w:szCs w:val="24"/>
            </w:rPr>
            <w:t>0</w:t>
          </w:r>
          <w:r w:rsidR="009F3341" w:rsidRPr="009F3341">
            <w:rPr>
              <w:b/>
              <w:color w:val="000000" w:themeColor="text1"/>
              <w:sz w:val="24"/>
              <w:szCs w:val="24"/>
            </w:rPr>
            <w:t xml:space="preserve">3334625396 </w:t>
          </w:r>
          <w:r>
            <w:rPr>
              <w:b/>
              <w:color w:val="000000" w:themeColor="text1"/>
              <w:sz w:val="24"/>
              <w:szCs w:val="24"/>
            </w:rPr>
            <w:t xml:space="preserve"> &amp;  03244977247</w:t>
          </w:r>
          <w:r w:rsidR="009F3341" w:rsidRPr="009F3341">
            <w:rPr>
              <w:b/>
              <w:color w:val="000000" w:themeColor="text1"/>
              <w:sz w:val="24"/>
              <w:szCs w:val="24"/>
            </w:rPr>
            <w:t xml:space="preserve"> ▪  </w:t>
          </w:r>
          <w:sdt>
            <w:sdtPr>
              <w:rPr>
                <w:b/>
                <w:color w:val="000000" w:themeColor="text1"/>
                <w:sz w:val="24"/>
                <w:szCs w:val="24"/>
              </w:rPr>
              <w:alias w:val="E-mail Address"/>
              <w:id w:val="-1917234755"/>
              <w:placeholder>
                <w:docPart w:val="EFD89C245D7B4D8DA95A7F2A8E60965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9F3341" w:rsidRPr="009F3341">
                <w:rPr>
                  <w:b/>
                  <w:color w:val="000000" w:themeColor="text1"/>
                  <w:sz w:val="24"/>
                  <w:szCs w:val="24"/>
                </w:rPr>
                <w:t>madijana010188@gmail.com</w:t>
              </w:r>
            </w:sdtContent>
          </w:sdt>
          <w:r w:rsidR="009F3341" w:rsidRPr="009F3341">
            <w:rPr>
              <w:b/>
              <w:color w:val="000000" w:themeColor="text1"/>
              <w:sz w:val="24"/>
              <w:szCs w:val="24"/>
            </w:rPr>
            <w:t xml:space="preserve">   ▪</w:t>
          </w:r>
        </w:p>
      </w:sdtContent>
    </w:sdt>
    <w:p w:rsidR="00527082" w:rsidRPr="000A3398" w:rsidRDefault="00727F49">
      <w:pPr>
        <w:pStyle w:val="SectionHeading"/>
      </w:pPr>
      <w:r w:rsidRPr="000A3398">
        <w:t>Objectives</w:t>
      </w:r>
    </w:p>
    <w:p w:rsidR="00527082" w:rsidRPr="000A3398" w:rsidRDefault="002C2E53" w:rsidP="002C2E53">
      <w:pPr>
        <w:jc w:val="both"/>
        <w:rPr>
          <w:color w:val="000000" w:themeColor="text1"/>
        </w:rPr>
      </w:pPr>
      <w:r w:rsidRPr="002C2E53">
        <w:rPr>
          <w:color w:val="000000" w:themeColor="text1"/>
        </w:rPr>
        <w:t>To Work in a challenging environment and build an outstanding career thereby making an irreplaceable contribution to the comp</w:t>
      </w:r>
      <w:bookmarkStart w:id="0" w:name="_GoBack"/>
      <w:bookmarkEnd w:id="0"/>
      <w:r w:rsidRPr="002C2E53">
        <w:rPr>
          <w:color w:val="000000" w:themeColor="text1"/>
        </w:rPr>
        <w:t>any by the way of accelerated progress towards respective goals. To achieved excellence by working with highest professional standard</w:t>
      </w:r>
      <w:r w:rsidR="006C3428" w:rsidRPr="000A3398">
        <w:rPr>
          <w:color w:val="000000" w:themeColor="text1"/>
        </w:rPr>
        <w:t>.</w:t>
      </w:r>
    </w:p>
    <w:p w:rsidR="009458A4" w:rsidRPr="009458A4" w:rsidRDefault="00274990" w:rsidP="009458A4">
      <w:pPr>
        <w:pStyle w:val="SectionHeading"/>
      </w:pPr>
      <w:r>
        <w:t>Experience</w:t>
      </w:r>
    </w:p>
    <w:p w:rsidR="00AD387E" w:rsidRPr="007044E5" w:rsidRDefault="00092285" w:rsidP="007044E5">
      <w:pPr>
        <w:tabs>
          <w:tab w:val="left" w:pos="2670"/>
        </w:tabs>
        <w:spacing w:after="0"/>
        <w:rPr>
          <w:color w:val="000000" w:themeColor="text1"/>
        </w:rPr>
      </w:pPr>
      <w:r w:rsidRPr="007044E5">
        <w:rPr>
          <w:color w:val="000000" w:themeColor="text1"/>
        </w:rPr>
        <w:t xml:space="preserve"> </w:t>
      </w:r>
    </w:p>
    <w:p w:rsidR="00876FA3" w:rsidRDefault="00876FA3" w:rsidP="00CF2667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/>
        </w:rPr>
      </w:pPr>
      <w:r>
        <w:rPr>
          <w:color w:val="000000" w:themeColor="text1"/>
        </w:rPr>
        <w:t>University of South Asia as an Assistant Registrar (Continues).</w:t>
      </w:r>
    </w:p>
    <w:p w:rsidR="00CF2667" w:rsidRPr="00876FA3" w:rsidRDefault="000C7201" w:rsidP="00876FA3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/>
        </w:rPr>
      </w:pPr>
      <w:r>
        <w:rPr>
          <w:color w:val="000000" w:themeColor="text1"/>
        </w:rPr>
        <w:t>University of South Asia as an Academic Officer (Continues)</w:t>
      </w:r>
      <w:r w:rsidR="00876FA3">
        <w:rPr>
          <w:color w:val="000000" w:themeColor="text1"/>
        </w:rPr>
        <w:t>.</w:t>
      </w:r>
    </w:p>
    <w:p w:rsidR="009458A4" w:rsidRDefault="009458A4" w:rsidP="00CF2667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/>
        </w:rPr>
      </w:pPr>
      <w:r>
        <w:rPr>
          <w:color w:val="000000" w:themeColor="text1"/>
        </w:rPr>
        <w:t>University of Sargodha Lahore campus as an Attendance in Charge &amp; Fine Collector.</w:t>
      </w:r>
    </w:p>
    <w:p w:rsidR="00BC6D56" w:rsidRDefault="00BC6D56" w:rsidP="00CF2667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/>
        </w:rPr>
      </w:pPr>
      <w:r>
        <w:rPr>
          <w:color w:val="000000" w:themeColor="text1"/>
        </w:rPr>
        <w:t>University of Sargodha Lahore campus as an Assi</w:t>
      </w:r>
      <w:r w:rsidR="004074FD">
        <w:rPr>
          <w:color w:val="000000" w:themeColor="text1"/>
        </w:rPr>
        <w:t>stant Controller of Examination.</w:t>
      </w:r>
    </w:p>
    <w:p w:rsidR="007044E5" w:rsidRPr="007044E5" w:rsidRDefault="007044E5" w:rsidP="007044E5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/>
        </w:rPr>
      </w:pPr>
      <w:r>
        <w:rPr>
          <w:color w:val="000000" w:themeColor="text1"/>
        </w:rPr>
        <w:t xml:space="preserve">Farooq Hospital West Wood branch as a HR Manager and affairs in charge. </w:t>
      </w:r>
    </w:p>
    <w:p w:rsidR="00CF2667" w:rsidRDefault="002A137C" w:rsidP="00CF2667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/>
        </w:rPr>
      </w:pPr>
      <w:r>
        <w:rPr>
          <w:color w:val="000000" w:themeColor="text1"/>
        </w:rPr>
        <w:t>Zainab</w:t>
      </w:r>
      <w:r w:rsidR="00CF2667">
        <w:rPr>
          <w:color w:val="000000" w:themeColor="text1"/>
        </w:rPr>
        <w:t xml:space="preserve"> Palace </w:t>
      </w:r>
      <w:r>
        <w:rPr>
          <w:color w:val="000000" w:themeColor="text1"/>
        </w:rPr>
        <w:t>Girls</w:t>
      </w:r>
      <w:r w:rsidR="00B82EFE">
        <w:rPr>
          <w:color w:val="000000" w:themeColor="text1"/>
        </w:rPr>
        <w:t xml:space="preserve"> Hostel as a Warden</w:t>
      </w:r>
      <w:r w:rsidR="00084461">
        <w:rPr>
          <w:color w:val="000000" w:themeColor="text1"/>
        </w:rPr>
        <w:t>.</w:t>
      </w:r>
    </w:p>
    <w:p w:rsidR="00CF2667" w:rsidRPr="000A3398" w:rsidRDefault="00084461" w:rsidP="00CF2667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/>
        </w:rPr>
      </w:pPr>
      <w:r>
        <w:rPr>
          <w:color w:val="000000" w:themeColor="text1"/>
        </w:rPr>
        <w:t>Royal News as a Crime Reporter.</w:t>
      </w:r>
    </w:p>
    <w:p w:rsidR="00450290" w:rsidRDefault="00CF2667" w:rsidP="00450290">
      <w:pPr>
        <w:pStyle w:val="ListParagraph"/>
        <w:numPr>
          <w:ilvl w:val="0"/>
          <w:numId w:val="11"/>
        </w:numPr>
        <w:tabs>
          <w:tab w:val="left" w:pos="2670"/>
        </w:tabs>
        <w:spacing w:after="0"/>
        <w:rPr>
          <w:color w:val="000000" w:themeColor="text1"/>
        </w:rPr>
      </w:pPr>
      <w:r w:rsidRPr="00CF2667">
        <w:rPr>
          <w:color w:val="000000" w:themeColor="text1"/>
        </w:rPr>
        <w:t>Teaching in Lahore Grammar School as Attendance In charge of Faculty</w:t>
      </w:r>
      <w:r w:rsidR="00084461">
        <w:rPr>
          <w:color w:val="000000" w:themeColor="text1"/>
        </w:rPr>
        <w:t>.</w:t>
      </w:r>
      <w:r w:rsidR="00B82EFE">
        <w:rPr>
          <w:color w:val="000000" w:themeColor="text1"/>
        </w:rPr>
        <w:t xml:space="preserve"> </w:t>
      </w:r>
    </w:p>
    <w:p w:rsidR="00450290" w:rsidRPr="00450290" w:rsidRDefault="00450290" w:rsidP="00450290">
      <w:pPr>
        <w:pStyle w:val="ListParagraph"/>
        <w:tabs>
          <w:tab w:val="left" w:pos="2670"/>
        </w:tabs>
        <w:spacing w:after="0"/>
        <w:ind w:firstLine="0"/>
        <w:rPr>
          <w:color w:val="000000" w:themeColor="text1"/>
        </w:rPr>
      </w:pPr>
    </w:p>
    <w:p w:rsidR="00450290" w:rsidRPr="00327948" w:rsidRDefault="00450290" w:rsidP="00450290">
      <w:pPr>
        <w:spacing w:after="0" w:line="240" w:lineRule="auto"/>
        <w:rPr>
          <w:rFonts w:asciiTheme="majorHAnsi" w:eastAsiaTheme="majorEastAsia" w:hAnsiTheme="majorHAnsi" w:cstheme="majorBidi"/>
          <w:b/>
          <w:color w:val="000000" w:themeColor="text1"/>
          <w:spacing w:val="24"/>
          <w:sz w:val="24"/>
          <w:szCs w:val="24"/>
        </w:rPr>
      </w:pPr>
      <w:r w:rsidRPr="00327948">
        <w:rPr>
          <w:rFonts w:asciiTheme="majorHAnsi" w:eastAsiaTheme="majorEastAsia" w:hAnsiTheme="majorHAnsi" w:cstheme="majorBidi"/>
          <w:b/>
          <w:color w:val="000000" w:themeColor="text1"/>
          <w:spacing w:val="24"/>
          <w:sz w:val="24"/>
          <w:szCs w:val="24"/>
        </w:rPr>
        <w:t>Final Year Project</w:t>
      </w:r>
    </w:p>
    <w:p w:rsidR="00450290" w:rsidRDefault="00450290" w:rsidP="00450290">
      <w:pPr>
        <w:spacing w:after="0" w:line="240" w:lineRule="auto"/>
        <w:rPr>
          <w:rFonts w:asciiTheme="majorHAnsi" w:eastAsiaTheme="majorEastAsia" w:hAnsiTheme="majorHAnsi" w:cstheme="majorBidi"/>
          <w:b/>
          <w:color w:val="000000" w:themeColor="text1"/>
          <w:spacing w:val="24"/>
        </w:rPr>
      </w:pPr>
    </w:p>
    <w:p w:rsidR="00450290" w:rsidRDefault="00450290" w:rsidP="00450290">
      <w:pPr>
        <w:spacing w:after="0" w:line="240" w:lineRule="auto"/>
        <w:rPr>
          <w:rFonts w:eastAsiaTheme="majorEastAsia" w:cstheme="majorBidi"/>
          <w:color w:val="000000" w:themeColor="text1"/>
          <w:spacing w:val="24"/>
        </w:rPr>
      </w:pPr>
      <w:r w:rsidRPr="00F500C3">
        <w:rPr>
          <w:rFonts w:eastAsiaTheme="majorEastAsia" w:cstheme="majorBidi"/>
          <w:b/>
          <w:color w:val="000000" w:themeColor="text1"/>
          <w:spacing w:val="24"/>
        </w:rPr>
        <w:t>Impact of Foreign Direct Investment</w:t>
      </w:r>
      <w:r w:rsidRPr="00845302">
        <w:rPr>
          <w:rFonts w:eastAsiaTheme="majorEastAsia" w:cstheme="majorBidi"/>
          <w:color w:val="000000" w:themeColor="text1"/>
          <w:spacing w:val="24"/>
        </w:rPr>
        <w:t xml:space="preserve"> (FDI) on economic in </w:t>
      </w:r>
      <w:r>
        <w:rPr>
          <w:rFonts w:eastAsiaTheme="majorEastAsia" w:cstheme="majorBidi"/>
          <w:color w:val="000000" w:themeColor="text1"/>
          <w:spacing w:val="24"/>
        </w:rPr>
        <w:t>P</w:t>
      </w:r>
      <w:r w:rsidRPr="00845302">
        <w:rPr>
          <w:rFonts w:eastAsiaTheme="majorEastAsia" w:cstheme="majorBidi"/>
          <w:color w:val="000000" w:themeColor="text1"/>
          <w:spacing w:val="24"/>
        </w:rPr>
        <w:t>akistan:</w:t>
      </w:r>
      <w:r>
        <w:rPr>
          <w:rFonts w:eastAsiaTheme="majorEastAsia" w:cstheme="majorBidi"/>
          <w:color w:val="000000" w:themeColor="text1"/>
          <w:spacing w:val="24"/>
        </w:rPr>
        <w:t xml:space="preserve"> Time s</w:t>
      </w:r>
      <w:r w:rsidRPr="00845302">
        <w:rPr>
          <w:rFonts w:eastAsiaTheme="majorEastAsia" w:cstheme="majorBidi"/>
          <w:color w:val="000000" w:themeColor="text1"/>
          <w:spacing w:val="24"/>
        </w:rPr>
        <w:t>eries analysis</w:t>
      </w:r>
    </w:p>
    <w:p w:rsidR="00233F9B" w:rsidRDefault="00233F9B" w:rsidP="00233F9B">
      <w:pPr>
        <w:pStyle w:val="SectionHeading"/>
      </w:pPr>
      <w:r w:rsidRPr="000A3398">
        <w:t>Education</w:t>
      </w:r>
    </w:p>
    <w:p w:rsidR="00F500C3" w:rsidRPr="00F500C3" w:rsidRDefault="00F500C3" w:rsidP="00F500C3">
      <w:pPr>
        <w:spacing w:after="0"/>
      </w:pPr>
    </w:p>
    <w:p w:rsidR="00233F9B" w:rsidRPr="000A3398" w:rsidRDefault="00574C44" w:rsidP="00233F9B">
      <w:pPr>
        <w:pStyle w:val="Subsection"/>
        <w:rPr>
          <w:color w:val="000000" w:themeColor="text1"/>
        </w:rPr>
      </w:pPr>
      <w:r>
        <w:rPr>
          <w:color w:val="000000" w:themeColor="text1"/>
        </w:rPr>
        <w:t>University of the Punjab</w:t>
      </w:r>
    </w:p>
    <w:p w:rsidR="00233F9B" w:rsidRPr="000A3398" w:rsidRDefault="00EC36F9" w:rsidP="00233F9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2013-201</w:t>
      </w:r>
      <w:r w:rsidR="00CB5389">
        <w:rPr>
          <w:color w:val="000000" w:themeColor="text1"/>
        </w:rPr>
        <w:t>7</w:t>
      </w:r>
      <w:r w:rsidR="00233F9B" w:rsidRPr="000A3398">
        <w:rPr>
          <w:rFonts w:asciiTheme="majorHAnsi" w:eastAsiaTheme="majorEastAsia" w:hAnsiTheme="majorHAnsi" w:cstheme="majorBidi"/>
          <w:color w:val="000000" w:themeColor="tex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b/>
          <w:color w:val="000000" w:themeColor="text1"/>
        </w:rPr>
        <w:t>Bachelor of Studies in Economics</w:t>
      </w:r>
      <w:r w:rsidR="00233F9B" w:rsidRPr="000A3398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</w:p>
    <w:p w:rsidR="00233F9B" w:rsidRPr="00CF2667" w:rsidRDefault="00233F9B" w:rsidP="005A071E">
      <w:pPr>
        <w:spacing w:line="264" w:lineRule="auto"/>
        <w:ind w:left="360"/>
        <w:contextualSpacing/>
        <w:rPr>
          <w:b/>
          <w:color w:val="000000" w:themeColor="text1"/>
        </w:rPr>
      </w:pPr>
    </w:p>
    <w:p w:rsidR="00233F9B" w:rsidRPr="000A3398" w:rsidRDefault="00EC36F9" w:rsidP="00233F9B">
      <w:pPr>
        <w:pStyle w:val="Subsection"/>
        <w:rPr>
          <w:color w:val="000000" w:themeColor="text1"/>
        </w:rPr>
      </w:pPr>
      <w:r>
        <w:rPr>
          <w:color w:val="000000" w:themeColor="text1"/>
        </w:rPr>
        <w:t>Lahore</w:t>
      </w:r>
      <w:r w:rsidR="00233F9B" w:rsidRPr="000A3398">
        <w:rPr>
          <w:color w:val="000000" w:themeColor="text1"/>
        </w:rPr>
        <w:t xml:space="preserve"> Board of Intermediate and Secondary Education</w:t>
      </w:r>
    </w:p>
    <w:p w:rsidR="00233F9B" w:rsidRPr="000A3398" w:rsidRDefault="00EC36F9" w:rsidP="00233F9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2011-2013</w:t>
      </w:r>
      <w:r w:rsidR="00233F9B" w:rsidRPr="000A3398">
        <w:rPr>
          <w:rFonts w:asciiTheme="majorHAnsi" w:eastAsiaTheme="majorEastAsia" w:hAnsiTheme="majorHAnsi" w:cstheme="majorBidi"/>
          <w:color w:val="000000" w:themeColor="text1"/>
          <w:spacing w:val="24"/>
        </w:rPr>
        <w:t xml:space="preserve">▪ </w:t>
      </w:r>
      <w:r>
        <w:rPr>
          <w:rFonts w:asciiTheme="majorHAnsi" w:eastAsiaTheme="majorEastAsia" w:hAnsiTheme="majorHAnsi" w:cstheme="majorBidi"/>
          <w:b/>
          <w:color w:val="000000" w:themeColor="text1"/>
          <w:spacing w:val="24"/>
        </w:rPr>
        <w:t>ICS</w:t>
      </w:r>
    </w:p>
    <w:p w:rsidR="00F500C3" w:rsidRDefault="00F500C3" w:rsidP="00233F9B">
      <w:pPr>
        <w:pStyle w:val="Subsection"/>
        <w:rPr>
          <w:rFonts w:eastAsiaTheme="minorHAnsi" w:cstheme="minorBidi"/>
          <w:b/>
          <w:bCs w:val="0"/>
          <w:color w:val="000000" w:themeColor="text1"/>
          <w:szCs w:val="22"/>
        </w:rPr>
      </w:pPr>
    </w:p>
    <w:p w:rsidR="00233F9B" w:rsidRPr="000A3398" w:rsidRDefault="00233F9B" w:rsidP="00233F9B">
      <w:pPr>
        <w:pStyle w:val="Subsection"/>
        <w:rPr>
          <w:color w:val="000000" w:themeColor="text1"/>
        </w:rPr>
      </w:pPr>
      <w:r w:rsidRPr="000A3398">
        <w:rPr>
          <w:color w:val="000000" w:themeColor="text1"/>
        </w:rPr>
        <w:t xml:space="preserve">Board of Intermediate and Secondary Education </w:t>
      </w:r>
    </w:p>
    <w:p w:rsidR="00233F9B" w:rsidRDefault="002A137C" w:rsidP="00233F9B">
      <w:pPr>
        <w:spacing w:after="0" w:line="240" w:lineRule="auto"/>
        <w:rPr>
          <w:rFonts w:asciiTheme="majorHAnsi" w:eastAsiaTheme="majorEastAsia" w:hAnsiTheme="majorHAnsi" w:cstheme="majorBidi"/>
          <w:b/>
          <w:color w:val="000000" w:themeColor="text1"/>
          <w:spacing w:val="24"/>
        </w:rPr>
      </w:pPr>
      <w:r>
        <w:rPr>
          <w:color w:val="000000" w:themeColor="text1"/>
        </w:rPr>
        <w:t>2009</w:t>
      </w:r>
      <w:r w:rsidR="00EC36F9">
        <w:rPr>
          <w:color w:val="000000" w:themeColor="text1"/>
        </w:rPr>
        <w:t>-2011</w:t>
      </w:r>
      <w:r w:rsidR="00233F9B" w:rsidRPr="000A3398">
        <w:rPr>
          <w:rFonts w:ascii="Times New Roman" w:eastAsiaTheme="majorEastAsia" w:hAnsi="Times New Roman" w:cs="Times New Roman"/>
          <w:color w:val="000000" w:themeColor="text1"/>
          <w:spacing w:val="24"/>
        </w:rPr>
        <w:t>▪</w:t>
      </w:r>
      <w:r w:rsidR="00233F9B" w:rsidRPr="000A3398">
        <w:rPr>
          <w:rFonts w:asciiTheme="majorHAnsi" w:eastAsiaTheme="majorEastAsia" w:hAnsiTheme="majorHAnsi" w:cstheme="majorBidi"/>
          <w:color w:val="000000" w:themeColor="text1"/>
          <w:spacing w:val="24"/>
        </w:rPr>
        <w:t xml:space="preserve"> </w:t>
      </w:r>
      <w:r w:rsidR="00233F9B" w:rsidRPr="00EC366A">
        <w:rPr>
          <w:rFonts w:asciiTheme="majorHAnsi" w:eastAsiaTheme="majorEastAsia" w:hAnsiTheme="majorHAnsi" w:cstheme="majorBidi"/>
          <w:b/>
          <w:color w:val="000000" w:themeColor="text1"/>
          <w:spacing w:val="24"/>
        </w:rPr>
        <w:t>Matriculation</w:t>
      </w:r>
    </w:p>
    <w:p w:rsidR="00527082" w:rsidRPr="00C80DD3" w:rsidRDefault="00727F49">
      <w:pPr>
        <w:pStyle w:val="SectionHeading"/>
        <w:rPr>
          <w:szCs w:val="24"/>
        </w:rPr>
      </w:pPr>
      <w:r w:rsidRPr="00C80DD3">
        <w:rPr>
          <w:szCs w:val="24"/>
        </w:rPr>
        <w:lastRenderedPageBreak/>
        <w:t>Skills</w:t>
      </w:r>
    </w:p>
    <w:p w:rsidR="00016C75" w:rsidRPr="00C80DD3" w:rsidRDefault="00016C75" w:rsidP="00016C75">
      <w:pPr>
        <w:spacing w:line="264" w:lineRule="auto"/>
        <w:ind w:left="360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D1583" w:rsidRPr="00C80DD3" w:rsidRDefault="00DD1583" w:rsidP="000666E4">
      <w:pPr>
        <w:spacing w:line="264" w:lineRule="auto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C80DD3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Skills </w:t>
      </w:r>
    </w:p>
    <w:p w:rsidR="00EC36F9" w:rsidRPr="000666E4" w:rsidRDefault="00EC36F9" w:rsidP="000666E4">
      <w:pPr>
        <w:pStyle w:val="ListParagraph"/>
        <w:numPr>
          <w:ilvl w:val="0"/>
          <w:numId w:val="13"/>
        </w:numPr>
        <w:spacing w:line="264" w:lineRule="auto"/>
        <w:rPr>
          <w:color w:val="000000" w:themeColor="text1"/>
        </w:rPr>
      </w:pPr>
      <w:r w:rsidRPr="000666E4">
        <w:rPr>
          <w:color w:val="000000" w:themeColor="text1"/>
        </w:rPr>
        <w:t xml:space="preserve">Internet Technologies  </w:t>
      </w:r>
    </w:p>
    <w:p w:rsidR="00EC36F9" w:rsidRPr="000666E4" w:rsidRDefault="00EC36F9" w:rsidP="000666E4">
      <w:pPr>
        <w:pStyle w:val="ListParagraph"/>
        <w:numPr>
          <w:ilvl w:val="0"/>
          <w:numId w:val="13"/>
        </w:numPr>
        <w:spacing w:line="264" w:lineRule="auto"/>
        <w:rPr>
          <w:color w:val="000000" w:themeColor="text1"/>
        </w:rPr>
      </w:pPr>
      <w:r w:rsidRPr="000666E4">
        <w:rPr>
          <w:color w:val="000000" w:themeColor="text1"/>
        </w:rPr>
        <w:t>Window 7 Basics</w:t>
      </w:r>
    </w:p>
    <w:p w:rsidR="00EC36F9" w:rsidRPr="000666E4" w:rsidRDefault="00EC36F9" w:rsidP="000666E4">
      <w:pPr>
        <w:pStyle w:val="ListParagraph"/>
        <w:numPr>
          <w:ilvl w:val="0"/>
          <w:numId w:val="13"/>
        </w:numPr>
        <w:spacing w:line="264" w:lineRule="auto"/>
        <w:rPr>
          <w:color w:val="000000" w:themeColor="text1"/>
        </w:rPr>
      </w:pPr>
      <w:r w:rsidRPr="000666E4">
        <w:rPr>
          <w:color w:val="000000" w:themeColor="text1"/>
        </w:rPr>
        <w:t>MS Office 2007</w:t>
      </w:r>
    </w:p>
    <w:p w:rsidR="00EC36F9" w:rsidRPr="000666E4" w:rsidRDefault="00EC36F9" w:rsidP="000666E4">
      <w:pPr>
        <w:pStyle w:val="ListParagraph"/>
        <w:numPr>
          <w:ilvl w:val="0"/>
          <w:numId w:val="13"/>
        </w:numPr>
        <w:spacing w:line="264" w:lineRule="auto"/>
        <w:rPr>
          <w:color w:val="000000" w:themeColor="text1"/>
        </w:rPr>
      </w:pPr>
      <w:r w:rsidRPr="000666E4">
        <w:rPr>
          <w:color w:val="000000" w:themeColor="text1"/>
        </w:rPr>
        <w:t>Computer Basics</w:t>
      </w:r>
    </w:p>
    <w:p w:rsidR="00DD1583" w:rsidRPr="000666E4" w:rsidRDefault="00DD1583" w:rsidP="000666E4">
      <w:pPr>
        <w:pStyle w:val="ListParagraph"/>
        <w:numPr>
          <w:ilvl w:val="0"/>
          <w:numId w:val="13"/>
        </w:numPr>
        <w:spacing w:line="264" w:lineRule="auto"/>
        <w:rPr>
          <w:color w:val="000000" w:themeColor="text1"/>
        </w:rPr>
      </w:pPr>
      <w:r w:rsidRPr="000666E4">
        <w:rPr>
          <w:color w:val="000000" w:themeColor="text1"/>
        </w:rPr>
        <w:t>Interne</w:t>
      </w:r>
      <w:r w:rsidR="00EC36F9" w:rsidRPr="000666E4">
        <w:rPr>
          <w:color w:val="000000" w:themeColor="text1"/>
        </w:rPr>
        <w:t xml:space="preserve">t Surfing </w:t>
      </w:r>
    </w:p>
    <w:p w:rsidR="002D26A0" w:rsidRPr="00C80DD3" w:rsidRDefault="002D26A0" w:rsidP="000666E4">
      <w:pPr>
        <w:spacing w:line="264" w:lineRule="auto"/>
        <w:contextualSpacing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C80DD3">
        <w:rPr>
          <w:rFonts w:asciiTheme="majorHAnsi" w:hAnsiTheme="majorHAnsi"/>
          <w:b/>
          <w:color w:val="000000" w:themeColor="text1"/>
          <w:sz w:val="24"/>
          <w:szCs w:val="24"/>
        </w:rPr>
        <w:t>Personal Skills</w:t>
      </w:r>
      <w:r w:rsidRPr="00C80DD3">
        <w:rPr>
          <w:rFonts w:asciiTheme="majorHAnsi" w:hAnsiTheme="majorHAnsi"/>
          <w:b/>
          <w:color w:val="000000" w:themeColor="text1"/>
          <w:sz w:val="24"/>
          <w:szCs w:val="24"/>
        </w:rPr>
        <w:tab/>
      </w:r>
    </w:p>
    <w:p w:rsidR="000666E4" w:rsidRPr="000666E4" w:rsidRDefault="000666E4" w:rsidP="000666E4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 w:rsidRPr="000666E4">
        <w:rPr>
          <w:color w:val="000000" w:themeColor="text1"/>
        </w:rPr>
        <w:t>Communication Skills</w:t>
      </w:r>
    </w:p>
    <w:p w:rsidR="000666E4" w:rsidRDefault="00EC366A" w:rsidP="000666E4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 w:rsidRPr="000666E4">
        <w:rPr>
          <w:color w:val="000000" w:themeColor="text1"/>
        </w:rPr>
        <w:t xml:space="preserve">Presentation </w:t>
      </w:r>
      <w:r w:rsidR="002A137C" w:rsidRPr="000666E4">
        <w:rPr>
          <w:color w:val="000000" w:themeColor="text1"/>
        </w:rPr>
        <w:t>Skills</w:t>
      </w:r>
    </w:p>
    <w:p w:rsidR="00CF3E44" w:rsidRPr="000666E4" w:rsidRDefault="00CF3E44" w:rsidP="000666E4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>Good Spoken</w:t>
      </w:r>
    </w:p>
    <w:p w:rsidR="000666E4" w:rsidRPr="000666E4" w:rsidRDefault="002D26A0" w:rsidP="000666E4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 w:rsidRPr="000666E4">
        <w:rPr>
          <w:color w:val="000000" w:themeColor="text1"/>
        </w:rPr>
        <w:t>Multi-disciplinary and Versatil</w:t>
      </w:r>
      <w:r w:rsidR="00EC366A" w:rsidRPr="000666E4">
        <w:rPr>
          <w:color w:val="000000" w:themeColor="text1"/>
        </w:rPr>
        <w:t>e Behavior Quick L</w:t>
      </w:r>
      <w:r w:rsidRPr="000666E4">
        <w:rPr>
          <w:color w:val="000000" w:themeColor="text1"/>
        </w:rPr>
        <w:t>earner</w:t>
      </w:r>
    </w:p>
    <w:p w:rsidR="000666E4" w:rsidRPr="000666E4" w:rsidRDefault="002D26A0" w:rsidP="000666E4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 w:rsidRPr="000666E4">
        <w:rPr>
          <w:color w:val="000000" w:themeColor="text1"/>
        </w:rPr>
        <w:t>Problem Solver</w:t>
      </w:r>
    </w:p>
    <w:p w:rsidR="002D26A0" w:rsidRDefault="00003FBD" w:rsidP="000666E4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>Team worker</w:t>
      </w:r>
    </w:p>
    <w:p w:rsidR="00B82EFE" w:rsidRDefault="00B82EFE" w:rsidP="000666E4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>Social worker</w:t>
      </w:r>
    </w:p>
    <w:p w:rsidR="009F3543" w:rsidRDefault="009F3543" w:rsidP="000666E4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>Great Personality</w:t>
      </w:r>
    </w:p>
    <w:p w:rsidR="00450290" w:rsidRPr="00C80DD3" w:rsidRDefault="00450290" w:rsidP="00450290">
      <w:pPr>
        <w:rPr>
          <w:rFonts w:asciiTheme="majorHAnsi" w:hAnsiTheme="majorHAnsi"/>
          <w:b/>
          <w:sz w:val="24"/>
          <w:szCs w:val="24"/>
        </w:rPr>
      </w:pPr>
      <w:r w:rsidRPr="00C80DD3">
        <w:rPr>
          <w:rFonts w:asciiTheme="majorHAnsi" w:hAnsiTheme="majorHAnsi"/>
          <w:b/>
          <w:sz w:val="24"/>
          <w:szCs w:val="24"/>
        </w:rPr>
        <w:t>Language</w:t>
      </w:r>
    </w:p>
    <w:p w:rsidR="007772FD" w:rsidRPr="000666E4" w:rsidRDefault="007772FD" w:rsidP="007772FD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English  </w:t>
      </w:r>
      <w:r w:rsidR="00B51508">
        <w:rPr>
          <w:color w:val="000000" w:themeColor="text1"/>
        </w:rPr>
        <w:t xml:space="preserve"> </w:t>
      </w:r>
      <w:r>
        <w:rPr>
          <w:color w:val="000000" w:themeColor="text1"/>
        </w:rPr>
        <w:t>(Average)</w:t>
      </w:r>
    </w:p>
    <w:p w:rsidR="007772FD" w:rsidRDefault="007772FD" w:rsidP="007772FD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Urdu     </w:t>
      </w:r>
      <w:r w:rsidR="00B51508">
        <w:rPr>
          <w:color w:val="000000" w:themeColor="text1"/>
        </w:rPr>
        <w:t xml:space="preserve">  </w:t>
      </w:r>
      <w:r>
        <w:rPr>
          <w:color w:val="000000" w:themeColor="text1"/>
        </w:rPr>
        <w:t>(Very Good)</w:t>
      </w:r>
    </w:p>
    <w:p w:rsidR="00450290" w:rsidRPr="00F93CB1" w:rsidRDefault="00B51508" w:rsidP="00450290">
      <w:pPr>
        <w:pStyle w:val="ListParagraph"/>
        <w:numPr>
          <w:ilvl w:val="0"/>
          <w:numId w:val="14"/>
        </w:numPr>
        <w:spacing w:line="264" w:lineRule="auto"/>
        <w:rPr>
          <w:color w:val="000000" w:themeColor="text1"/>
        </w:rPr>
      </w:pPr>
      <w:r>
        <w:rPr>
          <w:color w:val="000000" w:themeColor="text1"/>
        </w:rPr>
        <w:t>Punjabi  (Very good)</w:t>
      </w:r>
    </w:p>
    <w:p w:rsidR="000A3398" w:rsidRPr="00C80DD3" w:rsidRDefault="000A3398" w:rsidP="000666E4">
      <w:pPr>
        <w:pStyle w:val="SectionHeading"/>
        <w:rPr>
          <w:szCs w:val="24"/>
        </w:rPr>
      </w:pPr>
      <w:r w:rsidRPr="00C80DD3">
        <w:rPr>
          <w:szCs w:val="24"/>
        </w:rPr>
        <w:t xml:space="preserve">Hobbies </w:t>
      </w:r>
    </w:p>
    <w:p w:rsidR="000A3398" w:rsidRPr="000666E4" w:rsidRDefault="000A3398" w:rsidP="000666E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666E4">
        <w:rPr>
          <w:color w:val="000000" w:themeColor="text1"/>
        </w:rPr>
        <w:t xml:space="preserve">Book Reading  </w:t>
      </w:r>
    </w:p>
    <w:p w:rsidR="000A3398" w:rsidRPr="000666E4" w:rsidRDefault="000A3398" w:rsidP="000666E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666E4">
        <w:rPr>
          <w:color w:val="000000" w:themeColor="text1"/>
        </w:rPr>
        <w:t>Internet Surfing</w:t>
      </w:r>
    </w:p>
    <w:p w:rsidR="00ED717A" w:rsidRPr="000666E4" w:rsidRDefault="00ED717A" w:rsidP="000666E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666E4">
        <w:rPr>
          <w:color w:val="000000" w:themeColor="text1"/>
        </w:rPr>
        <w:t>Travelling</w:t>
      </w:r>
    </w:p>
    <w:p w:rsidR="000A3398" w:rsidRPr="00C80DD3" w:rsidRDefault="000A3398" w:rsidP="000A3398">
      <w:pPr>
        <w:pStyle w:val="SectionHeading"/>
        <w:rPr>
          <w:szCs w:val="24"/>
        </w:rPr>
      </w:pPr>
      <w:r w:rsidRPr="00C80DD3">
        <w:rPr>
          <w:szCs w:val="24"/>
        </w:rPr>
        <w:t>References</w:t>
      </w:r>
    </w:p>
    <w:p w:rsidR="00F56FBC" w:rsidRPr="000666E4" w:rsidRDefault="000A3398" w:rsidP="000666E4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0666E4">
        <w:rPr>
          <w:color w:val="000000" w:themeColor="text1"/>
        </w:rPr>
        <w:t>Will be Furnished on Demand</w:t>
      </w:r>
    </w:p>
    <w:sectPr w:rsidR="00F56FBC" w:rsidRPr="000666E4" w:rsidSect="0079308E">
      <w:footerReference w:type="default" r:id="rId12"/>
      <w:headerReference w:type="first" r:id="rId13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7EB" w:rsidRDefault="00DA37EB">
      <w:pPr>
        <w:spacing w:after="0" w:line="240" w:lineRule="auto"/>
      </w:pPr>
      <w:r>
        <w:separator/>
      </w:r>
    </w:p>
  </w:endnote>
  <w:endnote w:type="continuationSeparator" w:id="0">
    <w:p w:rsidR="00DA37EB" w:rsidRDefault="00DA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64D" w:rsidRDefault="00DA37EB">
    <w:pPr>
      <w:pStyle w:val="Footer"/>
    </w:pPr>
    <w:r>
      <w:rPr>
        <w:noProof/>
        <w:color w:val="93A299" w:themeColor="accent1"/>
      </w:rPr>
      <w:pict>
        <v:roundrect id="Bkgd: 1" o:spid="_x0000_s2055" style="position:absolute;margin-left:0;margin-top:0;width:588.75pt;height:763.5pt;z-index:-251653120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F9164D" w:rsidRDefault="00F9164D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>
      <w:rPr>
        <w:noProof/>
        <w:color w:val="93A299" w:themeColor="accent1"/>
      </w:rPr>
      <w:pict>
        <v:rect id="Bkgd: 2" o:spid="_x0000_s2054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<v:fill opacity="54484f"/>
          <v:textbox inset="2.53903mm,1.2695mm,2.53903mm,1.2695mm">
            <w:txbxContent>
              <w:p w:rsidR="00F9164D" w:rsidRDefault="00F9164D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Bkgd: 3" o:spid="_x0000_s2053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F9164D" w:rsidRDefault="00F9164D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Date" o:spid="_x0000_s2052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<v:textbox inset="0,0,0,0">
            <w:txbxContent>
              <w:p w:rsidR="00F9164D" w:rsidRDefault="00DA37EB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hor"/>
                    <w:id w:val="-1660617785"/>
                    <w:placeholder>
                      <w:docPart w:val="5370BE3183D945C0955D4A89BA55106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F9164D">
                      <w:rPr>
                        <w:color w:val="A6A6A6" w:themeColor="background1" w:themeShade="A6"/>
                        <w:sz w:val="18"/>
                        <w:szCs w:val="18"/>
                      </w:rPr>
                      <w:t>Hassan Razzaq</w:t>
                    </w:r>
                  </w:sdtContent>
                </w:sdt>
                <w:r w:rsidR="00F9164D">
                  <w:rPr>
                    <w:color w:val="A6A6A6" w:themeColor="background1" w:themeShade="A6"/>
                    <w:sz w:val="18"/>
                    <w:szCs w:val="18"/>
                  </w:rPr>
                  <w:t xml:space="preserve">  Page </w:t>
                </w:r>
                <w:r w:rsidR="00BD4535"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F9164D">
                  <w:rPr>
                    <w:color w:val="A6A6A6" w:themeColor="background1" w:themeShade="A6"/>
                    <w:sz w:val="18"/>
                    <w:szCs w:val="18"/>
                  </w:rPr>
                  <w:instrText xml:space="preserve"> PAGE   \* MERGEFORMAT </w:instrText>
                </w:r>
                <w:r w:rsidR="00BD4535"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F867FD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t>2</w:t>
                </w:r>
                <w:r w:rsidR="00BD4535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7EB" w:rsidRDefault="00DA37EB">
      <w:pPr>
        <w:spacing w:after="0" w:line="240" w:lineRule="auto"/>
      </w:pPr>
      <w:r>
        <w:separator/>
      </w:r>
    </w:p>
  </w:footnote>
  <w:footnote w:type="continuationSeparator" w:id="0">
    <w:p w:rsidR="00DA37EB" w:rsidRDefault="00DA3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64D" w:rsidRDefault="00DA37EB">
    <w:pPr>
      <w:pStyle w:val="Header"/>
    </w:pPr>
    <w:r>
      <w:rPr>
        <w:noProof/>
      </w:rPr>
      <w:pict>
        <v:roundrect id="Rounded Rectangle 17" o:spid="_x0000_s2051" style="position:absolute;margin-left:0;margin-top:0;width:588.75pt;height:763.5pt;z-index:-25165721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>
        <v:rect id="Rectangle 19" o:spid="_x0000_s2050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2049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0CCF"/>
    <w:multiLevelType w:val="hybridMultilevel"/>
    <w:tmpl w:val="3F64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941A8"/>
    <w:multiLevelType w:val="hybridMultilevel"/>
    <w:tmpl w:val="1D6C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77B78"/>
    <w:multiLevelType w:val="hybridMultilevel"/>
    <w:tmpl w:val="0134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24925"/>
    <w:multiLevelType w:val="hybridMultilevel"/>
    <w:tmpl w:val="9B687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F79CC"/>
    <w:multiLevelType w:val="hybridMultilevel"/>
    <w:tmpl w:val="9C8E6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0C0452"/>
    <w:multiLevelType w:val="hybridMultilevel"/>
    <w:tmpl w:val="BBDC723A"/>
    <w:lvl w:ilvl="0" w:tplc="479EF114">
      <w:start w:val="2005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6094A"/>
    <w:multiLevelType w:val="hybridMultilevel"/>
    <w:tmpl w:val="19565240"/>
    <w:lvl w:ilvl="0" w:tplc="479EF114">
      <w:start w:val="2005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E1C9E"/>
    <w:multiLevelType w:val="hybridMultilevel"/>
    <w:tmpl w:val="1540B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AD3851"/>
    <w:multiLevelType w:val="hybridMultilevel"/>
    <w:tmpl w:val="7888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C435C"/>
    <w:multiLevelType w:val="hybridMultilevel"/>
    <w:tmpl w:val="3D08AF82"/>
    <w:lvl w:ilvl="0" w:tplc="479EF114">
      <w:start w:val="2005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52E6D"/>
    <w:multiLevelType w:val="hybridMultilevel"/>
    <w:tmpl w:val="B042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1F4A48"/>
    <w:multiLevelType w:val="hybridMultilevel"/>
    <w:tmpl w:val="06DC8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A54838"/>
    <w:multiLevelType w:val="hybridMultilevel"/>
    <w:tmpl w:val="BEB4A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ECD4C1E"/>
    <w:multiLevelType w:val="hybridMultilevel"/>
    <w:tmpl w:val="AAFE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41D4F"/>
    <w:multiLevelType w:val="hybridMultilevel"/>
    <w:tmpl w:val="322C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C0A24"/>
    <w:multiLevelType w:val="hybridMultilevel"/>
    <w:tmpl w:val="B318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D92129"/>
    <w:multiLevelType w:val="hybridMultilevel"/>
    <w:tmpl w:val="A98A9E18"/>
    <w:lvl w:ilvl="0" w:tplc="0C904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F50843"/>
    <w:multiLevelType w:val="hybridMultilevel"/>
    <w:tmpl w:val="4B44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EC6B8E"/>
    <w:multiLevelType w:val="hybridMultilevel"/>
    <w:tmpl w:val="0308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97110"/>
    <w:multiLevelType w:val="hybridMultilevel"/>
    <w:tmpl w:val="7224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3D5833"/>
    <w:multiLevelType w:val="hybridMultilevel"/>
    <w:tmpl w:val="E3108F96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6">
    <w:nsid w:val="79806793"/>
    <w:multiLevelType w:val="hybridMultilevel"/>
    <w:tmpl w:val="1640FEA6"/>
    <w:lvl w:ilvl="0" w:tplc="479EF114">
      <w:start w:val="2005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DF1A5B"/>
    <w:multiLevelType w:val="hybridMultilevel"/>
    <w:tmpl w:val="B0CAA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14"/>
  </w:num>
  <w:num w:numId="4">
    <w:abstractNumId w:val="2"/>
  </w:num>
  <w:num w:numId="5">
    <w:abstractNumId w:val="21"/>
  </w:num>
  <w:num w:numId="6">
    <w:abstractNumId w:val="19"/>
  </w:num>
  <w:num w:numId="7">
    <w:abstractNumId w:val="26"/>
  </w:num>
  <w:num w:numId="8">
    <w:abstractNumId w:val="18"/>
  </w:num>
  <w:num w:numId="9">
    <w:abstractNumId w:val="7"/>
  </w:num>
  <w:num w:numId="10">
    <w:abstractNumId w:val="0"/>
  </w:num>
  <w:num w:numId="11">
    <w:abstractNumId w:val="10"/>
  </w:num>
  <w:num w:numId="12">
    <w:abstractNumId w:val="16"/>
  </w:num>
  <w:num w:numId="13">
    <w:abstractNumId w:val="5"/>
  </w:num>
  <w:num w:numId="14">
    <w:abstractNumId w:val="12"/>
  </w:num>
  <w:num w:numId="15">
    <w:abstractNumId w:val="17"/>
  </w:num>
  <w:num w:numId="16">
    <w:abstractNumId w:val="8"/>
  </w:num>
  <w:num w:numId="17">
    <w:abstractNumId w:val="15"/>
  </w:num>
  <w:num w:numId="18">
    <w:abstractNumId w:val="28"/>
  </w:num>
  <w:num w:numId="19">
    <w:abstractNumId w:val="11"/>
  </w:num>
  <w:num w:numId="20">
    <w:abstractNumId w:val="3"/>
  </w:num>
  <w:num w:numId="21">
    <w:abstractNumId w:val="20"/>
  </w:num>
  <w:num w:numId="22">
    <w:abstractNumId w:val="23"/>
  </w:num>
  <w:num w:numId="23">
    <w:abstractNumId w:val="22"/>
  </w:num>
  <w:num w:numId="24">
    <w:abstractNumId w:val="6"/>
  </w:num>
  <w:num w:numId="25">
    <w:abstractNumId w:val="24"/>
  </w:num>
  <w:num w:numId="26">
    <w:abstractNumId w:val="25"/>
  </w:num>
  <w:num w:numId="27">
    <w:abstractNumId w:val="9"/>
  </w:num>
  <w:num w:numId="28">
    <w:abstractNumId w:val="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428"/>
    <w:rsid w:val="000013A1"/>
    <w:rsid w:val="00003FBD"/>
    <w:rsid w:val="0001428E"/>
    <w:rsid w:val="00016C75"/>
    <w:rsid w:val="00016E71"/>
    <w:rsid w:val="000353A3"/>
    <w:rsid w:val="00040B85"/>
    <w:rsid w:val="0004770F"/>
    <w:rsid w:val="00056A04"/>
    <w:rsid w:val="00057C55"/>
    <w:rsid w:val="000634A4"/>
    <w:rsid w:val="000666E4"/>
    <w:rsid w:val="0006734F"/>
    <w:rsid w:val="00077BF2"/>
    <w:rsid w:val="00084461"/>
    <w:rsid w:val="00091375"/>
    <w:rsid w:val="00092285"/>
    <w:rsid w:val="000A3398"/>
    <w:rsid w:val="000C238F"/>
    <w:rsid w:val="000C6624"/>
    <w:rsid w:val="000C7201"/>
    <w:rsid w:val="001166E1"/>
    <w:rsid w:val="00121EF2"/>
    <w:rsid w:val="001627CC"/>
    <w:rsid w:val="0019531D"/>
    <w:rsid w:val="00195F91"/>
    <w:rsid w:val="001C03CD"/>
    <w:rsid w:val="001C50B9"/>
    <w:rsid w:val="001E279B"/>
    <w:rsid w:val="0020044B"/>
    <w:rsid w:val="00203670"/>
    <w:rsid w:val="00222F91"/>
    <w:rsid w:val="00227940"/>
    <w:rsid w:val="00233F9B"/>
    <w:rsid w:val="002523F8"/>
    <w:rsid w:val="002629A3"/>
    <w:rsid w:val="00274990"/>
    <w:rsid w:val="002A137C"/>
    <w:rsid w:val="002A72F6"/>
    <w:rsid w:val="002B3F3D"/>
    <w:rsid w:val="002C2E53"/>
    <w:rsid w:val="002D26A0"/>
    <w:rsid w:val="003019D9"/>
    <w:rsid w:val="003029EA"/>
    <w:rsid w:val="0030300C"/>
    <w:rsid w:val="00303D82"/>
    <w:rsid w:val="00306968"/>
    <w:rsid w:val="003147A2"/>
    <w:rsid w:val="00326220"/>
    <w:rsid w:val="00327948"/>
    <w:rsid w:val="003406AA"/>
    <w:rsid w:val="00356C01"/>
    <w:rsid w:val="00371106"/>
    <w:rsid w:val="003810B2"/>
    <w:rsid w:val="003B3462"/>
    <w:rsid w:val="00400C22"/>
    <w:rsid w:val="00401F64"/>
    <w:rsid w:val="00405743"/>
    <w:rsid w:val="004074FD"/>
    <w:rsid w:val="004079F5"/>
    <w:rsid w:val="00410BAB"/>
    <w:rsid w:val="00427ADB"/>
    <w:rsid w:val="00450290"/>
    <w:rsid w:val="0047189E"/>
    <w:rsid w:val="00495CDC"/>
    <w:rsid w:val="004B275E"/>
    <w:rsid w:val="00502F2E"/>
    <w:rsid w:val="00517AA4"/>
    <w:rsid w:val="00527082"/>
    <w:rsid w:val="005365D6"/>
    <w:rsid w:val="00556138"/>
    <w:rsid w:val="00574C44"/>
    <w:rsid w:val="00581F42"/>
    <w:rsid w:val="005A071E"/>
    <w:rsid w:val="005B1A44"/>
    <w:rsid w:val="005E1E23"/>
    <w:rsid w:val="005E374A"/>
    <w:rsid w:val="00657924"/>
    <w:rsid w:val="006A55E4"/>
    <w:rsid w:val="006B6F8D"/>
    <w:rsid w:val="006C18D5"/>
    <w:rsid w:val="006C3428"/>
    <w:rsid w:val="006D1729"/>
    <w:rsid w:val="006D60EB"/>
    <w:rsid w:val="006E05C0"/>
    <w:rsid w:val="006E3D3D"/>
    <w:rsid w:val="006E4C1C"/>
    <w:rsid w:val="006F18C3"/>
    <w:rsid w:val="007044E5"/>
    <w:rsid w:val="0072469E"/>
    <w:rsid w:val="00727F49"/>
    <w:rsid w:val="00771C33"/>
    <w:rsid w:val="007772FD"/>
    <w:rsid w:val="007902C8"/>
    <w:rsid w:val="007918F9"/>
    <w:rsid w:val="0079308E"/>
    <w:rsid w:val="007C6A0A"/>
    <w:rsid w:val="007E2331"/>
    <w:rsid w:val="00811F1C"/>
    <w:rsid w:val="0083340D"/>
    <w:rsid w:val="0084014E"/>
    <w:rsid w:val="008404CB"/>
    <w:rsid w:val="00845302"/>
    <w:rsid w:val="00876FA3"/>
    <w:rsid w:val="0089440C"/>
    <w:rsid w:val="00895071"/>
    <w:rsid w:val="00895D49"/>
    <w:rsid w:val="008A2E58"/>
    <w:rsid w:val="00902F5E"/>
    <w:rsid w:val="00910741"/>
    <w:rsid w:val="0092690D"/>
    <w:rsid w:val="00926FF5"/>
    <w:rsid w:val="00927C61"/>
    <w:rsid w:val="00930A02"/>
    <w:rsid w:val="00931F92"/>
    <w:rsid w:val="009458A4"/>
    <w:rsid w:val="00957BDF"/>
    <w:rsid w:val="00962EAD"/>
    <w:rsid w:val="0097210A"/>
    <w:rsid w:val="009839AD"/>
    <w:rsid w:val="009B7A24"/>
    <w:rsid w:val="009C13B8"/>
    <w:rsid w:val="009C5075"/>
    <w:rsid w:val="009D017A"/>
    <w:rsid w:val="009D1988"/>
    <w:rsid w:val="009F3341"/>
    <w:rsid w:val="009F3543"/>
    <w:rsid w:val="00A023B0"/>
    <w:rsid w:val="00A37000"/>
    <w:rsid w:val="00A91EB0"/>
    <w:rsid w:val="00AA3F51"/>
    <w:rsid w:val="00AD387E"/>
    <w:rsid w:val="00AD6885"/>
    <w:rsid w:val="00B22CE9"/>
    <w:rsid w:val="00B51508"/>
    <w:rsid w:val="00B652E4"/>
    <w:rsid w:val="00B730BA"/>
    <w:rsid w:val="00B82EFE"/>
    <w:rsid w:val="00BB6708"/>
    <w:rsid w:val="00BC3E4C"/>
    <w:rsid w:val="00BC6850"/>
    <w:rsid w:val="00BC6D56"/>
    <w:rsid w:val="00BD4535"/>
    <w:rsid w:val="00BE133B"/>
    <w:rsid w:val="00BF21AE"/>
    <w:rsid w:val="00C05CB8"/>
    <w:rsid w:val="00C32A09"/>
    <w:rsid w:val="00C36A42"/>
    <w:rsid w:val="00C54DA2"/>
    <w:rsid w:val="00C5656F"/>
    <w:rsid w:val="00C72C83"/>
    <w:rsid w:val="00C80DD3"/>
    <w:rsid w:val="00CA1215"/>
    <w:rsid w:val="00CA5AE9"/>
    <w:rsid w:val="00CB5389"/>
    <w:rsid w:val="00CC3546"/>
    <w:rsid w:val="00CE4B86"/>
    <w:rsid w:val="00CF2667"/>
    <w:rsid w:val="00CF3E44"/>
    <w:rsid w:val="00D506B3"/>
    <w:rsid w:val="00D61A37"/>
    <w:rsid w:val="00DA37EB"/>
    <w:rsid w:val="00DA6373"/>
    <w:rsid w:val="00DC5281"/>
    <w:rsid w:val="00DD1583"/>
    <w:rsid w:val="00DD41BE"/>
    <w:rsid w:val="00DE0FAF"/>
    <w:rsid w:val="00DF56E2"/>
    <w:rsid w:val="00DF6C5A"/>
    <w:rsid w:val="00E018AA"/>
    <w:rsid w:val="00E11751"/>
    <w:rsid w:val="00E170B5"/>
    <w:rsid w:val="00EC366A"/>
    <w:rsid w:val="00EC36F9"/>
    <w:rsid w:val="00ED717A"/>
    <w:rsid w:val="00EE44F5"/>
    <w:rsid w:val="00F107AE"/>
    <w:rsid w:val="00F1225E"/>
    <w:rsid w:val="00F2128B"/>
    <w:rsid w:val="00F2256D"/>
    <w:rsid w:val="00F340AC"/>
    <w:rsid w:val="00F36550"/>
    <w:rsid w:val="00F36D64"/>
    <w:rsid w:val="00F500C3"/>
    <w:rsid w:val="00F56FBC"/>
    <w:rsid w:val="00F867FD"/>
    <w:rsid w:val="00F9164D"/>
    <w:rsid w:val="00F93CB1"/>
    <w:rsid w:val="00FC4DFB"/>
    <w:rsid w:val="00FC6BCE"/>
    <w:rsid w:val="00FD5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0A975275-4E23-476E-9F30-68AFE5B7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08E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08E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08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08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0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0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0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0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0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0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9308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79308E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9308E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08E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08E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08E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08E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08E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0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0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0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08E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9308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08E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08E"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79308E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9308E"/>
    <w:rPr>
      <w:b/>
      <w:bCs/>
    </w:rPr>
  </w:style>
  <w:style w:type="character" w:styleId="Emphasis">
    <w:name w:val="Emphasis"/>
    <w:basedOn w:val="DefaultParagraphFont"/>
    <w:uiPriority w:val="20"/>
    <w:qFormat/>
    <w:rsid w:val="0079308E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79308E"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9308E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9308E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08E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08E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79308E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79308E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79308E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308E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08E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08E"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8E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rsid w:val="0079308E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9308E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79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8E"/>
  </w:style>
  <w:style w:type="paragraph" w:styleId="Footer">
    <w:name w:val="footer"/>
    <w:basedOn w:val="Normal"/>
    <w:link w:val="FooterChar"/>
    <w:uiPriority w:val="99"/>
    <w:unhideWhenUsed/>
    <w:rsid w:val="0079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8E"/>
  </w:style>
  <w:style w:type="table" w:styleId="TableGrid">
    <w:name w:val="Table Grid"/>
    <w:basedOn w:val="TableNormal"/>
    <w:uiPriority w:val="59"/>
    <w:rsid w:val="00793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sid w:val="0079308E"/>
    <w:rPr>
      <w:b/>
      <w:sz w:val="28"/>
      <w:szCs w:val="28"/>
    </w:rPr>
  </w:style>
  <w:style w:type="paragraph" w:customStyle="1" w:styleId="Subsection">
    <w:name w:val="Subsection"/>
    <w:basedOn w:val="Heading2"/>
    <w:uiPriority w:val="1"/>
    <w:qFormat/>
    <w:rsid w:val="0079308E"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nan\AppData\Roaming\Microsoft\Templates\Resume%20(Apothecar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2E8071DDE44B2E8D4C1F5B24136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86F53-4BFB-4D22-83D5-A4B489D5D7F9}"/>
      </w:docPartPr>
      <w:docPartBody>
        <w:p w:rsidR="003112E5" w:rsidRDefault="00F869CD">
          <w:pPr>
            <w:pStyle w:val="202E8071DDE44B2E8D4C1F5B2413645E"/>
          </w:pPr>
          <w:r>
            <w:t>Choose a building block.</w:t>
          </w:r>
        </w:p>
      </w:docPartBody>
    </w:docPart>
    <w:docPart>
      <w:docPartPr>
        <w:name w:val="5370BE3183D945C0955D4A89BA551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3BEF-4B28-48B9-B161-425AC7F7EEC1}"/>
      </w:docPartPr>
      <w:docPartBody>
        <w:p w:rsidR="003112E5" w:rsidRDefault="00F869CD">
          <w:pPr>
            <w:pStyle w:val="5370BE3183D945C0955D4A89BA55106C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EFD89C245D7B4D8DA95A7F2A8E60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7F6A5-FCC0-48C7-8551-8917DB658954}"/>
      </w:docPartPr>
      <w:docPartBody>
        <w:p w:rsidR="000433B2" w:rsidRDefault="00697752" w:rsidP="00697752">
          <w:pPr>
            <w:pStyle w:val="EFD89C245D7B4D8DA95A7F2A8E60965C"/>
          </w:pPr>
          <w:r>
            <w:rPr>
              <w:color w:val="44546A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3C32"/>
    <w:rsid w:val="000433B2"/>
    <w:rsid w:val="001168BB"/>
    <w:rsid w:val="0016607C"/>
    <w:rsid w:val="00294604"/>
    <w:rsid w:val="002D3265"/>
    <w:rsid w:val="003112E5"/>
    <w:rsid w:val="003524D8"/>
    <w:rsid w:val="003D2DEE"/>
    <w:rsid w:val="00446C6E"/>
    <w:rsid w:val="004B6B0E"/>
    <w:rsid w:val="0051693A"/>
    <w:rsid w:val="00543C21"/>
    <w:rsid w:val="00697752"/>
    <w:rsid w:val="006C2C2F"/>
    <w:rsid w:val="00761935"/>
    <w:rsid w:val="00863EDF"/>
    <w:rsid w:val="0088494B"/>
    <w:rsid w:val="008F62FA"/>
    <w:rsid w:val="00932A46"/>
    <w:rsid w:val="009D7135"/>
    <w:rsid w:val="00A95D04"/>
    <w:rsid w:val="00AC1463"/>
    <w:rsid w:val="00AF461B"/>
    <w:rsid w:val="00CB06F0"/>
    <w:rsid w:val="00D12519"/>
    <w:rsid w:val="00D62768"/>
    <w:rsid w:val="00D75F9F"/>
    <w:rsid w:val="00D9627E"/>
    <w:rsid w:val="00DA38EC"/>
    <w:rsid w:val="00E3757E"/>
    <w:rsid w:val="00EE23C5"/>
    <w:rsid w:val="00F13C32"/>
    <w:rsid w:val="00F47EC0"/>
    <w:rsid w:val="00F6717D"/>
    <w:rsid w:val="00F869CD"/>
    <w:rsid w:val="00FB7187"/>
    <w:rsid w:val="00FC2D10"/>
    <w:rsid w:val="00FF3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E8071DDE44B2E8D4C1F5B2413645E">
    <w:name w:val="202E8071DDE44B2E8D4C1F5B2413645E"/>
    <w:rsid w:val="003112E5"/>
  </w:style>
  <w:style w:type="paragraph" w:customStyle="1" w:styleId="7C818D459EC949719911220A6D30CAAD">
    <w:name w:val="7C818D459EC949719911220A6D30CAAD"/>
    <w:rsid w:val="003112E5"/>
  </w:style>
  <w:style w:type="paragraph" w:customStyle="1" w:styleId="6DBB3D22E6C04FF4B50E7C42E051CB74">
    <w:name w:val="6DBB3D22E6C04FF4B50E7C42E051CB74"/>
    <w:rsid w:val="003112E5"/>
  </w:style>
  <w:style w:type="paragraph" w:customStyle="1" w:styleId="4DB6061E260C47FF80C72D6E491250D2">
    <w:name w:val="4DB6061E260C47FF80C72D6E491250D2"/>
    <w:rsid w:val="003112E5"/>
  </w:style>
  <w:style w:type="paragraph" w:customStyle="1" w:styleId="238E63710C4645EFA07FA75C462C3FB0">
    <w:name w:val="238E63710C4645EFA07FA75C462C3FB0"/>
    <w:rsid w:val="003112E5"/>
  </w:style>
  <w:style w:type="paragraph" w:customStyle="1" w:styleId="B6C75FB64EA0430DAE777E53DA2E655F">
    <w:name w:val="B6C75FB64EA0430DAE777E53DA2E655F"/>
    <w:rsid w:val="003112E5"/>
  </w:style>
  <w:style w:type="paragraph" w:customStyle="1" w:styleId="D4557CEE8ACB4BCF945EA13A507397BC">
    <w:name w:val="D4557CEE8ACB4BCF945EA13A507397BC"/>
    <w:rsid w:val="003112E5"/>
  </w:style>
  <w:style w:type="paragraph" w:customStyle="1" w:styleId="9C69703676B642438C4A4AA631221CE7">
    <w:name w:val="9C69703676B642438C4A4AA631221CE7"/>
    <w:rsid w:val="003112E5"/>
  </w:style>
  <w:style w:type="paragraph" w:customStyle="1" w:styleId="46B5EF7D67E44CEE8CA1C8F5752C2AA9">
    <w:name w:val="46B5EF7D67E44CEE8CA1C8F5752C2AA9"/>
    <w:rsid w:val="003112E5"/>
  </w:style>
  <w:style w:type="paragraph" w:customStyle="1" w:styleId="6328178C86CA4BB3B7D944472D6B35BB">
    <w:name w:val="6328178C86CA4BB3B7D944472D6B35BB"/>
    <w:rsid w:val="003112E5"/>
  </w:style>
  <w:style w:type="paragraph" w:customStyle="1" w:styleId="A98984D63A3F4BD3A3ABD433AFE82444">
    <w:name w:val="A98984D63A3F4BD3A3ABD433AFE82444"/>
    <w:rsid w:val="003112E5"/>
  </w:style>
  <w:style w:type="paragraph" w:customStyle="1" w:styleId="0D56B0664C49402FB7A0072C6A365AD2">
    <w:name w:val="0D56B0664C49402FB7A0072C6A365AD2"/>
    <w:rsid w:val="003112E5"/>
  </w:style>
  <w:style w:type="paragraph" w:customStyle="1" w:styleId="64AB9F10C280463FBF237FA12BA1C723">
    <w:name w:val="64AB9F10C280463FBF237FA12BA1C723"/>
    <w:rsid w:val="003112E5"/>
  </w:style>
  <w:style w:type="paragraph" w:customStyle="1" w:styleId="C6BFB42FBF424DF0997FAFA43FB27AB1">
    <w:name w:val="C6BFB42FBF424DF0997FAFA43FB27AB1"/>
    <w:rsid w:val="003112E5"/>
  </w:style>
  <w:style w:type="paragraph" w:customStyle="1" w:styleId="13DBEF013AF1420D90CB5DB9F0D23053">
    <w:name w:val="13DBEF013AF1420D90CB5DB9F0D23053"/>
    <w:rsid w:val="003112E5"/>
  </w:style>
  <w:style w:type="paragraph" w:customStyle="1" w:styleId="0E01683E68D9450B97B9D8201EB775F1">
    <w:name w:val="0E01683E68D9450B97B9D8201EB775F1"/>
    <w:rsid w:val="003112E5"/>
  </w:style>
  <w:style w:type="paragraph" w:customStyle="1" w:styleId="FC5D1BF6E1C743A4BE378C3F68B0CA68">
    <w:name w:val="FC5D1BF6E1C743A4BE378C3F68B0CA68"/>
    <w:rsid w:val="003112E5"/>
  </w:style>
  <w:style w:type="paragraph" w:customStyle="1" w:styleId="4E0C575124474029B3E816D8CA446965">
    <w:name w:val="4E0C575124474029B3E816D8CA446965"/>
    <w:rsid w:val="003112E5"/>
  </w:style>
  <w:style w:type="paragraph" w:customStyle="1" w:styleId="E980EB7F719F4C58B149AA94D4B92758">
    <w:name w:val="E980EB7F719F4C58B149AA94D4B92758"/>
    <w:rsid w:val="003112E5"/>
  </w:style>
  <w:style w:type="paragraph" w:customStyle="1" w:styleId="5370BE3183D945C0955D4A89BA55106C">
    <w:name w:val="5370BE3183D945C0955D4A89BA55106C"/>
    <w:rsid w:val="003112E5"/>
  </w:style>
  <w:style w:type="paragraph" w:customStyle="1" w:styleId="0F98084CCF6340F1A79ED63E7CE8FF17">
    <w:name w:val="0F98084CCF6340F1A79ED63E7CE8FF17"/>
    <w:rsid w:val="00F13C32"/>
  </w:style>
  <w:style w:type="paragraph" w:customStyle="1" w:styleId="BBF93754159E43BCA48C829CCE74E876">
    <w:name w:val="BBF93754159E43BCA48C829CCE74E876"/>
    <w:rsid w:val="00F13C32"/>
  </w:style>
  <w:style w:type="paragraph" w:customStyle="1" w:styleId="551D42E73ADC4E079152FF50974FDFDD">
    <w:name w:val="551D42E73ADC4E079152FF50974FDFDD"/>
    <w:rsid w:val="00FC2D10"/>
    <w:pPr>
      <w:spacing w:after="200" w:line="276" w:lineRule="auto"/>
    </w:pPr>
  </w:style>
  <w:style w:type="paragraph" w:customStyle="1" w:styleId="EFD89C245D7B4D8DA95A7F2A8E60965C">
    <w:name w:val="EFD89C245D7B4D8DA95A7F2A8E60965C"/>
    <w:rsid w:val="0069775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House No 64-A, Gultion-e-Ahbab Near to EME Cannal view, Lahore.</CompanyAddress>
  <CompanyPhone>3006036699</CompanyPhone>
  <CompanyFax/>
  <CompanyEmail>madijana010188@gmail.com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DD53567-DC78-4E49-95F3-8A335929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(Apothecary design)</Template>
  <TotalTime>555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Razzaq</dc:creator>
  <cp:lastModifiedBy>Madeeha</cp:lastModifiedBy>
  <cp:revision>122</cp:revision>
  <cp:lastPrinted>2019-12-06T07:11:00Z</cp:lastPrinted>
  <dcterms:created xsi:type="dcterms:W3CDTF">2015-06-19T16:22:00Z</dcterms:created>
  <dcterms:modified xsi:type="dcterms:W3CDTF">2019-12-06T07:11:00Z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