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2D" w:rsidRPr="00994304" w:rsidRDefault="00F76C61" w:rsidP="004F52DE">
      <w:pPr>
        <w:pStyle w:val="Title"/>
        <w:rPr>
          <w:b/>
        </w:rPr>
      </w:pPr>
      <w:r>
        <w:rPr>
          <w:b/>
        </w:rPr>
        <w:t>SAMAR RAZZAQ</w:t>
      </w:r>
      <w:r w:rsidR="005A279A" w:rsidRPr="00994304">
        <w:rPr>
          <w:b/>
        </w:rPr>
        <w:tab/>
      </w:r>
    </w:p>
    <w:p w:rsidR="00801C2D" w:rsidRPr="00DF6A4E" w:rsidRDefault="005A279A" w:rsidP="000769CE">
      <w:pPr>
        <w:pStyle w:val="ContactInfo"/>
        <w:ind w:left="0"/>
      </w:pPr>
      <w:r>
        <w:t xml:space="preserve">Street no </w:t>
      </w:r>
      <w:r w:rsidR="00F76C61">
        <w:t>09</w:t>
      </w:r>
      <w:r>
        <w:t xml:space="preserve">, </w:t>
      </w:r>
      <w:r w:rsidR="00F76C61">
        <w:t>House no 13</w:t>
      </w:r>
      <w:r>
        <w:t xml:space="preserve">, </w:t>
      </w:r>
      <w:r w:rsidR="00F76C61">
        <w:t>Fatehgarh, Mughalpura</w:t>
      </w:r>
      <w:r w:rsidRPr="00DF6A4E">
        <w:t xml:space="preserve"> | </w:t>
      </w:r>
      <w:r w:rsidR="00F76C61">
        <w:t>Lahore cant</w:t>
      </w:r>
      <w:r>
        <w:t xml:space="preserve">, </w:t>
      </w:r>
      <w:r w:rsidR="00F76C61">
        <w:t>54810</w:t>
      </w:r>
      <w:r>
        <w:t xml:space="preserve"> | +92 </w:t>
      </w:r>
      <w:r w:rsidR="000769CE" w:rsidRPr="000769CE">
        <w:t>3228634423</w:t>
      </w:r>
      <w:r w:rsidRPr="00DF6A4E">
        <w:t xml:space="preserve"> | </w:t>
      </w:r>
      <w:r w:rsidR="00890C63">
        <w:t>smrazaqbutt</w:t>
      </w:r>
      <w:r w:rsidRPr="00DF6A4E">
        <w:t>@gmail.com</w:t>
      </w:r>
    </w:p>
    <w:sdt>
      <w:sdtPr>
        <w:rPr>
          <w:b/>
        </w:rPr>
        <w:alias w:val="Objective:"/>
        <w:tag w:val="Objective:"/>
        <w:id w:val="-89400516"/>
        <w:placeholder>
          <w:docPart w:val="EB8CBFDF77A5443D806254C3CE92D2D4"/>
        </w:placeholder>
        <w:temporary/>
        <w:showingPlcHdr/>
      </w:sdtPr>
      <w:sdtContent>
        <w:p w:rsidR="00801C2D" w:rsidRPr="008E0E76" w:rsidRDefault="00801C2D" w:rsidP="00794AC5">
          <w:pPr>
            <w:pStyle w:val="Heading1"/>
            <w:rPr>
              <w:b/>
            </w:rPr>
          </w:pPr>
          <w:r w:rsidRPr="008E0E76">
            <w:rPr>
              <w:b/>
            </w:rPr>
            <w:t>Objective</w:t>
          </w:r>
        </w:p>
      </w:sdtContent>
    </w:sdt>
    <w:p w:rsidR="00955A98" w:rsidRPr="00D2470E" w:rsidRDefault="00D2470E" w:rsidP="00794AC5">
      <w:pPr>
        <w:pStyle w:val="ListBullet"/>
        <w:rPr>
          <w:shd w:val="clear" w:color="auto" w:fill="FFFFFF"/>
        </w:rPr>
      </w:pPr>
      <w:r w:rsidRPr="00D2470E">
        <w:rPr>
          <w:shd w:val="clear" w:color="auto" w:fill="FFFFFF"/>
        </w:rPr>
        <w:t>Self-motivated individual seeks an entry-level position at leading organizations that demands persuasive skills</w:t>
      </w:r>
      <w:r w:rsidR="00955A98" w:rsidRPr="00D2470E">
        <w:rPr>
          <w:shd w:val="clear" w:color="auto" w:fill="FFFFFF"/>
        </w:rPr>
        <w:t>.</w:t>
      </w:r>
    </w:p>
    <w:p w:rsidR="00801C2D" w:rsidRPr="008E0E76" w:rsidRDefault="00990C45" w:rsidP="00794AC5">
      <w:pPr>
        <w:pStyle w:val="Heading1"/>
        <w:rPr>
          <w:b/>
        </w:rPr>
      </w:pPr>
      <w:sdt>
        <w:sdtPr>
          <w:rPr>
            <w:b/>
          </w:rPr>
          <w:alias w:val="Skills &amp; Abilities:"/>
          <w:tag w:val="Skills &amp; Abilities:"/>
          <w:id w:val="-202552515"/>
          <w:placeholder>
            <w:docPart w:val="C6C84559576F4D6CB6C41D61D7BBB720"/>
          </w:placeholder>
          <w:temporary/>
          <w:showingPlcHdr/>
        </w:sdtPr>
        <w:sdtContent>
          <w:r w:rsidR="00801C2D" w:rsidRPr="008E0E76">
            <w:rPr>
              <w:b/>
            </w:rPr>
            <w:t>Skills &amp; Abilities</w:t>
          </w:r>
        </w:sdtContent>
      </w:sdt>
    </w:p>
    <w:p w:rsidR="00801C2D" w:rsidRDefault="005A279A" w:rsidP="00DF6A4E">
      <w:pPr>
        <w:pStyle w:val="ListBullet"/>
      </w:pPr>
      <w:r>
        <w:t xml:space="preserve">Public Speaking Ability </w:t>
      </w:r>
    </w:p>
    <w:p w:rsidR="005A279A" w:rsidRDefault="005A279A" w:rsidP="00DF6A4E">
      <w:pPr>
        <w:pStyle w:val="ListBullet"/>
      </w:pPr>
      <w:r>
        <w:t>Inter-personal skills</w:t>
      </w:r>
    </w:p>
    <w:p w:rsidR="005A279A" w:rsidRDefault="005A279A" w:rsidP="00DF6A4E">
      <w:pPr>
        <w:pStyle w:val="ListBullet"/>
      </w:pPr>
      <w:r>
        <w:t>Teamwork Skills</w:t>
      </w:r>
    </w:p>
    <w:p w:rsidR="005A279A" w:rsidRDefault="005A279A" w:rsidP="00DF6A4E">
      <w:pPr>
        <w:pStyle w:val="ListBullet"/>
      </w:pPr>
      <w:r>
        <w:t>Time management Skills</w:t>
      </w:r>
    </w:p>
    <w:p w:rsidR="00955A98" w:rsidRDefault="00955A98" w:rsidP="00955A98">
      <w:pPr>
        <w:pStyle w:val="ListBullet"/>
      </w:pPr>
      <w:r>
        <w:t>MS Office (Word, Excel, PowerPoint)</w:t>
      </w:r>
    </w:p>
    <w:p w:rsidR="00801C2D" w:rsidRPr="00EC6C10" w:rsidRDefault="005A458D" w:rsidP="00EC6C10">
      <w:pPr>
        <w:pStyle w:val="ListBullet"/>
      </w:pPr>
      <w:r>
        <w:t>HTML, CSS, PHP, SQL</w:t>
      </w:r>
      <w:r w:rsidR="00D21998">
        <w:t xml:space="preserve"> S</w:t>
      </w:r>
      <w:r>
        <w:t xml:space="preserve">erver, JavaScript </w:t>
      </w:r>
    </w:p>
    <w:sdt>
      <w:sdtPr>
        <w:alias w:val="Education:"/>
        <w:tag w:val="Education:"/>
        <w:id w:val="-1338531963"/>
        <w:placeholder>
          <w:docPart w:val="788E315BE4544C5D8CDA938149D8E460"/>
        </w:placeholder>
        <w:temporary/>
        <w:showingPlcHdr/>
      </w:sdtPr>
      <w:sdtContent>
        <w:p w:rsidR="00801C2D" w:rsidRPr="00DF6A4E" w:rsidRDefault="00801C2D" w:rsidP="00794AC5">
          <w:pPr>
            <w:pStyle w:val="Heading1"/>
          </w:pPr>
          <w:r w:rsidRPr="008E0E76">
            <w:rPr>
              <w:b/>
            </w:rPr>
            <w:t>Education</w:t>
          </w:r>
        </w:p>
      </w:sdtContent>
    </w:sdt>
    <w:p w:rsidR="00801C2D" w:rsidRPr="00DF6A4E" w:rsidRDefault="005A458D" w:rsidP="00955A98">
      <w:pPr>
        <w:pStyle w:val="Heading2"/>
        <w:numPr>
          <w:ilvl w:val="0"/>
          <w:numId w:val="33"/>
        </w:numPr>
      </w:pPr>
      <w:r>
        <w:t>Virtual</w:t>
      </w:r>
      <w:r w:rsidR="00955A98">
        <w:t>University</w:t>
      </w:r>
      <w:r>
        <w:t xml:space="preserve"> of Pakistan</w:t>
      </w:r>
      <w:r w:rsidR="00801C2D" w:rsidRPr="00DF6A4E">
        <w:t xml:space="preserve"> – </w:t>
      </w:r>
      <w:r>
        <w:t>Lahore</w:t>
      </w:r>
      <w:r w:rsidR="00801C2D" w:rsidRPr="00DF6A4E">
        <w:t xml:space="preserve"> – </w:t>
      </w:r>
      <w:r>
        <w:t xml:space="preserve">Master in Information Technology (MIT) </w:t>
      </w:r>
      <w:r w:rsidR="008B7539">
        <w:t>| 2019</w:t>
      </w:r>
    </w:p>
    <w:p w:rsidR="00801C2D" w:rsidRPr="008E0E76" w:rsidRDefault="00F171B2" w:rsidP="00994304">
      <w:pPr>
        <w:pStyle w:val="Heading1"/>
        <w:ind w:firstLine="360"/>
        <w:rPr>
          <w:b/>
        </w:rPr>
      </w:pPr>
      <w:r>
        <w:rPr>
          <w:b/>
        </w:rPr>
        <w:t>Core Learnings:</w:t>
      </w:r>
    </w:p>
    <w:p w:rsidR="00C8526C" w:rsidRDefault="00F171B2" w:rsidP="00C8526C">
      <w:pPr>
        <w:pStyle w:val="ListBullet"/>
        <w:numPr>
          <w:ilvl w:val="0"/>
          <w:numId w:val="32"/>
        </w:numPr>
      </w:pPr>
      <w:r>
        <w:t>Computer Programming</w:t>
      </w:r>
    </w:p>
    <w:p w:rsidR="00C8526C" w:rsidRDefault="00F171B2" w:rsidP="00C8526C">
      <w:pPr>
        <w:pStyle w:val="ListBullet"/>
        <w:numPr>
          <w:ilvl w:val="0"/>
          <w:numId w:val="32"/>
        </w:numPr>
      </w:pPr>
      <w:r>
        <w:t>Database Management System</w:t>
      </w:r>
    </w:p>
    <w:p w:rsidR="00F171B2" w:rsidRDefault="00F171B2" w:rsidP="00C8526C">
      <w:pPr>
        <w:pStyle w:val="ListBullet"/>
        <w:numPr>
          <w:ilvl w:val="0"/>
          <w:numId w:val="32"/>
        </w:numPr>
      </w:pPr>
      <w:r>
        <w:t>Software Project Management</w:t>
      </w:r>
    </w:p>
    <w:p w:rsidR="00F171B2" w:rsidRPr="00DF6A4E" w:rsidRDefault="00F171B2" w:rsidP="00C8526C">
      <w:pPr>
        <w:pStyle w:val="ListBullet"/>
        <w:numPr>
          <w:ilvl w:val="0"/>
          <w:numId w:val="32"/>
        </w:numPr>
      </w:pPr>
      <w:r>
        <w:t xml:space="preserve">Computer Networks </w:t>
      </w:r>
    </w:p>
    <w:p w:rsidR="00801C2D" w:rsidRPr="008E0E76" w:rsidRDefault="00A967CD" w:rsidP="00955A98">
      <w:pPr>
        <w:pStyle w:val="Heading1"/>
        <w:ind w:firstLine="360"/>
        <w:rPr>
          <w:b/>
        </w:rPr>
      </w:pPr>
      <w:r>
        <w:rPr>
          <w:b/>
        </w:rPr>
        <w:t xml:space="preserve">Core </w:t>
      </w:r>
      <w:r w:rsidR="00F171B2">
        <w:rPr>
          <w:b/>
        </w:rPr>
        <w:t>Project</w:t>
      </w:r>
    </w:p>
    <w:p w:rsidR="00801C2D" w:rsidRDefault="00955A98" w:rsidP="00955A98">
      <w:pPr>
        <w:pStyle w:val="ListBullet"/>
        <w:numPr>
          <w:ilvl w:val="0"/>
          <w:numId w:val="0"/>
        </w:numPr>
        <w:ind w:left="360"/>
      </w:pPr>
      <w:r>
        <w:t xml:space="preserve">. </w:t>
      </w:r>
      <w:r w:rsidR="00A87013">
        <w:t xml:space="preserve">Sale Purchase vehicles Online </w:t>
      </w:r>
    </w:p>
    <w:p w:rsidR="008E0E76" w:rsidRDefault="00955A98" w:rsidP="008E0E76">
      <w:pPr>
        <w:pStyle w:val="Heading2"/>
        <w:numPr>
          <w:ilvl w:val="0"/>
          <w:numId w:val="33"/>
        </w:numPr>
      </w:pPr>
      <w:r w:rsidRPr="00D2470E">
        <w:t xml:space="preserve">Govt College </w:t>
      </w:r>
      <w:r w:rsidR="00F171B2">
        <w:t>of Women Baghbanpura</w:t>
      </w:r>
      <w:r w:rsidRPr="00D2470E">
        <w:t xml:space="preserve"> –</w:t>
      </w:r>
      <w:r w:rsidR="00F171B2">
        <w:t xml:space="preserve"> Lahore</w:t>
      </w:r>
      <w:r w:rsidRPr="00D2470E">
        <w:t xml:space="preserve"> – Bachelor of Arts</w:t>
      </w:r>
      <w:r w:rsidR="008E0E76">
        <w:t xml:space="preserve"> (B.A)</w:t>
      </w:r>
      <w:r w:rsidR="008B7539">
        <w:t xml:space="preserve"> | 2016</w:t>
      </w:r>
    </w:p>
    <w:p w:rsidR="00F171B2" w:rsidRDefault="00DE16C3" w:rsidP="00DE16C3">
      <w:pPr>
        <w:pStyle w:val="Heading1"/>
        <w:ind w:firstLine="360"/>
        <w:rPr>
          <w:b/>
          <w:bCs/>
        </w:rPr>
      </w:pPr>
      <w:r w:rsidRPr="00DE16C3">
        <w:rPr>
          <w:b/>
          <w:bCs/>
        </w:rPr>
        <w:t>Courses:</w:t>
      </w:r>
    </w:p>
    <w:p w:rsidR="00DE16C3" w:rsidRDefault="00DE16C3" w:rsidP="00DE16C3">
      <w:pPr>
        <w:pStyle w:val="ListParagraph"/>
        <w:numPr>
          <w:ilvl w:val="0"/>
          <w:numId w:val="36"/>
        </w:numPr>
      </w:pPr>
      <w:r>
        <w:t>Computer Science</w:t>
      </w:r>
    </w:p>
    <w:p w:rsidR="00DE16C3" w:rsidRPr="00DE16C3" w:rsidRDefault="00DE16C3" w:rsidP="00DE16C3">
      <w:pPr>
        <w:pStyle w:val="ListParagraph"/>
        <w:numPr>
          <w:ilvl w:val="0"/>
          <w:numId w:val="36"/>
        </w:numPr>
      </w:pPr>
      <w:r>
        <w:t>Economics</w:t>
      </w:r>
    </w:p>
    <w:p w:rsidR="00EC6C10" w:rsidRPr="00EC6C10" w:rsidRDefault="00A87013" w:rsidP="00EC6C10">
      <w:pPr>
        <w:pStyle w:val="Heading1"/>
        <w:ind w:firstLine="360"/>
        <w:rPr>
          <w:b/>
        </w:rPr>
      </w:pPr>
      <w:r>
        <w:rPr>
          <w:b/>
        </w:rPr>
        <w:t>Other</w:t>
      </w:r>
      <w:r w:rsidR="00EC6C10" w:rsidRPr="00EC6C10">
        <w:rPr>
          <w:b/>
        </w:rPr>
        <w:t xml:space="preserve"> COURSES</w:t>
      </w:r>
    </w:p>
    <w:p w:rsidR="00DF6A4E" w:rsidRDefault="00A87013" w:rsidP="00A87013">
      <w:pPr>
        <w:pStyle w:val="ListBullet"/>
        <w:numPr>
          <w:ilvl w:val="0"/>
          <w:numId w:val="34"/>
        </w:numPr>
      </w:pPr>
      <w:r>
        <w:t xml:space="preserve">04 Months course of </w:t>
      </w:r>
      <w:r w:rsidRPr="00CA7942">
        <w:rPr>
          <w:b/>
          <w:bCs/>
        </w:rPr>
        <w:t>Web Development</w:t>
      </w:r>
      <w:r>
        <w:t xml:space="preserve"> |E-Rozga</w:t>
      </w:r>
      <w:bookmarkStart w:id="0" w:name="_GoBack"/>
      <w:bookmarkEnd w:id="0"/>
      <w:r>
        <w:t xml:space="preserve">ar |Lahore college of Women University </w:t>
      </w:r>
      <w:r w:rsidR="0030502B">
        <w:t>| July 2018</w:t>
      </w:r>
    </w:p>
    <w:p w:rsidR="00A87013" w:rsidRDefault="00A87013" w:rsidP="00A87013">
      <w:pPr>
        <w:pStyle w:val="ListBullet"/>
        <w:numPr>
          <w:ilvl w:val="0"/>
          <w:numId w:val="34"/>
        </w:numPr>
      </w:pPr>
      <w:r>
        <w:t xml:space="preserve">03 Months course of </w:t>
      </w:r>
      <w:r w:rsidRPr="00CA7942">
        <w:rPr>
          <w:b/>
          <w:bCs/>
        </w:rPr>
        <w:t>Digital Literacy</w:t>
      </w:r>
      <w:r>
        <w:t xml:space="preserve"> | Digiskills Pakistan</w:t>
      </w:r>
      <w:r w:rsidR="0030502B">
        <w:t xml:space="preserve"> | October 2018</w:t>
      </w:r>
    </w:p>
    <w:p w:rsidR="00D21998" w:rsidRPr="00DF6A4E" w:rsidRDefault="00D21998" w:rsidP="00AB7B60">
      <w:pPr>
        <w:pStyle w:val="ListBullet"/>
        <w:numPr>
          <w:ilvl w:val="0"/>
          <w:numId w:val="34"/>
        </w:numPr>
      </w:pPr>
      <w:r>
        <w:t xml:space="preserve">03 Months course of </w:t>
      </w:r>
      <w:r>
        <w:rPr>
          <w:b/>
          <w:bCs/>
        </w:rPr>
        <w:t>Short Hand</w:t>
      </w:r>
      <w:r>
        <w:t xml:space="preserve"> |Global College| April 2019</w:t>
      </w:r>
    </w:p>
    <w:sectPr w:rsidR="00D21998" w:rsidRPr="00DF6A4E" w:rsidSect="0021702D">
      <w:footerReference w:type="default" r:id="rId8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D38" w:rsidRDefault="006C5D38" w:rsidP="00415E6E">
      <w:r>
        <w:separator/>
      </w:r>
    </w:p>
  </w:endnote>
  <w:endnote w:type="continuationSeparator" w:id="1">
    <w:p w:rsidR="006C5D38" w:rsidRDefault="006C5D38" w:rsidP="0041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990C45">
        <w:pPr>
          <w:pStyle w:val="Footer"/>
        </w:pPr>
        <w:r>
          <w:fldChar w:fldCharType="begin"/>
        </w:r>
        <w:r w:rsidR="00F17679">
          <w:instrText xml:space="preserve"> PAGE   \* MERGEFORMAT </w:instrText>
        </w:r>
        <w:r>
          <w:fldChar w:fldCharType="separate"/>
        </w:r>
        <w:r w:rsidR="00AB7B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D38" w:rsidRDefault="006C5D38" w:rsidP="00415E6E">
      <w:r>
        <w:separator/>
      </w:r>
    </w:p>
  </w:footnote>
  <w:footnote w:type="continuationSeparator" w:id="1">
    <w:p w:rsidR="006C5D38" w:rsidRDefault="006C5D38" w:rsidP="00415E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F6AE7"/>
    <w:multiLevelType w:val="hybridMultilevel"/>
    <w:tmpl w:val="FDC4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42EC7"/>
    <w:multiLevelType w:val="hybridMultilevel"/>
    <w:tmpl w:val="4CDE3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24B15309"/>
    <w:multiLevelType w:val="hybridMultilevel"/>
    <w:tmpl w:val="AE625E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0635BD"/>
    <w:multiLevelType w:val="hybridMultilevel"/>
    <w:tmpl w:val="0BBA2E68"/>
    <w:lvl w:ilvl="0" w:tplc="26D65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636CA"/>
    <w:multiLevelType w:val="hybridMultilevel"/>
    <w:tmpl w:val="FA80A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B3AB7"/>
    <w:multiLevelType w:val="hybridMultilevel"/>
    <w:tmpl w:val="534C2508"/>
    <w:lvl w:ilvl="0" w:tplc="764E23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12"/>
  </w:num>
  <w:num w:numId="5">
    <w:abstractNumId w:val="32"/>
  </w:num>
  <w:num w:numId="6">
    <w:abstractNumId w:val="27"/>
  </w:num>
  <w:num w:numId="7">
    <w:abstractNumId w:val="33"/>
  </w:num>
  <w:num w:numId="8">
    <w:abstractNumId w:val="22"/>
  </w:num>
  <w:num w:numId="9">
    <w:abstractNumId w:val="28"/>
  </w:num>
  <w:num w:numId="10">
    <w:abstractNumId w:val="17"/>
  </w:num>
  <w:num w:numId="11">
    <w:abstractNumId w:val="34"/>
  </w:num>
  <w:num w:numId="12">
    <w:abstractNumId w:val="19"/>
  </w:num>
  <w:num w:numId="13">
    <w:abstractNumId w:val="23"/>
  </w:num>
  <w:num w:numId="14">
    <w:abstractNumId w:val="20"/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9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31"/>
  </w:num>
  <w:num w:numId="29">
    <w:abstractNumId w:val="14"/>
  </w:num>
  <w:num w:numId="30">
    <w:abstractNumId w:val="14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6"/>
  </w:num>
  <w:num w:numId="32">
    <w:abstractNumId w:val="10"/>
  </w:num>
  <w:num w:numId="33">
    <w:abstractNumId w:val="24"/>
  </w:num>
  <w:num w:numId="34">
    <w:abstractNumId w:val="21"/>
  </w:num>
  <w:num w:numId="35">
    <w:abstractNumId w:val="11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sDCyNDQxMrM0MLewNDVV0lEKTi0uzszPAykwqgUACo2PaSwAAAA="/>
  </w:docVars>
  <w:rsids>
    <w:rsidRoot w:val="0082568D"/>
    <w:rsid w:val="00014AB7"/>
    <w:rsid w:val="000256BE"/>
    <w:rsid w:val="000604C7"/>
    <w:rsid w:val="00061392"/>
    <w:rsid w:val="000769CE"/>
    <w:rsid w:val="000B3697"/>
    <w:rsid w:val="000E0572"/>
    <w:rsid w:val="000E1C28"/>
    <w:rsid w:val="001111EF"/>
    <w:rsid w:val="00112F13"/>
    <w:rsid w:val="001C5567"/>
    <w:rsid w:val="0021702D"/>
    <w:rsid w:val="00226FAE"/>
    <w:rsid w:val="0030502B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79A"/>
    <w:rsid w:val="005A2F41"/>
    <w:rsid w:val="005A458D"/>
    <w:rsid w:val="005A618C"/>
    <w:rsid w:val="005B0F4A"/>
    <w:rsid w:val="005B21C0"/>
    <w:rsid w:val="006C5D38"/>
    <w:rsid w:val="006F6B6C"/>
    <w:rsid w:val="00713E89"/>
    <w:rsid w:val="0074014C"/>
    <w:rsid w:val="00785568"/>
    <w:rsid w:val="0079023A"/>
    <w:rsid w:val="0079601A"/>
    <w:rsid w:val="007C187A"/>
    <w:rsid w:val="00801C2D"/>
    <w:rsid w:val="00807A64"/>
    <w:rsid w:val="0082568D"/>
    <w:rsid w:val="00882511"/>
    <w:rsid w:val="00890C63"/>
    <w:rsid w:val="0089657C"/>
    <w:rsid w:val="008A4CF6"/>
    <w:rsid w:val="008B7539"/>
    <w:rsid w:val="008E0E76"/>
    <w:rsid w:val="00940428"/>
    <w:rsid w:val="00955A98"/>
    <w:rsid w:val="009867BA"/>
    <w:rsid w:val="00990C45"/>
    <w:rsid w:val="00994304"/>
    <w:rsid w:val="009E2030"/>
    <w:rsid w:val="00A37FC5"/>
    <w:rsid w:val="00A44BA4"/>
    <w:rsid w:val="00A55FFC"/>
    <w:rsid w:val="00A87013"/>
    <w:rsid w:val="00A967CD"/>
    <w:rsid w:val="00AB37A8"/>
    <w:rsid w:val="00AB7B60"/>
    <w:rsid w:val="00AD72B9"/>
    <w:rsid w:val="00B41377"/>
    <w:rsid w:val="00B43D46"/>
    <w:rsid w:val="00B545D2"/>
    <w:rsid w:val="00B87817"/>
    <w:rsid w:val="00B9760A"/>
    <w:rsid w:val="00BA160D"/>
    <w:rsid w:val="00BB0744"/>
    <w:rsid w:val="00C014BD"/>
    <w:rsid w:val="00C12B17"/>
    <w:rsid w:val="00C4006B"/>
    <w:rsid w:val="00C42436"/>
    <w:rsid w:val="00C8526C"/>
    <w:rsid w:val="00CA7942"/>
    <w:rsid w:val="00D05B36"/>
    <w:rsid w:val="00D21998"/>
    <w:rsid w:val="00D2470E"/>
    <w:rsid w:val="00D3029E"/>
    <w:rsid w:val="00D32FAE"/>
    <w:rsid w:val="00D41EC2"/>
    <w:rsid w:val="00DA75B7"/>
    <w:rsid w:val="00DD46C1"/>
    <w:rsid w:val="00DE16C3"/>
    <w:rsid w:val="00DF6A4E"/>
    <w:rsid w:val="00E15B92"/>
    <w:rsid w:val="00E30191"/>
    <w:rsid w:val="00E37503"/>
    <w:rsid w:val="00E90F59"/>
    <w:rsid w:val="00E9400D"/>
    <w:rsid w:val="00EC6C10"/>
    <w:rsid w:val="00F171B2"/>
    <w:rsid w:val="00F17679"/>
    <w:rsid w:val="00F2411E"/>
    <w:rsid w:val="00F62176"/>
    <w:rsid w:val="00F76C61"/>
    <w:rsid w:val="00F91E1F"/>
    <w:rsid w:val="00FD0371"/>
    <w:rsid w:val="00FE3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11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90C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990C4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22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8" w:space="0" w:color="5C83B4" w:themeColor="accent1"/>
        <w:bottom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8" w:space="0" w:color="9DBB61" w:themeColor="accent3"/>
        <w:bottom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8" w:space="0" w:color="8066A0" w:themeColor="accent4"/>
        <w:bottom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8" w:space="0" w:color="F59D56" w:themeColor="accent6"/>
        <w:bottom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5C83B4" w:themeColor="accent1"/>
        <w:bottom w:val="single" w:sz="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9DBB61" w:themeColor="accent3"/>
        <w:bottom w:val="single" w:sz="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8066A0" w:themeColor="accent4"/>
        <w:bottom w:val="single" w:sz="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59D56" w:themeColor="accent6"/>
        <w:bottom w:val="single" w:sz="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bottom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bottom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bottom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bottom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customStyle="1" w:styleId="PlainTable1">
    <w:name w:val="Plain Table 1"/>
    <w:basedOn w:val="TableNormal"/>
    <w:uiPriority w:val="41"/>
    <w:rsid w:val="0051234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1234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1">
    <w:name w:val="Smart Hyperlink1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1234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unhideWhenUsed/>
    <w:rsid w:val="00DE1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239081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8CBFDF77A5443D806254C3CE92D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E44F-4E74-45F5-A52E-B8741FBBB147}"/>
      </w:docPartPr>
      <w:docPartBody>
        <w:p w:rsidR="00C938DF" w:rsidRDefault="00F972E5">
          <w:pPr>
            <w:pStyle w:val="EB8CBFDF77A5443D806254C3CE92D2D4"/>
          </w:pPr>
          <w:r w:rsidRPr="00DF6A4E">
            <w:t>Objective</w:t>
          </w:r>
        </w:p>
      </w:docPartBody>
    </w:docPart>
    <w:docPart>
      <w:docPartPr>
        <w:name w:val="C6C84559576F4D6CB6C41D61D7BB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40864-A8DD-403D-8A80-5213B5280EC0}"/>
      </w:docPartPr>
      <w:docPartBody>
        <w:p w:rsidR="00C938DF" w:rsidRDefault="00F972E5">
          <w:pPr>
            <w:pStyle w:val="C6C84559576F4D6CB6C41D61D7BBB720"/>
          </w:pPr>
          <w:r w:rsidRPr="00DF6A4E">
            <w:t>Skills &amp; Abilities</w:t>
          </w:r>
        </w:p>
      </w:docPartBody>
    </w:docPart>
    <w:docPart>
      <w:docPartPr>
        <w:name w:val="788E315BE4544C5D8CDA938149D8E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28A3D-FD7D-4C23-91E4-2FDF1388C2A5}"/>
      </w:docPartPr>
      <w:docPartBody>
        <w:p w:rsidR="00C938DF" w:rsidRDefault="00F972E5">
          <w:pPr>
            <w:pStyle w:val="788E315BE4544C5D8CDA938149D8E460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72E5"/>
    <w:rsid w:val="00333B13"/>
    <w:rsid w:val="00977C8A"/>
    <w:rsid w:val="009B5342"/>
    <w:rsid w:val="00C938DF"/>
    <w:rsid w:val="00D106A3"/>
    <w:rsid w:val="00DD0420"/>
    <w:rsid w:val="00F9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8A8225BBB4930972F398C943EF03F">
    <w:name w:val="DD08A8225BBB4930972F398C943EF03F"/>
    <w:rsid w:val="009B5342"/>
  </w:style>
  <w:style w:type="paragraph" w:customStyle="1" w:styleId="EE95DFE4DF9648C89EA77CA45FF5482E">
    <w:name w:val="EE95DFE4DF9648C89EA77CA45FF5482E"/>
    <w:rsid w:val="009B5342"/>
  </w:style>
  <w:style w:type="paragraph" w:customStyle="1" w:styleId="D78614B5CEDE4BDCBE1893D273B39F04">
    <w:name w:val="D78614B5CEDE4BDCBE1893D273B39F04"/>
    <w:rsid w:val="009B5342"/>
  </w:style>
  <w:style w:type="paragraph" w:customStyle="1" w:styleId="5411B1CB26424A29AE279C1A4147B3DE">
    <w:name w:val="5411B1CB26424A29AE279C1A4147B3DE"/>
    <w:rsid w:val="009B5342"/>
  </w:style>
  <w:style w:type="paragraph" w:customStyle="1" w:styleId="A99996FA6B524EA2AF2D1922E0EE9686">
    <w:name w:val="A99996FA6B524EA2AF2D1922E0EE9686"/>
    <w:rsid w:val="009B5342"/>
  </w:style>
  <w:style w:type="paragraph" w:customStyle="1" w:styleId="EB8CBFDF77A5443D806254C3CE92D2D4">
    <w:name w:val="EB8CBFDF77A5443D806254C3CE92D2D4"/>
    <w:rsid w:val="009B5342"/>
  </w:style>
  <w:style w:type="paragraph" w:customStyle="1" w:styleId="8DC56AD8F435453E98F9F2B7F2840166">
    <w:name w:val="8DC56AD8F435453E98F9F2B7F2840166"/>
    <w:rsid w:val="009B5342"/>
  </w:style>
  <w:style w:type="paragraph" w:customStyle="1" w:styleId="C6C84559576F4D6CB6C41D61D7BBB720">
    <w:name w:val="C6C84559576F4D6CB6C41D61D7BBB720"/>
    <w:rsid w:val="009B5342"/>
  </w:style>
  <w:style w:type="paragraph" w:customStyle="1" w:styleId="C9A5FCAAB774487094AC5BAAE59D663C">
    <w:name w:val="C9A5FCAAB774487094AC5BAAE59D663C"/>
    <w:rsid w:val="009B5342"/>
  </w:style>
  <w:style w:type="paragraph" w:customStyle="1" w:styleId="42C029DE32BA48FA9DFE6AA8AE8C8758">
    <w:name w:val="42C029DE32BA48FA9DFE6AA8AE8C8758"/>
    <w:rsid w:val="009B5342"/>
  </w:style>
  <w:style w:type="paragraph" w:customStyle="1" w:styleId="D84279BE9C954F21984142CE56601E93">
    <w:name w:val="D84279BE9C954F21984142CE56601E93"/>
    <w:rsid w:val="009B5342"/>
  </w:style>
  <w:style w:type="paragraph" w:customStyle="1" w:styleId="CFA29474CC9C42EFAD5757E5E884F6CD">
    <w:name w:val="CFA29474CC9C42EFAD5757E5E884F6CD"/>
    <w:rsid w:val="009B5342"/>
  </w:style>
  <w:style w:type="character" w:styleId="Strong">
    <w:name w:val="Strong"/>
    <w:basedOn w:val="DefaultParagraphFont"/>
    <w:uiPriority w:val="5"/>
    <w:qFormat/>
    <w:rsid w:val="009B5342"/>
    <w:rPr>
      <w:b/>
      <w:bCs/>
      <w:color w:val="595959" w:themeColor="text1" w:themeTint="A6"/>
    </w:rPr>
  </w:style>
  <w:style w:type="paragraph" w:customStyle="1" w:styleId="3A25DD567FA04DAE9B4B056849122933">
    <w:name w:val="3A25DD567FA04DAE9B4B056849122933"/>
    <w:rsid w:val="009B5342"/>
  </w:style>
  <w:style w:type="paragraph" w:customStyle="1" w:styleId="8A4D13D015C14420B68F06F4F7B61687">
    <w:name w:val="8A4D13D015C14420B68F06F4F7B61687"/>
    <w:rsid w:val="009B5342"/>
  </w:style>
  <w:style w:type="paragraph" w:customStyle="1" w:styleId="757E8861276A4C3DBCBFEE71B9574475">
    <w:name w:val="757E8861276A4C3DBCBFEE71B9574475"/>
    <w:rsid w:val="009B5342"/>
  </w:style>
  <w:style w:type="paragraph" w:customStyle="1" w:styleId="7DA64694D1854616B40481B2E18A485E">
    <w:name w:val="7DA64694D1854616B40481B2E18A485E"/>
    <w:rsid w:val="009B5342"/>
  </w:style>
  <w:style w:type="paragraph" w:customStyle="1" w:styleId="7C08C0B2D656419FAFF6E1855A46EB27">
    <w:name w:val="7C08C0B2D656419FAFF6E1855A46EB27"/>
    <w:rsid w:val="009B5342"/>
  </w:style>
  <w:style w:type="paragraph" w:customStyle="1" w:styleId="83209C430D5F46F5A89DCB2641757D48">
    <w:name w:val="83209C430D5F46F5A89DCB2641757D48"/>
    <w:rsid w:val="009B5342"/>
  </w:style>
  <w:style w:type="paragraph" w:customStyle="1" w:styleId="8A41A0D08BCD40679BE2988E3EEBB2CB">
    <w:name w:val="8A41A0D08BCD40679BE2988E3EEBB2CB"/>
    <w:rsid w:val="009B5342"/>
  </w:style>
  <w:style w:type="paragraph" w:customStyle="1" w:styleId="5AFA17D181E64988B4765EFB6FFEEB71">
    <w:name w:val="5AFA17D181E64988B4765EFB6FFEEB71"/>
    <w:rsid w:val="009B5342"/>
  </w:style>
  <w:style w:type="paragraph" w:customStyle="1" w:styleId="8EA72AED854A4445A73B700DDC53597E">
    <w:name w:val="8EA72AED854A4445A73B700DDC53597E"/>
    <w:rsid w:val="009B5342"/>
  </w:style>
  <w:style w:type="paragraph" w:customStyle="1" w:styleId="E5A63046207040AC952AF07E0E39ECC5">
    <w:name w:val="E5A63046207040AC952AF07E0E39ECC5"/>
    <w:rsid w:val="009B5342"/>
  </w:style>
  <w:style w:type="paragraph" w:customStyle="1" w:styleId="788E315BE4544C5D8CDA938149D8E460">
    <w:name w:val="788E315BE4544C5D8CDA938149D8E460"/>
    <w:rsid w:val="009B5342"/>
  </w:style>
  <w:style w:type="paragraph" w:customStyle="1" w:styleId="42EC56A087254D1893374D07F7937BBF">
    <w:name w:val="42EC56A087254D1893374D07F7937BBF"/>
    <w:rsid w:val="009B5342"/>
  </w:style>
  <w:style w:type="paragraph" w:customStyle="1" w:styleId="358E85A055BD4E618459797E635CF1D4">
    <w:name w:val="358E85A055BD4E618459797E635CF1D4"/>
    <w:rsid w:val="009B5342"/>
  </w:style>
  <w:style w:type="paragraph" w:customStyle="1" w:styleId="3595B6004CF54F52AFAAD4216ED80F5E">
    <w:name w:val="3595B6004CF54F52AFAAD4216ED80F5E"/>
    <w:rsid w:val="009B5342"/>
  </w:style>
  <w:style w:type="paragraph" w:customStyle="1" w:styleId="3F440DEDAA114B8FB8C2523BFB73F207">
    <w:name w:val="3F440DEDAA114B8FB8C2523BFB73F207"/>
    <w:rsid w:val="009B5342"/>
  </w:style>
  <w:style w:type="paragraph" w:customStyle="1" w:styleId="5B3CDBDCB17A4F44A88EF9A0276659E8">
    <w:name w:val="5B3CDBDCB17A4F44A88EF9A0276659E8"/>
    <w:rsid w:val="009B5342"/>
  </w:style>
  <w:style w:type="paragraph" w:customStyle="1" w:styleId="36EEA2846C9C49AFBD52C120E9FD79C8">
    <w:name w:val="36EEA2846C9C49AFBD52C120E9FD79C8"/>
    <w:rsid w:val="009B5342"/>
  </w:style>
  <w:style w:type="paragraph" w:customStyle="1" w:styleId="81BFCF2EFA774F5C9101A5D93E188A34">
    <w:name w:val="81BFCF2EFA774F5C9101A5D93E188A34"/>
    <w:rsid w:val="009B5342"/>
  </w:style>
  <w:style w:type="paragraph" w:customStyle="1" w:styleId="AB40BF369E7B4B228E817897DAA8BEC3">
    <w:name w:val="AB40BF369E7B4B228E817897DAA8BEC3"/>
    <w:rsid w:val="009B5342"/>
  </w:style>
  <w:style w:type="paragraph" w:customStyle="1" w:styleId="C1E36969459C4DCDB059BA5B173495C5">
    <w:name w:val="C1E36969459C4DCDB059BA5B173495C5"/>
    <w:rsid w:val="009B5342"/>
  </w:style>
  <w:style w:type="paragraph" w:customStyle="1" w:styleId="44534EBE30AA4D6C94D247CDD2AB31DF">
    <w:name w:val="44534EBE30AA4D6C94D247CDD2AB31DF"/>
    <w:rsid w:val="009B5342"/>
  </w:style>
  <w:style w:type="paragraph" w:customStyle="1" w:styleId="30BE581D1961422B9752A12B1CE5C26E">
    <w:name w:val="30BE581D1961422B9752A12B1CE5C26E"/>
    <w:rsid w:val="009B5342"/>
  </w:style>
  <w:style w:type="paragraph" w:customStyle="1" w:styleId="93273AA789A14715B0DCC119163B04FD">
    <w:name w:val="93273AA789A14715B0DCC119163B04FD"/>
    <w:rsid w:val="009B53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9952-C7FE-4D22-8D29-3F049CCA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Arsalan Ali Shah</dc:creator>
  <cp:keywords/>
  <cp:lastModifiedBy>Imran Abbas</cp:lastModifiedBy>
  <cp:revision>5</cp:revision>
  <cp:lastPrinted>2006-08-01T17:47:00Z</cp:lastPrinted>
  <dcterms:created xsi:type="dcterms:W3CDTF">2019-07-28T14:49:00Z</dcterms:created>
  <dcterms:modified xsi:type="dcterms:W3CDTF">2019-12-25T12:20:00Z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