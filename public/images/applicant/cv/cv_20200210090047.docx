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5C2" w:rsidRDefault="0003742A">
      <w:r>
        <w:rPr>
          <w:lang w:val="en-US" w:eastAsia="en-US"/>
        </w:rPr>
        <w:pict>
          <v:rect id="_x0000_s1034" style="position:absolute;margin-left:0;margin-top:0;width:527pt;height:19.5pt;z-index:251658240;mso-width-percent:915;mso-position-horizontal:center;mso-position-horizontal-relative:margin;mso-position-vertical:top;mso-position-vertical-relative:margin;mso-width-percent:915" o:allowincell="f" filled="f" stroked="f">
            <v:textbox style="mso-next-textbox:#_x0000_s1034;mso-fit-shape-to-text:t" inset="0,0,0,0">
              <w:txbxContent>
                <w:tbl>
                  <w:tblPr>
                    <w:tblStyle w:val="TableGrid"/>
                    <w:tblW w:w="28800" w:type="dxa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800"/>
                  </w:tblGrid>
                  <w:tr w:rsidR="007C25C2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F4B29B" w:themeFill="accent1" w:themeFillTint="66"/>
                        <w:vAlign w:val="center"/>
                      </w:tcPr>
                      <w:p w:rsidR="007C25C2" w:rsidRDefault="007C25C2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7C25C2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D34817" w:themeFill="accent1"/>
                        <w:vAlign w:val="center"/>
                      </w:tcPr>
                      <w:p w:rsidR="007C25C2" w:rsidRDefault="007C25C2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7C25C2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918485" w:themeFill="accent5"/>
                        <w:vAlign w:val="center"/>
                      </w:tcPr>
                      <w:p w:rsidR="007C25C2" w:rsidRDefault="007C25C2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7C25C2" w:rsidRDefault="007C25C2">
                  <w:pPr>
                    <w:spacing w:after="0" w:line="14" w:lineRule="exact"/>
                    <w:rPr>
                      <w:sz w:val="8"/>
                      <w:szCs w:val="8"/>
                    </w:rPr>
                  </w:pPr>
                </w:p>
              </w:txbxContent>
            </v:textbox>
            <w10:wrap anchorx="margin" anchory="margin"/>
          </v:rect>
        </w:pict>
      </w:r>
      <w:r w:rsidR="00CD4666">
        <w:tab/>
      </w:r>
    </w:p>
    <w:p w:rsidR="007C25C2" w:rsidRDefault="007C25C2">
      <w:bookmarkStart w:id="0" w:name="_GoBack"/>
      <w:bookmarkEnd w:id="0"/>
    </w:p>
    <w:sdt>
      <w:sdtPr>
        <w:alias w:val="Resume Name"/>
        <w:tag w:val="Resume Name"/>
        <w:id w:val="707398252"/>
        <w:placeholder>
          <w:docPart w:val="48300864B5CC4586B2A3868C08762918"/>
        </w:placeholder>
        <w:docPartList>
          <w:docPartGallery w:val="Quick Parts"/>
          <w:docPartCategory w:val=" Resume Name"/>
        </w:docPartList>
      </w:sdtPr>
      <w:sdtContent>
        <w:p w:rsidR="00B23FB0" w:rsidRDefault="00B23FB0"/>
        <w:tbl>
          <w:tblPr>
            <w:tblStyle w:val="TableGrid"/>
            <w:tblW w:w="5074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6120"/>
            <w:gridCol w:w="3041"/>
          </w:tblGrid>
          <w:tr w:rsidR="00B23FB0" w:rsidRPr="000E2E88" w:rsidTr="000E453B">
            <w:trPr>
              <w:trHeight w:val="4230"/>
            </w:trPr>
            <w:tc>
              <w:tcPr>
                <w:tcW w:w="3340" w:type="pct"/>
              </w:tcPr>
              <w:sdt>
                <w:sdtPr>
                  <w:rPr>
                    <w:rFonts w:ascii="Times New Roman" w:hAnsi="Times New Roman"/>
                    <w:sz w:val="40"/>
                    <w:szCs w:val="40"/>
                  </w:rPr>
                  <w:id w:val="805325539"/>
                  <w:placeholder>
                    <w:docPart w:val="3279F3284BAC4452873BE197DD1A83F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E2E88" w:rsidRPr="00977DF6" w:rsidRDefault="0079203C" w:rsidP="00117356">
                    <w:pPr>
                      <w:pStyle w:val="PersonalName"/>
                      <w:rPr>
                        <w:rFonts w:ascii="Times New Roman" w:hAnsi="Times New Roman"/>
                        <w:b w:val="0"/>
                        <w:bCs/>
                        <w:sz w:val="40"/>
                        <w:szCs w:val="40"/>
                      </w:rPr>
                    </w:pPr>
                    <w:r>
                      <w:rPr>
                        <w:rFonts w:ascii="Times New Roman" w:hAnsi="Times New Roman"/>
                        <w:sz w:val="40"/>
                        <w:szCs w:val="40"/>
                      </w:rPr>
                      <w:t>Z</w:t>
                    </w:r>
                    <w:r w:rsidR="009719F6" w:rsidRPr="00977DF6">
                      <w:rPr>
                        <w:rFonts w:ascii="Times New Roman" w:hAnsi="Times New Roman"/>
                        <w:sz w:val="40"/>
                        <w:szCs w:val="40"/>
                      </w:rPr>
                      <w:t>|</w:t>
                    </w:r>
                    <w:proofErr w:type="spellStart"/>
                    <w:r>
                      <w:rPr>
                        <w:rFonts w:ascii="Times New Roman" w:hAnsi="Times New Roman"/>
                        <w:color w:val="auto"/>
                        <w:sz w:val="40"/>
                        <w:szCs w:val="40"/>
                        <w:lang w:val="en-US"/>
                      </w:rPr>
                      <w:t>Zulfiqar</w:t>
                    </w:r>
                    <w:proofErr w:type="spellEnd"/>
                    <w:r>
                      <w:rPr>
                        <w:rFonts w:ascii="Times New Roman" w:hAnsi="Times New Roman"/>
                        <w:color w:val="auto"/>
                        <w:sz w:val="40"/>
                        <w:szCs w:val="4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color w:val="auto"/>
                        <w:sz w:val="40"/>
                        <w:szCs w:val="40"/>
                        <w:lang w:val="en-US"/>
                      </w:rPr>
                      <w:t>Mushtaq</w:t>
                    </w:r>
                    <w:proofErr w:type="spellEnd"/>
                  </w:p>
                </w:sdtContent>
              </w:sdt>
              <w:p w:rsidR="00117356" w:rsidRDefault="00117356" w:rsidP="001A6DF5">
                <w:pPr>
                  <w:pStyle w:val="NoSpacing"/>
                  <w:rPr>
                    <w:bCs/>
                  </w:rPr>
                </w:pPr>
              </w:p>
              <w:p w:rsidR="00B23FB0" w:rsidRDefault="000E2E88">
                <w:pPr>
                  <w:pStyle w:val="NoSpacing"/>
                  <w:rPr>
                    <w:bCs/>
                  </w:rPr>
                </w:pPr>
                <w:r>
                  <w:rPr>
                    <w:bCs/>
                  </w:rPr>
                  <w:t xml:space="preserve">Mobile </w:t>
                </w:r>
                <w:r w:rsidR="00933CBE" w:rsidRPr="000E2E88">
                  <w:rPr>
                    <w:bCs/>
                  </w:rPr>
                  <w:t>(00</w:t>
                </w:r>
                <w:r w:rsidR="001A6DF5" w:rsidRPr="000E2E88">
                  <w:rPr>
                    <w:bCs/>
                  </w:rPr>
                  <w:t>92</w:t>
                </w:r>
                <w:r w:rsidR="0079203C">
                  <w:rPr>
                    <w:bCs/>
                  </w:rPr>
                  <w:t>-0303 4038880</w:t>
                </w:r>
                <w:r w:rsidR="00933CBE" w:rsidRPr="000E2E88">
                  <w:rPr>
                    <w:bCs/>
                  </w:rPr>
                  <w:t>)</w:t>
                </w:r>
              </w:p>
              <w:p w:rsidR="00117356" w:rsidRPr="000E2E88" w:rsidRDefault="00117356">
                <w:pPr>
                  <w:pStyle w:val="NoSpacing"/>
                  <w:rPr>
                    <w:bCs/>
                  </w:rPr>
                </w:pPr>
              </w:p>
              <w:p w:rsidR="0079203C" w:rsidRDefault="001A6DF5" w:rsidP="0079203C">
                <w:pPr>
                  <w:pStyle w:val="NoSpacing"/>
                  <w:rPr>
                    <w:bCs/>
                    <w:sz w:val="24"/>
                    <w:szCs w:val="22"/>
                  </w:rPr>
                </w:pPr>
                <w:proofErr w:type="spellStart"/>
                <w:r w:rsidRPr="000E2E88">
                  <w:rPr>
                    <w:bCs/>
                  </w:rPr>
                  <w:t>House</w:t>
                </w:r>
                <w:r w:rsidR="00F71225">
                  <w:rPr>
                    <w:bCs/>
                    <w:sz w:val="24"/>
                    <w:szCs w:val="22"/>
                  </w:rPr>
                  <w:t>No</w:t>
                </w:r>
                <w:proofErr w:type="spellEnd"/>
                <w:r w:rsidR="00F71225">
                  <w:rPr>
                    <w:bCs/>
                    <w:sz w:val="24"/>
                    <w:szCs w:val="22"/>
                  </w:rPr>
                  <w:t xml:space="preserve">. </w:t>
                </w:r>
                <w:r w:rsidR="0079203C">
                  <w:rPr>
                    <w:bCs/>
                    <w:sz w:val="24"/>
                    <w:szCs w:val="22"/>
                  </w:rPr>
                  <w:t xml:space="preserve">3, data street </w:t>
                </w:r>
                <w:proofErr w:type="spellStart"/>
                <w:r w:rsidR="0079203C">
                  <w:rPr>
                    <w:bCs/>
                    <w:sz w:val="24"/>
                    <w:szCs w:val="22"/>
                  </w:rPr>
                  <w:t>Quaid</w:t>
                </w:r>
                <w:proofErr w:type="spellEnd"/>
                <w:r w:rsidR="0079203C">
                  <w:rPr>
                    <w:bCs/>
                    <w:sz w:val="24"/>
                    <w:szCs w:val="22"/>
                  </w:rPr>
                  <w:t>-e-</w:t>
                </w:r>
                <w:proofErr w:type="spellStart"/>
                <w:r w:rsidR="0079203C">
                  <w:rPr>
                    <w:bCs/>
                    <w:sz w:val="24"/>
                    <w:szCs w:val="22"/>
                  </w:rPr>
                  <w:t>Azam</w:t>
                </w:r>
                <w:proofErr w:type="spellEnd"/>
              </w:p>
              <w:p w:rsidR="001D4C98" w:rsidRPr="000E2E88" w:rsidRDefault="007B43FA" w:rsidP="0079203C">
                <w:pPr>
                  <w:pStyle w:val="NoSpacing"/>
                  <w:rPr>
                    <w:bCs/>
                  </w:rPr>
                </w:pPr>
                <w:proofErr w:type="gramStart"/>
                <w:r>
                  <w:rPr>
                    <w:bCs/>
                    <w:sz w:val="24"/>
                    <w:szCs w:val="22"/>
                  </w:rPr>
                  <w:t>park</w:t>
                </w:r>
                <w:proofErr w:type="gramEnd"/>
                <w:r>
                  <w:rPr>
                    <w:bCs/>
                    <w:sz w:val="24"/>
                    <w:szCs w:val="22"/>
                  </w:rPr>
                  <w:t xml:space="preserve"> Akbar </w:t>
                </w:r>
                <w:proofErr w:type="spellStart"/>
                <w:r>
                  <w:rPr>
                    <w:bCs/>
                    <w:sz w:val="24"/>
                    <w:szCs w:val="22"/>
                  </w:rPr>
                  <w:t>Shaheed</w:t>
                </w:r>
                <w:proofErr w:type="spellEnd"/>
                <w:r>
                  <w:rPr>
                    <w:bCs/>
                    <w:sz w:val="24"/>
                    <w:szCs w:val="22"/>
                  </w:rPr>
                  <w:t xml:space="preserve"> road </w:t>
                </w:r>
                <w:proofErr w:type="spellStart"/>
                <w:r>
                  <w:rPr>
                    <w:bCs/>
                    <w:sz w:val="24"/>
                    <w:szCs w:val="22"/>
                  </w:rPr>
                  <w:t>KotL</w:t>
                </w:r>
                <w:r w:rsidR="0079203C">
                  <w:rPr>
                    <w:bCs/>
                    <w:sz w:val="24"/>
                    <w:szCs w:val="22"/>
                  </w:rPr>
                  <w:t>akhpat</w:t>
                </w:r>
                <w:proofErr w:type="spellEnd"/>
                <w:r w:rsidR="0079203C">
                  <w:rPr>
                    <w:bCs/>
                    <w:sz w:val="24"/>
                    <w:szCs w:val="22"/>
                  </w:rPr>
                  <w:t>, Lahore.</w:t>
                </w:r>
              </w:p>
              <w:p w:rsidR="001A6DF5" w:rsidRDefault="007A1297" w:rsidP="001A6DF5">
                <w:pPr>
                  <w:pStyle w:val="NoSpacing"/>
                  <w:rPr>
                    <w:bCs/>
                  </w:rPr>
                </w:pPr>
                <w:r w:rsidRPr="000E2E88">
                  <w:rPr>
                    <w:bCs/>
                  </w:rPr>
                  <w:t>Postal code:</w:t>
                </w:r>
                <w:r w:rsidR="008035CF">
                  <w:rPr>
                    <w:bCs/>
                  </w:rPr>
                  <w:t>54760</w:t>
                </w:r>
              </w:p>
              <w:p w:rsidR="005C09DB" w:rsidRPr="000E2E88" w:rsidRDefault="005C09DB" w:rsidP="001A6DF5">
                <w:pPr>
                  <w:pStyle w:val="NoSpacing"/>
                  <w:rPr>
                    <w:bCs/>
                  </w:rPr>
                </w:pPr>
              </w:p>
              <w:p w:rsidR="00B23FB0" w:rsidRPr="000E2E88" w:rsidRDefault="001A6DF5" w:rsidP="00ED193D">
                <w:pPr>
                  <w:pStyle w:val="NoSpacing"/>
                  <w:rPr>
                    <w:bCs/>
                  </w:rPr>
                </w:pPr>
                <w:r w:rsidRPr="000E2E88">
                  <w:rPr>
                    <w:bCs/>
                  </w:rPr>
                  <w:t>Email:</w:t>
                </w:r>
                <w:r w:rsidR="0079203C">
                  <w:rPr>
                    <w:bCs/>
                  </w:rPr>
                  <w:t>zulfiqarmushtaq1</w:t>
                </w:r>
                <w:hyperlink r:id="rId10" w:history="1">
                  <w:r w:rsidR="00134D94" w:rsidRPr="00F838A5">
                    <w:rPr>
                      <w:rStyle w:val="Hyperlink"/>
                      <w:bCs/>
                    </w:rPr>
                    <w:t>@gmail.com</w:t>
                  </w:r>
                </w:hyperlink>
              </w:p>
              <w:p w:rsidR="00B23FB0" w:rsidRPr="000E2E88" w:rsidRDefault="00B23FB0" w:rsidP="001A6DF5">
                <w:pPr>
                  <w:pStyle w:val="NoSpacing"/>
                  <w:rPr>
                    <w:bCs/>
                  </w:rPr>
                </w:pPr>
              </w:p>
            </w:tc>
            <w:tc>
              <w:tcPr>
                <w:tcW w:w="1660" w:type="pct"/>
              </w:tcPr>
              <w:p w:rsidR="00232720" w:rsidRDefault="00232720">
                <w:pPr>
                  <w:pStyle w:val="NoSpacing"/>
                  <w:jc w:val="right"/>
                  <w:rPr>
                    <w:bCs/>
                  </w:rPr>
                </w:pPr>
              </w:p>
              <w:p w:rsidR="00232720" w:rsidRPr="00232720" w:rsidRDefault="0079203C" w:rsidP="00232720">
                <w:r>
                  <w:rPr>
                    <w:noProof/>
                    <w:lang w:val="en-US" w:eastAsia="en-US"/>
                  </w:rPr>
                  <w:drawing>
                    <wp:inline distT="0" distB="0" distL="0" distR="0">
                      <wp:extent cx="1466850" cy="1955800"/>
                      <wp:effectExtent l="0" t="0" r="0" b="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Zulfi.jpg"/>
                              <pic:cNvPicPr/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66850" cy="1955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232720" w:rsidRDefault="00232720" w:rsidP="00232720">
                <w:pPr>
                  <w:jc w:val="right"/>
                </w:pPr>
              </w:p>
              <w:p w:rsidR="00B23FB0" w:rsidRPr="00232720" w:rsidRDefault="00232720" w:rsidP="00232720">
                <w:pPr>
                  <w:tabs>
                    <w:tab w:val="left" w:pos="2955"/>
                    <w:tab w:val="left" w:pos="3420"/>
                  </w:tabs>
                </w:pPr>
                <w:r>
                  <w:tab/>
                </w:r>
                <w:r>
                  <w:tab/>
                </w:r>
              </w:p>
            </w:tc>
          </w:tr>
        </w:tbl>
        <w:p w:rsidR="009111EC" w:rsidRPr="00F068BC" w:rsidRDefault="003620B8" w:rsidP="00F068BC">
          <w:pPr>
            <w:tabs>
              <w:tab w:val="left" w:pos="5910"/>
            </w:tabs>
          </w:pPr>
          <w:r>
            <w:tab/>
          </w:r>
        </w:p>
      </w:sdtContent>
    </w:sdt>
    <w:p w:rsidR="009111EC" w:rsidRPr="009111EC" w:rsidRDefault="009111EC" w:rsidP="009111EC">
      <w:pPr>
        <w:pStyle w:val="Section"/>
        <w:rPr>
          <w:sz w:val="22"/>
          <w:szCs w:val="16"/>
        </w:rPr>
      </w:pPr>
      <w:r>
        <w:rPr>
          <w:sz w:val="22"/>
          <w:szCs w:val="16"/>
        </w:rPr>
        <w:t>OBJECTIVES</w:t>
      </w:r>
    </w:p>
    <w:p w:rsidR="007C25C2" w:rsidRPr="007E65DD" w:rsidRDefault="003F3CC3" w:rsidP="008035CF">
      <w:pPr>
        <w:pStyle w:val="SubsectionText"/>
        <w:jc w:val="both"/>
        <w:rPr>
          <w:i/>
          <w:iCs/>
          <w:sz w:val="24"/>
          <w:szCs w:val="22"/>
        </w:rPr>
      </w:pPr>
      <w:r>
        <w:rPr>
          <w:i/>
          <w:iCs/>
          <w:sz w:val="24"/>
          <w:szCs w:val="22"/>
        </w:rPr>
        <w:t>Being</w:t>
      </w:r>
      <w:r w:rsidR="000E453B">
        <w:rPr>
          <w:i/>
          <w:iCs/>
          <w:sz w:val="24"/>
          <w:szCs w:val="22"/>
        </w:rPr>
        <w:t xml:space="preserve"> an introspective, I have to be upshot oriented. Not only I have to am</w:t>
      </w:r>
      <w:r w:rsidR="00DC5A23">
        <w:rPr>
          <w:i/>
          <w:iCs/>
          <w:sz w:val="24"/>
          <w:szCs w:val="22"/>
        </w:rPr>
        <w:t>eliorate my interpersonal</w:t>
      </w:r>
      <w:r w:rsidR="000E453B">
        <w:rPr>
          <w:i/>
          <w:iCs/>
          <w:sz w:val="24"/>
          <w:szCs w:val="22"/>
        </w:rPr>
        <w:t xml:space="preserve"> and amb</w:t>
      </w:r>
      <w:r w:rsidR="008035CF">
        <w:rPr>
          <w:i/>
          <w:iCs/>
          <w:sz w:val="24"/>
          <w:szCs w:val="22"/>
        </w:rPr>
        <w:t>idextrous proficiency</w:t>
      </w:r>
      <w:r w:rsidR="000E453B">
        <w:rPr>
          <w:i/>
          <w:iCs/>
          <w:sz w:val="24"/>
          <w:szCs w:val="22"/>
        </w:rPr>
        <w:t xml:space="preserve"> with the admired institution, but also ha</w:t>
      </w:r>
      <w:r w:rsidR="008035CF">
        <w:rPr>
          <w:i/>
          <w:iCs/>
          <w:sz w:val="24"/>
          <w:szCs w:val="22"/>
        </w:rPr>
        <w:t xml:space="preserve">ve to aloft the prestige of the </w:t>
      </w:r>
      <w:r w:rsidR="000E453B">
        <w:rPr>
          <w:i/>
          <w:iCs/>
          <w:sz w:val="24"/>
          <w:szCs w:val="22"/>
        </w:rPr>
        <w:t xml:space="preserve">institution to which I </w:t>
      </w:r>
      <w:r w:rsidR="000737AF">
        <w:rPr>
          <w:i/>
          <w:iCs/>
          <w:sz w:val="24"/>
          <w:szCs w:val="22"/>
        </w:rPr>
        <w:t>am going to</w:t>
      </w:r>
      <w:r w:rsidR="00662016">
        <w:rPr>
          <w:i/>
          <w:iCs/>
          <w:sz w:val="24"/>
          <w:szCs w:val="22"/>
        </w:rPr>
        <w:t xml:space="preserve"> affiliate</w:t>
      </w:r>
      <w:r w:rsidR="000737AF">
        <w:rPr>
          <w:i/>
          <w:iCs/>
          <w:sz w:val="24"/>
          <w:szCs w:val="22"/>
        </w:rPr>
        <w:t xml:space="preserve"> with.</w:t>
      </w:r>
    </w:p>
    <w:p w:rsidR="00262F38" w:rsidRPr="00B3550D" w:rsidRDefault="009111EC" w:rsidP="00B3550D">
      <w:pPr>
        <w:pStyle w:val="Section"/>
        <w:rPr>
          <w:sz w:val="22"/>
          <w:szCs w:val="16"/>
        </w:rPr>
      </w:pPr>
      <w:r>
        <w:rPr>
          <w:sz w:val="22"/>
          <w:szCs w:val="16"/>
        </w:rPr>
        <w:t>EDUCATION</w:t>
      </w:r>
    </w:p>
    <w:tbl>
      <w:tblPr>
        <w:tblStyle w:val="TableGrid"/>
        <w:tblW w:w="73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/>
      </w:tblPr>
      <w:tblGrid>
        <w:gridCol w:w="2538"/>
        <w:gridCol w:w="2358"/>
        <w:gridCol w:w="2448"/>
      </w:tblGrid>
      <w:tr w:rsidR="00262F38" w:rsidTr="00262F38">
        <w:trPr>
          <w:trHeight w:val="278"/>
        </w:trPr>
        <w:tc>
          <w:tcPr>
            <w:tcW w:w="2538" w:type="dxa"/>
          </w:tcPr>
          <w:p w:rsidR="00262F38" w:rsidRPr="002E17EA" w:rsidRDefault="00262F38" w:rsidP="00B3550D">
            <w:pPr>
              <w:pStyle w:val="ListBullet"/>
              <w:numPr>
                <w:ilvl w:val="0"/>
                <w:numId w:val="0"/>
              </w:numPr>
              <w:rPr>
                <w:rStyle w:val="SubsectionDateChar1"/>
                <w:rFonts w:asciiTheme="minorHAnsi" w:hAnsiTheme="minorHAnsi"/>
                <w:color w:val="000000" w:themeColor="text1"/>
                <w:spacing w:val="0"/>
                <w:sz w:val="22"/>
                <w:szCs w:val="20"/>
              </w:rPr>
            </w:pPr>
          </w:p>
        </w:tc>
        <w:tc>
          <w:tcPr>
            <w:tcW w:w="2358" w:type="dxa"/>
          </w:tcPr>
          <w:p w:rsidR="00262F38" w:rsidRPr="00262F38" w:rsidRDefault="00262F38" w:rsidP="00262F38">
            <w:pPr>
              <w:pStyle w:val="ListBullet"/>
              <w:numPr>
                <w:ilvl w:val="0"/>
                <w:numId w:val="0"/>
              </w:numPr>
              <w:rPr>
                <w:rStyle w:val="SubsectionDateChar1"/>
                <w:rFonts w:asciiTheme="minorHAnsi" w:hAnsiTheme="minorHAnsi"/>
                <w:color w:val="000000" w:themeColor="text1"/>
                <w:spacing w:val="0"/>
                <w:sz w:val="22"/>
                <w:szCs w:val="20"/>
              </w:rPr>
            </w:pPr>
          </w:p>
        </w:tc>
        <w:tc>
          <w:tcPr>
            <w:tcW w:w="2448" w:type="dxa"/>
          </w:tcPr>
          <w:p w:rsidR="00262F38" w:rsidRPr="002E17EA" w:rsidRDefault="00262F38" w:rsidP="00063BF8">
            <w:pPr>
              <w:pStyle w:val="ListBullet"/>
              <w:numPr>
                <w:ilvl w:val="0"/>
                <w:numId w:val="0"/>
              </w:numPr>
              <w:rPr>
                <w:rStyle w:val="SubsectionDateChar1"/>
                <w:rFonts w:asciiTheme="minorHAnsi" w:hAnsiTheme="minorHAnsi"/>
                <w:color w:val="000000" w:themeColor="text1"/>
                <w:spacing w:val="0"/>
                <w:sz w:val="22"/>
                <w:szCs w:val="20"/>
              </w:rPr>
            </w:pPr>
          </w:p>
        </w:tc>
      </w:tr>
    </w:tbl>
    <w:p w:rsidR="00202A58" w:rsidRPr="002B6399" w:rsidRDefault="0079203C" w:rsidP="001E0202">
      <w:pPr>
        <w:pStyle w:val="Subsection"/>
        <w:rPr>
          <w:rStyle w:val="SubsectionDateChar1"/>
          <w:color w:val="D34817" w:themeColor="accent1"/>
          <w:u w:val="single"/>
        </w:rPr>
      </w:pPr>
      <w:proofErr w:type="gramStart"/>
      <w:r>
        <w:rPr>
          <w:rStyle w:val="SubsectionDateChar1"/>
          <w:u w:val="single"/>
        </w:rPr>
        <w:t>2017</w:t>
      </w:r>
      <w:r w:rsidR="00AF1148" w:rsidRPr="002B6399">
        <w:rPr>
          <w:rStyle w:val="SubsectionDateChar1"/>
          <w:u w:val="single"/>
        </w:rPr>
        <w:t>-</w:t>
      </w:r>
      <w:r>
        <w:rPr>
          <w:rStyle w:val="SubsectionDateChar1"/>
          <w:u w:val="single"/>
        </w:rPr>
        <w:t>2019</w:t>
      </w:r>
      <w:r w:rsidR="00291019">
        <w:rPr>
          <w:rStyle w:val="SubsectionDateChar1"/>
          <w:color w:val="D34817" w:themeColor="accent1"/>
          <w:u w:val="single"/>
        </w:rPr>
        <w:t>| M.Phil.</w:t>
      </w:r>
      <w:proofErr w:type="gramEnd"/>
      <w:r>
        <w:rPr>
          <w:rStyle w:val="SubsectionDateChar1"/>
          <w:color w:val="D34817" w:themeColor="accent1"/>
          <w:u w:val="single"/>
        </w:rPr>
        <w:t xml:space="preserve"> Entomology</w:t>
      </w:r>
    </w:p>
    <w:p w:rsidR="001E0202" w:rsidRPr="00675451" w:rsidRDefault="00620B5B" w:rsidP="00620B5B">
      <w:pPr>
        <w:rPr>
          <w:rFonts w:asciiTheme="majorHAnsi" w:hAnsiTheme="majorHAnsi"/>
          <w:color w:val="808080" w:themeColor="background1" w:themeShade="80"/>
          <w:sz w:val="18"/>
          <w:szCs w:val="18"/>
        </w:rPr>
      </w:pPr>
      <w:r>
        <w:rPr>
          <w:rFonts w:asciiTheme="majorHAnsi" w:hAnsiTheme="majorHAnsi"/>
          <w:color w:val="808080" w:themeColor="background1" w:themeShade="80"/>
          <w:sz w:val="18"/>
          <w:szCs w:val="18"/>
        </w:rPr>
        <w:t xml:space="preserve">University of Agriculture, Faisalabad </w:t>
      </w:r>
    </w:p>
    <w:p w:rsidR="009320AB" w:rsidRPr="002B6399" w:rsidRDefault="001E0202" w:rsidP="00232720">
      <w:pPr>
        <w:pStyle w:val="Subsection"/>
        <w:tabs>
          <w:tab w:val="left" w:pos="7440"/>
        </w:tabs>
        <w:rPr>
          <w:u w:val="single"/>
        </w:rPr>
      </w:pPr>
      <w:proofErr w:type="gramStart"/>
      <w:r w:rsidRPr="002B6399">
        <w:rPr>
          <w:rStyle w:val="SubsectionDateChar1"/>
          <w:u w:val="single"/>
        </w:rPr>
        <w:t>2013-</w:t>
      </w:r>
      <w:r w:rsidR="0079203C">
        <w:rPr>
          <w:rStyle w:val="SubsectionDateChar1"/>
          <w:u w:val="single"/>
        </w:rPr>
        <w:t>2017</w:t>
      </w:r>
      <w:r w:rsidR="009320AB" w:rsidRPr="002B6399">
        <w:rPr>
          <w:rStyle w:val="SubsectionDateChar"/>
          <w:u w:val="single"/>
        </w:rPr>
        <w:t>|</w:t>
      </w:r>
      <w:r w:rsidR="0079203C">
        <w:rPr>
          <w:u w:val="single"/>
        </w:rPr>
        <w:t xml:space="preserve"> B.Sc. (</w:t>
      </w:r>
      <w:proofErr w:type="spellStart"/>
      <w:r w:rsidR="0079203C">
        <w:rPr>
          <w:u w:val="single"/>
        </w:rPr>
        <w:t>Hons</w:t>
      </w:r>
      <w:proofErr w:type="spellEnd"/>
      <w:r w:rsidR="0079203C">
        <w:rPr>
          <w:u w:val="single"/>
        </w:rPr>
        <w:t>.)</w:t>
      </w:r>
      <w:proofErr w:type="gramEnd"/>
      <w:r w:rsidR="0079203C">
        <w:rPr>
          <w:u w:val="single"/>
        </w:rPr>
        <w:t xml:space="preserve"> Entomology</w:t>
      </w:r>
    </w:p>
    <w:p w:rsidR="007007F3" w:rsidRDefault="00620B5B" w:rsidP="00620B5B">
      <w:pPr>
        <w:pStyle w:val="GrayText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Institute of Agricultural Sciences, </w:t>
      </w:r>
      <w:r w:rsidR="007007F3" w:rsidRPr="00751943">
        <w:rPr>
          <w:sz w:val="18"/>
          <w:szCs w:val="18"/>
        </w:rPr>
        <w:t>University</w:t>
      </w:r>
      <w:r w:rsidR="0079203C">
        <w:rPr>
          <w:sz w:val="18"/>
          <w:szCs w:val="18"/>
        </w:rPr>
        <w:t xml:space="preserve"> of the </w:t>
      </w:r>
      <w:r>
        <w:rPr>
          <w:sz w:val="18"/>
          <w:szCs w:val="18"/>
        </w:rPr>
        <w:t>P</w:t>
      </w:r>
      <w:r w:rsidR="0079203C">
        <w:rPr>
          <w:sz w:val="18"/>
          <w:szCs w:val="18"/>
        </w:rPr>
        <w:t>unjab</w:t>
      </w:r>
      <w:r w:rsidR="007007F3" w:rsidRPr="00751943">
        <w:rPr>
          <w:sz w:val="18"/>
          <w:szCs w:val="18"/>
        </w:rPr>
        <w:t xml:space="preserve"> Lahore.</w:t>
      </w:r>
      <w:proofErr w:type="gramEnd"/>
    </w:p>
    <w:p w:rsidR="008847FB" w:rsidRPr="00837168" w:rsidRDefault="008847FB" w:rsidP="00837168">
      <w:pPr>
        <w:pStyle w:val="Subsection"/>
        <w:rPr>
          <w:b w:val="0"/>
          <w:color w:val="696464" w:themeColor="text2"/>
          <w:sz w:val="18"/>
          <w:szCs w:val="18"/>
        </w:rPr>
      </w:pPr>
    </w:p>
    <w:p w:rsidR="007007F3" w:rsidRPr="002B6399" w:rsidRDefault="001E0202" w:rsidP="008A0EF9">
      <w:pPr>
        <w:pStyle w:val="Subsection"/>
        <w:rPr>
          <w:u w:val="single"/>
        </w:rPr>
      </w:pPr>
      <w:r w:rsidRPr="002B6399">
        <w:rPr>
          <w:rStyle w:val="SubsectionDateChar1"/>
          <w:u w:val="single"/>
        </w:rPr>
        <w:t>2011-</w:t>
      </w:r>
      <w:r w:rsidR="00AE62EF" w:rsidRPr="002B6399">
        <w:rPr>
          <w:rStyle w:val="SubsectionDateChar1"/>
          <w:u w:val="single"/>
        </w:rPr>
        <w:t>2013</w:t>
      </w:r>
      <w:r w:rsidR="007007F3" w:rsidRPr="002B6399">
        <w:rPr>
          <w:rStyle w:val="SubsectionDateChar"/>
          <w:u w:val="single"/>
        </w:rPr>
        <w:t xml:space="preserve"> |</w:t>
      </w:r>
      <w:proofErr w:type="spellStart"/>
      <w:r w:rsidR="008A0EF9" w:rsidRPr="002B6399">
        <w:rPr>
          <w:u w:val="single"/>
        </w:rPr>
        <w:t>F.Sc</w:t>
      </w:r>
      <w:proofErr w:type="spellEnd"/>
      <w:r w:rsidR="008035CF">
        <w:rPr>
          <w:u w:val="single"/>
        </w:rPr>
        <w:t xml:space="preserve"> (Pre-Medical)</w:t>
      </w:r>
    </w:p>
    <w:p w:rsidR="008847FB" w:rsidRDefault="00046388" w:rsidP="00837168">
      <w:pPr>
        <w:pStyle w:val="GrayText"/>
        <w:rPr>
          <w:sz w:val="18"/>
          <w:szCs w:val="18"/>
        </w:rPr>
      </w:pPr>
      <w:proofErr w:type="gramStart"/>
      <w:r>
        <w:rPr>
          <w:sz w:val="18"/>
          <w:szCs w:val="18"/>
        </w:rPr>
        <w:t>Board of Intermediate and Secondary Education Lahore.</w:t>
      </w:r>
      <w:proofErr w:type="gramEnd"/>
    </w:p>
    <w:p w:rsidR="008847FB" w:rsidRPr="00751943" w:rsidRDefault="008847FB" w:rsidP="001C5325">
      <w:pPr>
        <w:pStyle w:val="GrayText"/>
        <w:rPr>
          <w:sz w:val="18"/>
          <w:szCs w:val="18"/>
        </w:rPr>
      </w:pPr>
    </w:p>
    <w:tbl>
      <w:tblPr>
        <w:tblStyle w:val="TableGrid"/>
        <w:tblW w:w="6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60"/>
        <w:gridCol w:w="2160"/>
        <w:gridCol w:w="2160"/>
      </w:tblGrid>
      <w:tr w:rsidR="002E17EA" w:rsidTr="004C6F93">
        <w:trPr>
          <w:trHeight w:val="278"/>
        </w:trPr>
        <w:tc>
          <w:tcPr>
            <w:tcW w:w="2160" w:type="dxa"/>
          </w:tcPr>
          <w:p w:rsidR="002E17EA" w:rsidRPr="002E17EA" w:rsidRDefault="00EF5E62" w:rsidP="002E17EA">
            <w:pPr>
              <w:pStyle w:val="ListBullet"/>
              <w:rPr>
                <w:rStyle w:val="SubsectionDateChar1"/>
                <w:rFonts w:asciiTheme="minorHAnsi" w:hAnsiTheme="minorHAnsi"/>
                <w:color w:val="000000" w:themeColor="text1"/>
                <w:spacing w:val="0"/>
                <w:sz w:val="22"/>
                <w:szCs w:val="20"/>
              </w:rPr>
            </w:pPr>
            <w:r>
              <w:t>Biology</w:t>
            </w:r>
          </w:p>
        </w:tc>
        <w:tc>
          <w:tcPr>
            <w:tcW w:w="2160" w:type="dxa"/>
          </w:tcPr>
          <w:p w:rsidR="002E17EA" w:rsidRPr="002E17EA" w:rsidRDefault="00EF5E62" w:rsidP="002E17EA">
            <w:pPr>
              <w:pStyle w:val="ListBullet"/>
              <w:rPr>
                <w:rStyle w:val="SubsectionDateChar1"/>
                <w:rFonts w:asciiTheme="minorHAnsi" w:hAnsiTheme="minorHAnsi"/>
                <w:color w:val="000000" w:themeColor="text1"/>
                <w:spacing w:val="0"/>
                <w:sz w:val="22"/>
                <w:szCs w:val="20"/>
              </w:rPr>
            </w:pPr>
            <w:r>
              <w:rPr>
                <w:rStyle w:val="SubsectionDateChar1"/>
                <w:rFonts w:asciiTheme="minorHAnsi" w:hAnsiTheme="minorHAnsi"/>
                <w:color w:val="000000" w:themeColor="text1"/>
                <w:spacing w:val="0"/>
                <w:sz w:val="22"/>
                <w:szCs w:val="20"/>
              </w:rPr>
              <w:t>Chemistry</w:t>
            </w:r>
          </w:p>
        </w:tc>
        <w:tc>
          <w:tcPr>
            <w:tcW w:w="2160" w:type="dxa"/>
          </w:tcPr>
          <w:p w:rsidR="002E17EA" w:rsidRPr="002E17EA" w:rsidRDefault="00EF5E62" w:rsidP="002E17EA">
            <w:pPr>
              <w:pStyle w:val="ListBullet"/>
              <w:rPr>
                <w:rStyle w:val="SubsectionDateChar1"/>
                <w:rFonts w:asciiTheme="minorHAnsi" w:hAnsiTheme="minorHAnsi"/>
                <w:color w:val="000000" w:themeColor="text1"/>
                <w:spacing w:val="0"/>
                <w:sz w:val="22"/>
                <w:szCs w:val="20"/>
              </w:rPr>
            </w:pPr>
            <w:r>
              <w:t>Physics</w:t>
            </w:r>
          </w:p>
        </w:tc>
      </w:tr>
      <w:tr w:rsidR="004C6F93" w:rsidTr="004C6F93">
        <w:trPr>
          <w:trHeight w:val="278"/>
        </w:trPr>
        <w:tc>
          <w:tcPr>
            <w:tcW w:w="2160" w:type="dxa"/>
          </w:tcPr>
          <w:p w:rsidR="00841BA1" w:rsidRPr="00841BA1" w:rsidRDefault="00841BA1" w:rsidP="008847FB">
            <w:pPr>
              <w:pStyle w:val="SubsectionDate"/>
            </w:pPr>
          </w:p>
        </w:tc>
        <w:tc>
          <w:tcPr>
            <w:tcW w:w="4320" w:type="dxa"/>
            <w:gridSpan w:val="2"/>
          </w:tcPr>
          <w:p w:rsidR="004C6F93" w:rsidRDefault="004C6F93" w:rsidP="00EF5E62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:rsidR="00A719BD" w:rsidRPr="002B6399" w:rsidRDefault="0079203C" w:rsidP="007A0C03">
      <w:pPr>
        <w:pStyle w:val="Subsection"/>
        <w:rPr>
          <w:u w:val="single"/>
        </w:rPr>
      </w:pPr>
      <w:r>
        <w:rPr>
          <w:rStyle w:val="SubsectionDateChar1"/>
          <w:u w:val="single"/>
        </w:rPr>
        <w:t>2009-2011</w:t>
      </w:r>
      <w:r w:rsidR="00A719BD" w:rsidRPr="002B6399">
        <w:rPr>
          <w:rStyle w:val="SubsectionDateChar"/>
          <w:u w:val="single"/>
        </w:rPr>
        <w:t xml:space="preserve"> |</w:t>
      </w:r>
      <w:r w:rsidR="00A719BD" w:rsidRPr="002B6399">
        <w:rPr>
          <w:u w:val="single"/>
        </w:rPr>
        <w:t xml:space="preserve"> Secondary School Certificate Examination</w:t>
      </w:r>
    </w:p>
    <w:p w:rsidR="008847FB" w:rsidRPr="00841BA1" w:rsidRDefault="0079203C" w:rsidP="00837168">
      <w:pPr>
        <w:pStyle w:val="GrayText"/>
        <w:rPr>
          <w:sz w:val="18"/>
          <w:szCs w:val="18"/>
        </w:rPr>
      </w:pPr>
      <w:proofErr w:type="gramStart"/>
      <w:r>
        <w:rPr>
          <w:sz w:val="18"/>
          <w:szCs w:val="18"/>
        </w:rPr>
        <w:t>Govt. High School Township,</w:t>
      </w:r>
      <w:r w:rsidR="00C17145">
        <w:rPr>
          <w:sz w:val="18"/>
          <w:szCs w:val="18"/>
        </w:rPr>
        <w:t xml:space="preserve"> Lahore.</w:t>
      </w:r>
      <w:proofErr w:type="gramEnd"/>
    </w:p>
    <w:p w:rsidR="008847FB" w:rsidRPr="00C17145" w:rsidRDefault="008847FB" w:rsidP="005A2A9B">
      <w:pPr>
        <w:pStyle w:val="GrayText"/>
      </w:pPr>
    </w:p>
    <w:tbl>
      <w:tblPr>
        <w:tblStyle w:val="TableGrid"/>
        <w:tblW w:w="6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60"/>
        <w:gridCol w:w="2160"/>
        <w:gridCol w:w="2160"/>
      </w:tblGrid>
      <w:tr w:rsidR="00A719BD" w:rsidTr="004C6F93">
        <w:trPr>
          <w:trHeight w:val="278"/>
        </w:trPr>
        <w:tc>
          <w:tcPr>
            <w:tcW w:w="2160" w:type="dxa"/>
          </w:tcPr>
          <w:p w:rsidR="00A719BD" w:rsidRPr="002E17EA" w:rsidRDefault="002B7567" w:rsidP="0073663F">
            <w:pPr>
              <w:pStyle w:val="ListBullet"/>
              <w:rPr>
                <w:rStyle w:val="SubsectionDateChar1"/>
                <w:rFonts w:asciiTheme="minorHAnsi" w:hAnsiTheme="minorHAnsi"/>
                <w:color w:val="000000" w:themeColor="text1"/>
                <w:spacing w:val="0"/>
                <w:sz w:val="22"/>
                <w:szCs w:val="20"/>
              </w:rPr>
            </w:pPr>
            <w:r>
              <w:t>Chemistry</w:t>
            </w:r>
          </w:p>
        </w:tc>
        <w:tc>
          <w:tcPr>
            <w:tcW w:w="2160" w:type="dxa"/>
          </w:tcPr>
          <w:p w:rsidR="00A719BD" w:rsidRPr="002E17EA" w:rsidRDefault="002B7567" w:rsidP="0073663F">
            <w:pPr>
              <w:pStyle w:val="ListBullet"/>
              <w:rPr>
                <w:rStyle w:val="SubsectionDateChar1"/>
                <w:rFonts w:asciiTheme="minorHAnsi" w:hAnsiTheme="minorHAnsi"/>
                <w:color w:val="000000" w:themeColor="text1"/>
                <w:spacing w:val="0"/>
                <w:sz w:val="22"/>
                <w:szCs w:val="20"/>
              </w:rPr>
            </w:pPr>
            <w:r>
              <w:t>Biology</w:t>
            </w:r>
          </w:p>
        </w:tc>
        <w:tc>
          <w:tcPr>
            <w:tcW w:w="2160" w:type="dxa"/>
          </w:tcPr>
          <w:p w:rsidR="00C17145" w:rsidRDefault="00F7422D" w:rsidP="005A2A9B">
            <w:pPr>
              <w:pStyle w:val="ListBullet"/>
              <w:rPr>
                <w:rStyle w:val="SubsectionDateChar1"/>
                <w:rFonts w:asciiTheme="minorHAnsi" w:hAnsiTheme="minorHAnsi"/>
                <w:color w:val="000000" w:themeColor="text1"/>
                <w:spacing w:val="0"/>
                <w:sz w:val="22"/>
                <w:szCs w:val="20"/>
              </w:rPr>
            </w:pPr>
            <w:r>
              <w:rPr>
                <w:rStyle w:val="SubsectionDateChar1"/>
                <w:rFonts w:asciiTheme="minorHAnsi" w:hAnsiTheme="minorHAnsi"/>
                <w:color w:val="000000" w:themeColor="text1"/>
                <w:spacing w:val="0"/>
                <w:sz w:val="22"/>
                <w:szCs w:val="20"/>
              </w:rPr>
              <w:t>Physics</w:t>
            </w:r>
          </w:p>
          <w:p w:rsidR="005A2A9B" w:rsidRPr="005A2A9B" w:rsidRDefault="005A2A9B" w:rsidP="005A2A9B">
            <w:pPr>
              <w:pStyle w:val="ListBullet"/>
              <w:numPr>
                <w:ilvl w:val="0"/>
                <w:numId w:val="0"/>
              </w:numPr>
              <w:ind w:left="360"/>
              <w:rPr>
                <w:rStyle w:val="SubsectionDateChar1"/>
                <w:rFonts w:asciiTheme="minorHAnsi" w:hAnsiTheme="minorHAnsi"/>
                <w:color w:val="000000" w:themeColor="text1"/>
                <w:spacing w:val="0"/>
                <w:sz w:val="22"/>
                <w:szCs w:val="20"/>
              </w:rPr>
            </w:pPr>
          </w:p>
        </w:tc>
      </w:tr>
    </w:tbl>
    <w:p w:rsidR="007C5811" w:rsidRPr="006E1C58" w:rsidRDefault="006E1C58">
      <w:pPr>
        <w:pStyle w:val="Section"/>
        <w:rPr>
          <w:sz w:val="22"/>
          <w:szCs w:val="16"/>
        </w:rPr>
      </w:pPr>
      <w:r>
        <w:rPr>
          <w:sz w:val="22"/>
          <w:szCs w:val="16"/>
        </w:rPr>
        <w:t>LANGUAGES</w:t>
      </w:r>
    </w:p>
    <w:tbl>
      <w:tblPr>
        <w:tblStyle w:val="TableGrid"/>
        <w:tblW w:w="69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04"/>
        <w:gridCol w:w="2304"/>
        <w:gridCol w:w="2304"/>
      </w:tblGrid>
      <w:tr w:rsidR="007C5811" w:rsidTr="005C5E67">
        <w:trPr>
          <w:trHeight w:val="278"/>
        </w:trPr>
        <w:tc>
          <w:tcPr>
            <w:tcW w:w="2304" w:type="dxa"/>
          </w:tcPr>
          <w:p w:rsidR="007C5811" w:rsidRPr="002E17EA" w:rsidRDefault="007C5811" w:rsidP="00DF407C">
            <w:pPr>
              <w:pStyle w:val="ListBullet"/>
              <w:rPr>
                <w:rStyle w:val="SubsectionDateChar1"/>
                <w:rFonts w:asciiTheme="minorHAnsi" w:hAnsiTheme="minorHAnsi"/>
                <w:color w:val="000000" w:themeColor="text1"/>
                <w:spacing w:val="0"/>
                <w:sz w:val="22"/>
                <w:szCs w:val="20"/>
              </w:rPr>
            </w:pPr>
            <w:r>
              <w:t xml:space="preserve">English </w:t>
            </w:r>
          </w:p>
        </w:tc>
        <w:tc>
          <w:tcPr>
            <w:tcW w:w="2304" w:type="dxa"/>
          </w:tcPr>
          <w:p w:rsidR="007C5811" w:rsidRPr="002E17EA" w:rsidRDefault="007C5811" w:rsidP="001C195D">
            <w:pPr>
              <w:pStyle w:val="ListBullet"/>
              <w:rPr>
                <w:rStyle w:val="SubsectionDateChar1"/>
                <w:rFonts w:asciiTheme="minorHAnsi" w:hAnsiTheme="minorHAnsi"/>
                <w:color w:val="000000" w:themeColor="text1"/>
                <w:spacing w:val="0"/>
                <w:sz w:val="22"/>
                <w:szCs w:val="20"/>
              </w:rPr>
            </w:pPr>
            <w:r>
              <w:t xml:space="preserve">Urdu </w:t>
            </w:r>
          </w:p>
        </w:tc>
        <w:tc>
          <w:tcPr>
            <w:tcW w:w="2304" w:type="dxa"/>
          </w:tcPr>
          <w:p w:rsidR="007C5811" w:rsidRPr="002E17EA" w:rsidRDefault="007C5811" w:rsidP="00DF407C">
            <w:pPr>
              <w:pStyle w:val="ListBullet"/>
              <w:rPr>
                <w:rStyle w:val="SubsectionDateChar1"/>
                <w:rFonts w:asciiTheme="minorHAnsi" w:hAnsiTheme="minorHAnsi"/>
                <w:color w:val="000000" w:themeColor="text1"/>
                <w:spacing w:val="0"/>
                <w:sz w:val="22"/>
                <w:szCs w:val="20"/>
              </w:rPr>
            </w:pPr>
            <w:r>
              <w:rPr>
                <w:rStyle w:val="SubsectionDateChar1"/>
                <w:rFonts w:asciiTheme="minorHAnsi" w:hAnsiTheme="minorHAnsi"/>
                <w:color w:val="000000" w:themeColor="text1"/>
                <w:spacing w:val="0"/>
                <w:sz w:val="22"/>
                <w:szCs w:val="20"/>
              </w:rPr>
              <w:t>Punjabi</w:t>
            </w:r>
          </w:p>
        </w:tc>
      </w:tr>
      <w:tr w:rsidR="00CB7C1C" w:rsidTr="005C5E67">
        <w:trPr>
          <w:gridAfter w:val="2"/>
          <w:wAfter w:w="4608" w:type="dxa"/>
          <w:trHeight w:val="278"/>
        </w:trPr>
        <w:tc>
          <w:tcPr>
            <w:tcW w:w="2304" w:type="dxa"/>
          </w:tcPr>
          <w:p w:rsidR="00EC6886" w:rsidRDefault="00EC6886" w:rsidP="006E1C58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:rsidR="00675451" w:rsidRPr="00BA236E" w:rsidRDefault="00675451" w:rsidP="00B531C0">
      <w:pPr>
        <w:pStyle w:val="Section"/>
        <w:rPr>
          <w:sz w:val="22"/>
          <w:szCs w:val="22"/>
        </w:rPr>
      </w:pPr>
      <w:r w:rsidRPr="00BA236E">
        <w:rPr>
          <w:sz w:val="22"/>
          <w:szCs w:val="22"/>
        </w:rPr>
        <w:lastRenderedPageBreak/>
        <w:t>E</w:t>
      </w:r>
      <w:r w:rsidR="00BA236E">
        <w:rPr>
          <w:sz w:val="22"/>
          <w:szCs w:val="22"/>
        </w:rPr>
        <w:t xml:space="preserve">XPERIENCE </w:t>
      </w:r>
    </w:p>
    <w:p w:rsidR="00F53528" w:rsidRPr="00F53528" w:rsidRDefault="001705A0" w:rsidP="00F53528">
      <w:pPr>
        <w:pStyle w:val="Subsection"/>
        <w:rPr>
          <w:u w:val="single"/>
        </w:rPr>
      </w:pPr>
      <w:r>
        <w:rPr>
          <w:rStyle w:val="SubsectionDateChar1"/>
          <w:u w:val="single"/>
        </w:rPr>
        <w:t>Aug. 2019</w:t>
      </w:r>
      <w:r w:rsidR="003D22FD" w:rsidRPr="003928FA">
        <w:rPr>
          <w:rStyle w:val="SubsectionDateChar"/>
          <w:u w:val="single"/>
        </w:rPr>
        <w:t>|</w:t>
      </w:r>
      <w:r w:rsidR="003D22FD" w:rsidRPr="003928FA">
        <w:rPr>
          <w:u w:val="single"/>
        </w:rPr>
        <w:t xml:space="preserve"> wor</w:t>
      </w:r>
      <w:r w:rsidR="00F363D6">
        <w:rPr>
          <w:u w:val="single"/>
        </w:rPr>
        <w:t>ked as ‘’</w:t>
      </w:r>
      <w:r w:rsidR="00620B5B">
        <w:rPr>
          <w:u w:val="single"/>
        </w:rPr>
        <w:t xml:space="preserve">A Biology </w:t>
      </w:r>
      <w:r w:rsidR="00F363D6">
        <w:rPr>
          <w:u w:val="single"/>
        </w:rPr>
        <w:t>Pedagogue</w:t>
      </w:r>
      <w:r w:rsidR="00D61B10" w:rsidRPr="003928FA">
        <w:rPr>
          <w:u w:val="single"/>
        </w:rPr>
        <w:t>’’</w:t>
      </w:r>
    </w:p>
    <w:p w:rsidR="00F53528" w:rsidRDefault="001705A0" w:rsidP="003D22FD">
      <w:pPr>
        <w:pStyle w:val="GrayText"/>
        <w:rPr>
          <w:sz w:val="18"/>
          <w:szCs w:val="18"/>
        </w:rPr>
      </w:pPr>
      <w:r>
        <w:rPr>
          <w:sz w:val="18"/>
          <w:szCs w:val="18"/>
        </w:rPr>
        <w:t>Al-</w:t>
      </w:r>
      <w:proofErr w:type="spellStart"/>
      <w:r>
        <w:rPr>
          <w:sz w:val="18"/>
          <w:szCs w:val="18"/>
        </w:rPr>
        <w:t>Umer</w:t>
      </w:r>
      <w:proofErr w:type="spellEnd"/>
      <w:r>
        <w:rPr>
          <w:sz w:val="18"/>
          <w:szCs w:val="18"/>
        </w:rPr>
        <w:t xml:space="preserve"> Professor’s Academy, </w:t>
      </w:r>
      <w:proofErr w:type="spellStart"/>
      <w:proofErr w:type="gramStart"/>
      <w:r>
        <w:rPr>
          <w:sz w:val="18"/>
          <w:szCs w:val="18"/>
        </w:rPr>
        <w:t>Chungi</w:t>
      </w:r>
      <w:proofErr w:type="spellEnd"/>
      <w:r>
        <w:rPr>
          <w:sz w:val="18"/>
          <w:szCs w:val="18"/>
        </w:rPr>
        <w:t xml:space="preserve">  stop</w:t>
      </w:r>
      <w:proofErr w:type="gramEnd"/>
      <w:r>
        <w:rPr>
          <w:sz w:val="18"/>
          <w:szCs w:val="18"/>
        </w:rPr>
        <w:t xml:space="preserve"> main </w:t>
      </w:r>
      <w:proofErr w:type="spellStart"/>
      <w:r>
        <w:rPr>
          <w:sz w:val="18"/>
          <w:szCs w:val="18"/>
        </w:rPr>
        <w:t>Ferozpur</w:t>
      </w:r>
      <w:proofErr w:type="spellEnd"/>
      <w:r>
        <w:rPr>
          <w:sz w:val="18"/>
          <w:szCs w:val="18"/>
        </w:rPr>
        <w:t xml:space="preserve"> road Lahore. </w:t>
      </w:r>
    </w:p>
    <w:p w:rsidR="001705A0" w:rsidRPr="00841BA1" w:rsidRDefault="001705A0" w:rsidP="003D22FD">
      <w:pPr>
        <w:pStyle w:val="GrayText"/>
        <w:rPr>
          <w:sz w:val="18"/>
          <w:szCs w:val="18"/>
        </w:rPr>
      </w:pPr>
    </w:p>
    <w:p w:rsidR="001705A0" w:rsidRPr="00F53528" w:rsidRDefault="001705A0" w:rsidP="001705A0">
      <w:pPr>
        <w:pStyle w:val="Subsection"/>
        <w:rPr>
          <w:u w:val="single"/>
        </w:rPr>
      </w:pPr>
      <w:r>
        <w:rPr>
          <w:rStyle w:val="SubsectionDateChar1"/>
          <w:u w:val="single"/>
        </w:rPr>
        <w:t>Aug. 2017-july, 2019</w:t>
      </w:r>
      <w:r w:rsidRPr="003928FA">
        <w:rPr>
          <w:rStyle w:val="SubsectionDateChar"/>
          <w:u w:val="single"/>
        </w:rPr>
        <w:t xml:space="preserve"> |</w:t>
      </w:r>
      <w:r w:rsidRPr="003928FA">
        <w:rPr>
          <w:u w:val="single"/>
        </w:rPr>
        <w:t xml:space="preserve"> wor</w:t>
      </w:r>
      <w:r>
        <w:rPr>
          <w:u w:val="single"/>
        </w:rPr>
        <w:t>ked as ‘’A Biology Pedagogue</w:t>
      </w:r>
      <w:r w:rsidRPr="003928FA">
        <w:rPr>
          <w:u w:val="single"/>
        </w:rPr>
        <w:t>’’</w:t>
      </w:r>
    </w:p>
    <w:p w:rsidR="001705A0" w:rsidRPr="00841BA1" w:rsidRDefault="001705A0" w:rsidP="001705A0">
      <w:pPr>
        <w:pStyle w:val="GrayText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Pak junior school and college </w:t>
      </w:r>
      <w:proofErr w:type="spellStart"/>
      <w:r>
        <w:rPr>
          <w:sz w:val="18"/>
          <w:szCs w:val="18"/>
        </w:rPr>
        <w:t>Khurianwala</w:t>
      </w:r>
      <w:proofErr w:type="spellEnd"/>
      <w:r>
        <w:rPr>
          <w:sz w:val="18"/>
          <w:szCs w:val="18"/>
        </w:rPr>
        <w:t>, Faisalabad.</w:t>
      </w:r>
      <w:proofErr w:type="gramEnd"/>
    </w:p>
    <w:p w:rsidR="001A1897" w:rsidRDefault="001A1897" w:rsidP="00914CB1">
      <w:pPr>
        <w:pStyle w:val="Subsection"/>
        <w:rPr>
          <w:u w:val="single"/>
        </w:rPr>
      </w:pPr>
    </w:p>
    <w:p w:rsidR="00F53528" w:rsidRDefault="00F363D6" w:rsidP="00F53528">
      <w:pPr>
        <w:pStyle w:val="Subsection"/>
        <w:rPr>
          <w:u w:val="single"/>
        </w:rPr>
      </w:pPr>
      <w:r>
        <w:rPr>
          <w:rStyle w:val="SubsectionDateChar1"/>
          <w:u w:val="single"/>
        </w:rPr>
        <w:t xml:space="preserve">April 2014-june </w:t>
      </w:r>
      <w:r w:rsidR="00F53528">
        <w:rPr>
          <w:rStyle w:val="SubsectionDateChar1"/>
          <w:u w:val="single"/>
        </w:rPr>
        <w:t>2017</w:t>
      </w:r>
      <w:r w:rsidR="00F53528" w:rsidRPr="003928FA">
        <w:rPr>
          <w:rStyle w:val="SubsectionDateChar"/>
          <w:u w:val="single"/>
        </w:rPr>
        <w:t xml:space="preserve"> |</w:t>
      </w:r>
      <w:r w:rsidR="00F53528" w:rsidRPr="003928FA">
        <w:rPr>
          <w:u w:val="single"/>
        </w:rPr>
        <w:t xml:space="preserve"> wor</w:t>
      </w:r>
      <w:r w:rsidR="00F53528">
        <w:rPr>
          <w:u w:val="single"/>
        </w:rPr>
        <w:t>ked as ‘’</w:t>
      </w:r>
      <w:r w:rsidR="00620B5B">
        <w:rPr>
          <w:u w:val="single"/>
        </w:rPr>
        <w:t xml:space="preserve">A </w:t>
      </w:r>
      <w:proofErr w:type="spellStart"/>
      <w:r w:rsidR="00620B5B">
        <w:rPr>
          <w:u w:val="single"/>
        </w:rPr>
        <w:t>Biology</w:t>
      </w:r>
      <w:r>
        <w:rPr>
          <w:u w:val="single"/>
        </w:rPr>
        <w:t>Pedagogue</w:t>
      </w:r>
      <w:proofErr w:type="spellEnd"/>
      <w:r>
        <w:rPr>
          <w:u w:val="single"/>
        </w:rPr>
        <w:t>”</w:t>
      </w:r>
    </w:p>
    <w:p w:rsidR="00F53528" w:rsidRPr="00F53528" w:rsidRDefault="00F363D6" w:rsidP="00F53528">
      <w:pPr>
        <w:rPr>
          <w:color w:val="808080" w:themeColor="background1" w:themeShade="80"/>
          <w:sz w:val="20"/>
        </w:rPr>
      </w:pPr>
      <w:r>
        <w:rPr>
          <w:color w:val="808080" w:themeColor="background1" w:themeShade="80"/>
          <w:sz w:val="20"/>
        </w:rPr>
        <w:t>Al-</w:t>
      </w:r>
      <w:proofErr w:type="spellStart"/>
      <w:r>
        <w:rPr>
          <w:color w:val="808080" w:themeColor="background1" w:themeShade="80"/>
          <w:sz w:val="20"/>
        </w:rPr>
        <w:t>Rafay</w:t>
      </w:r>
      <w:proofErr w:type="spellEnd"/>
      <w:r w:rsidR="00A16C17">
        <w:rPr>
          <w:color w:val="808080" w:themeColor="background1" w:themeShade="80"/>
          <w:sz w:val="20"/>
        </w:rPr>
        <w:t xml:space="preserve"> </w:t>
      </w:r>
      <w:proofErr w:type="gramStart"/>
      <w:r>
        <w:rPr>
          <w:color w:val="808080" w:themeColor="background1" w:themeShade="80"/>
          <w:sz w:val="20"/>
        </w:rPr>
        <w:t>scholars</w:t>
      </w:r>
      <w:proofErr w:type="gramEnd"/>
      <w:r w:rsidR="00A16C17">
        <w:rPr>
          <w:color w:val="808080" w:themeColor="background1" w:themeShade="80"/>
          <w:sz w:val="20"/>
        </w:rPr>
        <w:t xml:space="preserve"> </w:t>
      </w:r>
      <w:r w:rsidR="00620B5B">
        <w:rPr>
          <w:color w:val="808080" w:themeColor="background1" w:themeShade="80"/>
          <w:sz w:val="20"/>
        </w:rPr>
        <w:t>academy</w:t>
      </w:r>
      <w:r w:rsidR="00A16C17">
        <w:rPr>
          <w:color w:val="808080" w:themeColor="background1" w:themeShade="80"/>
          <w:sz w:val="20"/>
        </w:rPr>
        <w:t xml:space="preserve"> </w:t>
      </w:r>
      <w:proofErr w:type="spellStart"/>
      <w:r>
        <w:rPr>
          <w:color w:val="808080" w:themeColor="background1" w:themeShade="80"/>
          <w:sz w:val="20"/>
        </w:rPr>
        <w:t>Kot</w:t>
      </w:r>
      <w:proofErr w:type="spellEnd"/>
      <w:r w:rsidR="00A16C17">
        <w:rPr>
          <w:color w:val="808080" w:themeColor="background1" w:themeShade="80"/>
          <w:sz w:val="20"/>
        </w:rPr>
        <w:t xml:space="preserve"> </w:t>
      </w:r>
      <w:proofErr w:type="spellStart"/>
      <w:r>
        <w:rPr>
          <w:color w:val="808080" w:themeColor="background1" w:themeShade="80"/>
          <w:sz w:val="20"/>
        </w:rPr>
        <w:t>Lakhpat</w:t>
      </w:r>
      <w:proofErr w:type="spellEnd"/>
      <w:r>
        <w:rPr>
          <w:color w:val="808080" w:themeColor="background1" w:themeShade="80"/>
          <w:sz w:val="20"/>
        </w:rPr>
        <w:t xml:space="preserve"> Lahore.</w:t>
      </w:r>
    </w:p>
    <w:p w:rsidR="00837C02" w:rsidRPr="0048585A" w:rsidRDefault="00837C02" w:rsidP="00837C02">
      <w:pPr>
        <w:pStyle w:val="Section"/>
        <w:rPr>
          <w:sz w:val="22"/>
          <w:szCs w:val="22"/>
        </w:rPr>
      </w:pPr>
      <w:r w:rsidRPr="0048585A">
        <w:rPr>
          <w:sz w:val="22"/>
          <w:szCs w:val="22"/>
        </w:rPr>
        <w:t xml:space="preserve">RESEARCH </w:t>
      </w:r>
    </w:p>
    <w:p w:rsidR="00837C02" w:rsidRPr="00AF547F" w:rsidRDefault="00837C02" w:rsidP="00837C02">
      <w:pPr>
        <w:pStyle w:val="Subsection"/>
        <w:rPr>
          <w:u w:val="single"/>
        </w:rPr>
      </w:pPr>
      <w:r w:rsidRPr="00AF547F">
        <w:rPr>
          <w:u w:val="single"/>
        </w:rPr>
        <w:t xml:space="preserve">Final Year Thesis </w:t>
      </w:r>
    </w:p>
    <w:p w:rsidR="00837C02" w:rsidRDefault="00F363D6" w:rsidP="00837C02">
      <w:pPr>
        <w:pStyle w:val="GrayText"/>
        <w:rPr>
          <w:sz w:val="18"/>
          <w:szCs w:val="18"/>
        </w:rPr>
      </w:pPr>
      <w:r>
        <w:rPr>
          <w:sz w:val="18"/>
          <w:szCs w:val="18"/>
        </w:rPr>
        <w:t xml:space="preserve">Study of Biology and genetic diversity of </w:t>
      </w:r>
      <w:proofErr w:type="gramStart"/>
      <w:r>
        <w:rPr>
          <w:sz w:val="18"/>
          <w:szCs w:val="18"/>
        </w:rPr>
        <w:t>Forensically</w:t>
      </w:r>
      <w:proofErr w:type="gramEnd"/>
      <w:r>
        <w:rPr>
          <w:sz w:val="18"/>
          <w:szCs w:val="18"/>
        </w:rPr>
        <w:t xml:space="preserve"> important blowflies (</w:t>
      </w:r>
      <w:proofErr w:type="spellStart"/>
      <w:r>
        <w:rPr>
          <w:sz w:val="18"/>
          <w:szCs w:val="18"/>
        </w:rPr>
        <w:t>Diptera</w:t>
      </w:r>
      <w:proofErr w:type="spellEnd"/>
      <w:r>
        <w:rPr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Calliphoridae</w:t>
      </w:r>
      <w:proofErr w:type="spellEnd"/>
      <w:r>
        <w:rPr>
          <w:sz w:val="18"/>
          <w:szCs w:val="18"/>
        </w:rPr>
        <w:t>) in Faisalabad, Pakistan</w:t>
      </w:r>
    </w:p>
    <w:p w:rsidR="00984BCB" w:rsidRPr="00607A06" w:rsidRDefault="009111EC" w:rsidP="00984BCB">
      <w:pPr>
        <w:pStyle w:val="Section"/>
        <w:rPr>
          <w:sz w:val="22"/>
          <w:szCs w:val="22"/>
        </w:rPr>
      </w:pPr>
      <w:r w:rsidRPr="00607A06">
        <w:rPr>
          <w:sz w:val="22"/>
          <w:szCs w:val="22"/>
        </w:rPr>
        <w:t>CERTIFICATES</w:t>
      </w:r>
    </w:p>
    <w:p w:rsidR="00984BCB" w:rsidRPr="003E7797" w:rsidRDefault="00F363D6" w:rsidP="00984BCB">
      <w:pPr>
        <w:pStyle w:val="Subsection"/>
        <w:rPr>
          <w:u w:val="single"/>
        </w:rPr>
      </w:pPr>
      <w:r>
        <w:rPr>
          <w:u w:val="single"/>
        </w:rPr>
        <w:t xml:space="preserve">Participant in International entomological congress-2019 </w:t>
      </w:r>
    </w:p>
    <w:p w:rsidR="008F12E1" w:rsidRDefault="00F363D6" w:rsidP="008F12E1">
      <w:pPr>
        <w:pStyle w:val="GrayText"/>
        <w:rPr>
          <w:sz w:val="18"/>
          <w:szCs w:val="18"/>
        </w:rPr>
      </w:pPr>
      <w:proofErr w:type="gramStart"/>
      <w:r>
        <w:rPr>
          <w:sz w:val="18"/>
          <w:szCs w:val="18"/>
        </w:rPr>
        <w:t>Department of entomology, University of Agriculture, Faisalabad.</w:t>
      </w:r>
      <w:proofErr w:type="gramEnd"/>
    </w:p>
    <w:p w:rsidR="00F363D6" w:rsidRPr="008F12E1" w:rsidRDefault="00F363D6" w:rsidP="008F12E1">
      <w:pPr>
        <w:pStyle w:val="GrayText"/>
        <w:rPr>
          <w:sz w:val="18"/>
          <w:szCs w:val="18"/>
        </w:rPr>
      </w:pPr>
    </w:p>
    <w:p w:rsidR="00984BCB" w:rsidRPr="003E7797" w:rsidRDefault="00B767EE" w:rsidP="00984BCB">
      <w:pPr>
        <w:pStyle w:val="Subsection"/>
        <w:rPr>
          <w:u w:val="single"/>
        </w:rPr>
      </w:pPr>
      <w:r>
        <w:rPr>
          <w:u w:val="single"/>
        </w:rPr>
        <w:t>Participant in Workshop on Dengue Management-2015</w:t>
      </w:r>
    </w:p>
    <w:p w:rsidR="007709E9" w:rsidRDefault="00B767EE" w:rsidP="00984BCB">
      <w:pPr>
        <w:pStyle w:val="GrayText"/>
        <w:rPr>
          <w:sz w:val="18"/>
          <w:szCs w:val="18"/>
        </w:rPr>
      </w:pPr>
      <w:proofErr w:type="gramStart"/>
      <w:r>
        <w:rPr>
          <w:sz w:val="18"/>
          <w:szCs w:val="18"/>
        </w:rPr>
        <w:t>Institute of Agriculture Sciences, University of the Punjab.</w:t>
      </w:r>
      <w:proofErr w:type="gramEnd"/>
    </w:p>
    <w:p w:rsidR="007709E9" w:rsidRDefault="007709E9" w:rsidP="00984BCB">
      <w:pPr>
        <w:pStyle w:val="GrayText"/>
        <w:rPr>
          <w:sz w:val="18"/>
          <w:szCs w:val="18"/>
        </w:rPr>
      </w:pPr>
    </w:p>
    <w:p w:rsidR="008E2DEE" w:rsidRPr="003E7797" w:rsidRDefault="00B767EE" w:rsidP="008E2DEE">
      <w:pPr>
        <w:pStyle w:val="Subsection"/>
        <w:rPr>
          <w:u w:val="single"/>
        </w:rPr>
      </w:pPr>
      <w:r>
        <w:rPr>
          <w:u w:val="single"/>
        </w:rPr>
        <w:t>Participant in workshop on Total Quality Management-2016</w:t>
      </w:r>
    </w:p>
    <w:p w:rsidR="007709E9" w:rsidRDefault="00B767EE" w:rsidP="007709E9">
      <w:pPr>
        <w:pStyle w:val="GrayText"/>
        <w:rPr>
          <w:sz w:val="18"/>
          <w:szCs w:val="18"/>
        </w:rPr>
      </w:pPr>
      <w:proofErr w:type="gramStart"/>
      <w:r>
        <w:rPr>
          <w:sz w:val="18"/>
          <w:szCs w:val="18"/>
        </w:rPr>
        <w:t>Institute of Agriculture Sciences, University of the Punjab.</w:t>
      </w:r>
      <w:proofErr w:type="gramEnd"/>
    </w:p>
    <w:p w:rsidR="008E2DEE" w:rsidRDefault="008E2DEE" w:rsidP="007709E9">
      <w:pPr>
        <w:pStyle w:val="GrayText"/>
        <w:rPr>
          <w:sz w:val="18"/>
          <w:szCs w:val="18"/>
        </w:rPr>
      </w:pPr>
    </w:p>
    <w:p w:rsidR="008E2DEE" w:rsidRPr="003E7797" w:rsidRDefault="008E2DEE" w:rsidP="008E2DEE">
      <w:pPr>
        <w:pStyle w:val="Subsection"/>
        <w:rPr>
          <w:u w:val="single"/>
        </w:rPr>
      </w:pPr>
      <w:r w:rsidRPr="003E7797">
        <w:rPr>
          <w:u w:val="single"/>
        </w:rPr>
        <w:t>English Proficiency Letter</w:t>
      </w:r>
    </w:p>
    <w:p w:rsidR="00C65D16" w:rsidRDefault="00260CAD" w:rsidP="00C65D16">
      <w:pPr>
        <w:pStyle w:val="GrayText"/>
        <w:rPr>
          <w:sz w:val="18"/>
          <w:szCs w:val="18"/>
        </w:rPr>
      </w:pPr>
      <w:proofErr w:type="gramStart"/>
      <w:r>
        <w:rPr>
          <w:sz w:val="18"/>
          <w:szCs w:val="18"/>
        </w:rPr>
        <w:t>University of the Punjab, Lahore.</w:t>
      </w:r>
      <w:proofErr w:type="gramEnd"/>
      <w:r>
        <w:rPr>
          <w:sz w:val="18"/>
          <w:szCs w:val="18"/>
        </w:rPr>
        <w:t xml:space="preserve"> </w:t>
      </w:r>
    </w:p>
    <w:p w:rsidR="00C65D16" w:rsidRDefault="00C65D16" w:rsidP="00C65D16">
      <w:pPr>
        <w:pStyle w:val="GrayText"/>
        <w:rPr>
          <w:sz w:val="18"/>
          <w:szCs w:val="18"/>
        </w:rPr>
      </w:pPr>
    </w:p>
    <w:p w:rsidR="00C65D16" w:rsidRPr="00CE6343" w:rsidRDefault="00EA1084" w:rsidP="00C65D16">
      <w:pPr>
        <w:pStyle w:val="Section"/>
        <w:rPr>
          <w:sz w:val="22"/>
          <w:szCs w:val="22"/>
        </w:rPr>
      </w:pPr>
      <w:r w:rsidRPr="00CE6343">
        <w:rPr>
          <w:sz w:val="22"/>
          <w:szCs w:val="22"/>
        </w:rPr>
        <w:t>P</w:t>
      </w:r>
      <w:r w:rsidR="00CE6343">
        <w:rPr>
          <w:sz w:val="22"/>
          <w:szCs w:val="22"/>
        </w:rPr>
        <w:t>ERSONALITY QUALITIES</w:t>
      </w:r>
    </w:p>
    <w:p w:rsidR="00EA1084" w:rsidRDefault="001074D6" w:rsidP="00EA1084">
      <w:r>
        <w:t xml:space="preserve">Introspective </w:t>
      </w:r>
      <w:r w:rsidR="00CD0491">
        <w:t xml:space="preserve">                                  Self assured </w:t>
      </w:r>
    </w:p>
    <w:p w:rsidR="001074D6" w:rsidRDefault="00711AE3" w:rsidP="00EA1084">
      <w:r>
        <w:t>Persistent</w:t>
      </w:r>
      <w:r w:rsidR="00CD0491">
        <w:t xml:space="preserve">                                       Gregarious </w:t>
      </w:r>
    </w:p>
    <w:p w:rsidR="001074D6" w:rsidRDefault="00711BA5" w:rsidP="00EA1084">
      <w:r>
        <w:t xml:space="preserve">Enthusiastic learner </w:t>
      </w:r>
      <w:r w:rsidR="00CD0491">
        <w:t xml:space="preserve">                       Confidant</w:t>
      </w:r>
    </w:p>
    <w:p w:rsidR="00711BA5" w:rsidRDefault="001B1CF0" w:rsidP="00EA1084">
      <w:r>
        <w:t xml:space="preserve">Not Narcissist </w:t>
      </w:r>
      <w:r w:rsidR="00CD0491">
        <w:t xml:space="preserve">                                Chutzpah  </w:t>
      </w:r>
    </w:p>
    <w:p w:rsidR="00C65D16" w:rsidRDefault="0028280C" w:rsidP="00984BCB">
      <w:r>
        <w:t xml:space="preserve">Philanthropist </w:t>
      </w:r>
    </w:p>
    <w:p w:rsidR="00544243" w:rsidRPr="002968EC" w:rsidRDefault="00B41DB0" w:rsidP="00544243">
      <w:pPr>
        <w:pStyle w:val="Section"/>
        <w:rPr>
          <w:color w:val="D34817" w:themeColor="accent1"/>
          <w:sz w:val="24"/>
          <w:szCs w:val="24"/>
        </w:rPr>
      </w:pPr>
      <w:r w:rsidRPr="002968EC">
        <w:rPr>
          <w:color w:val="D34817" w:themeColor="accent1"/>
          <w:sz w:val="24"/>
          <w:szCs w:val="24"/>
        </w:rPr>
        <w:t xml:space="preserve">Hobbies and </w:t>
      </w:r>
      <w:r w:rsidR="000504BC" w:rsidRPr="002968EC">
        <w:rPr>
          <w:color w:val="D34817" w:themeColor="accent1"/>
          <w:sz w:val="24"/>
          <w:szCs w:val="24"/>
        </w:rPr>
        <w:t>Interests</w:t>
      </w:r>
    </w:p>
    <w:p w:rsidR="007722E0" w:rsidRPr="00241B4C" w:rsidRDefault="00B41DB0" w:rsidP="00B2648E">
      <w:pPr>
        <w:pStyle w:val="NoSpacing"/>
        <w:rPr>
          <w:szCs w:val="22"/>
        </w:rPr>
      </w:pPr>
      <w:r w:rsidRPr="00241B4C">
        <w:rPr>
          <w:szCs w:val="22"/>
        </w:rPr>
        <w:t>Many of my</w:t>
      </w:r>
      <w:r w:rsidR="00397339" w:rsidRPr="00241B4C">
        <w:rPr>
          <w:szCs w:val="22"/>
        </w:rPr>
        <w:t xml:space="preserve"> hobbies revolve </w:t>
      </w:r>
      <w:r w:rsidRPr="00241B4C">
        <w:rPr>
          <w:szCs w:val="22"/>
        </w:rPr>
        <w:t xml:space="preserve">around physical activities </w:t>
      </w:r>
      <w:r w:rsidR="00397339" w:rsidRPr="00241B4C">
        <w:rPr>
          <w:szCs w:val="22"/>
        </w:rPr>
        <w:t>including indoor/outdoor exercises</w:t>
      </w:r>
      <w:r w:rsidR="007A7106" w:rsidRPr="00241B4C">
        <w:rPr>
          <w:szCs w:val="22"/>
        </w:rPr>
        <w:t xml:space="preserve"> like</w:t>
      </w:r>
      <w:r w:rsidR="005D52AE" w:rsidRPr="00241B4C">
        <w:rPr>
          <w:szCs w:val="22"/>
        </w:rPr>
        <w:t xml:space="preserve"> playing cricket. To help raise my memory I often play puzzle games. I have a deep interest in international affairs,</w:t>
      </w:r>
      <w:r w:rsidR="009B5F5C">
        <w:rPr>
          <w:szCs w:val="22"/>
        </w:rPr>
        <w:t xml:space="preserve"> Islamic studies,</w:t>
      </w:r>
      <w:r w:rsidR="005D52AE" w:rsidRPr="00241B4C">
        <w:rPr>
          <w:szCs w:val="22"/>
        </w:rPr>
        <w:t xml:space="preserve"> politics, and current </w:t>
      </w:r>
      <w:r w:rsidR="00B2648E" w:rsidRPr="00241B4C">
        <w:rPr>
          <w:szCs w:val="22"/>
        </w:rPr>
        <w:t>affairs. In my free time I read</w:t>
      </w:r>
      <w:r w:rsidR="005D52AE" w:rsidRPr="00241B4C">
        <w:rPr>
          <w:szCs w:val="22"/>
        </w:rPr>
        <w:t xml:space="preserve"> articles,</w:t>
      </w:r>
      <w:r w:rsidR="00782705" w:rsidRPr="00241B4C">
        <w:rPr>
          <w:szCs w:val="22"/>
        </w:rPr>
        <w:t xml:space="preserve"> poems</w:t>
      </w:r>
      <w:r w:rsidR="00B2648E" w:rsidRPr="00241B4C">
        <w:rPr>
          <w:szCs w:val="22"/>
        </w:rPr>
        <w:t xml:space="preserve"> and journals</w:t>
      </w:r>
      <w:r w:rsidR="00782705" w:rsidRPr="00241B4C">
        <w:rPr>
          <w:szCs w:val="22"/>
        </w:rPr>
        <w:t xml:space="preserve">. </w:t>
      </w:r>
    </w:p>
    <w:p w:rsidR="00166DAD" w:rsidRDefault="00166DAD" w:rsidP="0025059E">
      <w:pPr>
        <w:pStyle w:val="ListBullet"/>
        <w:numPr>
          <w:ilvl w:val="0"/>
          <w:numId w:val="0"/>
        </w:numPr>
        <w:rPr>
          <w:lang w:bidi="ur-PK"/>
        </w:rPr>
      </w:pPr>
    </w:p>
    <w:p w:rsidR="00D36B9B" w:rsidRDefault="00D36B9B" w:rsidP="0025059E">
      <w:pPr>
        <w:pStyle w:val="ListBullet"/>
        <w:numPr>
          <w:ilvl w:val="0"/>
          <w:numId w:val="0"/>
        </w:numPr>
        <w:pBdr>
          <w:bottom w:val="thinThickThinMediumGap" w:sz="18" w:space="1" w:color="auto"/>
        </w:pBdr>
        <w:rPr>
          <w:lang w:bidi="ur-PK"/>
        </w:rPr>
      </w:pPr>
    </w:p>
    <w:p w:rsidR="00D36B9B" w:rsidRDefault="00D36B9B" w:rsidP="0025059E">
      <w:pPr>
        <w:pStyle w:val="ListBullet"/>
        <w:numPr>
          <w:ilvl w:val="0"/>
          <w:numId w:val="0"/>
        </w:numPr>
        <w:rPr>
          <w:lang w:bidi="ur-PK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76"/>
      </w:tblGrid>
      <w:tr w:rsidR="001F31D1" w:rsidTr="004E44E9">
        <w:trPr>
          <w:jc w:val="center"/>
        </w:trPr>
        <w:tc>
          <w:tcPr>
            <w:tcW w:w="4176" w:type="dxa"/>
            <w:vAlign w:val="center"/>
          </w:tcPr>
          <w:p w:rsidR="001F31D1" w:rsidRDefault="001F31D1" w:rsidP="00386F3E">
            <w:pPr>
              <w:pStyle w:val="ListBullet"/>
              <w:numPr>
                <w:ilvl w:val="0"/>
                <w:numId w:val="0"/>
              </w:numPr>
              <w:rPr>
                <w:lang w:bidi="ur-PK"/>
              </w:rPr>
            </w:pPr>
          </w:p>
        </w:tc>
      </w:tr>
    </w:tbl>
    <w:p w:rsidR="00B62638" w:rsidRPr="007A7808" w:rsidRDefault="00B62638" w:rsidP="0025059E">
      <w:pPr>
        <w:pStyle w:val="ListBullet"/>
        <w:numPr>
          <w:ilvl w:val="0"/>
          <w:numId w:val="0"/>
        </w:numPr>
        <w:rPr>
          <w:lang w:bidi="ur-PK"/>
        </w:rPr>
      </w:pPr>
    </w:p>
    <w:sectPr w:rsidR="00B62638" w:rsidRPr="007A7808" w:rsidSect="000C2175">
      <w:footerReference w:type="even" r:id="rId12"/>
      <w:footerReference w:type="default" r:id="rId13"/>
      <w:footerReference w:type="first" r:id="rId14"/>
      <w:pgSz w:w="11907" w:h="16839" w:code="9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3902" w:rsidRDefault="00EE3902">
      <w:r>
        <w:separator/>
      </w:r>
    </w:p>
    <w:p w:rsidR="00EE3902" w:rsidRDefault="00EE3902"/>
    <w:p w:rsidR="00EE3902" w:rsidRDefault="00EE3902"/>
    <w:p w:rsidR="00EE3902" w:rsidRDefault="00EE3902"/>
    <w:p w:rsidR="00EE3902" w:rsidRDefault="00EE3902"/>
    <w:p w:rsidR="00EE3902" w:rsidRDefault="00EE3902"/>
    <w:p w:rsidR="00EE3902" w:rsidRDefault="00EE3902"/>
    <w:p w:rsidR="00EE3902" w:rsidRDefault="00EE3902"/>
    <w:p w:rsidR="00EE3902" w:rsidRDefault="00EE3902"/>
  </w:endnote>
  <w:endnote w:type="continuationSeparator" w:id="1">
    <w:p w:rsidR="00EE3902" w:rsidRDefault="00EE3902">
      <w:r>
        <w:continuationSeparator/>
      </w:r>
    </w:p>
    <w:p w:rsidR="00EE3902" w:rsidRDefault="00EE3902"/>
    <w:p w:rsidR="00EE3902" w:rsidRDefault="00EE3902"/>
    <w:p w:rsidR="00EE3902" w:rsidRDefault="00EE3902"/>
    <w:p w:rsidR="00EE3902" w:rsidRDefault="00EE3902"/>
    <w:p w:rsidR="00EE3902" w:rsidRDefault="00EE3902"/>
    <w:p w:rsidR="00EE3902" w:rsidRDefault="00EE3902"/>
    <w:p w:rsidR="00EE3902" w:rsidRDefault="00EE3902"/>
    <w:p w:rsidR="00EE3902" w:rsidRDefault="00EE390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5C2" w:rsidRDefault="0003742A">
    <w:pPr>
      <w:pStyle w:val="Footer"/>
    </w:pPr>
    <w:r>
      <w:rPr>
        <w:lang w:val="en-US"/>
      </w:rPr>
      <w:pict>
        <v:rect id="_x0000_s2065" style="position:absolute;margin-left:0;margin-top:0;width:51.9pt;height:9in;z-index:251672576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65" inset="3.6pt,,14.4pt,7.2pt">
            <w:txbxContent>
              <w:sdt>
                <w:sdtPr>
                  <w:id w:val="6392207"/>
                  <w:placeholder>
                    <w:docPart w:val="CC7FAF5FD0EB4DDC90095370DB36D419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p w:rsidR="007C25C2" w:rsidRDefault="00A16C17">
                    <w:pPr>
                      <w:pStyle w:val="GrayText"/>
                    </w:pPr>
                    <w:proofErr w:type="spellStart"/>
                    <w:r>
                      <w:rPr>
                        <w:lang w:val="en-US"/>
                      </w:rPr>
                      <w:t>Z|Zulfiqar</w:t>
                    </w:r>
                    <w:proofErr w:type="spellEnd"/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Mushtaq</w:t>
                    </w:r>
                    <w:proofErr w:type="spellEnd"/>
                  </w:p>
                </w:sdtContent>
              </w:sdt>
            </w:txbxContent>
          </v:textbox>
          <w10:wrap anchorx="page" anchory="margin"/>
        </v:rect>
      </w:pict>
    </w:r>
    <w:r>
      <w:rPr>
        <w:lang w:val="en-US"/>
      </w:rPr>
      <w:pict>
        <v:roundrect id="_x0000_s2064" style="position:absolute;margin-left:0;margin-top:0;width:562.05pt;height:743.45pt;z-index:251671552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lang w:val="en-US"/>
      </w:rPr>
      <w:pict>
        <v:oval id="_x0000_s2063" style="position:absolute;margin-left:0;margin-top:0;width:41pt;height:41pt;z-index:251670528;mso-position-horizontal:left;mso-position-horizontal-relative:right-margin-area;mso-position-vertical:top;mso-position-vertical-relative:bottom-margin-area;v-text-anchor:middle" o:allowincell="f" fillcolor="#d34817 [3204]" stroked="f">
          <v:textbox style="mso-next-textbox:#_x0000_s2063" inset="0,0,0,0">
            <w:txbxContent>
              <w:p w:rsidR="007C25C2" w:rsidRDefault="0003742A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 w:rsidRPr="0003742A">
                  <w:fldChar w:fldCharType="begin"/>
                </w:r>
                <w:r w:rsidR="00F0379C">
                  <w:instrText xml:space="preserve"> PAGE  \* Arabic  \* MERGEFORMAT </w:instrText>
                </w:r>
                <w:r w:rsidRPr="0003742A">
                  <w:fldChar w:fldCharType="separate"/>
                </w:r>
                <w:r w:rsidR="00AF0CDA">
                  <w:rPr>
                    <w:color w:val="FFFFFF" w:themeColor="background1"/>
                    <w:sz w:val="40"/>
                    <w:szCs w:val="40"/>
                  </w:rPr>
                  <w:t>2</w:t>
                </w:r>
                <w:r>
                  <w:rPr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page" anchory="page"/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5C2" w:rsidRDefault="0003742A">
    <w:pPr>
      <w:rPr>
        <w:sz w:val="10"/>
        <w:szCs w:val="10"/>
      </w:rPr>
    </w:pPr>
    <w:r>
      <w:rPr>
        <w:sz w:val="10"/>
        <w:szCs w:val="10"/>
        <w:lang w:val="en-US"/>
      </w:rPr>
      <w:pict>
        <v:rect id="_x0000_s2068" style="position:absolute;margin-left:-99.1pt;margin-top:0;width:51.9pt;height:9in;z-index:251676672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68" inset="14.4pt,,3.6pt,7.2pt">
            <w:txbxContent>
              <w:sdt>
                <w:sdtPr>
                  <w:id w:val="6392208"/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p w:rsidR="007C25C2" w:rsidRDefault="00A16C17">
                    <w:pPr>
                      <w:pStyle w:val="GrayText"/>
                    </w:pPr>
                    <w:proofErr w:type="spellStart"/>
                    <w:r>
                      <w:rPr>
                        <w:lang w:val="en-US"/>
                      </w:rPr>
                      <w:t>Z|Zulfiqar</w:t>
                    </w:r>
                    <w:proofErr w:type="spellEnd"/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Mushtaq</w:t>
                    </w:r>
                    <w:proofErr w:type="spellEnd"/>
                  </w:p>
                </w:sdtContent>
              </w:sdt>
            </w:txbxContent>
          </v:textbox>
          <w10:wrap anchorx="margin" anchory="margin"/>
        </v:rect>
      </w:pict>
    </w:r>
    <w:r>
      <w:rPr>
        <w:sz w:val="10"/>
        <w:szCs w:val="10"/>
        <w:lang w:val="en-US"/>
      </w:rPr>
      <w:pict>
        <v:roundrect id="_x0000_s2067" style="position:absolute;margin-left:0;margin-top:0;width:562.05pt;height:743.45pt;z-index:251675648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sz w:val="10"/>
        <w:szCs w:val="10"/>
        <w:lang w:val="en-US"/>
      </w:rPr>
      <w:pict>
        <v:oval id="_x0000_s2066" style="position:absolute;margin-left:-277.35pt;margin-top:0;width:41pt;height:41pt;z-index:251674624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066" inset="0,0,0,0">
            <w:txbxContent>
              <w:p w:rsidR="007C25C2" w:rsidRDefault="0003742A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 w:rsidRPr="0003742A">
                  <w:fldChar w:fldCharType="begin"/>
                </w:r>
                <w:r w:rsidR="00F0379C">
                  <w:instrText xml:space="preserve"> PAGE  \* Arabic  \* MERGEFORMAT </w:instrText>
                </w:r>
                <w:r w:rsidRPr="0003742A">
                  <w:fldChar w:fldCharType="separate"/>
                </w:r>
                <w:r w:rsidR="00A16C17" w:rsidRPr="00A16C17">
                  <w:rPr>
                    <w:noProof/>
                    <w:color w:val="FFFFFF" w:themeColor="background1"/>
                    <w:sz w:val="40"/>
                    <w:szCs w:val="40"/>
                  </w:rPr>
                  <w:t>2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margin" anchory="page"/>
        </v:oval>
      </w:pict>
    </w:r>
  </w:p>
  <w:p w:rsidR="007C25C2" w:rsidRDefault="007C25C2">
    <w:pPr>
      <w:pStyle w:val="Footer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5C2" w:rsidRDefault="0003742A">
    <w:pPr>
      <w:pStyle w:val="Footer"/>
    </w:pPr>
    <w:r>
      <w:rPr>
        <w:lang w:val="en-US" w:eastAsia="en-US"/>
      </w:rPr>
      <w:pict>
        <v:roundrect id="_x0000_s2059" style="position:absolute;margin-left:0;margin-top:0;width:545.6pt;height:751.35pt;z-index:251668480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" type="pattern"/>
          <w10:wrap anchorx="page" anchory="page"/>
        </v:roundrect>
      </w:pict>
    </w:r>
    <w:r>
      <w:rPr>
        <w:lang w:val="en-US" w:eastAsia="en-US"/>
      </w:rPr>
      <w:pict>
        <v:oval id="_x0000_s2058" style="position:absolute;margin-left:-311.8pt;margin-top:0;width:41pt;height:41pt;z-index:251667456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058" inset="0,0,0,0">
            <w:txbxContent>
              <w:p w:rsidR="007C25C2" w:rsidRPr="00620B5B" w:rsidRDefault="00620B5B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  <w:lang w:val="en-US"/>
                  </w:rPr>
                </w:pPr>
                <w:r>
                  <w:rPr>
                    <w:color w:val="FFFFFF" w:themeColor="background1"/>
                    <w:sz w:val="40"/>
                    <w:szCs w:val="40"/>
                    <w:lang w:val="en-US"/>
                  </w:rPr>
                  <w:t>1</w:t>
                </w:r>
              </w:p>
            </w:txbxContent>
          </v:textbox>
          <w10:wrap anchorx="margin" anchory="page"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3902" w:rsidRDefault="00EE3902">
      <w:r>
        <w:separator/>
      </w:r>
    </w:p>
    <w:p w:rsidR="00EE3902" w:rsidRDefault="00EE3902"/>
    <w:p w:rsidR="00EE3902" w:rsidRDefault="00EE3902"/>
    <w:p w:rsidR="00EE3902" w:rsidRDefault="00EE3902"/>
    <w:p w:rsidR="00EE3902" w:rsidRDefault="00EE3902"/>
    <w:p w:rsidR="00EE3902" w:rsidRDefault="00EE3902"/>
    <w:p w:rsidR="00EE3902" w:rsidRDefault="00EE3902"/>
    <w:p w:rsidR="00EE3902" w:rsidRDefault="00EE3902"/>
    <w:p w:rsidR="00EE3902" w:rsidRDefault="00EE3902"/>
  </w:footnote>
  <w:footnote w:type="continuationSeparator" w:id="1">
    <w:p w:rsidR="00EE3902" w:rsidRDefault="00EE3902">
      <w:r>
        <w:continuationSeparator/>
      </w:r>
    </w:p>
    <w:p w:rsidR="00EE3902" w:rsidRDefault="00EE3902"/>
    <w:p w:rsidR="00EE3902" w:rsidRDefault="00EE3902"/>
    <w:p w:rsidR="00EE3902" w:rsidRDefault="00EE3902"/>
    <w:p w:rsidR="00EE3902" w:rsidRDefault="00EE3902"/>
    <w:p w:rsidR="00EE3902" w:rsidRDefault="00EE3902"/>
    <w:p w:rsidR="00EE3902" w:rsidRDefault="00EE3902"/>
    <w:p w:rsidR="00EE3902" w:rsidRDefault="00EE3902"/>
    <w:p w:rsidR="00EE3902" w:rsidRDefault="00EE3902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1376106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083450BB"/>
    <w:multiLevelType w:val="hybridMultilevel"/>
    <w:tmpl w:val="9CE81D64"/>
    <w:lvl w:ilvl="0" w:tplc="7D0CB45E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color w:val="DE6A5C" w:themeColor="accen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7C6DF2"/>
    <w:multiLevelType w:val="hybridMultilevel"/>
    <w:tmpl w:val="8CD8C406"/>
    <w:lvl w:ilvl="0" w:tplc="ADC63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CF1B53"/>
    <w:multiLevelType w:val="hybridMultilevel"/>
    <w:tmpl w:val="F7144CC0"/>
    <w:lvl w:ilvl="0" w:tplc="F0FC9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E2699A"/>
    <w:multiLevelType w:val="hybridMultilevel"/>
    <w:tmpl w:val="EC0E6E46"/>
    <w:lvl w:ilvl="0" w:tplc="8ACE6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056E41"/>
    <w:multiLevelType w:val="hybridMultilevel"/>
    <w:tmpl w:val="0FBC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EC765E"/>
    <w:multiLevelType w:val="hybridMultilevel"/>
    <w:tmpl w:val="9C50320C"/>
    <w:lvl w:ilvl="0" w:tplc="7D0CB45E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  <w:color w:val="DE6A5C" w:themeColor="accent2" w:themeTint="99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1">
    <w:nsid w:val="75F05BC8"/>
    <w:multiLevelType w:val="hybridMultilevel"/>
    <w:tmpl w:val="A5F0866C"/>
    <w:lvl w:ilvl="0" w:tplc="ADC63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D73B08"/>
    <w:multiLevelType w:val="hybridMultilevel"/>
    <w:tmpl w:val="BC161DA4"/>
    <w:lvl w:ilvl="0" w:tplc="7D0CB45E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color w:val="DE6A5C" w:themeColor="accent2" w:themeTint="99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7D737908"/>
    <w:multiLevelType w:val="hybridMultilevel"/>
    <w:tmpl w:val="16169AF0"/>
    <w:lvl w:ilvl="0" w:tplc="8ACE6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 w:numId="22">
    <w:abstractNumId w:val="8"/>
  </w:num>
  <w:num w:numId="23">
    <w:abstractNumId w:val="6"/>
  </w:num>
  <w:num w:numId="24">
    <w:abstractNumId w:val="11"/>
  </w:num>
  <w:num w:numId="25">
    <w:abstractNumId w:val="7"/>
  </w:num>
  <w:num w:numId="26">
    <w:abstractNumId w:val="9"/>
  </w:num>
  <w:num w:numId="27">
    <w:abstractNumId w:val="12"/>
  </w:num>
  <w:num w:numId="28">
    <w:abstractNumId w:val="5"/>
  </w:num>
  <w:num w:numId="2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DateAndTime/>
  <w:hideGrammaticalErrors/>
  <w:proofState w:spelling="clean" w:grammar="clean"/>
  <w:attachedTemplate r:id="rId1"/>
  <w:styleLockQFSet/>
  <w:defaultTabStop w:val="720"/>
  <w:drawingGridHorizontalSpacing w:val="110"/>
  <w:displayHorizontalDrawingGridEvery w:val="2"/>
  <w:characterSpacingControl w:val="doNotCompress"/>
  <w:hdrShapeDefaults>
    <o:shapedefaults v:ext="edit" spidmax="207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2E17EA"/>
    <w:rsid w:val="00004ABD"/>
    <w:rsid w:val="0001356D"/>
    <w:rsid w:val="000141EF"/>
    <w:rsid w:val="0002320C"/>
    <w:rsid w:val="00025297"/>
    <w:rsid w:val="0003742A"/>
    <w:rsid w:val="00046388"/>
    <w:rsid w:val="000504BC"/>
    <w:rsid w:val="00057365"/>
    <w:rsid w:val="0007329A"/>
    <w:rsid w:val="000737AF"/>
    <w:rsid w:val="000A581A"/>
    <w:rsid w:val="000A7B6D"/>
    <w:rsid w:val="000B3A0A"/>
    <w:rsid w:val="000C2175"/>
    <w:rsid w:val="000C6501"/>
    <w:rsid w:val="000E2E88"/>
    <w:rsid w:val="000E3275"/>
    <w:rsid w:val="000E3639"/>
    <w:rsid w:val="000E453B"/>
    <w:rsid w:val="000E719F"/>
    <w:rsid w:val="000F6063"/>
    <w:rsid w:val="001074D6"/>
    <w:rsid w:val="00117356"/>
    <w:rsid w:val="00120393"/>
    <w:rsid w:val="00134D94"/>
    <w:rsid w:val="00162436"/>
    <w:rsid w:val="00166DAD"/>
    <w:rsid w:val="001705A0"/>
    <w:rsid w:val="00183BCC"/>
    <w:rsid w:val="00197CAC"/>
    <w:rsid w:val="001A1897"/>
    <w:rsid w:val="001A6DF5"/>
    <w:rsid w:val="001A7225"/>
    <w:rsid w:val="001B1CF0"/>
    <w:rsid w:val="001B6C2F"/>
    <w:rsid w:val="001B744B"/>
    <w:rsid w:val="001C195D"/>
    <w:rsid w:val="001C5325"/>
    <w:rsid w:val="001C73AF"/>
    <w:rsid w:val="001D3285"/>
    <w:rsid w:val="001D4C98"/>
    <w:rsid w:val="001D7C27"/>
    <w:rsid w:val="001E0202"/>
    <w:rsid w:val="001E2C84"/>
    <w:rsid w:val="001E3C61"/>
    <w:rsid w:val="001F31D1"/>
    <w:rsid w:val="001F7765"/>
    <w:rsid w:val="00202A58"/>
    <w:rsid w:val="0020645D"/>
    <w:rsid w:val="00217DEF"/>
    <w:rsid w:val="00221248"/>
    <w:rsid w:val="00221D2E"/>
    <w:rsid w:val="00232720"/>
    <w:rsid w:val="00241B4C"/>
    <w:rsid w:val="00244059"/>
    <w:rsid w:val="0025059E"/>
    <w:rsid w:val="00251D29"/>
    <w:rsid w:val="00254BD2"/>
    <w:rsid w:val="00260CAD"/>
    <w:rsid w:val="00262F38"/>
    <w:rsid w:val="00263CE5"/>
    <w:rsid w:val="00271090"/>
    <w:rsid w:val="0028280C"/>
    <w:rsid w:val="00291019"/>
    <w:rsid w:val="002968EC"/>
    <w:rsid w:val="002A1B16"/>
    <w:rsid w:val="002A4FCC"/>
    <w:rsid w:val="002B5578"/>
    <w:rsid w:val="002B6399"/>
    <w:rsid w:val="002B63EE"/>
    <w:rsid w:val="002B6CF4"/>
    <w:rsid w:val="002B7567"/>
    <w:rsid w:val="002D04D5"/>
    <w:rsid w:val="002E17EA"/>
    <w:rsid w:val="002E1B31"/>
    <w:rsid w:val="002E3BCC"/>
    <w:rsid w:val="0030077A"/>
    <w:rsid w:val="00324782"/>
    <w:rsid w:val="003330EE"/>
    <w:rsid w:val="00345325"/>
    <w:rsid w:val="00352B3A"/>
    <w:rsid w:val="00355795"/>
    <w:rsid w:val="0036124A"/>
    <w:rsid w:val="003620B8"/>
    <w:rsid w:val="00362E73"/>
    <w:rsid w:val="00373137"/>
    <w:rsid w:val="00384717"/>
    <w:rsid w:val="00386F3E"/>
    <w:rsid w:val="003928FA"/>
    <w:rsid w:val="00395437"/>
    <w:rsid w:val="0039682C"/>
    <w:rsid w:val="00397339"/>
    <w:rsid w:val="003C2598"/>
    <w:rsid w:val="003D22FD"/>
    <w:rsid w:val="003D59C0"/>
    <w:rsid w:val="003E7797"/>
    <w:rsid w:val="003E7B5B"/>
    <w:rsid w:val="003F2608"/>
    <w:rsid w:val="003F3CC3"/>
    <w:rsid w:val="00405870"/>
    <w:rsid w:val="00405D56"/>
    <w:rsid w:val="004153FD"/>
    <w:rsid w:val="00426153"/>
    <w:rsid w:val="0044524D"/>
    <w:rsid w:val="00447A46"/>
    <w:rsid w:val="004511C4"/>
    <w:rsid w:val="004523C8"/>
    <w:rsid w:val="00463088"/>
    <w:rsid w:val="0046352B"/>
    <w:rsid w:val="00463EA9"/>
    <w:rsid w:val="004663C8"/>
    <w:rsid w:val="0048092E"/>
    <w:rsid w:val="00483240"/>
    <w:rsid w:val="0048585A"/>
    <w:rsid w:val="004902D4"/>
    <w:rsid w:val="004949F7"/>
    <w:rsid w:val="004A2E0B"/>
    <w:rsid w:val="004A4D59"/>
    <w:rsid w:val="004A5CCF"/>
    <w:rsid w:val="004A69C2"/>
    <w:rsid w:val="004C38AA"/>
    <w:rsid w:val="004C6F93"/>
    <w:rsid w:val="004D4332"/>
    <w:rsid w:val="004E0C7F"/>
    <w:rsid w:val="004E2A26"/>
    <w:rsid w:val="004E44E9"/>
    <w:rsid w:val="004F007F"/>
    <w:rsid w:val="004F29B8"/>
    <w:rsid w:val="00503BC5"/>
    <w:rsid w:val="0050545C"/>
    <w:rsid w:val="00506AE3"/>
    <w:rsid w:val="00521D75"/>
    <w:rsid w:val="00527E0D"/>
    <w:rsid w:val="00544243"/>
    <w:rsid w:val="00544FCB"/>
    <w:rsid w:val="005603CE"/>
    <w:rsid w:val="005624B2"/>
    <w:rsid w:val="005665CF"/>
    <w:rsid w:val="00576885"/>
    <w:rsid w:val="005845A4"/>
    <w:rsid w:val="00591F95"/>
    <w:rsid w:val="005A1C82"/>
    <w:rsid w:val="005A2A9B"/>
    <w:rsid w:val="005C09DB"/>
    <w:rsid w:val="005C407A"/>
    <w:rsid w:val="005C5E67"/>
    <w:rsid w:val="005D114A"/>
    <w:rsid w:val="005D52AE"/>
    <w:rsid w:val="005F1BDF"/>
    <w:rsid w:val="0060397E"/>
    <w:rsid w:val="00607A06"/>
    <w:rsid w:val="00617F8E"/>
    <w:rsid w:val="00620B5B"/>
    <w:rsid w:val="006234B6"/>
    <w:rsid w:val="00625048"/>
    <w:rsid w:val="00642448"/>
    <w:rsid w:val="00642C3D"/>
    <w:rsid w:val="00644B07"/>
    <w:rsid w:val="006459F3"/>
    <w:rsid w:val="00651DE2"/>
    <w:rsid w:val="00653008"/>
    <w:rsid w:val="006575A6"/>
    <w:rsid w:val="00662016"/>
    <w:rsid w:val="00673C54"/>
    <w:rsid w:val="006746E2"/>
    <w:rsid w:val="00675451"/>
    <w:rsid w:val="00680FEC"/>
    <w:rsid w:val="00685663"/>
    <w:rsid w:val="0069342C"/>
    <w:rsid w:val="006A607F"/>
    <w:rsid w:val="006C3E23"/>
    <w:rsid w:val="006D49E0"/>
    <w:rsid w:val="006E1C58"/>
    <w:rsid w:val="006F5C9B"/>
    <w:rsid w:val="007007F3"/>
    <w:rsid w:val="00702FFA"/>
    <w:rsid w:val="00711AE3"/>
    <w:rsid w:val="00711BA5"/>
    <w:rsid w:val="00715732"/>
    <w:rsid w:val="007264D1"/>
    <w:rsid w:val="0073663F"/>
    <w:rsid w:val="00751943"/>
    <w:rsid w:val="007709E9"/>
    <w:rsid w:val="007722E0"/>
    <w:rsid w:val="00780CF0"/>
    <w:rsid w:val="00781C42"/>
    <w:rsid w:val="0078210E"/>
    <w:rsid w:val="00782705"/>
    <w:rsid w:val="0079203C"/>
    <w:rsid w:val="00792B5D"/>
    <w:rsid w:val="007A0C03"/>
    <w:rsid w:val="007A1297"/>
    <w:rsid w:val="007A5C67"/>
    <w:rsid w:val="007A7106"/>
    <w:rsid w:val="007A7808"/>
    <w:rsid w:val="007B43FA"/>
    <w:rsid w:val="007B5568"/>
    <w:rsid w:val="007C085B"/>
    <w:rsid w:val="007C25C2"/>
    <w:rsid w:val="007C5811"/>
    <w:rsid w:val="007D0573"/>
    <w:rsid w:val="007D31ED"/>
    <w:rsid w:val="007E4902"/>
    <w:rsid w:val="007E65DD"/>
    <w:rsid w:val="007F796F"/>
    <w:rsid w:val="008035CF"/>
    <w:rsid w:val="00804E37"/>
    <w:rsid w:val="00805FE7"/>
    <w:rsid w:val="008270DA"/>
    <w:rsid w:val="00837168"/>
    <w:rsid w:val="008373F4"/>
    <w:rsid w:val="00837C02"/>
    <w:rsid w:val="00841BA1"/>
    <w:rsid w:val="00850E6B"/>
    <w:rsid w:val="008564A6"/>
    <w:rsid w:val="008572F3"/>
    <w:rsid w:val="00860827"/>
    <w:rsid w:val="0086217D"/>
    <w:rsid w:val="00865691"/>
    <w:rsid w:val="00870DDF"/>
    <w:rsid w:val="00882104"/>
    <w:rsid w:val="00882310"/>
    <w:rsid w:val="008847FB"/>
    <w:rsid w:val="0089140B"/>
    <w:rsid w:val="0089424B"/>
    <w:rsid w:val="008A0EF9"/>
    <w:rsid w:val="008A3F15"/>
    <w:rsid w:val="008C68AD"/>
    <w:rsid w:val="008C748D"/>
    <w:rsid w:val="008D2D6B"/>
    <w:rsid w:val="008E2DEE"/>
    <w:rsid w:val="008E2F1A"/>
    <w:rsid w:val="008F12E1"/>
    <w:rsid w:val="008F458F"/>
    <w:rsid w:val="00906664"/>
    <w:rsid w:val="009111EC"/>
    <w:rsid w:val="00912AA6"/>
    <w:rsid w:val="00914CB1"/>
    <w:rsid w:val="00922BBE"/>
    <w:rsid w:val="009320AB"/>
    <w:rsid w:val="00932E3F"/>
    <w:rsid w:val="00933CBE"/>
    <w:rsid w:val="00941F45"/>
    <w:rsid w:val="0094307F"/>
    <w:rsid w:val="00947002"/>
    <w:rsid w:val="009563B9"/>
    <w:rsid w:val="00962F0E"/>
    <w:rsid w:val="009647E8"/>
    <w:rsid w:val="009719F6"/>
    <w:rsid w:val="00971B8A"/>
    <w:rsid w:val="00975451"/>
    <w:rsid w:val="00976AEC"/>
    <w:rsid w:val="009778C5"/>
    <w:rsid w:val="00977DF6"/>
    <w:rsid w:val="00984BCB"/>
    <w:rsid w:val="0099453A"/>
    <w:rsid w:val="00994AF2"/>
    <w:rsid w:val="009A49AE"/>
    <w:rsid w:val="009A6862"/>
    <w:rsid w:val="009B0AFE"/>
    <w:rsid w:val="009B31A2"/>
    <w:rsid w:val="009B5F5C"/>
    <w:rsid w:val="009D1AF0"/>
    <w:rsid w:val="009D2544"/>
    <w:rsid w:val="009D4FEA"/>
    <w:rsid w:val="009E582D"/>
    <w:rsid w:val="009F2C6F"/>
    <w:rsid w:val="009F4EBD"/>
    <w:rsid w:val="00A16C17"/>
    <w:rsid w:val="00A20F93"/>
    <w:rsid w:val="00A3347A"/>
    <w:rsid w:val="00A4046E"/>
    <w:rsid w:val="00A43A66"/>
    <w:rsid w:val="00A45A3D"/>
    <w:rsid w:val="00A46165"/>
    <w:rsid w:val="00A474DA"/>
    <w:rsid w:val="00A61533"/>
    <w:rsid w:val="00A719BD"/>
    <w:rsid w:val="00A75166"/>
    <w:rsid w:val="00A87E19"/>
    <w:rsid w:val="00AB3D0B"/>
    <w:rsid w:val="00AD19E1"/>
    <w:rsid w:val="00AE62EF"/>
    <w:rsid w:val="00AF0CDA"/>
    <w:rsid w:val="00AF1148"/>
    <w:rsid w:val="00AF547F"/>
    <w:rsid w:val="00AF582D"/>
    <w:rsid w:val="00AF71F6"/>
    <w:rsid w:val="00B1192F"/>
    <w:rsid w:val="00B210ED"/>
    <w:rsid w:val="00B23FB0"/>
    <w:rsid w:val="00B2648E"/>
    <w:rsid w:val="00B34A4B"/>
    <w:rsid w:val="00B3550D"/>
    <w:rsid w:val="00B41DB0"/>
    <w:rsid w:val="00B43E40"/>
    <w:rsid w:val="00B46395"/>
    <w:rsid w:val="00B531C0"/>
    <w:rsid w:val="00B55B5D"/>
    <w:rsid w:val="00B62638"/>
    <w:rsid w:val="00B64FA3"/>
    <w:rsid w:val="00B70B8D"/>
    <w:rsid w:val="00B719E3"/>
    <w:rsid w:val="00B767EE"/>
    <w:rsid w:val="00B80D08"/>
    <w:rsid w:val="00B94D7B"/>
    <w:rsid w:val="00BA236E"/>
    <w:rsid w:val="00BA42DD"/>
    <w:rsid w:val="00BD1F33"/>
    <w:rsid w:val="00BD20E5"/>
    <w:rsid w:val="00BE5581"/>
    <w:rsid w:val="00BF775D"/>
    <w:rsid w:val="00BF7E67"/>
    <w:rsid w:val="00C17145"/>
    <w:rsid w:val="00C25871"/>
    <w:rsid w:val="00C27B7B"/>
    <w:rsid w:val="00C322F3"/>
    <w:rsid w:val="00C37CF4"/>
    <w:rsid w:val="00C47FF2"/>
    <w:rsid w:val="00C51712"/>
    <w:rsid w:val="00C525E8"/>
    <w:rsid w:val="00C60817"/>
    <w:rsid w:val="00C65D16"/>
    <w:rsid w:val="00C74236"/>
    <w:rsid w:val="00C8486F"/>
    <w:rsid w:val="00C910CB"/>
    <w:rsid w:val="00CA7BF0"/>
    <w:rsid w:val="00CB7C1C"/>
    <w:rsid w:val="00CC1D49"/>
    <w:rsid w:val="00CD0041"/>
    <w:rsid w:val="00CD0491"/>
    <w:rsid w:val="00CD09D6"/>
    <w:rsid w:val="00CD4666"/>
    <w:rsid w:val="00CE085A"/>
    <w:rsid w:val="00CE1F42"/>
    <w:rsid w:val="00CE5063"/>
    <w:rsid w:val="00CE5A21"/>
    <w:rsid w:val="00CE6343"/>
    <w:rsid w:val="00CF3BCF"/>
    <w:rsid w:val="00CF5564"/>
    <w:rsid w:val="00D003D0"/>
    <w:rsid w:val="00D053AE"/>
    <w:rsid w:val="00D1542A"/>
    <w:rsid w:val="00D30226"/>
    <w:rsid w:val="00D30F61"/>
    <w:rsid w:val="00D368D5"/>
    <w:rsid w:val="00D36B9B"/>
    <w:rsid w:val="00D507EC"/>
    <w:rsid w:val="00D51D12"/>
    <w:rsid w:val="00D551FB"/>
    <w:rsid w:val="00D61B10"/>
    <w:rsid w:val="00D752BA"/>
    <w:rsid w:val="00D801C6"/>
    <w:rsid w:val="00D858B0"/>
    <w:rsid w:val="00DB0C98"/>
    <w:rsid w:val="00DB3C36"/>
    <w:rsid w:val="00DB4D76"/>
    <w:rsid w:val="00DC58F6"/>
    <w:rsid w:val="00DC5A23"/>
    <w:rsid w:val="00DE17D7"/>
    <w:rsid w:val="00DE46D0"/>
    <w:rsid w:val="00DE675C"/>
    <w:rsid w:val="00DF407C"/>
    <w:rsid w:val="00E1423E"/>
    <w:rsid w:val="00E14E1A"/>
    <w:rsid w:val="00E369C0"/>
    <w:rsid w:val="00E61CBD"/>
    <w:rsid w:val="00E641C5"/>
    <w:rsid w:val="00E65444"/>
    <w:rsid w:val="00E740E0"/>
    <w:rsid w:val="00E7451D"/>
    <w:rsid w:val="00E75A82"/>
    <w:rsid w:val="00E75B08"/>
    <w:rsid w:val="00E767E8"/>
    <w:rsid w:val="00E8282A"/>
    <w:rsid w:val="00EA1084"/>
    <w:rsid w:val="00EA4E3A"/>
    <w:rsid w:val="00EC6833"/>
    <w:rsid w:val="00EC6886"/>
    <w:rsid w:val="00ED193D"/>
    <w:rsid w:val="00ED200A"/>
    <w:rsid w:val="00ED642F"/>
    <w:rsid w:val="00EE3902"/>
    <w:rsid w:val="00EE58AC"/>
    <w:rsid w:val="00EF43AD"/>
    <w:rsid w:val="00EF47EB"/>
    <w:rsid w:val="00EF5E62"/>
    <w:rsid w:val="00F00EBE"/>
    <w:rsid w:val="00F0305D"/>
    <w:rsid w:val="00F0379C"/>
    <w:rsid w:val="00F068BC"/>
    <w:rsid w:val="00F21C16"/>
    <w:rsid w:val="00F2459E"/>
    <w:rsid w:val="00F363D6"/>
    <w:rsid w:val="00F44970"/>
    <w:rsid w:val="00F50603"/>
    <w:rsid w:val="00F53528"/>
    <w:rsid w:val="00F571A3"/>
    <w:rsid w:val="00F65FE9"/>
    <w:rsid w:val="00F6719B"/>
    <w:rsid w:val="00F71225"/>
    <w:rsid w:val="00F73336"/>
    <w:rsid w:val="00F7422D"/>
    <w:rsid w:val="00F754D2"/>
    <w:rsid w:val="00F82DB2"/>
    <w:rsid w:val="00F919D9"/>
    <w:rsid w:val="00F925B5"/>
    <w:rsid w:val="00FD4211"/>
    <w:rsid w:val="00FD50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5C2"/>
    <w:pPr>
      <w:spacing w:after="160"/>
    </w:pPr>
    <w:rPr>
      <w:rFonts w:cs="Times New Roman"/>
      <w:color w:val="000000" w:themeColor="text1"/>
      <w:szCs w:val="20"/>
      <w:lang w:val="en-GB" w:eastAsia="ja-JP"/>
    </w:rPr>
  </w:style>
  <w:style w:type="paragraph" w:styleId="Heading1">
    <w:name w:val="heading 1"/>
    <w:basedOn w:val="Normal"/>
    <w:next w:val="Normal"/>
    <w:link w:val="Heading1Char"/>
    <w:uiPriority w:val="9"/>
    <w:rsid w:val="007C25C2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7C25C2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5C2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7C25C2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C25C2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5C2"/>
    <w:pPr>
      <w:spacing w:before="200" w:after="0"/>
      <w:outlineLvl w:val="5"/>
    </w:pPr>
    <w:rPr>
      <w:rFonts w:asciiTheme="majorHAnsi" w:hAnsiTheme="majorHAnsi"/>
      <w:color w:val="524633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5C2"/>
    <w:pPr>
      <w:spacing w:before="200" w:after="0"/>
      <w:outlineLvl w:val="6"/>
    </w:pPr>
    <w:rPr>
      <w:rFonts w:asciiTheme="majorHAnsi" w:hAnsiTheme="majorHAnsi"/>
      <w:i/>
      <w:color w:val="524633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5C2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5C2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5C2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5C2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5C2"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5C2"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5C2"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5C2"/>
    <w:rPr>
      <w:rFonts w:asciiTheme="majorHAnsi" w:hAnsiTheme="majorHAnsi" w:cs="Times New Roman"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5C2"/>
    <w:rPr>
      <w:rFonts w:asciiTheme="majorHAnsi" w:hAnsiTheme="majorHAnsi" w:cs="Times New Roman"/>
      <w:i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5C2"/>
    <w:rPr>
      <w:rFonts w:asciiTheme="majorHAnsi" w:hAnsiTheme="majorHAnsi" w:cs="Times New Roman"/>
      <w:color w:val="D34817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5C2"/>
    <w:rPr>
      <w:rFonts w:asciiTheme="majorHAnsi" w:hAnsiTheme="majorHAnsi" w:cs="Times New Roman"/>
      <w:i/>
      <w:color w:val="D34817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rsid w:val="007C25C2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C25C2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rsid w:val="007C25C2"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25C2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sid w:val="007C25C2"/>
    <w:rPr>
      <w:rFonts w:asciiTheme="minorHAnsi" w:hAnsiTheme="minorHAnsi"/>
      <w:b/>
      <w:color w:val="9B2D1F" w:themeColor="accent2"/>
    </w:rPr>
  </w:style>
  <w:style w:type="character" w:styleId="Emphasis">
    <w:name w:val="Emphasis"/>
    <w:uiPriority w:val="20"/>
    <w:qFormat/>
    <w:rsid w:val="007C25C2"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sid w:val="007C25C2"/>
    <w:rPr>
      <w:b/>
      <w:color w:val="9D3511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sid w:val="007C25C2"/>
    <w:rPr>
      <w:rFonts w:cs="Times New Roman"/>
      <w:b/>
      <w:color w:val="9D3511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sid w:val="007C25C2"/>
    <w:rPr>
      <w:color w:val="737373" w:themeColor="text1" w:themeTint="8C"/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sid w:val="007C25C2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sid w:val="007C25C2"/>
    <w:rPr>
      <w:rFonts w:asciiTheme="majorHAnsi" w:hAnsiTheme="majorHAnsi"/>
      <w:b/>
      <w:i/>
      <w:color w:val="855D5D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sid w:val="007C25C2"/>
    <w:rPr>
      <w:rFonts w:asciiTheme="majorHAnsi" w:hAnsiTheme="majorHAnsi" w:cs="Times New Roman"/>
      <w:b/>
      <w:i/>
      <w:color w:val="855D5D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sid w:val="007C25C2"/>
    <w:rPr>
      <w:b/>
      <w:i/>
      <w:color w:val="7B6A4D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sid w:val="007C25C2"/>
    <w:rPr>
      <w:rFonts w:cs="Times New Roman"/>
      <w:b/>
      <w:i/>
      <w:color w:val="7B6A4D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sid w:val="007C25C2"/>
    <w:rPr>
      <w:i/>
      <w:color w:val="737373" w:themeColor="text1" w:themeTint="8C"/>
    </w:rPr>
  </w:style>
  <w:style w:type="character" w:customStyle="1" w:styleId="SubtleEmphasisChar">
    <w:name w:val="Subtle Emphasis Char"/>
    <w:basedOn w:val="DefaultParagraphFont"/>
    <w:link w:val="SubtleEmphasis1"/>
    <w:uiPriority w:val="19"/>
    <w:rsid w:val="007C25C2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7C25C2"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7C25C2"/>
    <w:rPr>
      <w:rFonts w:cs="Times New Roman"/>
      <w:i/>
      <w:color w:val="7F7F7F" w:themeColor="background1" w:themeShade="7F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rsid w:val="007C25C2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rsid w:val="007C25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C25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25C2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7C25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25C2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5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5C2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rsid w:val="007C25C2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rsid w:val="007C25C2"/>
    <w:pPr>
      <w:spacing w:after="0" w:line="240" w:lineRule="auto"/>
    </w:pPr>
  </w:style>
  <w:style w:type="paragraph" w:styleId="BlockText">
    <w:name w:val="Block Text"/>
    <w:aliases w:val="Block Quote"/>
    <w:uiPriority w:val="40"/>
    <w:rsid w:val="007C25C2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rsid w:val="007C25C2"/>
    <w:pPr>
      <w:numPr>
        <w:numId w:val="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7C25C2"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7C25C2"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7C25C2"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7C25C2"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7C25C2"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7C25C2"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7C25C2"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7C25C2"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7C25C2"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7C25C2"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7C25C2"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7C25C2"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7C25C2"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Hyperlink">
    <w:name w:val="Hyperlink"/>
    <w:basedOn w:val="DefaultParagraphFont"/>
    <w:uiPriority w:val="99"/>
    <w:unhideWhenUsed/>
    <w:rsid w:val="007C25C2"/>
    <w:rPr>
      <w:color w:val="CC9900" w:themeColor="hyperlink"/>
      <w:u w:val="single"/>
    </w:rPr>
  </w:style>
  <w:style w:type="paragraph" w:customStyle="1" w:styleId="PersonalName">
    <w:name w:val="Personal Name"/>
    <w:basedOn w:val="Normal"/>
    <w:qFormat/>
    <w:rsid w:val="007C25C2"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BookTitle">
    <w:name w:val="Book Title"/>
    <w:basedOn w:val="DefaultParagraphFont"/>
    <w:uiPriority w:val="33"/>
    <w:qFormat/>
    <w:rsid w:val="007C25C2"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7C25C2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7C25C2"/>
    <w:rPr>
      <w:rFonts w:cs="Times New Roman"/>
      <w:b/>
      <w:color w:val="D34817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sid w:val="007C25C2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7C25C2"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sid w:val="007C25C2"/>
    <w:rPr>
      <w:color w:val="808080"/>
    </w:rPr>
  </w:style>
  <w:style w:type="character" w:customStyle="1" w:styleId="SubsectionDateChar1">
    <w:name w:val="Subsection Date Char1"/>
    <w:basedOn w:val="DefaultParagraphFont"/>
    <w:link w:val="SubsectionDate"/>
    <w:rsid w:val="007C25C2"/>
    <w:rPr>
      <w:rFonts w:asciiTheme="majorHAnsi" w:hAnsiTheme="majorHAnsi" w:cs="Times New Roman"/>
      <w:color w:val="696464" w:themeColor="text2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7C25C2"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7C25C2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7C25C2"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uiPriority w:val="4"/>
    <w:rsid w:val="007C25C2"/>
    <w:rPr>
      <w:rFonts w:asciiTheme="majorHAnsi" w:hAnsiTheme="majorHAnsi" w:cs="Times New Roman"/>
      <w:b/>
      <w:color w:val="9B2D1F" w:themeColor="accent2"/>
      <w:spacing w:val="20"/>
      <w:sz w:val="28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7C25C2"/>
    <w:rPr>
      <w:rFonts w:asciiTheme="majorHAnsi" w:hAnsiTheme="majorHAnsi" w:cs="Times New Roman"/>
      <w:b/>
      <w:color w:val="D34817" w:themeColor="accent1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rsid w:val="007C25C2"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PlaceholderAutotext32">
    <w:name w:val="PlaceholderAutotext_32"/>
    <w:semiHidden/>
    <w:unhideWhenUsed/>
    <w:rsid w:val="007C25C2"/>
    <w:pPr>
      <w:tabs>
        <w:tab w:val="num" w:pos="720"/>
      </w:tabs>
      <w:spacing w:after="0"/>
      <w:ind w:left="360" w:hanging="360"/>
      <w:contextualSpacing/>
    </w:pPr>
    <w:rPr>
      <w:rFonts w:cs="Times New Roman"/>
      <w:color w:val="000000" w:themeColor="text1"/>
      <w:szCs w:val="20"/>
    </w:rPr>
  </w:style>
  <w:style w:type="paragraph" w:customStyle="1" w:styleId="GrayText">
    <w:name w:val="Gray Text"/>
    <w:basedOn w:val="NoSpacing"/>
    <w:unhideWhenUsed/>
    <w:qFormat/>
    <w:rsid w:val="007C25C2"/>
    <w:rPr>
      <w:rFonts w:asciiTheme="majorHAnsi" w:hAnsiTheme="majorHAnsi"/>
      <w:color w:val="7F7F7F" w:themeColor="text1" w:themeTint="80"/>
      <w:sz w:val="20"/>
    </w:rPr>
  </w:style>
  <w:style w:type="character" w:customStyle="1" w:styleId="subsectiondatechar0">
    <w:name w:val="subsectiondatechar"/>
    <w:basedOn w:val="DefaultParagraphFont"/>
    <w:uiPriority w:val="99"/>
    <w:unhideWhenUsed/>
    <w:rsid w:val="007C25C2"/>
  </w:style>
  <w:style w:type="paragraph" w:styleId="ListParagraph">
    <w:name w:val="List Paragraph"/>
    <w:basedOn w:val="Normal"/>
    <w:uiPriority w:val="6"/>
    <w:unhideWhenUsed/>
    <w:qFormat/>
    <w:rsid w:val="008E2F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rizz73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quit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8300864B5CC4586B2A3868C08762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6E435-CAD0-44AB-8235-8D3C5DAA6E45}"/>
      </w:docPartPr>
      <w:docPartBody>
        <w:p w:rsidR="00087018" w:rsidRDefault="0089359A">
          <w:pPr>
            <w:pStyle w:val="48300864B5CC4586B2A3868C08762918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CC7FAF5FD0EB4DDC90095370DB36D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6683B-936F-4D5D-8989-5077C29F6FCB}"/>
      </w:docPartPr>
      <w:docPartBody>
        <w:p w:rsidR="00087018" w:rsidRDefault="0089359A">
          <w:pPr>
            <w:pStyle w:val="CC7FAF5FD0EB4DDC90095370DB36D419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3279F3284BAC4452873BE197DD1A8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E2967-9264-44FF-923C-0598293CDCF0}"/>
      </w:docPartPr>
      <w:docPartBody>
        <w:p w:rsidR="00054E47" w:rsidRDefault="00087018" w:rsidP="00087018">
          <w:pPr>
            <w:pStyle w:val="3279F3284BAC4452873BE197DD1A83F7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249A2"/>
    <w:rsid w:val="00054E47"/>
    <w:rsid w:val="00062BB0"/>
    <w:rsid w:val="000703AF"/>
    <w:rsid w:val="00075E39"/>
    <w:rsid w:val="00087018"/>
    <w:rsid w:val="000D640E"/>
    <w:rsid w:val="00317413"/>
    <w:rsid w:val="00340E2D"/>
    <w:rsid w:val="003747EF"/>
    <w:rsid w:val="003A3BE2"/>
    <w:rsid w:val="003A4DB3"/>
    <w:rsid w:val="004D3CD9"/>
    <w:rsid w:val="004F4110"/>
    <w:rsid w:val="004F4B6B"/>
    <w:rsid w:val="00553541"/>
    <w:rsid w:val="00592CFA"/>
    <w:rsid w:val="005A20D0"/>
    <w:rsid w:val="005E52CD"/>
    <w:rsid w:val="006041E9"/>
    <w:rsid w:val="00607636"/>
    <w:rsid w:val="00615011"/>
    <w:rsid w:val="006235C3"/>
    <w:rsid w:val="006768F4"/>
    <w:rsid w:val="00690847"/>
    <w:rsid w:val="006D2D6C"/>
    <w:rsid w:val="0070211B"/>
    <w:rsid w:val="007249A2"/>
    <w:rsid w:val="00733985"/>
    <w:rsid w:val="007936D9"/>
    <w:rsid w:val="007A0139"/>
    <w:rsid w:val="007D60C2"/>
    <w:rsid w:val="007F7765"/>
    <w:rsid w:val="00814D7D"/>
    <w:rsid w:val="0089359A"/>
    <w:rsid w:val="00934224"/>
    <w:rsid w:val="00937B5E"/>
    <w:rsid w:val="009E7D75"/>
    <w:rsid w:val="00AB30A9"/>
    <w:rsid w:val="00AF76B8"/>
    <w:rsid w:val="00BB7178"/>
    <w:rsid w:val="00C12DF1"/>
    <w:rsid w:val="00D7139E"/>
    <w:rsid w:val="00EA3C12"/>
    <w:rsid w:val="00F635FB"/>
    <w:rsid w:val="00FB49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7018"/>
    <w:rPr>
      <w:color w:val="808080"/>
    </w:rPr>
  </w:style>
  <w:style w:type="paragraph" w:customStyle="1" w:styleId="48300864B5CC4586B2A3868C08762918">
    <w:name w:val="48300864B5CC4586B2A3868C08762918"/>
    <w:rsid w:val="00087018"/>
  </w:style>
  <w:style w:type="paragraph" w:customStyle="1" w:styleId="162C4B68335A419B978EDB6A2B1EA060">
    <w:name w:val="162C4B68335A419B978EDB6A2B1EA060"/>
    <w:rsid w:val="00087018"/>
  </w:style>
  <w:style w:type="paragraph" w:customStyle="1" w:styleId="C2FF9AE43C2D46E2A081F37F0C26A7E6">
    <w:name w:val="C2FF9AE43C2D46E2A081F37F0C26A7E6"/>
    <w:rsid w:val="00087018"/>
  </w:style>
  <w:style w:type="paragraph" w:customStyle="1" w:styleId="C8CE647F1B49488092F255A8F7C57C41">
    <w:name w:val="C8CE647F1B49488092F255A8F7C57C41"/>
    <w:rsid w:val="00087018"/>
  </w:style>
  <w:style w:type="paragraph" w:customStyle="1" w:styleId="40402B6B751646B98CB7FE0D35DEEFC4">
    <w:name w:val="40402B6B751646B98CB7FE0D35DEEFC4"/>
    <w:rsid w:val="00087018"/>
  </w:style>
  <w:style w:type="paragraph" w:customStyle="1" w:styleId="BC06B516459E4A178510CDEE85FE3919">
    <w:name w:val="BC06B516459E4A178510CDEE85FE3919"/>
    <w:rsid w:val="00087018"/>
  </w:style>
  <w:style w:type="paragraph" w:customStyle="1" w:styleId="057BF8A90F234A469FBDDD337F910AAC">
    <w:name w:val="057BF8A90F234A469FBDDD337F910AAC"/>
    <w:rsid w:val="00087018"/>
  </w:style>
  <w:style w:type="character" w:customStyle="1" w:styleId="SubsectionDateChar1">
    <w:name w:val="Subsection Date Char1"/>
    <w:basedOn w:val="DefaultParagraphFont"/>
    <w:rsid w:val="007249A2"/>
    <w:rPr>
      <w:rFonts w:asciiTheme="majorHAnsi" w:hAnsiTheme="majorHAnsi" w:cs="Times New Roman"/>
      <w:color w:val="1F497D" w:themeColor="text2"/>
      <w:spacing w:val="20"/>
      <w:sz w:val="24"/>
      <w:szCs w:val="32"/>
    </w:rPr>
  </w:style>
  <w:style w:type="paragraph" w:customStyle="1" w:styleId="SubsectionDate">
    <w:name w:val="Subsection Date"/>
    <w:basedOn w:val="Normal"/>
    <w:next w:val="Normal"/>
    <w:link w:val="SubsectionDateChar"/>
    <w:qFormat/>
    <w:rsid w:val="009E7D75"/>
    <w:pPr>
      <w:spacing w:after="0" w:line="240" w:lineRule="auto"/>
      <w:outlineLvl w:val="0"/>
    </w:pPr>
    <w:rPr>
      <w:rFonts w:asciiTheme="majorHAnsi" w:hAnsiTheme="majorHAnsi" w:cs="Times New Roman"/>
      <w:color w:val="1F497D" w:themeColor="text2"/>
      <w:spacing w:val="20"/>
      <w:sz w:val="24"/>
      <w:szCs w:val="32"/>
      <w:lang w:val="en-US" w:eastAsia="ja-JP"/>
    </w:rPr>
  </w:style>
  <w:style w:type="paragraph" w:customStyle="1" w:styleId="CAA900AD32EE49F0B4F1BD4868035B79">
    <w:name w:val="CAA900AD32EE49F0B4F1BD4868035B79"/>
    <w:rsid w:val="00087018"/>
  </w:style>
  <w:style w:type="paragraph" w:customStyle="1" w:styleId="DC07AB4B991A4D9999CE00C85541C18F">
    <w:name w:val="DC07AB4B991A4D9999CE00C85541C18F"/>
    <w:rsid w:val="00087018"/>
  </w:style>
  <w:style w:type="paragraph" w:customStyle="1" w:styleId="C3807E770ADC4FC3AB38482F6733AFCC">
    <w:name w:val="C3807E770ADC4FC3AB38482F6733AFCC"/>
    <w:rsid w:val="00087018"/>
  </w:style>
  <w:style w:type="paragraph" w:customStyle="1" w:styleId="49E07155C9294C4DBADF04219D6E5A45">
    <w:name w:val="49E07155C9294C4DBADF04219D6E5A45"/>
    <w:rsid w:val="00087018"/>
  </w:style>
  <w:style w:type="paragraph" w:customStyle="1" w:styleId="35D8314951544379B98B842F5C272B59">
    <w:name w:val="35D8314951544379B98B842F5C272B59"/>
    <w:rsid w:val="00087018"/>
  </w:style>
  <w:style w:type="paragraph" w:customStyle="1" w:styleId="1C3435B4411040A987B9A1B94F8E6527">
    <w:name w:val="1C3435B4411040A987B9A1B94F8E6527"/>
    <w:rsid w:val="00087018"/>
  </w:style>
  <w:style w:type="character" w:customStyle="1" w:styleId="subsectiondatechar0">
    <w:name w:val="subsectiondatechar"/>
    <w:basedOn w:val="DefaultParagraphFont"/>
    <w:rsid w:val="00087018"/>
  </w:style>
  <w:style w:type="paragraph" w:customStyle="1" w:styleId="ED72E84776674E0F814D3BA878159330">
    <w:name w:val="ED72E84776674E0F814D3BA878159330"/>
    <w:rsid w:val="00087018"/>
  </w:style>
  <w:style w:type="paragraph" w:customStyle="1" w:styleId="AA1172688D504A5F85AAF9E8310525C6">
    <w:name w:val="AA1172688D504A5F85AAF9E8310525C6"/>
    <w:rsid w:val="00087018"/>
  </w:style>
  <w:style w:type="paragraph" w:customStyle="1" w:styleId="65EDCF377AC1449C99A9ADA11F058651">
    <w:name w:val="65EDCF377AC1449C99A9ADA11F058651"/>
    <w:rsid w:val="00087018"/>
  </w:style>
  <w:style w:type="paragraph" w:customStyle="1" w:styleId="13B8153FAE3844B6B275F7DD9E3983D6">
    <w:name w:val="13B8153FAE3844B6B275F7DD9E3983D6"/>
    <w:rsid w:val="00087018"/>
  </w:style>
  <w:style w:type="paragraph" w:customStyle="1" w:styleId="CC7FAF5FD0EB4DDC90095370DB36D419">
    <w:name w:val="CC7FAF5FD0EB4DDC90095370DB36D419"/>
    <w:rsid w:val="00087018"/>
  </w:style>
  <w:style w:type="paragraph" w:customStyle="1" w:styleId="1F39B617749348EDA5CBBA8845D5B64B">
    <w:name w:val="1F39B617749348EDA5CBBA8845D5B64B"/>
    <w:rsid w:val="00087018"/>
  </w:style>
  <w:style w:type="paragraph" w:customStyle="1" w:styleId="E0DB8AD904644FBE90A03573DDF95572">
    <w:name w:val="E0DB8AD904644FBE90A03573DDF95572"/>
    <w:rsid w:val="007249A2"/>
  </w:style>
  <w:style w:type="character" w:customStyle="1" w:styleId="SubsectionDateChar">
    <w:name w:val="Subsection Date Char"/>
    <w:basedOn w:val="DefaultParagraphFont"/>
    <w:link w:val="SubsectionDate"/>
    <w:rsid w:val="009E7D75"/>
    <w:rPr>
      <w:rFonts w:asciiTheme="majorHAnsi" w:hAnsiTheme="majorHAnsi" w:cs="Times New Roman"/>
      <w:color w:val="1F497D" w:themeColor="text2"/>
      <w:spacing w:val="20"/>
      <w:sz w:val="24"/>
      <w:szCs w:val="32"/>
      <w:lang w:val="en-US" w:eastAsia="ja-JP"/>
    </w:rPr>
  </w:style>
  <w:style w:type="paragraph" w:customStyle="1" w:styleId="3FB0F1623C1B4E128736584FF6A62CEA">
    <w:name w:val="3FB0F1623C1B4E128736584FF6A62CEA"/>
    <w:rsid w:val="007249A2"/>
  </w:style>
  <w:style w:type="paragraph" w:customStyle="1" w:styleId="52CE553E07624862A448F65204543EC2">
    <w:name w:val="52CE553E07624862A448F65204543EC2"/>
    <w:rsid w:val="007249A2"/>
  </w:style>
  <w:style w:type="paragraph" w:customStyle="1" w:styleId="4DD284DDC86E4877BA938FC7E0E99D74">
    <w:name w:val="4DD284DDC86E4877BA938FC7E0E99D74"/>
    <w:rsid w:val="007249A2"/>
  </w:style>
  <w:style w:type="paragraph" w:customStyle="1" w:styleId="1789271573A34621B241B37DFB58F05C">
    <w:name w:val="1789271573A34621B241B37DFB58F05C"/>
    <w:rsid w:val="007249A2"/>
  </w:style>
  <w:style w:type="paragraph" w:customStyle="1" w:styleId="02CF3969EC584ADBAEAEB00304A3E09E">
    <w:name w:val="02CF3969EC584ADBAEAEB00304A3E09E"/>
    <w:rsid w:val="007249A2"/>
  </w:style>
  <w:style w:type="paragraph" w:customStyle="1" w:styleId="19031F70A9B6457082D265498491B8CD">
    <w:name w:val="19031F70A9B6457082D265498491B8CD"/>
    <w:rsid w:val="007249A2"/>
  </w:style>
  <w:style w:type="paragraph" w:customStyle="1" w:styleId="6C6DF1FAAB0B4F419A0AE32CC0DF9C8E">
    <w:name w:val="6C6DF1FAAB0B4F419A0AE32CC0DF9C8E"/>
    <w:rsid w:val="007249A2"/>
  </w:style>
  <w:style w:type="paragraph" w:customStyle="1" w:styleId="DA2C115926584A19A114B12E29003722">
    <w:name w:val="DA2C115926584A19A114B12E29003722"/>
    <w:rsid w:val="007249A2"/>
  </w:style>
  <w:style w:type="paragraph" w:customStyle="1" w:styleId="316FD5A26878456A8B9CEFC454FC2CB0">
    <w:name w:val="316FD5A26878456A8B9CEFC454FC2CB0"/>
    <w:rsid w:val="007249A2"/>
  </w:style>
  <w:style w:type="paragraph" w:customStyle="1" w:styleId="D773CAFEFFD14B19A980B9635D31AEA5">
    <w:name w:val="D773CAFEFFD14B19A980B9635D31AEA5"/>
    <w:rsid w:val="007249A2"/>
  </w:style>
  <w:style w:type="paragraph" w:customStyle="1" w:styleId="D0A7D40BE0144AE986B3223C8C4C7237">
    <w:name w:val="D0A7D40BE0144AE986B3223C8C4C7237"/>
    <w:rsid w:val="007249A2"/>
  </w:style>
  <w:style w:type="paragraph" w:customStyle="1" w:styleId="6A191A2088AA410DBE05F169F7845A0C">
    <w:name w:val="6A191A2088AA410DBE05F169F7845A0C"/>
    <w:rsid w:val="007249A2"/>
  </w:style>
  <w:style w:type="paragraph" w:customStyle="1" w:styleId="44AE11D52CEA4F53979DB96121B9FD1A">
    <w:name w:val="44AE11D52CEA4F53979DB96121B9FD1A"/>
    <w:rsid w:val="007249A2"/>
  </w:style>
  <w:style w:type="paragraph" w:customStyle="1" w:styleId="7EE2623DCF164CAAA521975D16A5E770">
    <w:name w:val="7EE2623DCF164CAAA521975D16A5E770"/>
    <w:rsid w:val="007249A2"/>
  </w:style>
  <w:style w:type="paragraph" w:customStyle="1" w:styleId="32A75DB164A5438FAB4149CB501DDBD5">
    <w:name w:val="32A75DB164A5438FAB4149CB501DDBD5"/>
    <w:rsid w:val="007249A2"/>
  </w:style>
  <w:style w:type="paragraph" w:customStyle="1" w:styleId="85C669C15529406883AE75F97FD84B34">
    <w:name w:val="85C669C15529406883AE75F97FD84B34"/>
    <w:rsid w:val="007249A2"/>
  </w:style>
  <w:style w:type="paragraph" w:customStyle="1" w:styleId="87A9FC9BD5CB40158491FECF2CAE81EE">
    <w:name w:val="87A9FC9BD5CB40158491FECF2CAE81EE"/>
    <w:rsid w:val="007249A2"/>
  </w:style>
  <w:style w:type="paragraph" w:customStyle="1" w:styleId="96BBE12DA9E94B0A86A2DDBDE6706C1E">
    <w:name w:val="96BBE12DA9E94B0A86A2DDBDE6706C1E"/>
    <w:rsid w:val="007249A2"/>
  </w:style>
  <w:style w:type="paragraph" w:customStyle="1" w:styleId="A309B5BB2F6B417091014AD672808368">
    <w:name w:val="A309B5BB2F6B417091014AD672808368"/>
    <w:rsid w:val="007249A2"/>
  </w:style>
  <w:style w:type="paragraph" w:customStyle="1" w:styleId="854F295D388D4135A4E4D3C85E7BDDA5">
    <w:name w:val="854F295D388D4135A4E4D3C85E7BDDA5"/>
    <w:rsid w:val="007249A2"/>
  </w:style>
  <w:style w:type="paragraph" w:customStyle="1" w:styleId="79ECD5E9056D4431A1E29371357C8B77">
    <w:name w:val="79ECD5E9056D4431A1E29371357C8B77"/>
    <w:rsid w:val="007249A2"/>
  </w:style>
  <w:style w:type="paragraph" w:customStyle="1" w:styleId="2DA766EEF6A44AFDBCC24185C92641F8">
    <w:name w:val="2DA766EEF6A44AFDBCC24185C92641F8"/>
    <w:rsid w:val="007249A2"/>
  </w:style>
  <w:style w:type="paragraph" w:customStyle="1" w:styleId="DBC05155519B46D39D6D7769579DE3F8">
    <w:name w:val="DBC05155519B46D39D6D7769579DE3F8"/>
    <w:rsid w:val="00087018"/>
  </w:style>
  <w:style w:type="paragraph" w:customStyle="1" w:styleId="7506154A8CD24A63B0FA3ACFBDF82E2C">
    <w:name w:val="7506154A8CD24A63B0FA3ACFBDF82E2C"/>
    <w:rsid w:val="00087018"/>
  </w:style>
  <w:style w:type="paragraph" w:customStyle="1" w:styleId="F56AC024537C4D12B34C32BB03F7339A">
    <w:name w:val="F56AC024537C4D12B34C32BB03F7339A"/>
    <w:rsid w:val="00087018"/>
  </w:style>
  <w:style w:type="paragraph" w:customStyle="1" w:styleId="57AB11ECE1BC472FB0A0C3EF73049203">
    <w:name w:val="57AB11ECE1BC472FB0A0C3EF73049203"/>
    <w:rsid w:val="00087018"/>
  </w:style>
  <w:style w:type="paragraph" w:customStyle="1" w:styleId="8E819090F0314E95BFFC195FDA91B7C6">
    <w:name w:val="8E819090F0314E95BFFC195FDA91B7C6"/>
    <w:rsid w:val="00087018"/>
  </w:style>
  <w:style w:type="paragraph" w:customStyle="1" w:styleId="3279F3284BAC4452873BE197DD1A83F7">
    <w:name w:val="3279F3284BAC4452873BE197DD1A83F7"/>
    <w:rsid w:val="00087018"/>
  </w:style>
  <w:style w:type="paragraph" w:customStyle="1" w:styleId="DDD1481A1E1B43939E6F53C3460995BC">
    <w:name w:val="DDD1481A1E1B43939E6F53C3460995BC"/>
    <w:rsid w:val="00087018"/>
  </w:style>
  <w:style w:type="paragraph" w:customStyle="1" w:styleId="CBCFF171AF2046999E77F30DDCD83936">
    <w:name w:val="CBCFF171AF2046999E77F30DDCD83936"/>
    <w:rsid w:val="00087018"/>
  </w:style>
  <w:style w:type="paragraph" w:customStyle="1" w:styleId="6446693F8046487C82F639DB32787951">
    <w:name w:val="6446693F8046487C82F639DB32787951"/>
    <w:rsid w:val="00087018"/>
  </w:style>
  <w:style w:type="paragraph" w:customStyle="1" w:styleId="897FB196A1E84E07B8678164F19ACEF6">
    <w:name w:val="897FB196A1E84E07B8678164F19ACEF6"/>
    <w:rsid w:val="00087018"/>
  </w:style>
  <w:style w:type="paragraph" w:customStyle="1" w:styleId="DE4D834A0617472A9CCA8E9356D7CD10">
    <w:name w:val="DE4D834A0617472A9CCA8E9356D7CD10"/>
    <w:rsid w:val="00087018"/>
  </w:style>
  <w:style w:type="paragraph" w:customStyle="1" w:styleId="89345F3F1D6140EFAE2EF5901FAAA976">
    <w:name w:val="89345F3F1D6140EFAE2EF5901FAAA976"/>
    <w:rsid w:val="00087018"/>
  </w:style>
  <w:style w:type="paragraph" w:customStyle="1" w:styleId="0A2AA4C372EF4315BF9F9A9798FBAFDF">
    <w:name w:val="0A2AA4C372EF4315BF9F9A9798FBAFDF"/>
    <w:rsid w:val="00087018"/>
  </w:style>
  <w:style w:type="paragraph" w:customStyle="1" w:styleId="1BC5E0266BB546B1A8A81FBB82F80338">
    <w:name w:val="1BC5E0266BB546B1A8A81FBB82F80338"/>
    <w:rsid w:val="00087018"/>
  </w:style>
  <w:style w:type="paragraph" w:customStyle="1" w:styleId="87BFC6E6992743FDACE5E98FABD2DCA1">
    <w:name w:val="87BFC6E6992743FDACE5E98FABD2DCA1"/>
    <w:rsid w:val="00087018"/>
  </w:style>
  <w:style w:type="paragraph" w:customStyle="1" w:styleId="EE554AB688D04A0993ABFB8A00113900">
    <w:name w:val="EE554AB688D04A0993ABFB8A00113900"/>
    <w:rsid w:val="00087018"/>
  </w:style>
  <w:style w:type="paragraph" w:customStyle="1" w:styleId="BA6F16A5BF034E4AA45C307DC53917BC">
    <w:name w:val="BA6F16A5BF034E4AA45C307DC53917BC"/>
    <w:rsid w:val="00087018"/>
  </w:style>
  <w:style w:type="paragraph" w:customStyle="1" w:styleId="410B00138D034D0EB5870AE8F8BC1999">
    <w:name w:val="410B00138D034D0EB5870AE8F8BC1999"/>
    <w:rsid w:val="00087018"/>
  </w:style>
  <w:style w:type="paragraph" w:customStyle="1" w:styleId="306F03D5DF7D4862A9D41E850669D286">
    <w:name w:val="306F03D5DF7D4862A9D41E850669D286"/>
    <w:rsid w:val="00087018"/>
  </w:style>
  <w:style w:type="paragraph" w:customStyle="1" w:styleId="676F9EAFA56F4D488ABF47EC2B97C2F1">
    <w:name w:val="676F9EAFA56F4D488ABF47EC2B97C2F1"/>
    <w:rsid w:val="00087018"/>
  </w:style>
  <w:style w:type="paragraph" w:customStyle="1" w:styleId="588BD906D7C8486BBD928AE0D6A04FAE">
    <w:name w:val="588BD906D7C8486BBD928AE0D6A04FAE"/>
    <w:rsid w:val="00087018"/>
  </w:style>
  <w:style w:type="paragraph" w:customStyle="1" w:styleId="800A28B4622842728311BE9952935FAF">
    <w:name w:val="800A28B4622842728311BE9952935FAF"/>
    <w:rsid w:val="00087018"/>
  </w:style>
  <w:style w:type="paragraph" w:customStyle="1" w:styleId="55120B9473714ED7AA44114504CD50AB">
    <w:name w:val="55120B9473714ED7AA44114504CD50AB"/>
    <w:rsid w:val="00087018"/>
  </w:style>
  <w:style w:type="paragraph" w:customStyle="1" w:styleId="A3C869319DA243D8816EB72EB12DB866">
    <w:name w:val="A3C869319DA243D8816EB72EB12DB866"/>
    <w:rsid w:val="00087018"/>
  </w:style>
  <w:style w:type="paragraph" w:customStyle="1" w:styleId="2BCC5198704340CA9A80808151B80CFD">
    <w:name w:val="2BCC5198704340CA9A80808151B80CFD"/>
    <w:rsid w:val="00087018"/>
  </w:style>
  <w:style w:type="paragraph" w:customStyle="1" w:styleId="79F18F82258F4D2BACB2BB8393ABE60D">
    <w:name w:val="79F18F82258F4D2BACB2BB8393ABE60D"/>
    <w:rsid w:val="00087018"/>
  </w:style>
  <w:style w:type="paragraph" w:customStyle="1" w:styleId="8CE0D4DA14D84AC88F9BAB981974D9EE">
    <w:name w:val="8CE0D4DA14D84AC88F9BAB981974D9EE"/>
    <w:rsid w:val="00087018"/>
  </w:style>
  <w:style w:type="paragraph" w:customStyle="1" w:styleId="B6F2F4F7A2964AD2928354EF8EB242F6">
    <w:name w:val="B6F2F4F7A2964AD2928354EF8EB242F6"/>
    <w:rsid w:val="00087018"/>
  </w:style>
  <w:style w:type="paragraph" w:customStyle="1" w:styleId="8C30AA508EBC47969BCDC36F55F1DD6E">
    <w:name w:val="8C30AA508EBC47969BCDC36F55F1DD6E"/>
    <w:rsid w:val="00087018"/>
  </w:style>
  <w:style w:type="paragraph" w:customStyle="1" w:styleId="1A560AFBB4DD405A941201121A4B29A0">
    <w:name w:val="1A560AFBB4DD405A941201121A4B29A0"/>
    <w:rsid w:val="00087018"/>
  </w:style>
  <w:style w:type="paragraph" w:customStyle="1" w:styleId="83A8927660034B08883691AF2D5D9976">
    <w:name w:val="83A8927660034B08883691AF2D5D9976"/>
    <w:rsid w:val="00087018"/>
  </w:style>
  <w:style w:type="paragraph" w:customStyle="1" w:styleId="7418C511D2AE436487B3C6BC44E7FED2">
    <w:name w:val="7418C511D2AE436487B3C6BC44E7FED2"/>
    <w:rsid w:val="00087018"/>
  </w:style>
  <w:style w:type="paragraph" w:customStyle="1" w:styleId="298342C3E2BC47808114124D335A5825">
    <w:name w:val="298342C3E2BC47808114124D335A5825"/>
    <w:rsid w:val="00087018"/>
  </w:style>
  <w:style w:type="paragraph" w:customStyle="1" w:styleId="C3849E0ADE3E41FAB736511B91666D1D">
    <w:name w:val="C3849E0ADE3E41FAB736511B91666D1D"/>
    <w:rsid w:val="00087018"/>
  </w:style>
  <w:style w:type="paragraph" w:customStyle="1" w:styleId="9C15EEA0D1A646F183EE5CEE1ED65480">
    <w:name w:val="9C15EEA0D1A646F183EE5CEE1ED65480"/>
    <w:rsid w:val="00087018"/>
  </w:style>
  <w:style w:type="paragraph" w:customStyle="1" w:styleId="184EF0E4D086476DB12C4AAFB94279E5">
    <w:name w:val="184EF0E4D086476DB12C4AAFB94279E5"/>
    <w:rsid w:val="00087018"/>
  </w:style>
  <w:style w:type="paragraph" w:customStyle="1" w:styleId="832FB8D8D6874DF6A07FD6C8545FBB1C">
    <w:name w:val="832FB8D8D6874DF6A07FD6C8545FBB1C"/>
    <w:rsid w:val="00087018"/>
  </w:style>
  <w:style w:type="paragraph" w:customStyle="1" w:styleId="344F42D30386456F8B803B19E1D40699">
    <w:name w:val="344F42D30386456F8B803B19E1D40699"/>
    <w:rsid w:val="00087018"/>
  </w:style>
  <w:style w:type="paragraph" w:customStyle="1" w:styleId="D30CBAD946AA44BAAFBEF31B62653D99">
    <w:name w:val="D30CBAD946AA44BAAFBEF31B62653D99"/>
    <w:rsid w:val="00087018"/>
  </w:style>
  <w:style w:type="paragraph" w:customStyle="1" w:styleId="61784D0A6D094195BAB6758BE9943BB7">
    <w:name w:val="61784D0A6D094195BAB6758BE9943BB7"/>
    <w:rsid w:val="00087018"/>
  </w:style>
  <w:style w:type="paragraph" w:customStyle="1" w:styleId="93FB20F3378148388B4120F93BBF41D4">
    <w:name w:val="93FB20F3378148388B4120F93BBF41D4"/>
    <w:rsid w:val="00087018"/>
  </w:style>
  <w:style w:type="paragraph" w:customStyle="1" w:styleId="F248FD46C1334621BFC2EEAFD6C5CAEE">
    <w:name w:val="F248FD46C1334621BFC2EEAFD6C5CAEE"/>
    <w:rsid w:val="00087018"/>
  </w:style>
  <w:style w:type="paragraph" w:customStyle="1" w:styleId="2FC6169F520843D18064BA22D0356AA8">
    <w:name w:val="2FC6169F520843D18064BA22D0356AA8"/>
    <w:rsid w:val="00087018"/>
  </w:style>
  <w:style w:type="paragraph" w:customStyle="1" w:styleId="D7060748D4344BEA8EFD093CD58FFA9D">
    <w:name w:val="D7060748D4344BEA8EFD093CD58FFA9D"/>
    <w:rsid w:val="00087018"/>
  </w:style>
  <w:style w:type="paragraph" w:customStyle="1" w:styleId="5206EE879CA94FF0BA667CBEA94674C2">
    <w:name w:val="5206EE879CA94FF0BA667CBEA94674C2"/>
    <w:rsid w:val="00087018"/>
  </w:style>
  <w:style w:type="paragraph" w:customStyle="1" w:styleId="63614F181A7C4D13AADFB4AC329E02AF">
    <w:name w:val="63614F181A7C4D13AADFB4AC329E02AF"/>
    <w:rsid w:val="00087018"/>
  </w:style>
  <w:style w:type="paragraph" w:customStyle="1" w:styleId="BCB4C3296A2A446997EF20951CC897D2">
    <w:name w:val="BCB4C3296A2A446997EF20951CC897D2"/>
    <w:rsid w:val="00087018"/>
  </w:style>
  <w:style w:type="paragraph" w:customStyle="1" w:styleId="5F34C6BA159A486EB01E07BB29DF7EBB">
    <w:name w:val="5F34C6BA159A486EB01E07BB29DF7EBB"/>
    <w:rsid w:val="00087018"/>
  </w:style>
  <w:style w:type="paragraph" w:customStyle="1" w:styleId="F85C5DB3F00B4C55B2711264716C534B">
    <w:name w:val="F85C5DB3F00B4C55B2711264716C534B"/>
    <w:rsid w:val="00087018"/>
  </w:style>
  <w:style w:type="paragraph" w:customStyle="1" w:styleId="56BB4EAB4E184169B115949CF5812B19">
    <w:name w:val="56BB4EAB4E184169B115949CF5812B19"/>
    <w:rsid w:val="00087018"/>
  </w:style>
  <w:style w:type="paragraph" w:customStyle="1" w:styleId="C1AD567DB57745079814ADEAF8621AE6">
    <w:name w:val="C1AD567DB57745079814ADEAF8621AE6"/>
    <w:rsid w:val="00087018"/>
  </w:style>
  <w:style w:type="paragraph" w:customStyle="1" w:styleId="140ABDC5CA1D4A82ACCE1AABD9B8E6E4">
    <w:name w:val="140ABDC5CA1D4A82ACCE1AABD9B8E6E4"/>
    <w:rsid w:val="00087018"/>
  </w:style>
  <w:style w:type="paragraph" w:customStyle="1" w:styleId="32D9D62B0B2E45639C1A7D905D9C3AB2">
    <w:name w:val="32D9D62B0B2E45639C1A7D905D9C3AB2"/>
    <w:rsid w:val="00087018"/>
  </w:style>
  <w:style w:type="paragraph" w:customStyle="1" w:styleId="CFE332AFB1B74DFD9C6753367293477E">
    <w:name w:val="CFE332AFB1B74DFD9C6753367293477E"/>
    <w:rsid w:val="00087018"/>
  </w:style>
  <w:style w:type="paragraph" w:customStyle="1" w:styleId="967FB304B72641AE86BFA2D7ADAF797E">
    <w:name w:val="967FB304B72641AE86BFA2D7ADAF797E"/>
    <w:rsid w:val="00087018"/>
  </w:style>
  <w:style w:type="paragraph" w:customStyle="1" w:styleId="5C01048ED08746C9AC236ECB0AF18D69">
    <w:name w:val="5C01048ED08746C9AC236ECB0AF18D69"/>
    <w:rsid w:val="00054E47"/>
  </w:style>
  <w:style w:type="paragraph" w:customStyle="1" w:styleId="12D558B8C01F4319BE1FE76CDCC6D93D">
    <w:name w:val="12D558B8C01F4319BE1FE76CDCC6D93D"/>
    <w:rsid w:val="00054E47"/>
  </w:style>
  <w:style w:type="paragraph" w:customStyle="1" w:styleId="A83BF73DE4E149C0AAF6AE0C537CF0A8">
    <w:name w:val="A83BF73DE4E149C0AAF6AE0C537CF0A8"/>
    <w:rsid w:val="00054E47"/>
  </w:style>
  <w:style w:type="paragraph" w:customStyle="1" w:styleId="583F8BE2CEB24EC6A21B4B484A0D73CC">
    <w:name w:val="583F8BE2CEB24EC6A21B4B484A0D73CC"/>
    <w:rsid w:val="00054E47"/>
  </w:style>
  <w:style w:type="paragraph" w:customStyle="1" w:styleId="2259D3E3D6F345A2A2ADDF6EC9C7A35C">
    <w:name w:val="2259D3E3D6F345A2A2ADDF6EC9C7A35C"/>
    <w:rsid w:val="00054E47"/>
  </w:style>
  <w:style w:type="paragraph" w:customStyle="1" w:styleId="44F5A28747AE4E069F2B67332A563F71">
    <w:name w:val="44F5A28747AE4E069F2B67332A563F71"/>
    <w:rsid w:val="00054E47"/>
  </w:style>
  <w:style w:type="paragraph" w:customStyle="1" w:styleId="B45913AACD4147CBB7836C5D66801938">
    <w:name w:val="B45913AACD4147CBB7836C5D66801938"/>
    <w:rsid w:val="00937B5E"/>
  </w:style>
  <w:style w:type="paragraph" w:customStyle="1" w:styleId="493C02220A7A4CD48FC9BEC1BBEF4277">
    <w:name w:val="493C02220A7A4CD48FC9BEC1BBEF4277"/>
    <w:rsid w:val="00937B5E"/>
  </w:style>
  <w:style w:type="paragraph" w:customStyle="1" w:styleId="48C2DC0F1AB54EF7824867F262B78AEE">
    <w:name w:val="48C2DC0F1AB54EF7824867F262B78AEE"/>
    <w:rsid w:val="00937B5E"/>
  </w:style>
  <w:style w:type="paragraph" w:customStyle="1" w:styleId="BC153A9D6D5F41AFAC0B9A7BE54650CA">
    <w:name w:val="BC153A9D6D5F41AFAC0B9A7BE54650CA"/>
    <w:rsid w:val="00937B5E"/>
  </w:style>
  <w:style w:type="paragraph" w:customStyle="1" w:styleId="01B4F5FB3DA94D35AEC0FC749BC7CC40">
    <w:name w:val="01B4F5FB3DA94D35AEC0FC749BC7CC40"/>
    <w:rsid w:val="00937B5E"/>
  </w:style>
  <w:style w:type="paragraph" w:customStyle="1" w:styleId="ADAAB6BB26354929983F6E526599824B">
    <w:name w:val="ADAAB6BB26354929983F6E526599824B"/>
    <w:rsid w:val="00937B5E"/>
  </w:style>
  <w:style w:type="paragraph" w:customStyle="1" w:styleId="810001D30F4D41C5ACD808ADC00CBD9C">
    <w:name w:val="810001D30F4D41C5ACD808ADC00CBD9C"/>
    <w:rsid w:val="006041E9"/>
  </w:style>
  <w:style w:type="paragraph" w:customStyle="1" w:styleId="8D0C7546B29F49958F4D8209289600B0">
    <w:name w:val="8D0C7546B29F49958F4D8209289600B0"/>
    <w:rsid w:val="006041E9"/>
  </w:style>
  <w:style w:type="paragraph" w:customStyle="1" w:styleId="52BE110B5EC24DEC9C5BFEE47EFFC439">
    <w:name w:val="52BE110B5EC24DEC9C5BFEE47EFFC439"/>
    <w:rsid w:val="006041E9"/>
  </w:style>
  <w:style w:type="paragraph" w:customStyle="1" w:styleId="60B08F835D884C49944F150265A29966">
    <w:name w:val="60B08F835D884C49944F150265A29966"/>
    <w:rsid w:val="009E7D75"/>
    <w:rPr>
      <w:lang w:val="en-US" w:eastAsia="en-US"/>
    </w:rPr>
  </w:style>
  <w:style w:type="paragraph" w:customStyle="1" w:styleId="112840D7B8F34A0FB30F18D708ABC3E7">
    <w:name w:val="112840D7B8F34A0FB30F18D708ABC3E7"/>
    <w:rsid w:val="009E7D75"/>
    <w:rPr>
      <w:lang w:val="en-US" w:eastAsia="en-US"/>
    </w:rPr>
  </w:style>
  <w:style w:type="paragraph" w:customStyle="1" w:styleId="AEB12752A47041329CD0176B981186EE">
    <w:name w:val="AEB12752A47041329CD0176B981186EE"/>
    <w:rsid w:val="009E7D75"/>
    <w:rPr>
      <w:lang w:val="en-US" w:eastAsia="en-US"/>
    </w:rPr>
  </w:style>
  <w:style w:type="paragraph" w:customStyle="1" w:styleId="0258BEE8BDD9492498323031331AC714">
    <w:name w:val="0258BEE8BDD9492498323031331AC714"/>
    <w:rsid w:val="009E7D75"/>
    <w:rPr>
      <w:lang w:val="en-US" w:eastAsia="en-US"/>
    </w:rPr>
  </w:style>
  <w:style w:type="paragraph" w:customStyle="1" w:styleId="C8805D26AA8E4519817882B7934FB99E">
    <w:name w:val="C8805D26AA8E4519817882B7934FB99E"/>
    <w:rsid w:val="009E7D75"/>
    <w:rPr>
      <w:lang w:val="en-US" w:eastAsia="en-US"/>
    </w:rPr>
  </w:style>
  <w:style w:type="paragraph" w:customStyle="1" w:styleId="B10451F86E36446C97E5F9D470353803">
    <w:name w:val="B10451F86E36446C97E5F9D470353803"/>
    <w:rsid w:val="009E7D75"/>
    <w:rPr>
      <w:lang w:val="en-US" w:eastAsia="en-US"/>
    </w:rPr>
  </w:style>
  <w:style w:type="paragraph" w:customStyle="1" w:styleId="739FBE3A717E4064B48B9679A3D3E05B">
    <w:name w:val="739FBE3A717E4064B48B9679A3D3E05B"/>
    <w:rsid w:val="009E7D75"/>
    <w:rPr>
      <w:lang w:val="en-US" w:eastAsia="en-US"/>
    </w:rPr>
  </w:style>
  <w:style w:type="paragraph" w:customStyle="1" w:styleId="75D9739C8E084A5094D81EA40A1BFB27">
    <w:name w:val="75D9739C8E084A5094D81EA40A1BFB27"/>
    <w:rsid w:val="009E7D75"/>
    <w:rPr>
      <w:lang w:val="en-US" w:eastAsia="en-US"/>
    </w:rPr>
  </w:style>
  <w:style w:type="paragraph" w:customStyle="1" w:styleId="54773F3362C2416C8B6E93BEC3AEB193">
    <w:name w:val="54773F3362C2416C8B6E93BEC3AEB193"/>
    <w:rsid w:val="009E7D75"/>
    <w:rPr>
      <w:lang w:val="en-US" w:eastAsia="en-US"/>
    </w:rPr>
  </w:style>
  <w:style w:type="paragraph" w:customStyle="1" w:styleId="3BCD29ED588642A89048070E1BF12D1D">
    <w:name w:val="3BCD29ED588642A89048070E1BF12D1D"/>
    <w:rsid w:val="009E7D75"/>
    <w:rPr>
      <w:lang w:val="en-US" w:eastAsia="en-US"/>
    </w:rPr>
  </w:style>
  <w:style w:type="paragraph" w:customStyle="1" w:styleId="9A6393C6B2BC44F3AEE43C25D91A8207">
    <w:name w:val="9A6393C6B2BC44F3AEE43C25D91A8207"/>
    <w:rsid w:val="009E7D75"/>
    <w:rPr>
      <w:lang w:val="en-US" w:eastAsia="en-US"/>
    </w:rPr>
  </w:style>
  <w:style w:type="paragraph" w:customStyle="1" w:styleId="DF3A9ADB8D1A40838C5B3CF9920D1A98">
    <w:name w:val="DF3A9ADB8D1A40838C5B3CF9920D1A98"/>
    <w:rsid w:val="009E7D75"/>
    <w:rPr>
      <w:lang w:val="en-US" w:eastAsia="en-US"/>
    </w:rPr>
  </w:style>
  <w:style w:type="paragraph" w:customStyle="1" w:styleId="F49ACAC90FCC4114B163693F544D4B1C">
    <w:name w:val="F49ACAC90FCC4114B163693F544D4B1C"/>
    <w:rsid w:val="009E7D75"/>
    <w:rPr>
      <w:lang w:val="en-US" w:eastAsia="en-US"/>
    </w:rPr>
  </w:style>
  <w:style w:type="paragraph" w:customStyle="1" w:styleId="2ED7366D63C54AFF8281AB53862D2E74">
    <w:name w:val="2ED7366D63C54AFF8281AB53862D2E74"/>
    <w:rsid w:val="009E7D75"/>
    <w:rPr>
      <w:lang w:val="en-US" w:eastAsia="en-US"/>
    </w:rPr>
  </w:style>
  <w:style w:type="paragraph" w:customStyle="1" w:styleId="EA42DABD97B646E8B51627DC0923C397">
    <w:name w:val="EA42DABD97B646E8B51627DC0923C397"/>
    <w:rsid w:val="009E7D75"/>
    <w:rPr>
      <w:lang w:val="en-US" w:eastAsia="en-US"/>
    </w:rPr>
  </w:style>
  <w:style w:type="paragraph" w:customStyle="1" w:styleId="91E071C0404B4BD995B3F1FF55C64F8A">
    <w:name w:val="91E071C0404B4BD995B3F1FF55C64F8A"/>
    <w:rsid w:val="009E7D75"/>
    <w:rPr>
      <w:lang w:val="en-US" w:eastAsia="en-US"/>
    </w:rPr>
  </w:style>
  <w:style w:type="paragraph" w:customStyle="1" w:styleId="34407E4AB72E49B88EE6170AECFAF126">
    <w:name w:val="34407E4AB72E49B88EE6170AECFAF126"/>
    <w:rsid w:val="009E7D75"/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/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22033C67-BE74-4871-A490-048010DDB9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</Template>
  <TotalTime>486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Z|Zulfiqar Mushtaq</dc:creator>
  <cp:keywords/>
  <dc:description/>
  <cp:lastModifiedBy>Server</cp:lastModifiedBy>
  <cp:revision>222</cp:revision>
  <cp:lastPrinted>2019-09-03T10:35:00Z</cp:lastPrinted>
  <dcterms:created xsi:type="dcterms:W3CDTF">2016-01-11T10:33:00Z</dcterms:created>
  <dcterms:modified xsi:type="dcterms:W3CDTF">2019-09-03T10:35:00Z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