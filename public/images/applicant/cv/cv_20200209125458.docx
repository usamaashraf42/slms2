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94" w:rsidRPr="00384926" w:rsidRDefault="00E8034A" w:rsidP="00687A9F">
      <w:pPr>
        <w:jc w:val="center"/>
        <w:rPr>
          <w:b/>
          <w:sz w:val="60"/>
          <w:szCs w:val="60"/>
        </w:rPr>
      </w:pPr>
      <w:r w:rsidRPr="00384926"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B104F" wp14:editId="0FDD8CD4">
                <wp:simplePos x="0" y="0"/>
                <wp:positionH relativeFrom="column">
                  <wp:posOffset>9525</wp:posOffset>
                </wp:positionH>
                <wp:positionV relativeFrom="paragraph">
                  <wp:posOffset>601345</wp:posOffset>
                </wp:positionV>
                <wp:extent cx="5895975" cy="27305"/>
                <wp:effectExtent l="9525" t="10795" r="9525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27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75pt;margin-top:47.35pt;width:464.25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" fillcolor="black [3213]" strokecolor="black [3213]"/>
            </w:pict>
          </mc:Fallback>
        </mc:AlternateContent>
      </w:r>
      <w:proofErr w:type="spellStart"/>
      <w:r w:rsidRPr="00384926">
        <w:rPr>
          <w:b/>
          <w:sz w:val="60"/>
          <w:szCs w:val="60"/>
        </w:rPr>
        <w:t>Sohaib</w:t>
      </w:r>
      <w:proofErr w:type="spellEnd"/>
      <w:r w:rsidRPr="00384926">
        <w:rPr>
          <w:b/>
          <w:sz w:val="60"/>
          <w:szCs w:val="60"/>
        </w:rPr>
        <w:t xml:space="preserve"> </w:t>
      </w:r>
      <w:proofErr w:type="spellStart"/>
      <w:r w:rsidRPr="00384926">
        <w:rPr>
          <w:b/>
          <w:sz w:val="60"/>
          <w:szCs w:val="60"/>
        </w:rPr>
        <w:t>Tahir</w:t>
      </w:r>
      <w:proofErr w:type="spellEnd"/>
      <w:r w:rsidRPr="00384926">
        <w:rPr>
          <w:b/>
          <w:sz w:val="60"/>
          <w:szCs w:val="60"/>
        </w:rPr>
        <w:t xml:space="preserve"> Mir</w:t>
      </w:r>
    </w:p>
    <w:p w:rsidR="00555894" w:rsidRPr="00384926" w:rsidRDefault="00E8034A" w:rsidP="00555894">
      <w:pPr>
        <w:pStyle w:val="NoSpacing"/>
      </w:pPr>
      <w:r w:rsidRPr="00384926">
        <w:rPr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5D644" wp14:editId="1959EEFC">
                <wp:simplePos x="0" y="0"/>
                <wp:positionH relativeFrom="column">
                  <wp:posOffset>9525</wp:posOffset>
                </wp:positionH>
                <wp:positionV relativeFrom="paragraph">
                  <wp:posOffset>64135</wp:posOffset>
                </wp:positionV>
                <wp:extent cx="5895975" cy="365760"/>
                <wp:effectExtent l="9525" t="11430" r="9525" b="1333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064" w:rsidRPr="002A1CFB" w:rsidRDefault="00566064" w:rsidP="00566064">
                            <w:pPr>
                              <w:pStyle w:val="NoSpacing"/>
                              <w:jc w:val="center"/>
                            </w:pPr>
                            <w:r w:rsidRPr="002A1CFB">
                              <w:t xml:space="preserve">Phone: </w:t>
                            </w:r>
                            <w:r w:rsidR="00E8034A">
                              <w:t>+923124267044</w:t>
                            </w:r>
                            <w:r w:rsidRPr="002A1CFB">
                              <w:t xml:space="preserve"> | Email: </w:t>
                            </w:r>
                            <w:r w:rsidR="00E8034A">
                              <w:t>sohaib_mir@hotmail.com</w:t>
                            </w:r>
                            <w:r w:rsidRPr="002A1CFB">
                              <w:t xml:space="preserve"> | </w:t>
                            </w:r>
                            <w:r w:rsidR="00E8034A">
                              <w:t>Date of Birth: April 23, 1990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75pt;margin-top:5.05pt;width:464.2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" strokecolor="white [3212]">
                <v:textbox>
                  <w:txbxContent>
                    <w:p w:rsidR="00566064" w:rsidRPr="002A1CFB" w:rsidRDefault="00566064" w:rsidP="00566064">
                      <w:pPr>
                        <w:pStyle w:val="NoSpacing"/>
                        <w:jc w:val="center"/>
                      </w:pPr>
                      <w:r w:rsidRPr="002A1CFB">
                        <w:t xml:space="preserve">Phone: </w:t>
                      </w:r>
                      <w:r w:rsidR="00E8034A">
                        <w:t>+923124267044</w:t>
                      </w:r>
                      <w:r w:rsidRPr="002A1CFB">
                        <w:t xml:space="preserve"> | Email: </w:t>
                      </w:r>
                      <w:r w:rsidR="00E8034A">
                        <w:t>sohaib_mir@hotmail.com</w:t>
                      </w:r>
                      <w:r w:rsidRPr="002A1CFB">
                        <w:t xml:space="preserve"> | </w:t>
                      </w:r>
                      <w:r w:rsidR="00E8034A">
                        <w:t>Date of Birth: April 23, 1990</w:t>
                      </w:r>
                    </w:p>
                  </w:txbxContent>
                </v:textbox>
              </v:shape>
            </w:pict>
          </mc:Fallback>
        </mc:AlternateContent>
      </w:r>
    </w:p>
    <w:p w:rsidR="00555894" w:rsidRPr="00384926" w:rsidRDefault="00555894" w:rsidP="00555894"/>
    <w:p w:rsidR="00942727" w:rsidRPr="00384926" w:rsidRDefault="00380F99" w:rsidP="00555894"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E9FEF" wp14:editId="334A5DA1">
                <wp:simplePos x="0" y="0"/>
                <wp:positionH relativeFrom="column">
                  <wp:posOffset>85725</wp:posOffset>
                </wp:positionH>
                <wp:positionV relativeFrom="paragraph">
                  <wp:posOffset>4758690</wp:posOffset>
                </wp:positionV>
                <wp:extent cx="5604510" cy="1303020"/>
                <wp:effectExtent l="0" t="0" r="15240" b="1143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451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FB" w:rsidRDefault="001C6C3C">
                            <w:r>
                              <w:t xml:space="preserve">  </w:t>
                            </w:r>
                            <w:r w:rsidR="00566064">
                              <w:t>Will be provided upon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6.75pt;margin-top:374.7pt;width:441.3pt;height:10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" strokecolor="white [3212]">
                <v:textbox>
                  <w:txbxContent>
                    <w:p w:rsidR="002A1CFB" w:rsidRDefault="001C6C3C">
                      <w:r>
                        <w:t xml:space="preserve">  </w:t>
                      </w:r>
                      <w:r w:rsidR="00566064">
                        <w:t>Will be provided upon request.</w:t>
                      </w:r>
                    </w:p>
                  </w:txbxContent>
                </v:textbox>
              </v:shape>
            </w:pict>
          </mc:Fallback>
        </mc:AlternateContent>
      </w:r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1FA52" wp14:editId="761D1698">
                <wp:simplePos x="0" y="0"/>
                <wp:positionH relativeFrom="column">
                  <wp:posOffset>121920</wp:posOffset>
                </wp:positionH>
                <wp:positionV relativeFrom="paragraph">
                  <wp:posOffset>4302125</wp:posOffset>
                </wp:positionV>
                <wp:extent cx="5794375" cy="332740"/>
                <wp:effectExtent l="0" t="0" r="15875" b="1016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0FB" w:rsidRPr="000120FB" w:rsidRDefault="000120FB" w:rsidP="000120FB">
                            <w:pPr>
                              <w:pStyle w:val="NoSpacing"/>
                              <w:rPr>
                                <w:b/>
                                <w:color w:val="096E67"/>
                                <w:sz w:val="30"/>
                                <w:szCs w:val="30"/>
                              </w:rPr>
                            </w:pPr>
                            <w:r w:rsidRPr="00384926">
                              <w:rPr>
                                <w:b/>
                                <w:sz w:val="30"/>
                                <w:szCs w:val="30"/>
                              </w:rPr>
                              <w:t>REFERENCES</w:t>
                            </w:r>
                            <w:r w:rsidRPr="000120FB">
                              <w:rPr>
                                <w:b/>
                                <w:color w:val="096E67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9.6pt;margin-top:338.75pt;width:456.25pt;height:2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" strokecolor="white [3212]">
                <v:textbox>
                  <w:txbxContent>
                    <w:p w:rsidR="000120FB" w:rsidRPr="000120FB" w:rsidRDefault="000120FB" w:rsidP="000120FB">
                      <w:pPr>
                        <w:pStyle w:val="NoSpacing"/>
                        <w:rPr>
                          <w:b/>
                          <w:color w:val="096E67"/>
                          <w:sz w:val="30"/>
                          <w:szCs w:val="30"/>
                        </w:rPr>
                      </w:pPr>
                      <w:r w:rsidRPr="00384926">
                        <w:rPr>
                          <w:b/>
                          <w:sz w:val="30"/>
                          <w:szCs w:val="30"/>
                        </w:rPr>
                        <w:t>REFERENCES</w:t>
                      </w:r>
                      <w:r w:rsidRPr="000120FB">
                        <w:rPr>
                          <w:b/>
                          <w:color w:val="096E67"/>
                          <w:sz w:val="30"/>
                          <w:szCs w:val="30"/>
                        </w:rPr>
                        <w:t>:</w:t>
                      </w: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8BA55" wp14:editId="6511251F">
                <wp:simplePos x="0" y="0"/>
                <wp:positionH relativeFrom="column">
                  <wp:posOffset>97790</wp:posOffset>
                </wp:positionH>
                <wp:positionV relativeFrom="paragraph">
                  <wp:posOffset>3530600</wp:posOffset>
                </wp:positionV>
                <wp:extent cx="5391150" cy="504825"/>
                <wp:effectExtent l="0" t="0" r="19050" b="2857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FB" w:rsidRPr="00E8034A" w:rsidRDefault="008F6254" w:rsidP="002A1CFB">
                            <w:pPr>
                              <w:pStyle w:val="NoSpacing"/>
                            </w:pPr>
                            <w:r w:rsidRPr="00E8034A">
                              <w:t>Pak Studies Teacher</w:t>
                            </w:r>
                          </w:p>
                          <w:p w:rsidR="002A1CFB" w:rsidRPr="00E8034A" w:rsidRDefault="008F6254" w:rsidP="002A1C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E8034A">
                              <w:rPr>
                                <w:b/>
                              </w:rPr>
                              <w:t xml:space="preserve">The Educators, </w:t>
                            </w:r>
                            <w:proofErr w:type="spellStart"/>
                            <w:r w:rsidRPr="00E8034A">
                              <w:rPr>
                                <w:b/>
                              </w:rPr>
                              <w:t>Marghzar</w:t>
                            </w:r>
                            <w:proofErr w:type="spellEnd"/>
                            <w:r w:rsidRPr="00E8034A">
                              <w:rPr>
                                <w:b/>
                              </w:rPr>
                              <w:t xml:space="preserve"> Campus (2014 – 2016</w:t>
                            </w:r>
                            <w:r w:rsidR="00E8034A">
                              <w:rPr>
                                <w:b/>
                              </w:rPr>
                              <w:t>)</w:t>
                            </w:r>
                          </w:p>
                          <w:p w:rsidR="002A1CFB" w:rsidRDefault="002A1C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7.7pt;margin-top:278pt;width:424.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" strokecolor="white [3212]">
                <v:textbox>
                  <w:txbxContent>
                    <w:p w:rsidR="002A1CFB" w:rsidRPr="00E8034A" w:rsidRDefault="008F6254" w:rsidP="002A1CFB">
                      <w:pPr>
                        <w:pStyle w:val="NoSpacing"/>
                      </w:pPr>
                      <w:r w:rsidRPr="00E8034A">
                        <w:t>Pak Studies Teacher</w:t>
                      </w:r>
                    </w:p>
                    <w:p w:rsidR="002A1CFB" w:rsidRPr="00E8034A" w:rsidRDefault="008F6254" w:rsidP="002A1CFB">
                      <w:pPr>
                        <w:pStyle w:val="NoSpacing"/>
                        <w:rPr>
                          <w:b/>
                        </w:rPr>
                      </w:pPr>
                      <w:r w:rsidRPr="00E8034A">
                        <w:rPr>
                          <w:b/>
                        </w:rPr>
                        <w:t xml:space="preserve">The Educators, </w:t>
                      </w:r>
                      <w:proofErr w:type="spellStart"/>
                      <w:r w:rsidRPr="00E8034A">
                        <w:rPr>
                          <w:b/>
                        </w:rPr>
                        <w:t>Marghzar</w:t>
                      </w:r>
                      <w:proofErr w:type="spellEnd"/>
                      <w:r w:rsidRPr="00E8034A">
                        <w:rPr>
                          <w:b/>
                        </w:rPr>
                        <w:t xml:space="preserve"> Campus (2014 – 2016</w:t>
                      </w:r>
                      <w:r w:rsidR="00E8034A">
                        <w:rPr>
                          <w:b/>
                        </w:rPr>
                        <w:t>)</w:t>
                      </w:r>
                    </w:p>
                    <w:p w:rsidR="002A1CFB" w:rsidRDefault="002A1CFB"/>
                  </w:txbxContent>
                </v:textbox>
              </v:shape>
            </w:pict>
          </mc:Fallback>
        </mc:AlternateContent>
      </w:r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9F2B9" wp14:editId="27718298">
                <wp:simplePos x="0" y="0"/>
                <wp:positionH relativeFrom="column">
                  <wp:posOffset>49530</wp:posOffset>
                </wp:positionH>
                <wp:positionV relativeFrom="paragraph">
                  <wp:posOffset>3119755</wp:posOffset>
                </wp:positionV>
                <wp:extent cx="5788660" cy="334645"/>
                <wp:effectExtent l="0" t="0" r="21590" b="2730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0FB" w:rsidRPr="00384926" w:rsidRDefault="000120FB" w:rsidP="000120FB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84926">
                              <w:rPr>
                                <w:b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.9pt;margin-top:245.65pt;width:455.8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" strokecolor="white [3212]">
                <v:textbox>
                  <w:txbxContent>
                    <w:p w:rsidR="000120FB" w:rsidRPr="00384926" w:rsidRDefault="000120FB" w:rsidP="000120FB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 w:rsidRPr="00384926">
                        <w:rPr>
                          <w:b/>
                          <w:sz w:val="30"/>
                          <w:szCs w:val="30"/>
                        </w:rPr>
                        <w:t>EXPERIENCE</w:t>
                      </w: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BBD76" wp14:editId="7F903334">
                <wp:simplePos x="0" y="0"/>
                <wp:positionH relativeFrom="column">
                  <wp:posOffset>97790</wp:posOffset>
                </wp:positionH>
                <wp:positionV relativeFrom="paragraph">
                  <wp:posOffset>1711325</wp:posOffset>
                </wp:positionV>
                <wp:extent cx="5745480" cy="1314450"/>
                <wp:effectExtent l="0" t="0" r="26670" b="1905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FB" w:rsidRPr="000120FB" w:rsidRDefault="002A1CFB" w:rsidP="002A1C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120FB">
                              <w:rPr>
                                <w:b/>
                              </w:rPr>
                              <w:t xml:space="preserve">Bachelor of </w:t>
                            </w:r>
                            <w:r w:rsidR="008F6254">
                              <w:rPr>
                                <w:b/>
                              </w:rPr>
                              <w:t>Arts</w:t>
                            </w:r>
                            <w:r w:rsidRPr="000120FB">
                              <w:rPr>
                                <w:b/>
                              </w:rPr>
                              <w:t xml:space="preserve"> in </w:t>
                            </w:r>
                            <w:r w:rsidR="008F6254">
                              <w:rPr>
                                <w:b/>
                              </w:rPr>
                              <w:t>Philosophy (2009 – 2013</w:t>
                            </w:r>
                            <w:r w:rsidRPr="000120FB">
                              <w:rPr>
                                <w:b/>
                              </w:rPr>
                              <w:t>)</w:t>
                            </w:r>
                          </w:p>
                          <w:p w:rsidR="00E8034A" w:rsidRDefault="00E8034A" w:rsidP="002A1CFB">
                            <w:pPr>
                              <w:pStyle w:val="NoSpacing"/>
                            </w:pPr>
                            <w:r>
                              <w:t xml:space="preserve">GC University, </w:t>
                            </w:r>
                          </w:p>
                          <w:p w:rsidR="00E8034A" w:rsidRDefault="00E8034A" w:rsidP="002A1CFB">
                            <w:pPr>
                              <w:pStyle w:val="NoSpacing"/>
                            </w:pPr>
                            <w:r>
                              <w:t>Lahore, Pakistan.</w:t>
                            </w:r>
                          </w:p>
                          <w:p w:rsidR="008F6254" w:rsidRDefault="00E8034A" w:rsidP="002A1CFB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:rsidR="008F6254" w:rsidRPr="008F6254" w:rsidRDefault="008F6254" w:rsidP="002A1CF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8F6254">
                              <w:rPr>
                                <w:b/>
                              </w:rPr>
                              <w:t xml:space="preserve">Masters in </w:t>
                            </w:r>
                            <w:r w:rsidR="00E8034A">
                              <w:rPr>
                                <w:b/>
                              </w:rPr>
                              <w:t>International Relations</w:t>
                            </w:r>
                            <w:r w:rsidRPr="008F6254">
                              <w:rPr>
                                <w:b/>
                              </w:rPr>
                              <w:t xml:space="preserve"> (2017-2019)</w:t>
                            </w:r>
                          </w:p>
                          <w:p w:rsidR="008F6254" w:rsidRDefault="008F6254" w:rsidP="002A1CFB">
                            <w:pPr>
                              <w:pStyle w:val="NoSpacing"/>
                            </w:pPr>
                            <w:r>
                              <w:t>Tallinn University of Technology,</w:t>
                            </w:r>
                          </w:p>
                          <w:p w:rsidR="008F6254" w:rsidRDefault="008F6254" w:rsidP="002A1CFB">
                            <w:pPr>
                              <w:pStyle w:val="NoSpacing"/>
                            </w:pPr>
                            <w:r>
                              <w:t>Tallinn, Estonia.</w:t>
                            </w:r>
                          </w:p>
                          <w:p w:rsidR="002A1CFB" w:rsidRDefault="002A1C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7.7pt;margin-top:134.75pt;width:452.4pt;height:1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" strokecolor="white [3212]">
                <v:textbox>
                  <w:txbxContent>
                    <w:p w:rsidR="002A1CFB" w:rsidRPr="000120FB" w:rsidRDefault="002A1CFB" w:rsidP="002A1CFB">
                      <w:pPr>
                        <w:pStyle w:val="NoSpacing"/>
                        <w:rPr>
                          <w:b/>
                        </w:rPr>
                      </w:pPr>
                      <w:r w:rsidRPr="000120FB">
                        <w:rPr>
                          <w:b/>
                        </w:rPr>
                        <w:t xml:space="preserve">Bachelor of </w:t>
                      </w:r>
                      <w:r w:rsidR="008F6254">
                        <w:rPr>
                          <w:b/>
                        </w:rPr>
                        <w:t>Arts</w:t>
                      </w:r>
                      <w:r w:rsidRPr="000120FB">
                        <w:rPr>
                          <w:b/>
                        </w:rPr>
                        <w:t xml:space="preserve"> in </w:t>
                      </w:r>
                      <w:r w:rsidR="008F6254">
                        <w:rPr>
                          <w:b/>
                        </w:rPr>
                        <w:t>Philosophy (2009 – 2013</w:t>
                      </w:r>
                      <w:r w:rsidRPr="000120FB">
                        <w:rPr>
                          <w:b/>
                        </w:rPr>
                        <w:t>)</w:t>
                      </w:r>
                    </w:p>
                    <w:p w:rsidR="00E8034A" w:rsidRDefault="00E8034A" w:rsidP="002A1CFB">
                      <w:pPr>
                        <w:pStyle w:val="NoSpacing"/>
                      </w:pPr>
                      <w:r>
                        <w:t xml:space="preserve">GC University, </w:t>
                      </w:r>
                    </w:p>
                    <w:p w:rsidR="00E8034A" w:rsidRDefault="00E8034A" w:rsidP="002A1CFB">
                      <w:pPr>
                        <w:pStyle w:val="NoSpacing"/>
                      </w:pPr>
                      <w:r>
                        <w:t>Lahore, Pakistan.</w:t>
                      </w:r>
                    </w:p>
                    <w:p w:rsidR="008F6254" w:rsidRDefault="00E8034A" w:rsidP="002A1CFB">
                      <w:pPr>
                        <w:pStyle w:val="NoSpacing"/>
                      </w:pPr>
                      <w:r>
                        <w:t xml:space="preserve"> </w:t>
                      </w:r>
                    </w:p>
                    <w:p w:rsidR="008F6254" w:rsidRPr="008F6254" w:rsidRDefault="008F6254" w:rsidP="002A1CFB">
                      <w:pPr>
                        <w:pStyle w:val="NoSpacing"/>
                        <w:rPr>
                          <w:b/>
                        </w:rPr>
                      </w:pPr>
                      <w:r w:rsidRPr="008F6254">
                        <w:rPr>
                          <w:b/>
                        </w:rPr>
                        <w:t xml:space="preserve">Masters in </w:t>
                      </w:r>
                      <w:r w:rsidR="00E8034A">
                        <w:rPr>
                          <w:b/>
                        </w:rPr>
                        <w:t>International Relations</w:t>
                      </w:r>
                      <w:r w:rsidRPr="008F6254">
                        <w:rPr>
                          <w:b/>
                        </w:rPr>
                        <w:t xml:space="preserve"> (2017-2019)</w:t>
                      </w:r>
                    </w:p>
                    <w:p w:rsidR="008F6254" w:rsidRDefault="008F6254" w:rsidP="002A1CFB">
                      <w:pPr>
                        <w:pStyle w:val="NoSpacing"/>
                      </w:pPr>
                      <w:r>
                        <w:t>Tallinn University of Technology,</w:t>
                      </w:r>
                    </w:p>
                    <w:p w:rsidR="008F6254" w:rsidRDefault="008F6254" w:rsidP="002A1CFB">
                      <w:pPr>
                        <w:pStyle w:val="NoSpacing"/>
                      </w:pPr>
                      <w:r>
                        <w:t>Tallinn, Estonia.</w:t>
                      </w:r>
                    </w:p>
                    <w:p w:rsidR="002A1CFB" w:rsidRDefault="002A1CFB"/>
                  </w:txbxContent>
                </v:textbox>
              </v:shape>
            </w:pict>
          </mc:Fallback>
        </mc:AlternateContent>
      </w:r>
      <w:r w:rsidRPr="003849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93BD7" wp14:editId="2F497AF4">
                <wp:simplePos x="0" y="0"/>
                <wp:positionH relativeFrom="column">
                  <wp:posOffset>85725</wp:posOffset>
                </wp:positionH>
                <wp:positionV relativeFrom="paragraph">
                  <wp:posOffset>1251585</wp:posOffset>
                </wp:positionV>
                <wp:extent cx="5788660" cy="300990"/>
                <wp:effectExtent l="0" t="0" r="21590" b="2286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0FB" w:rsidRPr="00384926" w:rsidRDefault="000120FB" w:rsidP="000120FB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84926">
                              <w:rPr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  <w:p w:rsidR="000120FB" w:rsidRDefault="000120FB" w:rsidP="000120F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6.75pt;margin-top:98.55pt;width:455.8pt;height:2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" strokecolor="white [3212]">
                <v:textbox>
                  <w:txbxContent>
                    <w:p w:rsidR="000120FB" w:rsidRPr="00384926" w:rsidRDefault="000120FB" w:rsidP="000120FB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 w:rsidRPr="00384926">
                        <w:rPr>
                          <w:b/>
                          <w:sz w:val="30"/>
                          <w:szCs w:val="30"/>
                        </w:rPr>
                        <w:t>EDUCATION</w:t>
                      </w: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  <w:p w:rsidR="000120FB" w:rsidRDefault="000120FB" w:rsidP="000120F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E8034A" w:rsidRPr="00384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D6E13" wp14:editId="3014A0A7">
                <wp:simplePos x="0" y="0"/>
                <wp:positionH relativeFrom="column">
                  <wp:posOffset>67310</wp:posOffset>
                </wp:positionH>
                <wp:positionV relativeFrom="paragraph">
                  <wp:posOffset>274320</wp:posOffset>
                </wp:positionV>
                <wp:extent cx="6069330" cy="321310"/>
                <wp:effectExtent l="10160" t="10795" r="6985" b="1079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933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894" w:rsidRPr="00384926" w:rsidRDefault="00555894" w:rsidP="00687A9F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84926">
                              <w:rPr>
                                <w:b/>
                                <w:sz w:val="30"/>
                                <w:szCs w:val="30"/>
                              </w:rPr>
                              <w:t>CAREER OBJECTIVE</w:t>
                            </w:r>
                          </w:p>
                          <w:p w:rsidR="00687A9F" w:rsidRPr="00687A9F" w:rsidRDefault="00687A9F" w:rsidP="00687A9F">
                            <w:pPr>
                              <w:pStyle w:val="NoSpacing"/>
                            </w:pPr>
                          </w:p>
                          <w:p w:rsidR="00555894" w:rsidRPr="00687A9F" w:rsidRDefault="00555894" w:rsidP="00687A9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5.3pt;margin-top:21.6pt;width:477.9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" strokecolor="white [3212]">
                <v:textbox>
                  <w:txbxContent>
                    <w:p w:rsidR="00555894" w:rsidRPr="00384926" w:rsidRDefault="00555894" w:rsidP="00687A9F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 w:rsidRPr="00384926">
                        <w:rPr>
                          <w:b/>
                          <w:sz w:val="30"/>
                          <w:szCs w:val="30"/>
                        </w:rPr>
                        <w:t>CAREER OBJECTIVE</w:t>
                      </w:r>
                    </w:p>
                    <w:p w:rsidR="00687A9F" w:rsidRPr="00687A9F" w:rsidRDefault="00687A9F" w:rsidP="00687A9F">
                      <w:pPr>
                        <w:pStyle w:val="NoSpacing"/>
                      </w:pPr>
                    </w:p>
                    <w:p w:rsidR="00555894" w:rsidRPr="00687A9F" w:rsidRDefault="00555894" w:rsidP="00687A9F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E8034A" w:rsidRPr="003849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3E0AA" wp14:editId="6CAEA3DC">
                <wp:simplePos x="0" y="0"/>
                <wp:positionH relativeFrom="column">
                  <wp:posOffset>66040</wp:posOffset>
                </wp:positionH>
                <wp:positionV relativeFrom="paragraph">
                  <wp:posOffset>582930</wp:posOffset>
                </wp:positionV>
                <wp:extent cx="5847080" cy="457200"/>
                <wp:effectExtent l="8890" t="5080" r="11430" b="1397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7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1CFB" w:rsidRPr="00687A9F" w:rsidRDefault="002A1CFB" w:rsidP="002A1CFB">
                            <w:pPr>
                              <w:pStyle w:val="NoSpacing"/>
                            </w:pPr>
                            <w:r w:rsidRPr="00687A9F">
                              <w:t>Seeking a challenging career with a progressive organization that provides an opportunity to capitalize my</w:t>
                            </w:r>
                            <w:r w:rsidRPr="00687A9F">
                              <w:rPr>
                                <w:szCs w:val="24"/>
                              </w:rPr>
                              <w:t xml:space="preserve"> </w:t>
                            </w:r>
                            <w:r w:rsidRPr="00687A9F">
                              <w:t>skills &amp; abilities in the fiel</w:t>
                            </w:r>
                            <w:r w:rsidR="00E31D8A">
                              <w:t xml:space="preserve">d of </w:t>
                            </w:r>
                            <w:r w:rsidR="006A2731">
                              <w:t>academia</w:t>
                            </w:r>
                            <w:bookmarkStart w:id="0" w:name="_GoBack"/>
                            <w:bookmarkEnd w:id="0"/>
                            <w:r w:rsidR="00E31D8A">
                              <w:t xml:space="preserve"> </w:t>
                            </w:r>
                            <w:r w:rsidRPr="00687A9F">
                              <w:t>.</w:t>
                            </w:r>
                          </w:p>
                          <w:p w:rsidR="002A1CFB" w:rsidRDefault="002A1C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margin-left:5.2pt;margin-top:45.9pt;width:460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" strokecolor="white [3212]">
                <v:textbox>
                  <w:txbxContent>
                    <w:p w:rsidR="002A1CFB" w:rsidRPr="00687A9F" w:rsidRDefault="002A1CFB" w:rsidP="002A1CFB">
                      <w:pPr>
                        <w:pStyle w:val="NoSpacing"/>
                      </w:pPr>
                      <w:r w:rsidRPr="00687A9F">
                        <w:t>Seeking a challenging career with a progressive organization that provides an opportunity to capitalize my</w:t>
                      </w:r>
                      <w:r w:rsidRPr="00687A9F">
                        <w:rPr>
                          <w:szCs w:val="24"/>
                        </w:rPr>
                        <w:t xml:space="preserve"> </w:t>
                      </w:r>
                      <w:r w:rsidRPr="00687A9F">
                        <w:t>skills &amp; abilities in the fiel</w:t>
                      </w:r>
                      <w:r w:rsidR="00E31D8A">
                        <w:t xml:space="preserve">d of </w:t>
                      </w:r>
                      <w:r w:rsidR="006A2731">
                        <w:t>academia</w:t>
                      </w:r>
                      <w:bookmarkStart w:id="1" w:name="_GoBack"/>
                      <w:bookmarkEnd w:id="1"/>
                      <w:r w:rsidR="00E31D8A">
                        <w:t xml:space="preserve"> </w:t>
                      </w:r>
                      <w:r w:rsidRPr="00687A9F">
                        <w:t>.</w:t>
                      </w:r>
                    </w:p>
                    <w:p w:rsidR="002A1CFB" w:rsidRDefault="002A1CFB"/>
                  </w:txbxContent>
                </v:textbox>
              </v:shape>
            </w:pict>
          </mc:Fallback>
        </mc:AlternateContent>
      </w:r>
    </w:p>
    <w:sectPr w:rsidR="00942727" w:rsidRPr="00384926" w:rsidSect="009138B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B31"/>
    <w:multiLevelType w:val="hybridMultilevel"/>
    <w:tmpl w:val="28AE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42C"/>
    <w:multiLevelType w:val="hybridMultilevel"/>
    <w:tmpl w:val="569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52353"/>
    <w:multiLevelType w:val="hybridMultilevel"/>
    <w:tmpl w:val="B9D26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B9154E"/>
    <w:multiLevelType w:val="hybridMultilevel"/>
    <w:tmpl w:val="0B925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0468B7"/>
    <w:multiLevelType w:val="hybridMultilevel"/>
    <w:tmpl w:val="01F8F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B660F0"/>
    <w:multiLevelType w:val="hybridMultilevel"/>
    <w:tmpl w:val="3AF0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71B8B"/>
    <w:multiLevelType w:val="hybridMultilevel"/>
    <w:tmpl w:val="D174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4"/>
    <w:rsid w:val="000120FB"/>
    <w:rsid w:val="001C6C3C"/>
    <w:rsid w:val="002A1CFB"/>
    <w:rsid w:val="00380F99"/>
    <w:rsid w:val="00384926"/>
    <w:rsid w:val="003D3973"/>
    <w:rsid w:val="00535946"/>
    <w:rsid w:val="00555894"/>
    <w:rsid w:val="00566064"/>
    <w:rsid w:val="005F22AB"/>
    <w:rsid w:val="00687A9F"/>
    <w:rsid w:val="00697440"/>
    <w:rsid w:val="006A2731"/>
    <w:rsid w:val="006C6872"/>
    <w:rsid w:val="00836FD9"/>
    <w:rsid w:val="008F6254"/>
    <w:rsid w:val="009138B1"/>
    <w:rsid w:val="00935F1D"/>
    <w:rsid w:val="00942727"/>
    <w:rsid w:val="00BD27E9"/>
    <w:rsid w:val="00BF263D"/>
    <w:rsid w:val="00C77FFA"/>
    <w:rsid w:val="00D40C1E"/>
    <w:rsid w:val="00E275B0"/>
    <w:rsid w:val="00E31D8A"/>
    <w:rsid w:val="00E669C6"/>
    <w:rsid w:val="00E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6e6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8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8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aib\Downloads\Sample_Resume_Format_for_Fresh_Graduates_Single_Page_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B5741-2C8F-4131-9506-F5821758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Sample_Resume_Format_for_Fresh_Graduates_Single_Page_3_Template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8</cp:revision>
  <dcterms:created xsi:type="dcterms:W3CDTF">2019-06-29T21:04:00Z</dcterms:created>
  <dcterms:modified xsi:type="dcterms:W3CDTF">2019-11-07T15:40:00Z</dcterms:modified>
</cp:coreProperties>
</file>