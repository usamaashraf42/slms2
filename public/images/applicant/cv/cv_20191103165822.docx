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F1" w:rsidRDefault="00344DF1"/>
    <w:sdt>
      <w:sdtPr>
        <w:rPr>
          <w:sz w:val="40"/>
          <w:szCs w:val="40"/>
        </w:rPr>
        <w:alias w:val="Resume Name"/>
        <w:tag w:val="Resume Name"/>
        <w:id w:val="-1667471191"/>
        <w:placeholder>
          <w:docPart w:val="C6FCD88CD96143BCBCC495B7AD77F975"/>
        </w:placeholder>
        <w:docPartList>
          <w:docPartGallery w:val="Quick Parts"/>
          <w:docPartCategory w:val=" Resume Name"/>
        </w:docPartList>
      </w:sdtPr>
      <w:sdtEndPr/>
      <w:sdtContent>
        <w:p w:rsidR="003622EF" w:rsidRPr="00EE70D6" w:rsidRDefault="003622EF">
          <w:pPr>
            <w:rPr>
              <w:sz w:val="40"/>
              <w:szCs w:val="40"/>
            </w:rPr>
          </w:pPr>
        </w:p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3622EF" w:rsidRPr="00EE70D6">
            <w:tc>
              <w:tcPr>
                <w:tcW w:w="2500" w:type="pct"/>
              </w:tcPr>
              <w:sdt>
                <w:sdtPr>
                  <w:rPr>
                    <w:sz w:val="40"/>
                    <w:szCs w:val="40"/>
                  </w:rPr>
                  <w:id w:val="-1969416058"/>
                  <w:placeholder>
                    <w:docPart w:val="DA144543A205451983250C507223E2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622EF" w:rsidRPr="00EE70D6" w:rsidRDefault="003622EF">
                    <w:pPr>
                      <w:pStyle w:val="PersonalName"/>
                      <w:spacing w:line="240" w:lineRule="auto"/>
                      <w:rPr>
                        <w:sz w:val="40"/>
                        <w:szCs w:val="40"/>
                      </w:rPr>
                    </w:pPr>
                    <w:r w:rsidRPr="00EE70D6">
                      <w:rPr>
                        <w:sz w:val="40"/>
                        <w:szCs w:val="40"/>
                      </w:rPr>
                      <w:t xml:space="preserve">Muhammad </w:t>
                    </w:r>
                    <w:proofErr w:type="spellStart"/>
                    <w:r w:rsidRPr="00EE70D6">
                      <w:rPr>
                        <w:sz w:val="40"/>
                        <w:szCs w:val="40"/>
                      </w:rPr>
                      <w:t>Kaif</w:t>
                    </w:r>
                    <w:proofErr w:type="spellEnd"/>
                  </w:p>
                </w:sdtContent>
              </w:sdt>
              <w:p w:rsidR="003622EF" w:rsidRPr="00EE70D6" w:rsidRDefault="003622EF" w:rsidP="003622EF">
                <w:pPr>
                  <w:pStyle w:val="NoSpacing"/>
                  <w:rPr>
                    <w:sz w:val="40"/>
                    <w:szCs w:val="40"/>
                  </w:rPr>
                </w:pPr>
                <w:r w:rsidRPr="00EE70D6">
                  <w:rPr>
                    <w:sz w:val="40"/>
                    <w:szCs w:val="40"/>
                  </w:rPr>
                  <w:t>0305-6804790</w:t>
                </w:r>
              </w:p>
              <w:p w:rsidR="003622EF" w:rsidRPr="00EE70D6" w:rsidRDefault="003622EF" w:rsidP="003622EF">
                <w:pPr>
                  <w:pStyle w:val="NoSpacing"/>
                  <w:rPr>
                    <w:sz w:val="40"/>
                    <w:szCs w:val="40"/>
                  </w:rPr>
                </w:pPr>
                <w:r w:rsidRPr="00EE70D6">
                  <w:rPr>
                    <w:sz w:val="40"/>
                    <w:szCs w:val="40"/>
                  </w:rPr>
                  <w:t>0345-4475468</w:t>
                </w:r>
              </w:p>
              <w:p w:rsidR="003622EF" w:rsidRPr="00EE70D6" w:rsidRDefault="003622EF">
                <w:pPr>
                  <w:pStyle w:val="NoSpacing"/>
                  <w:rPr>
                    <w:b/>
                    <w:bCs/>
                    <w:sz w:val="40"/>
                    <w:szCs w:val="40"/>
                  </w:rPr>
                </w:pPr>
              </w:p>
              <w:p w:rsidR="003622EF" w:rsidRPr="00EE70D6" w:rsidRDefault="003622EF" w:rsidP="003622EF">
                <w:pPr>
                  <w:pStyle w:val="NoSpacing"/>
                  <w:rPr>
                    <w:sz w:val="40"/>
                    <w:szCs w:val="40"/>
                  </w:rPr>
                </w:pPr>
                <w:r w:rsidRPr="00EE70D6">
                  <w:rPr>
                    <w:sz w:val="40"/>
                    <w:szCs w:val="40"/>
                  </w:rPr>
                  <w:t xml:space="preserve">Butt </w:t>
                </w:r>
                <w:proofErr w:type="spellStart"/>
                <w:r w:rsidRPr="00EE70D6">
                  <w:rPr>
                    <w:sz w:val="40"/>
                    <w:szCs w:val="40"/>
                  </w:rPr>
                  <w:t>chowk</w:t>
                </w:r>
                <w:proofErr w:type="spellEnd"/>
                <w:r w:rsidRPr="00EE70D6">
                  <w:rPr>
                    <w:sz w:val="40"/>
                    <w:szCs w:val="40"/>
                  </w:rPr>
                  <w:t xml:space="preserve">  Township, Lahore </w:t>
                </w:r>
              </w:p>
              <w:p w:rsidR="003622EF" w:rsidRPr="00EE70D6" w:rsidRDefault="003622EF" w:rsidP="003622EF">
                <w:pPr>
                  <w:pStyle w:val="NoSpacing"/>
                  <w:rPr>
                    <w:sz w:val="40"/>
                    <w:szCs w:val="40"/>
                  </w:rPr>
                </w:pPr>
                <w:r w:rsidRPr="00EE70D6">
                  <w:rPr>
                    <w:sz w:val="40"/>
                    <w:szCs w:val="40"/>
                  </w:rPr>
                  <w:t>Kaif46230@gmail.com</w:t>
                </w:r>
              </w:p>
              <w:p w:rsidR="003622EF" w:rsidRPr="00EE70D6" w:rsidRDefault="003622EF" w:rsidP="003622EF">
                <w:pPr>
                  <w:pStyle w:val="NoSpacing"/>
                  <w:rPr>
                    <w:sz w:val="40"/>
                    <w:szCs w:val="40"/>
                  </w:rPr>
                </w:pPr>
              </w:p>
            </w:tc>
            <w:tc>
              <w:tcPr>
                <w:tcW w:w="2500" w:type="pct"/>
              </w:tcPr>
              <w:p w:rsidR="003622EF" w:rsidRPr="00EE70D6" w:rsidRDefault="003622EF">
                <w:pPr>
                  <w:pStyle w:val="NoSpacing"/>
                  <w:jc w:val="right"/>
                  <w:rPr>
                    <w:sz w:val="40"/>
                    <w:szCs w:val="40"/>
                  </w:rPr>
                </w:pPr>
              </w:p>
            </w:tc>
          </w:tr>
        </w:tbl>
        <w:p w:rsidR="003622EF" w:rsidRPr="00EE70D6" w:rsidRDefault="00BA1C1F" w:rsidP="003622EF">
          <w:pPr>
            <w:rPr>
              <w:sz w:val="40"/>
              <w:szCs w:val="40"/>
            </w:rPr>
          </w:pPr>
        </w:p>
      </w:sdtContent>
    </w:sdt>
    <w:p w:rsidR="00344DF1" w:rsidRPr="00EE70D6" w:rsidRDefault="006659A6" w:rsidP="003622EF">
      <w:pPr>
        <w:rPr>
          <w:sz w:val="40"/>
          <w:szCs w:val="40"/>
        </w:rPr>
      </w:pPr>
      <w:r w:rsidRPr="00EE70D6">
        <w:rPr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B3787C2" wp14:editId="7C60124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344D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344DF1" w:rsidRDefault="00344DF1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344D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344DF1" w:rsidRDefault="00344DF1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44D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344DF1" w:rsidRDefault="00344DF1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4DF1" w:rsidRDefault="00344DF1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344DF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344DF1" w:rsidRDefault="00344DF1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44DF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344DF1" w:rsidRDefault="00344DF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44DF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344DF1" w:rsidRDefault="00344DF1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344DF1" w:rsidRDefault="00344DF1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44DF1" w:rsidRPr="00EE70D6" w:rsidRDefault="006659A6">
      <w:pPr>
        <w:pStyle w:val="Section"/>
        <w:rPr>
          <w:sz w:val="40"/>
          <w:szCs w:val="40"/>
        </w:rPr>
      </w:pPr>
      <w:r w:rsidRPr="00EE70D6">
        <w:rPr>
          <w:sz w:val="40"/>
          <w:szCs w:val="40"/>
        </w:rPr>
        <w:t>Education</w:t>
      </w:r>
    </w:p>
    <w:p w:rsidR="00344DF1" w:rsidRPr="00EE70D6" w:rsidRDefault="003622EF" w:rsidP="003622EF">
      <w:pPr>
        <w:pStyle w:val="Subsection"/>
        <w:rPr>
          <w:sz w:val="40"/>
          <w:szCs w:val="40"/>
        </w:rPr>
      </w:pPr>
      <w:proofErr w:type="spellStart"/>
      <w:proofErr w:type="gramStart"/>
      <w:r w:rsidRPr="00EE70D6">
        <w:rPr>
          <w:sz w:val="40"/>
          <w:szCs w:val="40"/>
        </w:rPr>
        <w:t>M.Sc</w:t>
      </w:r>
      <w:proofErr w:type="spellEnd"/>
      <w:r w:rsidRPr="00EE70D6">
        <w:rPr>
          <w:sz w:val="40"/>
          <w:szCs w:val="40"/>
        </w:rPr>
        <w:t>(</w:t>
      </w:r>
      <w:proofErr w:type="gramEnd"/>
      <w:r w:rsidRPr="00EE70D6">
        <w:rPr>
          <w:sz w:val="40"/>
          <w:szCs w:val="40"/>
        </w:rPr>
        <w:t>i.t)</w:t>
      </w:r>
      <w:r w:rsidR="00EE70D6">
        <w:rPr>
          <w:sz w:val="40"/>
          <w:szCs w:val="40"/>
        </w:rPr>
        <w:t xml:space="preserve"> | A.D.P(i.t) </w:t>
      </w:r>
    </w:p>
    <w:p w:rsidR="00EE70D6" w:rsidRPr="00EE70D6" w:rsidRDefault="003622EF" w:rsidP="00EE70D6">
      <w:pPr>
        <w:pStyle w:val="ListBullet"/>
        <w:numPr>
          <w:ilvl w:val="0"/>
          <w:numId w:val="1"/>
        </w:numPr>
        <w:rPr>
          <w:sz w:val="40"/>
          <w:szCs w:val="40"/>
        </w:rPr>
      </w:pPr>
      <w:r w:rsidRPr="00EE70D6">
        <w:rPr>
          <w:sz w:val="40"/>
          <w:szCs w:val="40"/>
        </w:rPr>
        <w:t>2019</w:t>
      </w:r>
      <w:r w:rsidR="00EE70D6">
        <w:rPr>
          <w:sz w:val="40"/>
          <w:szCs w:val="40"/>
        </w:rPr>
        <w:t xml:space="preserve">           |  2017</w:t>
      </w:r>
    </w:p>
    <w:p w:rsidR="00344DF1" w:rsidRPr="00EE70D6" w:rsidRDefault="006659A6">
      <w:pPr>
        <w:pStyle w:val="Section"/>
        <w:rPr>
          <w:sz w:val="40"/>
          <w:szCs w:val="40"/>
        </w:rPr>
      </w:pPr>
      <w:r w:rsidRPr="00EE70D6">
        <w:rPr>
          <w:sz w:val="40"/>
          <w:szCs w:val="40"/>
        </w:rPr>
        <w:t>Experience</w:t>
      </w:r>
    </w:p>
    <w:p w:rsidR="00344DF1" w:rsidRPr="00EE70D6" w:rsidRDefault="003622EF" w:rsidP="003622EF">
      <w:pPr>
        <w:pStyle w:val="Subsection"/>
        <w:rPr>
          <w:sz w:val="40"/>
          <w:szCs w:val="40"/>
        </w:rPr>
      </w:pPr>
      <w:r w:rsidRPr="00EE70D6">
        <w:rPr>
          <w:sz w:val="40"/>
          <w:szCs w:val="40"/>
        </w:rPr>
        <w:t>1-04-2019</w:t>
      </w:r>
      <w:r w:rsidR="006659A6" w:rsidRPr="00EE70D6">
        <w:rPr>
          <w:sz w:val="40"/>
          <w:szCs w:val="40"/>
        </w:rPr>
        <w:t xml:space="preserve"> | </w:t>
      </w:r>
      <w:r w:rsidRPr="00EE70D6">
        <w:rPr>
          <w:sz w:val="40"/>
          <w:szCs w:val="40"/>
        </w:rPr>
        <w:t>1-09-2019 | internship</w:t>
      </w:r>
    </w:p>
    <w:p w:rsidR="00344DF1" w:rsidRPr="00EE70D6" w:rsidRDefault="003622EF" w:rsidP="003622EF">
      <w:pPr>
        <w:rPr>
          <w:sz w:val="40"/>
          <w:szCs w:val="40"/>
        </w:rPr>
      </w:pPr>
      <w:r w:rsidRPr="00EE70D6">
        <w:rPr>
          <w:sz w:val="40"/>
          <w:szCs w:val="40"/>
        </w:rPr>
        <w:t>Quest enterprises Lahore</w:t>
      </w:r>
      <w:r w:rsidR="006659A6" w:rsidRPr="00EE70D6">
        <w:rPr>
          <w:sz w:val="40"/>
          <w:szCs w:val="40"/>
        </w:rPr>
        <w:t xml:space="preserve"> | </w:t>
      </w:r>
    </w:p>
    <w:p w:rsidR="00344DF1" w:rsidRDefault="003622EF" w:rsidP="003622EF">
      <w:pPr>
        <w:pStyle w:val="SubsectionText"/>
        <w:rPr>
          <w:sz w:val="40"/>
          <w:szCs w:val="40"/>
        </w:rPr>
      </w:pPr>
      <w:r w:rsidRPr="00EE70D6">
        <w:rPr>
          <w:sz w:val="40"/>
          <w:szCs w:val="40"/>
        </w:rPr>
        <w:t>Front end developer</w:t>
      </w:r>
    </w:p>
    <w:p w:rsidR="00BA5819" w:rsidRPr="00EE70D6" w:rsidRDefault="00BA5819" w:rsidP="003622EF">
      <w:pPr>
        <w:pStyle w:val="SubsectionText"/>
        <w:rPr>
          <w:sz w:val="40"/>
          <w:szCs w:val="40"/>
        </w:rPr>
      </w:pPr>
    </w:p>
    <w:p w:rsidR="00BA5819" w:rsidRPr="00BA5819" w:rsidRDefault="00EE70D6" w:rsidP="00BA5819">
      <w:pPr>
        <w:pStyle w:val="Section"/>
        <w:rPr>
          <w:sz w:val="40"/>
          <w:szCs w:val="40"/>
        </w:rPr>
      </w:pPr>
      <w:r>
        <w:rPr>
          <w:sz w:val="40"/>
          <w:szCs w:val="40"/>
        </w:rPr>
        <w:t>S</w:t>
      </w:r>
      <w:r w:rsidR="006659A6" w:rsidRPr="00EE70D6">
        <w:rPr>
          <w:sz w:val="40"/>
          <w:szCs w:val="40"/>
        </w:rPr>
        <w:t>kills</w:t>
      </w:r>
    </w:p>
    <w:p w:rsidR="00344DF1" w:rsidRPr="003622EF" w:rsidRDefault="003622EF" w:rsidP="003622EF">
      <w:pPr>
        <w:pStyle w:val="ListBullet"/>
      </w:pPr>
      <w:r>
        <w:rPr>
          <w:sz w:val="40"/>
          <w:szCs w:val="40"/>
        </w:rPr>
        <w:t>HTML</w:t>
      </w:r>
      <w:bookmarkStart w:id="0" w:name="_GoBack"/>
      <w:bookmarkEnd w:id="0"/>
    </w:p>
    <w:p w:rsidR="003622EF" w:rsidRPr="003622EF" w:rsidRDefault="003622EF" w:rsidP="003622EF">
      <w:pPr>
        <w:pStyle w:val="ListBullet"/>
      </w:pPr>
      <w:r>
        <w:rPr>
          <w:sz w:val="40"/>
          <w:szCs w:val="40"/>
        </w:rPr>
        <w:t>CSS</w:t>
      </w:r>
    </w:p>
    <w:p w:rsidR="00BA5819" w:rsidRDefault="00EE70D6" w:rsidP="00BA5819">
      <w:pPr>
        <w:pStyle w:val="ListBullet"/>
      </w:pPr>
      <w:r>
        <w:rPr>
          <w:sz w:val="40"/>
          <w:szCs w:val="40"/>
        </w:rPr>
        <w:t>BOOTSTRAP</w:t>
      </w:r>
    </w:p>
    <w:p w:rsidR="00344DF1" w:rsidRPr="00BA5819" w:rsidRDefault="00BA5819">
      <w:pPr>
        <w:pStyle w:val="ListBullet"/>
        <w:numPr>
          <w:ilvl w:val="0"/>
          <w:numId w:val="0"/>
        </w:numPr>
        <w:rPr>
          <w:b/>
          <w:bCs/>
          <w:color w:val="9B2D1F" w:themeColor="accent2"/>
          <w:sz w:val="48"/>
          <w:szCs w:val="48"/>
        </w:rPr>
      </w:pPr>
      <w:r w:rsidRPr="00BA5819">
        <w:rPr>
          <w:b/>
          <w:bCs/>
          <w:color w:val="9B2D1F" w:themeColor="accent2"/>
          <w:sz w:val="48"/>
          <w:szCs w:val="48"/>
        </w:rPr>
        <w:t>Hand over Projects</w:t>
      </w:r>
    </w:p>
    <w:p w:rsidR="00BA5819" w:rsidRDefault="00BA5819">
      <w:pPr>
        <w:pStyle w:val="ListBullet"/>
        <w:numPr>
          <w:ilvl w:val="0"/>
          <w:numId w:val="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Bajwa</w:t>
      </w:r>
      <w:proofErr w:type="spellEnd"/>
      <w:r>
        <w:rPr>
          <w:sz w:val="40"/>
          <w:szCs w:val="40"/>
        </w:rPr>
        <w:t xml:space="preserve"> Bros.com</w:t>
      </w:r>
    </w:p>
    <w:p w:rsidR="00BA5819" w:rsidRPr="00BA5819" w:rsidRDefault="00BA5819">
      <w:pPr>
        <w:pStyle w:val="ListBullet"/>
        <w:numPr>
          <w:ilvl w:val="0"/>
          <w:numId w:val="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Hamdard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kutab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Khana</w:t>
      </w:r>
      <w:proofErr w:type="spellEnd"/>
    </w:p>
    <w:sectPr w:rsidR="00BA5819" w:rsidRPr="00BA5819"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1F" w:rsidRDefault="00BA1C1F">
      <w:pPr>
        <w:spacing w:after="0" w:line="240" w:lineRule="auto"/>
      </w:pPr>
      <w:r>
        <w:separator/>
      </w:r>
    </w:p>
  </w:endnote>
  <w:endnote w:type="continuationSeparator" w:id="0">
    <w:p w:rsidR="00BA1C1F" w:rsidRDefault="00BA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Jameel Noori Nastaleeq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F1" w:rsidRDefault="006659A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44DF1" w:rsidRDefault="00344DF1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344DF1" w:rsidRDefault="00344DF1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1F" w:rsidRDefault="00BA1C1F">
      <w:pPr>
        <w:spacing w:after="0" w:line="240" w:lineRule="auto"/>
      </w:pPr>
      <w:r>
        <w:separator/>
      </w:r>
    </w:p>
  </w:footnote>
  <w:footnote w:type="continuationSeparator" w:id="0">
    <w:p w:rsidR="00BA1C1F" w:rsidRDefault="00BA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F1" w:rsidRDefault="006659A6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EF"/>
    <w:rsid w:val="00344DF1"/>
    <w:rsid w:val="003622EF"/>
    <w:rsid w:val="00636FCE"/>
    <w:rsid w:val="006659A6"/>
    <w:rsid w:val="00BA1C1F"/>
    <w:rsid w:val="00BA5819"/>
    <w:rsid w:val="00E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FCD88CD96143BCBCC495B7AD77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A7B6D-6A70-4BCD-A91C-1429239F0C3E}"/>
      </w:docPartPr>
      <w:docPartBody>
        <w:p w:rsidR="00064DD2" w:rsidRDefault="00D61C77">
          <w:pPr>
            <w:pStyle w:val="C6FCD88CD96143BCBCC495B7AD77F97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A144543A205451983250C507223E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F9D62-001A-4271-A3E6-0490B25A5A5D}"/>
      </w:docPartPr>
      <w:docPartBody>
        <w:p w:rsidR="00064DD2" w:rsidRDefault="00C829FD" w:rsidP="00C829FD">
          <w:pPr>
            <w:pStyle w:val="DA144543A205451983250C507223E27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Jameel Noori Nastaleeq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FD"/>
    <w:rsid w:val="00064DD2"/>
    <w:rsid w:val="00C829FD"/>
    <w:rsid w:val="00D61C77"/>
    <w:rsid w:val="00E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6FCD88CD96143BCBCC495B7AD77F975">
    <w:name w:val="C6FCD88CD96143BCBCC495B7AD77F975"/>
  </w:style>
  <w:style w:type="paragraph" w:customStyle="1" w:styleId="A78555467A5D43348575D619ED3006A6">
    <w:name w:val="A78555467A5D43348575D619ED3006A6"/>
  </w:style>
  <w:style w:type="paragraph" w:customStyle="1" w:styleId="053AC39B5C6C4BE2B8568F88634132B3">
    <w:name w:val="053AC39B5C6C4BE2B8568F88634132B3"/>
  </w:style>
  <w:style w:type="paragraph" w:customStyle="1" w:styleId="0340044D3CEC420EB14F82E495F21A42">
    <w:name w:val="0340044D3CEC420EB14F82E495F21A42"/>
  </w:style>
  <w:style w:type="paragraph" w:customStyle="1" w:styleId="1CCA31398DA349BD819F86CB64370E86">
    <w:name w:val="1CCA31398DA349BD819F86CB64370E86"/>
  </w:style>
  <w:style w:type="paragraph" w:customStyle="1" w:styleId="1F669B500F334A29B55E427E9698B022">
    <w:name w:val="1F669B500F334A29B55E427E9698B022"/>
  </w:style>
  <w:style w:type="paragraph" w:customStyle="1" w:styleId="50218869B2B84BC295878963E1C78E74">
    <w:name w:val="50218869B2B84BC295878963E1C78E74"/>
  </w:style>
  <w:style w:type="paragraph" w:customStyle="1" w:styleId="88BD2A05268948FE9CB0496181BA3EA5">
    <w:name w:val="88BD2A05268948FE9CB0496181BA3EA5"/>
  </w:style>
  <w:style w:type="paragraph" w:customStyle="1" w:styleId="C2B55BDEFEEC4035AD49F3F2316722F3">
    <w:name w:val="C2B55BDEFEEC4035AD49F3F2316722F3"/>
  </w:style>
  <w:style w:type="paragraph" w:customStyle="1" w:styleId="5C1185BA7AE147F58303C209998446BD">
    <w:name w:val="5C1185BA7AE147F58303C209998446BD"/>
  </w:style>
  <w:style w:type="paragraph" w:customStyle="1" w:styleId="CF539693DB93427F8C64028EF3255E14">
    <w:name w:val="CF539693DB93427F8C64028EF3255E14"/>
  </w:style>
  <w:style w:type="paragraph" w:customStyle="1" w:styleId="044633254F794B299F4BCB543D40E7BA">
    <w:name w:val="044633254F794B299F4BCB543D40E7BA"/>
  </w:style>
  <w:style w:type="paragraph" w:customStyle="1" w:styleId="DA8102AB47AE4C58A809D772F145FB98">
    <w:name w:val="DA8102AB47AE4C58A809D772F145FB98"/>
  </w:style>
  <w:style w:type="paragraph" w:customStyle="1" w:styleId="16E5C71FFD324263A002F379A774C342">
    <w:name w:val="16E5C71FFD324263A002F379A774C342"/>
  </w:style>
  <w:style w:type="paragraph" w:customStyle="1" w:styleId="C1ACA174B4384CDE990ECDFB4F7E959C">
    <w:name w:val="C1ACA174B4384CDE990ECDFB4F7E959C"/>
  </w:style>
  <w:style w:type="paragraph" w:customStyle="1" w:styleId="401686CD138E4FF3BB17A682F4E23A73">
    <w:name w:val="401686CD138E4FF3BB17A682F4E23A73"/>
  </w:style>
  <w:style w:type="paragraph" w:customStyle="1" w:styleId="69E68916D689429EBBC7F63E227D90FB">
    <w:name w:val="69E68916D689429EBBC7F63E227D90FB"/>
  </w:style>
  <w:style w:type="paragraph" w:customStyle="1" w:styleId="E88F22B2BF694738869456DCC5B52E7F">
    <w:name w:val="E88F22B2BF694738869456DCC5B52E7F"/>
    <w:rsid w:val="00C829FD"/>
  </w:style>
  <w:style w:type="paragraph" w:customStyle="1" w:styleId="E565430B6FE7433CA35394A6B9B62A79">
    <w:name w:val="E565430B6FE7433CA35394A6B9B62A79"/>
    <w:rsid w:val="00C829FD"/>
  </w:style>
  <w:style w:type="paragraph" w:customStyle="1" w:styleId="BEBB38D1C5054E5A8938A885D0669241">
    <w:name w:val="BEBB38D1C5054E5A8938A885D0669241"/>
    <w:rsid w:val="00C829FD"/>
  </w:style>
  <w:style w:type="paragraph" w:customStyle="1" w:styleId="66EF9B67BD4648A18D5E50DD808468BD">
    <w:name w:val="66EF9B67BD4648A18D5E50DD808468BD"/>
    <w:rsid w:val="00C829FD"/>
  </w:style>
  <w:style w:type="paragraph" w:customStyle="1" w:styleId="36F4A041018B4FC283C669610AB43CED">
    <w:name w:val="36F4A041018B4FC283C669610AB43CED"/>
    <w:rsid w:val="00C829FD"/>
  </w:style>
  <w:style w:type="paragraph" w:customStyle="1" w:styleId="DA144543A205451983250C507223E274">
    <w:name w:val="DA144543A205451983250C507223E274"/>
    <w:rsid w:val="00C829FD"/>
  </w:style>
  <w:style w:type="paragraph" w:customStyle="1" w:styleId="A82402AB277E4A13A43BE18A270E0230">
    <w:name w:val="A82402AB277E4A13A43BE18A270E0230"/>
    <w:rsid w:val="00C829FD"/>
  </w:style>
  <w:style w:type="paragraph" w:customStyle="1" w:styleId="7491544602054C8891C8497C36CA239E">
    <w:name w:val="7491544602054C8891C8497C36CA239E"/>
    <w:rsid w:val="00C829FD"/>
  </w:style>
  <w:style w:type="paragraph" w:customStyle="1" w:styleId="E9C1D1E53A47497E862A35DE1A79296C">
    <w:name w:val="E9C1D1E53A47497E862A35DE1A79296C"/>
    <w:rsid w:val="00C829FD"/>
  </w:style>
  <w:style w:type="paragraph" w:customStyle="1" w:styleId="3CF1ADB3B08F43C7AC9C1E2F2A439A4F">
    <w:name w:val="3CF1ADB3B08F43C7AC9C1E2F2A439A4F"/>
    <w:rsid w:val="00C829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6FCD88CD96143BCBCC495B7AD77F975">
    <w:name w:val="C6FCD88CD96143BCBCC495B7AD77F975"/>
  </w:style>
  <w:style w:type="paragraph" w:customStyle="1" w:styleId="A78555467A5D43348575D619ED3006A6">
    <w:name w:val="A78555467A5D43348575D619ED3006A6"/>
  </w:style>
  <w:style w:type="paragraph" w:customStyle="1" w:styleId="053AC39B5C6C4BE2B8568F88634132B3">
    <w:name w:val="053AC39B5C6C4BE2B8568F88634132B3"/>
  </w:style>
  <w:style w:type="paragraph" w:customStyle="1" w:styleId="0340044D3CEC420EB14F82E495F21A42">
    <w:name w:val="0340044D3CEC420EB14F82E495F21A42"/>
  </w:style>
  <w:style w:type="paragraph" w:customStyle="1" w:styleId="1CCA31398DA349BD819F86CB64370E86">
    <w:name w:val="1CCA31398DA349BD819F86CB64370E86"/>
  </w:style>
  <w:style w:type="paragraph" w:customStyle="1" w:styleId="1F669B500F334A29B55E427E9698B022">
    <w:name w:val="1F669B500F334A29B55E427E9698B022"/>
  </w:style>
  <w:style w:type="paragraph" w:customStyle="1" w:styleId="50218869B2B84BC295878963E1C78E74">
    <w:name w:val="50218869B2B84BC295878963E1C78E74"/>
  </w:style>
  <w:style w:type="paragraph" w:customStyle="1" w:styleId="88BD2A05268948FE9CB0496181BA3EA5">
    <w:name w:val="88BD2A05268948FE9CB0496181BA3EA5"/>
  </w:style>
  <w:style w:type="paragraph" w:customStyle="1" w:styleId="C2B55BDEFEEC4035AD49F3F2316722F3">
    <w:name w:val="C2B55BDEFEEC4035AD49F3F2316722F3"/>
  </w:style>
  <w:style w:type="paragraph" w:customStyle="1" w:styleId="5C1185BA7AE147F58303C209998446BD">
    <w:name w:val="5C1185BA7AE147F58303C209998446BD"/>
  </w:style>
  <w:style w:type="paragraph" w:customStyle="1" w:styleId="CF539693DB93427F8C64028EF3255E14">
    <w:name w:val="CF539693DB93427F8C64028EF3255E14"/>
  </w:style>
  <w:style w:type="paragraph" w:customStyle="1" w:styleId="044633254F794B299F4BCB543D40E7BA">
    <w:name w:val="044633254F794B299F4BCB543D40E7BA"/>
  </w:style>
  <w:style w:type="paragraph" w:customStyle="1" w:styleId="DA8102AB47AE4C58A809D772F145FB98">
    <w:name w:val="DA8102AB47AE4C58A809D772F145FB98"/>
  </w:style>
  <w:style w:type="paragraph" w:customStyle="1" w:styleId="16E5C71FFD324263A002F379A774C342">
    <w:name w:val="16E5C71FFD324263A002F379A774C342"/>
  </w:style>
  <w:style w:type="paragraph" w:customStyle="1" w:styleId="C1ACA174B4384CDE990ECDFB4F7E959C">
    <w:name w:val="C1ACA174B4384CDE990ECDFB4F7E959C"/>
  </w:style>
  <w:style w:type="paragraph" w:customStyle="1" w:styleId="401686CD138E4FF3BB17A682F4E23A73">
    <w:name w:val="401686CD138E4FF3BB17A682F4E23A73"/>
  </w:style>
  <w:style w:type="paragraph" w:customStyle="1" w:styleId="69E68916D689429EBBC7F63E227D90FB">
    <w:name w:val="69E68916D689429EBBC7F63E227D90FB"/>
  </w:style>
  <w:style w:type="paragraph" w:customStyle="1" w:styleId="E88F22B2BF694738869456DCC5B52E7F">
    <w:name w:val="E88F22B2BF694738869456DCC5B52E7F"/>
    <w:rsid w:val="00C829FD"/>
  </w:style>
  <w:style w:type="paragraph" w:customStyle="1" w:styleId="E565430B6FE7433CA35394A6B9B62A79">
    <w:name w:val="E565430B6FE7433CA35394A6B9B62A79"/>
    <w:rsid w:val="00C829FD"/>
  </w:style>
  <w:style w:type="paragraph" w:customStyle="1" w:styleId="BEBB38D1C5054E5A8938A885D0669241">
    <w:name w:val="BEBB38D1C5054E5A8938A885D0669241"/>
    <w:rsid w:val="00C829FD"/>
  </w:style>
  <w:style w:type="paragraph" w:customStyle="1" w:styleId="66EF9B67BD4648A18D5E50DD808468BD">
    <w:name w:val="66EF9B67BD4648A18D5E50DD808468BD"/>
    <w:rsid w:val="00C829FD"/>
  </w:style>
  <w:style w:type="paragraph" w:customStyle="1" w:styleId="36F4A041018B4FC283C669610AB43CED">
    <w:name w:val="36F4A041018B4FC283C669610AB43CED"/>
    <w:rsid w:val="00C829FD"/>
  </w:style>
  <w:style w:type="paragraph" w:customStyle="1" w:styleId="DA144543A205451983250C507223E274">
    <w:name w:val="DA144543A205451983250C507223E274"/>
    <w:rsid w:val="00C829FD"/>
  </w:style>
  <w:style w:type="paragraph" w:customStyle="1" w:styleId="A82402AB277E4A13A43BE18A270E0230">
    <w:name w:val="A82402AB277E4A13A43BE18A270E0230"/>
    <w:rsid w:val="00C829FD"/>
  </w:style>
  <w:style w:type="paragraph" w:customStyle="1" w:styleId="7491544602054C8891C8497C36CA239E">
    <w:name w:val="7491544602054C8891C8497C36CA239E"/>
    <w:rsid w:val="00C829FD"/>
  </w:style>
  <w:style w:type="paragraph" w:customStyle="1" w:styleId="E9C1D1E53A47497E862A35DE1A79296C">
    <w:name w:val="E9C1D1E53A47497E862A35DE1A79296C"/>
    <w:rsid w:val="00C829FD"/>
  </w:style>
  <w:style w:type="paragraph" w:customStyle="1" w:styleId="3CF1ADB3B08F43C7AC9C1E2F2A439A4F">
    <w:name w:val="3CF1ADB3B08F43C7AC9C1E2F2A439A4F"/>
    <w:rsid w:val="00C82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Kaif</dc:creator>
  <cp:lastModifiedBy>kc</cp:lastModifiedBy>
  <cp:revision>2</cp:revision>
  <cp:lastPrinted>2006-03-03T17:08:00Z</cp:lastPrinted>
  <dcterms:created xsi:type="dcterms:W3CDTF">2019-10-29T09:47:00Z</dcterms:created>
  <dcterms:modified xsi:type="dcterms:W3CDTF">2019-10-31T04:26:00Z</dcterms:modified>
</cp:coreProperties>
</file>