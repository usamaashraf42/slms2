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AE" w:rsidRPr="00964765" w:rsidRDefault="003B4759">
      <w:pPr>
        <w:pStyle w:val="Title"/>
        <w:rPr>
          <w:color w:val="auto"/>
        </w:rPr>
      </w:pPr>
      <w:r>
        <w:rPr>
          <w:rFonts w:asciiTheme="majorBidi" w:hAnsi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BDD78" wp14:editId="599C0255">
                <wp:simplePos x="0" y="0"/>
                <wp:positionH relativeFrom="column">
                  <wp:posOffset>5238750</wp:posOffset>
                </wp:positionH>
                <wp:positionV relativeFrom="paragraph">
                  <wp:posOffset>-613410</wp:posOffset>
                </wp:positionV>
                <wp:extent cx="1371600" cy="1771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7E" w:rsidRDefault="003B4759" w:rsidP="0018757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7D90457" wp14:editId="7B88441C">
                                  <wp:extent cx="1143000" cy="1714500"/>
                                  <wp:effectExtent l="0" t="0" r="0" b="0"/>
                                  <wp:docPr id="3" name="Picture 3" descr="D:\Babar\Babar\Babar documents\BABAR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Babar\Babar\Babar documents\BABAR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2.5pt;margin-top:-48.3pt;width:108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" fillcolor="white [3201]" strokeweight=".5pt">
                <v:textbox>
                  <w:txbxContent>
                    <w:p w:rsidR="0018757E" w:rsidRDefault="003B4759" w:rsidP="0018757E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7D90457" wp14:editId="7B88441C">
                            <wp:extent cx="1143000" cy="1714500"/>
                            <wp:effectExtent l="0" t="0" r="0" b="0"/>
                            <wp:docPr id="3" name="Picture 3" descr="D:\Babar\Babar\Babar documents\BABAR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Babar\Babar\Babar documents\BABAR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161D" w:rsidRPr="00964765">
        <w:rPr>
          <w:color w:val="auto"/>
        </w:rPr>
        <w:t xml:space="preserve">Muhammad </w:t>
      </w:r>
      <w:r w:rsidR="003A518C" w:rsidRPr="00964765">
        <w:rPr>
          <w:color w:val="auto"/>
        </w:rPr>
        <w:t>‍‍</w:t>
      </w:r>
      <w:sdt>
        <w:sdtPr>
          <w:rPr>
            <w:color w:val="auto"/>
          </w:rPr>
          <w:alias w:val="Your Name"/>
          <w:tag w:val=""/>
          <w:id w:val="1246310863"/>
          <w:placeholder>
            <w:docPart w:val="BD6DCB8BA35D418D9C03F8FC282337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016D1">
            <w:rPr>
              <w:color w:val="auto"/>
            </w:rPr>
            <w:t>Babar Quresh</w:t>
          </w:r>
          <w:r w:rsidR="0018757E">
            <w:rPr>
              <w:color w:val="auto"/>
            </w:rPr>
            <w:t>i</w:t>
          </w:r>
        </w:sdtContent>
      </w:sdt>
    </w:p>
    <w:p w:rsidR="001A2FAE" w:rsidRPr="00007346" w:rsidRDefault="00AE2B4F" w:rsidP="00643303">
      <w:pPr>
        <w:rPr>
          <w:color w:val="auto"/>
          <w:sz w:val="20"/>
          <w:szCs w:val="22"/>
        </w:rPr>
      </w:pPr>
      <w:sdt>
        <w:sdtPr>
          <w:rPr>
            <w:color w:val="auto"/>
            <w:sz w:val="20"/>
            <w:szCs w:val="22"/>
          </w:rPr>
          <w:alias w:val="Address"/>
          <w:tag w:val=""/>
          <w:id w:val="-593780209"/>
          <w:placeholder>
            <w:docPart w:val="6F518DE2C7954FD3A458A847E485164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D557F" w:rsidRPr="00007346">
            <w:rPr>
              <w:color w:val="auto"/>
              <w:sz w:val="20"/>
              <w:szCs w:val="22"/>
            </w:rPr>
            <w:t xml:space="preserve">Buraydah Private Colleges, </w:t>
          </w:r>
          <w:proofErr w:type="spellStart"/>
          <w:r w:rsidR="004D557F" w:rsidRPr="00007346">
            <w:rPr>
              <w:color w:val="auto"/>
              <w:sz w:val="20"/>
              <w:szCs w:val="22"/>
            </w:rPr>
            <w:t>Buraydah</w:t>
          </w:r>
          <w:proofErr w:type="spellEnd"/>
          <w:r w:rsidR="004D557F" w:rsidRPr="00007346">
            <w:rPr>
              <w:color w:val="auto"/>
              <w:sz w:val="20"/>
              <w:szCs w:val="22"/>
            </w:rPr>
            <w:t>, Al-</w:t>
          </w:r>
          <w:proofErr w:type="spellStart"/>
          <w:r w:rsidR="004D557F" w:rsidRPr="00007346">
            <w:rPr>
              <w:color w:val="auto"/>
              <w:sz w:val="20"/>
              <w:szCs w:val="22"/>
            </w:rPr>
            <w:t>Qassim</w:t>
          </w:r>
          <w:proofErr w:type="spellEnd"/>
        </w:sdtContent>
      </w:sdt>
      <w:r w:rsidR="003A518C" w:rsidRPr="00007346">
        <w:rPr>
          <w:color w:val="auto"/>
          <w:sz w:val="20"/>
          <w:szCs w:val="22"/>
        </w:rPr>
        <w:t> | </w:t>
      </w:r>
      <w:sdt>
        <w:sdtPr>
          <w:rPr>
            <w:color w:val="auto"/>
            <w:sz w:val="20"/>
            <w:szCs w:val="22"/>
          </w:rPr>
          <w:alias w:val="Telephone"/>
          <w:tag w:val=""/>
          <w:id w:val="-1416317146"/>
          <w:placeholder>
            <w:docPart w:val="2F96E66A36C74578A915748BE68592E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33DD3">
            <w:rPr>
              <w:color w:val="auto"/>
              <w:sz w:val="20"/>
              <w:szCs w:val="22"/>
            </w:rPr>
            <w:t>+968-9286-9198</w:t>
          </w:r>
        </w:sdtContent>
      </w:sdt>
      <w:r w:rsidR="003A518C" w:rsidRPr="00007346">
        <w:rPr>
          <w:color w:val="auto"/>
          <w:sz w:val="20"/>
          <w:szCs w:val="22"/>
        </w:rPr>
        <w:t> | </w:t>
      </w:r>
      <w:sdt>
        <w:sdtPr>
          <w:rPr>
            <w:color w:val="auto"/>
            <w:sz w:val="20"/>
            <w:szCs w:val="22"/>
          </w:rPr>
          <w:alias w:val="Email"/>
          <w:tag w:val=""/>
          <w:id w:val="-391963670"/>
          <w:placeholder>
            <w:docPart w:val="9358E786A68F4FDBB732354CD660B00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43303" w:rsidRPr="00007346">
            <w:rPr>
              <w:color w:val="auto"/>
              <w:sz w:val="20"/>
              <w:szCs w:val="22"/>
            </w:rPr>
            <w:t>princebabar9@gmail.com</w:t>
          </w:r>
        </w:sdtContent>
      </w:sdt>
    </w:p>
    <w:p w:rsidR="001A2FAE" w:rsidRPr="0068007B" w:rsidRDefault="003A518C">
      <w:pPr>
        <w:pStyle w:val="SectionHeading"/>
        <w:spacing w:before="720"/>
        <w:rPr>
          <w:color w:val="auto"/>
          <w:sz w:val="28"/>
          <w:szCs w:val="22"/>
        </w:rPr>
      </w:pPr>
      <w:r w:rsidRPr="0068007B">
        <w:rPr>
          <w:color w:val="auto"/>
          <w:sz w:val="28"/>
          <w:szCs w:val="22"/>
        </w:rPr>
        <w:t>Objective</w:t>
      </w:r>
      <w:r w:rsidR="000162F4">
        <w:rPr>
          <w:color w:val="auto"/>
          <w:sz w:val="28"/>
          <w:szCs w:val="22"/>
        </w:rPr>
        <w:t>s</w:t>
      </w:r>
    </w:p>
    <w:p w:rsidR="0068007B" w:rsidRPr="00BF1FAF" w:rsidRDefault="00AE1D74" w:rsidP="0088666C">
      <w:pPr>
        <w:ind w:left="720"/>
        <w:jc w:val="both"/>
        <w:rPr>
          <w:rFonts w:cstheme="majorBidi"/>
          <w:sz w:val="22"/>
          <w:szCs w:val="22"/>
        </w:rPr>
      </w:pPr>
      <w:r w:rsidRPr="00AE1D74">
        <w:rPr>
          <w:rFonts w:cstheme="majorBidi"/>
          <w:sz w:val="22"/>
          <w:szCs w:val="22"/>
        </w:rPr>
        <w:t>I am a CELTA certified, self-motivated and ambitious teacher who believes in making the students appreciate the importance of English Language in our day to day life.</w:t>
      </w:r>
      <w:r w:rsidR="001A79DE">
        <w:rPr>
          <w:rFonts w:cstheme="majorBidi"/>
          <w:sz w:val="22"/>
          <w:szCs w:val="22"/>
        </w:rPr>
        <w:t xml:space="preserve"> I am looking for</w:t>
      </w:r>
      <w:r w:rsidR="0068007B" w:rsidRPr="00BF1FAF">
        <w:rPr>
          <w:rFonts w:cstheme="majorBidi"/>
          <w:sz w:val="22"/>
          <w:szCs w:val="22"/>
        </w:rPr>
        <w:t xml:space="preserve"> get</w:t>
      </w:r>
      <w:r w:rsidR="001A79DE">
        <w:rPr>
          <w:rFonts w:cstheme="majorBidi"/>
          <w:sz w:val="22"/>
          <w:szCs w:val="22"/>
        </w:rPr>
        <w:t>ting</w:t>
      </w:r>
      <w:r w:rsidR="0068007B" w:rsidRPr="00BF1FAF">
        <w:rPr>
          <w:rFonts w:cstheme="majorBidi"/>
          <w:sz w:val="22"/>
          <w:szCs w:val="22"/>
        </w:rPr>
        <w:t xml:space="preserve"> a job in an institution where my knowledge and experience may be exploited to the full extent.</w:t>
      </w:r>
    </w:p>
    <w:p w:rsidR="00B84245" w:rsidRPr="000F5F4C" w:rsidRDefault="00B84245" w:rsidP="00B84245">
      <w:pPr>
        <w:pStyle w:val="SectionHeading"/>
        <w:rPr>
          <w:color w:val="auto"/>
          <w:sz w:val="28"/>
          <w:szCs w:val="22"/>
        </w:rPr>
      </w:pPr>
      <w:r w:rsidRPr="000F5F4C">
        <w:rPr>
          <w:color w:val="auto"/>
          <w:sz w:val="28"/>
          <w:szCs w:val="22"/>
        </w:rPr>
        <w:t>Experience</w:t>
      </w:r>
    </w:p>
    <w:sdt>
      <w:sdtPr>
        <w:rPr>
          <w:b w:val="0"/>
          <w:bCs w:val="0"/>
          <w:caps w:val="0"/>
          <w:color w:val="auto"/>
          <w:sz w:val="24"/>
          <w:szCs w:val="28"/>
        </w:rPr>
        <w:id w:val="1832101304"/>
      </w:sdtPr>
      <w:sdtEndPr/>
      <w:sdtContent>
        <w:p w:rsidR="00407A62" w:rsidRPr="0073500D" w:rsidRDefault="00407A62" w:rsidP="00CB6500">
          <w:pPr>
            <w:pStyle w:val="Subsection"/>
            <w:spacing w:before="100"/>
            <w:rPr>
              <w:color w:val="auto"/>
              <w:sz w:val="24"/>
              <w:szCs w:val="24"/>
            </w:rPr>
          </w:pPr>
          <w:r w:rsidRPr="0073500D">
            <w:rPr>
              <w:color w:val="auto"/>
              <w:sz w:val="24"/>
              <w:szCs w:val="24"/>
            </w:rPr>
            <w:t>Lecturer in English | buraydah privat</w:t>
          </w:r>
          <w:r w:rsidR="00CB6500">
            <w:rPr>
              <w:color w:val="auto"/>
              <w:sz w:val="24"/>
              <w:szCs w:val="24"/>
            </w:rPr>
            <w:t>e collges, ksa | 15-oct-2011 02-Jan-2020</w:t>
          </w:r>
        </w:p>
        <w:p w:rsidR="00407A62" w:rsidRPr="00166D1B" w:rsidRDefault="00407A62" w:rsidP="00407A62">
          <w:pPr>
            <w:pStyle w:val="ListBullet"/>
            <w:rPr>
              <w:color w:val="auto"/>
              <w:sz w:val="24"/>
              <w:szCs w:val="24"/>
            </w:rPr>
          </w:pPr>
          <w:r w:rsidRPr="00166D1B">
            <w:rPr>
              <w:color w:val="auto"/>
              <w:sz w:val="24"/>
              <w:szCs w:val="24"/>
            </w:rPr>
            <w:t xml:space="preserve">Preparing the students for </w:t>
          </w:r>
          <w:r w:rsidRPr="008E60AE">
            <w:rPr>
              <w:color w:val="auto"/>
              <w:sz w:val="24"/>
              <w:szCs w:val="24"/>
              <w:highlight w:val="yellow"/>
            </w:rPr>
            <w:t>IELTS Exam</w:t>
          </w:r>
          <w:r>
            <w:rPr>
              <w:color w:val="auto"/>
              <w:sz w:val="24"/>
              <w:szCs w:val="24"/>
            </w:rPr>
            <w:t xml:space="preserve"> (General and Academic Modules)</w:t>
          </w:r>
          <w:r w:rsidRPr="00166D1B">
            <w:rPr>
              <w:color w:val="auto"/>
              <w:sz w:val="24"/>
              <w:szCs w:val="24"/>
            </w:rPr>
            <w:t xml:space="preserve"> and train them for </w:t>
          </w:r>
          <w:r w:rsidRPr="00A36CDF">
            <w:rPr>
              <w:color w:val="auto"/>
              <w:sz w:val="24"/>
              <w:szCs w:val="24"/>
              <w:highlight w:val="yellow"/>
            </w:rPr>
            <w:t>IELTS Exam in Buraydah Colleges</w:t>
          </w:r>
        </w:p>
        <w:p w:rsidR="00407A62" w:rsidRPr="00166D1B" w:rsidRDefault="00407A62" w:rsidP="00407A62">
          <w:pPr>
            <w:pStyle w:val="ListBullet"/>
            <w:rPr>
              <w:color w:val="auto"/>
              <w:sz w:val="24"/>
              <w:szCs w:val="24"/>
            </w:rPr>
          </w:pPr>
          <w:r w:rsidRPr="00166D1B">
            <w:rPr>
              <w:color w:val="auto"/>
              <w:sz w:val="24"/>
              <w:szCs w:val="24"/>
            </w:rPr>
            <w:t>Teaching Bachelors English and Preparatory Year Program (PYP)</w:t>
          </w:r>
        </w:p>
        <w:p w:rsidR="00407A62" w:rsidRPr="00C36376" w:rsidRDefault="00407A62" w:rsidP="00407A62">
          <w:pPr>
            <w:pStyle w:val="ListBullet"/>
            <w:rPr>
              <w:color w:val="auto"/>
              <w:sz w:val="24"/>
              <w:szCs w:val="24"/>
            </w:rPr>
          </w:pPr>
          <w:r w:rsidRPr="00166D1B">
            <w:rPr>
              <w:color w:val="auto"/>
              <w:sz w:val="24"/>
              <w:szCs w:val="24"/>
            </w:rPr>
            <w:t>Teaching Reading, Writing, Grammar, Speaking</w:t>
          </w:r>
        </w:p>
        <w:p w:rsidR="00C36376" w:rsidRPr="00BC6A4E" w:rsidRDefault="00C36376" w:rsidP="00C36376">
          <w:pPr>
            <w:pStyle w:val="Subsection"/>
            <w:ind w:left="144"/>
            <w:rPr>
              <w:color w:val="auto"/>
              <w:sz w:val="24"/>
              <w:szCs w:val="28"/>
            </w:rPr>
          </w:pPr>
          <w:r w:rsidRPr="00BC6A4E">
            <w:rPr>
              <w:color w:val="auto"/>
              <w:sz w:val="24"/>
              <w:szCs w:val="28"/>
            </w:rPr>
            <w:t>ielts administrator and invigilator | british council ksa, Kingdom of</w:t>
          </w:r>
          <w:r w:rsidR="00F33DD3">
            <w:rPr>
              <w:color w:val="auto"/>
              <w:sz w:val="24"/>
              <w:szCs w:val="28"/>
            </w:rPr>
            <w:t xml:space="preserve"> saudi arabia| june 2014 to January 2020</w:t>
          </w:r>
        </w:p>
        <w:p w:rsidR="000339C4" w:rsidRPr="000339C4" w:rsidRDefault="000339C4" w:rsidP="000339C4">
          <w:pPr>
            <w:pStyle w:val="ListBullet"/>
            <w:rPr>
              <w:color w:val="auto"/>
              <w:sz w:val="24"/>
              <w:szCs w:val="24"/>
              <w:highlight w:val="yellow"/>
            </w:rPr>
          </w:pPr>
          <w:r w:rsidRPr="002D3AD2">
            <w:rPr>
              <w:color w:val="auto"/>
              <w:sz w:val="24"/>
              <w:szCs w:val="24"/>
              <w:highlight w:val="yellow"/>
            </w:rPr>
            <w:t xml:space="preserve">Supervising the IELTS EXAM </w:t>
          </w:r>
        </w:p>
        <w:p w:rsidR="00372929" w:rsidRDefault="00C36376" w:rsidP="00C36376">
          <w:pPr>
            <w:pStyle w:val="ListBullet"/>
            <w:rPr>
              <w:color w:val="auto"/>
              <w:sz w:val="24"/>
              <w:szCs w:val="28"/>
            </w:rPr>
          </w:pPr>
          <w:r w:rsidRPr="0075317F">
            <w:rPr>
              <w:color w:val="auto"/>
              <w:sz w:val="24"/>
              <w:szCs w:val="28"/>
            </w:rPr>
            <w:t xml:space="preserve">Conducting, managing and supervising </w:t>
          </w:r>
          <w:r w:rsidRPr="00BC646E">
            <w:rPr>
              <w:color w:val="auto"/>
              <w:sz w:val="24"/>
              <w:szCs w:val="28"/>
              <w:highlight w:val="yellow"/>
            </w:rPr>
            <w:t>IELTS Examination in Buraydah Colleges</w:t>
          </w:r>
          <w:r w:rsidRPr="0075317F">
            <w:rPr>
              <w:color w:val="auto"/>
              <w:sz w:val="24"/>
              <w:szCs w:val="28"/>
            </w:rPr>
            <w:t xml:space="preserve"> under British Council, KSA.</w:t>
          </w:r>
        </w:p>
        <w:p w:rsidR="00372929" w:rsidRDefault="00372929" w:rsidP="00372929">
          <w:pPr>
            <w:pStyle w:val="ListBulle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  <w:t xml:space="preserve">Conducting the </w:t>
          </w:r>
          <w:r w:rsidRPr="00A36CDF">
            <w:rPr>
              <w:color w:val="auto"/>
              <w:sz w:val="24"/>
              <w:szCs w:val="24"/>
              <w:highlight w:val="yellow"/>
            </w:rPr>
            <w:t>IELTS Exam</w:t>
          </w:r>
          <w:r>
            <w:rPr>
              <w:color w:val="auto"/>
              <w:sz w:val="24"/>
              <w:szCs w:val="24"/>
            </w:rPr>
            <w:t xml:space="preserve"> and meeting the standards of British Council KSA</w:t>
          </w:r>
        </w:p>
        <w:p w:rsidR="00372929" w:rsidRPr="00B555DC" w:rsidRDefault="00372929" w:rsidP="00372929">
          <w:pPr>
            <w:pStyle w:val="ListBullet"/>
            <w:rPr>
              <w:color w:val="auto"/>
              <w:sz w:val="24"/>
              <w:szCs w:val="24"/>
            </w:rPr>
          </w:pPr>
          <w:r w:rsidRPr="00B555DC">
            <w:rPr>
              <w:rFonts w:cs="Helvetica"/>
              <w:color w:val="auto"/>
              <w:sz w:val="24"/>
              <w:szCs w:val="24"/>
              <w:shd w:val="clear" w:color="auto" w:fill="FFFFFF"/>
            </w:rPr>
            <w:t>Arrange exam venues and logistics in accordance with local requirements and Exams Quality Standards.</w:t>
          </w:r>
        </w:p>
        <w:p w:rsidR="00372929" w:rsidRPr="00B555DC" w:rsidRDefault="00372929" w:rsidP="00372929">
          <w:pPr>
            <w:pStyle w:val="ListBullet"/>
            <w:rPr>
              <w:color w:val="auto"/>
              <w:sz w:val="24"/>
              <w:szCs w:val="24"/>
            </w:rPr>
          </w:pPr>
          <w:r w:rsidRPr="00B555DC">
            <w:rPr>
              <w:rFonts w:cs="Helvetica"/>
              <w:color w:val="auto"/>
              <w:sz w:val="24"/>
              <w:szCs w:val="24"/>
              <w:shd w:val="clear" w:color="auto" w:fill="FFFFFF"/>
            </w:rPr>
            <w:t>Handling candidates’ registration, including certain processes of verification.</w:t>
          </w:r>
        </w:p>
        <w:p w:rsidR="00C36376" w:rsidRPr="00372929" w:rsidRDefault="00372929" w:rsidP="00372929">
          <w:pPr>
            <w:pStyle w:val="ListBullet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  <w:t>Invigilating IELTS Exam</w:t>
          </w:r>
        </w:p>
      </w:sdtContent>
    </w:sdt>
    <w:p w:rsidR="00C36376" w:rsidRDefault="00C36376" w:rsidP="00C36376">
      <w:pPr>
        <w:pStyle w:val="ListBullet"/>
        <w:numPr>
          <w:ilvl w:val="0"/>
          <w:numId w:val="0"/>
        </w:numPr>
        <w:ind w:left="144"/>
        <w:rPr>
          <w:szCs w:val="24"/>
        </w:rPr>
      </w:pPr>
    </w:p>
    <w:sdt>
      <w:sdtPr>
        <w:rPr>
          <w:b w:val="0"/>
          <w:bCs w:val="0"/>
          <w:caps w:val="0"/>
          <w:color w:val="auto"/>
          <w:sz w:val="22"/>
          <w:szCs w:val="24"/>
        </w:rPr>
        <w:id w:val="417760904"/>
      </w:sdtPr>
      <w:sdtEndPr>
        <w:rPr>
          <w:sz w:val="24"/>
          <w:szCs w:val="28"/>
        </w:rPr>
      </w:sdtEndPr>
      <w:sdtContent>
        <w:sdt>
          <w:sdtPr>
            <w:rPr>
              <w:b w:val="0"/>
              <w:bCs w:val="0"/>
              <w:caps w:val="0"/>
              <w:color w:val="auto"/>
              <w:sz w:val="22"/>
              <w:szCs w:val="24"/>
            </w:rPr>
            <w:id w:val="-1773932447"/>
          </w:sdtPr>
          <w:sdtEndPr>
            <w:rPr>
              <w:sz w:val="24"/>
              <w:szCs w:val="28"/>
            </w:rPr>
          </w:sdtEndPr>
          <w:sdtContent>
            <w:p w:rsidR="00B84245" w:rsidRPr="00BC6A4E" w:rsidRDefault="008D38A9" w:rsidP="008D38A9">
              <w:pPr>
                <w:pStyle w:val="Subsection"/>
                <w:rPr>
                  <w:color w:val="auto"/>
                  <w:sz w:val="24"/>
                  <w:szCs w:val="28"/>
                </w:rPr>
              </w:pPr>
              <w:r w:rsidRPr="00BC6A4E">
                <w:rPr>
                  <w:color w:val="auto"/>
                  <w:sz w:val="24"/>
                  <w:szCs w:val="28"/>
                </w:rPr>
                <w:t>lecturer in English</w:t>
              </w:r>
              <w:r w:rsidR="00B84245" w:rsidRPr="00BC6A4E">
                <w:rPr>
                  <w:color w:val="auto"/>
                  <w:sz w:val="24"/>
                  <w:szCs w:val="28"/>
                </w:rPr>
                <w:t> | acme college of excellence, pakistan | </w:t>
              </w:r>
              <w:r w:rsidR="007C5A7D" w:rsidRPr="00BC6A4E">
                <w:rPr>
                  <w:color w:val="auto"/>
                  <w:sz w:val="24"/>
                  <w:szCs w:val="28"/>
                </w:rPr>
                <w:t>nov</w:t>
              </w:r>
              <w:r w:rsidR="00B84245" w:rsidRPr="00BC6A4E">
                <w:rPr>
                  <w:color w:val="auto"/>
                  <w:sz w:val="24"/>
                  <w:szCs w:val="28"/>
                </w:rPr>
                <w:t>-2008 to june 2011</w:t>
              </w:r>
            </w:p>
            <w:p w:rsidR="00B84245" w:rsidRPr="0075317F" w:rsidRDefault="00677B35" w:rsidP="00677B35">
              <w:pPr>
                <w:pStyle w:val="ListBullet"/>
                <w:rPr>
                  <w:color w:val="auto"/>
                  <w:sz w:val="24"/>
                  <w:szCs w:val="28"/>
                </w:rPr>
              </w:pPr>
              <w:r w:rsidRPr="0075317F">
                <w:rPr>
                  <w:color w:val="auto"/>
                  <w:sz w:val="24"/>
                  <w:szCs w:val="28"/>
                </w:rPr>
                <w:t xml:space="preserve">Teach English course according to </w:t>
              </w:r>
              <w:r w:rsidR="00601461" w:rsidRPr="0075317F">
                <w:rPr>
                  <w:color w:val="auto"/>
                  <w:sz w:val="24"/>
                  <w:szCs w:val="28"/>
                </w:rPr>
                <w:t xml:space="preserve">prescribed </w:t>
              </w:r>
              <w:r w:rsidR="00716F80" w:rsidRPr="0075317F">
                <w:rPr>
                  <w:color w:val="auto"/>
                  <w:sz w:val="24"/>
                  <w:szCs w:val="28"/>
                </w:rPr>
                <w:t>outlines and recommended books.</w:t>
              </w:r>
            </w:p>
          </w:sdtContent>
        </w:sdt>
      </w:sdtContent>
    </w:sdt>
    <w:p w:rsidR="001A2FAE" w:rsidRPr="001B166E" w:rsidRDefault="003A518C" w:rsidP="00535209">
      <w:pPr>
        <w:pStyle w:val="SectionHeading"/>
        <w:tabs>
          <w:tab w:val="left" w:pos="4005"/>
        </w:tabs>
        <w:rPr>
          <w:color w:val="auto"/>
        </w:rPr>
      </w:pPr>
      <w:r w:rsidRPr="001B166E">
        <w:rPr>
          <w:color w:val="auto"/>
          <w:u w:val="single"/>
        </w:rPr>
        <w:t>Education</w:t>
      </w:r>
      <w:r w:rsidR="00535209" w:rsidRPr="001B166E">
        <w:rPr>
          <w:color w:val="auto"/>
        </w:rPr>
        <w:tab/>
      </w:r>
    </w:p>
    <w:p w:rsidR="00671044" w:rsidRDefault="00671044" w:rsidP="00671044">
      <w:pPr>
        <w:pStyle w:val="Subsection"/>
        <w:spacing w:before="100"/>
        <w:rPr>
          <w:bCs w:val="0"/>
          <w:sz w:val="22"/>
          <w:szCs w:val="22"/>
        </w:rPr>
      </w:pPr>
      <w:r w:rsidRPr="001B166E">
        <w:rPr>
          <w:bCs w:val="0"/>
          <w:sz w:val="22"/>
          <w:szCs w:val="22"/>
          <w:highlight w:val="yellow"/>
        </w:rPr>
        <w:t>CELTA</w:t>
      </w:r>
      <w:r>
        <w:rPr>
          <w:bCs w:val="0"/>
          <w:sz w:val="22"/>
          <w:szCs w:val="22"/>
        </w:rPr>
        <w:t xml:space="preserve"> </w:t>
      </w:r>
      <w:r w:rsidRPr="008278C2">
        <w:rPr>
          <w:color w:val="auto"/>
          <w:sz w:val="22"/>
          <w:szCs w:val="24"/>
        </w:rPr>
        <w:t>| </w:t>
      </w:r>
      <w:r>
        <w:rPr>
          <w:color w:val="auto"/>
          <w:sz w:val="22"/>
          <w:szCs w:val="24"/>
        </w:rPr>
        <w:t>2018</w:t>
      </w:r>
      <w:r w:rsidRPr="008278C2">
        <w:rPr>
          <w:color w:val="auto"/>
          <w:sz w:val="22"/>
          <w:szCs w:val="24"/>
        </w:rPr>
        <w:t> |</w:t>
      </w:r>
      <w:r>
        <w:rPr>
          <w:bCs w:val="0"/>
          <w:sz w:val="22"/>
          <w:szCs w:val="22"/>
        </w:rPr>
        <w:t xml:space="preserve"> </w:t>
      </w:r>
      <w:r w:rsidRPr="00671044">
        <w:rPr>
          <w:bCs w:val="0"/>
          <w:sz w:val="22"/>
          <w:szCs w:val="22"/>
        </w:rPr>
        <w:t xml:space="preserve">University of Cambridge </w:t>
      </w:r>
    </w:p>
    <w:p w:rsidR="00F65471" w:rsidRPr="00F65471" w:rsidRDefault="00F65471" w:rsidP="00F65471">
      <w:pPr>
        <w:pStyle w:val="Subsection"/>
        <w:numPr>
          <w:ilvl w:val="0"/>
          <w:numId w:val="7"/>
        </w:numPr>
        <w:spacing w:before="100"/>
        <w:rPr>
          <w:b w:val="0"/>
          <w:color w:val="auto"/>
          <w:sz w:val="24"/>
          <w:szCs w:val="28"/>
        </w:rPr>
      </w:pPr>
      <w:r>
        <w:rPr>
          <w:b w:val="0"/>
          <w:caps w:val="0"/>
          <w:color w:val="auto"/>
          <w:sz w:val="24"/>
          <w:szCs w:val="28"/>
        </w:rPr>
        <w:t>Certificate In English Language Teaching To Adults</w:t>
      </w:r>
    </w:p>
    <w:p w:rsidR="001A2FAE" w:rsidRPr="008278C2" w:rsidRDefault="005872C4" w:rsidP="00E10070">
      <w:pPr>
        <w:pStyle w:val="Subsection"/>
        <w:spacing w:before="100"/>
        <w:rPr>
          <w:color w:val="auto"/>
          <w:sz w:val="22"/>
          <w:szCs w:val="24"/>
        </w:rPr>
      </w:pPr>
      <w:r w:rsidRPr="008278C2">
        <w:rPr>
          <w:color w:val="auto"/>
          <w:sz w:val="22"/>
          <w:szCs w:val="24"/>
        </w:rPr>
        <w:lastRenderedPageBreak/>
        <w:t>M.Phil</w:t>
      </w:r>
      <w:r w:rsidR="003A518C" w:rsidRPr="008278C2">
        <w:rPr>
          <w:color w:val="auto"/>
          <w:sz w:val="22"/>
          <w:szCs w:val="24"/>
        </w:rPr>
        <w:t> | </w:t>
      </w:r>
      <w:r w:rsidR="00F02116" w:rsidRPr="008278C2">
        <w:rPr>
          <w:color w:val="auto"/>
          <w:sz w:val="22"/>
          <w:szCs w:val="24"/>
        </w:rPr>
        <w:t>2013</w:t>
      </w:r>
      <w:r w:rsidR="003A518C" w:rsidRPr="008278C2">
        <w:rPr>
          <w:color w:val="auto"/>
          <w:sz w:val="22"/>
          <w:szCs w:val="24"/>
        </w:rPr>
        <w:t> | </w:t>
      </w:r>
      <w:r w:rsidR="00E10070" w:rsidRPr="008278C2">
        <w:rPr>
          <w:color w:val="auto"/>
          <w:sz w:val="22"/>
          <w:szCs w:val="24"/>
        </w:rPr>
        <w:t>G. C. Universtiy faisalabad</w:t>
      </w:r>
    </w:p>
    <w:p w:rsidR="001A2FAE" w:rsidRPr="008278C2" w:rsidRDefault="003A518C" w:rsidP="003A20B5">
      <w:pPr>
        <w:pStyle w:val="ListBullet"/>
        <w:rPr>
          <w:color w:val="auto"/>
          <w:sz w:val="22"/>
          <w:szCs w:val="24"/>
        </w:rPr>
      </w:pPr>
      <w:r w:rsidRPr="008278C2">
        <w:rPr>
          <w:color w:val="auto"/>
          <w:sz w:val="22"/>
          <w:szCs w:val="24"/>
        </w:rPr>
        <w:t xml:space="preserve">Major: </w:t>
      </w:r>
      <w:r w:rsidR="003A20B5" w:rsidRPr="008278C2">
        <w:rPr>
          <w:color w:val="auto"/>
          <w:sz w:val="22"/>
          <w:szCs w:val="24"/>
        </w:rPr>
        <w:t>Applied Linguistics</w:t>
      </w:r>
    </w:p>
    <w:p w:rsidR="001A2FAE" w:rsidRPr="008278C2" w:rsidRDefault="003A518C" w:rsidP="003609C6">
      <w:pPr>
        <w:pStyle w:val="ListBullet"/>
        <w:rPr>
          <w:color w:val="auto"/>
          <w:sz w:val="22"/>
          <w:szCs w:val="24"/>
        </w:rPr>
      </w:pPr>
      <w:r w:rsidRPr="008278C2">
        <w:rPr>
          <w:color w:val="auto"/>
          <w:sz w:val="22"/>
          <w:szCs w:val="24"/>
        </w:rPr>
        <w:t xml:space="preserve">Minor: </w:t>
      </w:r>
      <w:r w:rsidR="003609C6" w:rsidRPr="008278C2">
        <w:rPr>
          <w:color w:val="auto"/>
          <w:sz w:val="22"/>
          <w:szCs w:val="24"/>
        </w:rPr>
        <w:t xml:space="preserve">Stylistics, </w:t>
      </w:r>
      <w:r w:rsidR="00AE2E72" w:rsidRPr="008278C2">
        <w:rPr>
          <w:color w:val="auto"/>
          <w:sz w:val="22"/>
          <w:szCs w:val="24"/>
        </w:rPr>
        <w:t>Applied Linguistics</w:t>
      </w:r>
      <w:r w:rsidR="003E3D71" w:rsidRPr="008278C2">
        <w:rPr>
          <w:color w:val="auto"/>
          <w:sz w:val="22"/>
          <w:szCs w:val="24"/>
        </w:rPr>
        <w:t xml:space="preserve">, </w:t>
      </w:r>
      <w:r w:rsidR="001C6D33" w:rsidRPr="008278C2">
        <w:rPr>
          <w:color w:val="auto"/>
          <w:sz w:val="22"/>
          <w:szCs w:val="24"/>
        </w:rPr>
        <w:t>Phonetics and Phonology</w:t>
      </w:r>
      <w:r w:rsidR="00827AE7" w:rsidRPr="008278C2">
        <w:rPr>
          <w:color w:val="auto"/>
          <w:sz w:val="22"/>
          <w:szCs w:val="24"/>
        </w:rPr>
        <w:t>, Critical Discourse Analysis</w:t>
      </w:r>
    </w:p>
    <w:p w:rsidR="001A2FAE" w:rsidRPr="008278C2" w:rsidRDefault="003A518C" w:rsidP="008B0FAC">
      <w:pPr>
        <w:pStyle w:val="ListBullet"/>
        <w:rPr>
          <w:color w:val="auto"/>
          <w:sz w:val="22"/>
          <w:szCs w:val="24"/>
        </w:rPr>
      </w:pPr>
      <w:r w:rsidRPr="008278C2">
        <w:rPr>
          <w:color w:val="auto"/>
          <w:sz w:val="22"/>
          <w:szCs w:val="24"/>
        </w:rPr>
        <w:t xml:space="preserve">Related coursework: </w:t>
      </w:r>
      <w:r w:rsidR="00EF4034" w:rsidRPr="008278C2">
        <w:rPr>
          <w:color w:val="auto"/>
          <w:sz w:val="22"/>
          <w:szCs w:val="24"/>
        </w:rPr>
        <w:t>Research Methodology</w:t>
      </w:r>
    </w:p>
    <w:sdt>
      <w:sdtPr>
        <w:rPr>
          <w:b w:val="0"/>
          <w:bCs w:val="0"/>
          <w:caps w:val="0"/>
          <w:color w:val="auto"/>
          <w:sz w:val="22"/>
          <w:szCs w:val="24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auto"/>
              <w:sz w:val="22"/>
              <w:szCs w:val="24"/>
            </w:rPr>
            <w:id w:val="-514004892"/>
          </w:sdtPr>
          <w:sdtEndPr/>
          <w:sdtContent>
            <w:p w:rsidR="001A2FAE" w:rsidRPr="008278C2" w:rsidRDefault="001C73B0" w:rsidP="00FB3344">
              <w:pPr>
                <w:pStyle w:val="Subsection"/>
                <w:rPr>
                  <w:color w:val="auto"/>
                  <w:sz w:val="22"/>
                  <w:szCs w:val="24"/>
                </w:rPr>
              </w:pPr>
              <w:r w:rsidRPr="008278C2">
                <w:rPr>
                  <w:color w:val="auto"/>
                  <w:sz w:val="22"/>
                  <w:szCs w:val="24"/>
                </w:rPr>
                <w:t>Masters</w:t>
              </w:r>
              <w:r w:rsidR="003A518C" w:rsidRPr="008278C2">
                <w:rPr>
                  <w:color w:val="auto"/>
                  <w:sz w:val="22"/>
                  <w:szCs w:val="24"/>
                </w:rPr>
                <w:t> | </w:t>
              </w:r>
              <w:r w:rsidRPr="008278C2">
                <w:rPr>
                  <w:color w:val="auto"/>
                  <w:sz w:val="22"/>
                  <w:szCs w:val="24"/>
                </w:rPr>
                <w:t>2008</w:t>
              </w:r>
              <w:r w:rsidR="003A518C" w:rsidRPr="008278C2">
                <w:rPr>
                  <w:color w:val="auto"/>
                  <w:sz w:val="22"/>
                  <w:szCs w:val="24"/>
                </w:rPr>
                <w:t> | </w:t>
              </w:r>
              <w:r w:rsidR="004E449E" w:rsidRPr="008278C2">
                <w:rPr>
                  <w:color w:val="auto"/>
                  <w:sz w:val="22"/>
                  <w:szCs w:val="24"/>
                </w:rPr>
                <w:t>UNIVERSITY OF</w:t>
              </w:r>
              <w:r w:rsidR="00FB3344" w:rsidRPr="008278C2">
                <w:rPr>
                  <w:color w:val="auto"/>
                  <w:sz w:val="22"/>
                  <w:szCs w:val="24"/>
                </w:rPr>
                <w:t xml:space="preserve"> sargodha</w:t>
              </w:r>
            </w:p>
            <w:p w:rsidR="001A2FAE" w:rsidRPr="009B16BF" w:rsidRDefault="003A518C" w:rsidP="004E449E">
              <w:pPr>
                <w:pStyle w:val="ListBullet"/>
                <w:rPr>
                  <w:color w:val="auto"/>
                  <w:sz w:val="22"/>
                  <w:szCs w:val="24"/>
                </w:rPr>
              </w:pPr>
              <w:r w:rsidRPr="009B16BF">
                <w:rPr>
                  <w:color w:val="auto"/>
                  <w:sz w:val="22"/>
                  <w:szCs w:val="24"/>
                </w:rPr>
                <w:t xml:space="preserve">Major: </w:t>
              </w:r>
              <w:r w:rsidR="004E449E" w:rsidRPr="009B16BF">
                <w:rPr>
                  <w:color w:val="auto"/>
                  <w:sz w:val="22"/>
                  <w:szCs w:val="24"/>
                </w:rPr>
                <w:t xml:space="preserve">English </w:t>
              </w:r>
            </w:p>
            <w:p w:rsidR="0036612C" w:rsidRPr="0036612C" w:rsidRDefault="003A518C" w:rsidP="00AA70DC">
              <w:pPr>
                <w:pStyle w:val="ListBullet"/>
                <w:rPr>
                  <w:color w:val="auto"/>
                </w:rPr>
              </w:pPr>
              <w:r w:rsidRPr="009B16BF">
                <w:rPr>
                  <w:color w:val="auto"/>
                  <w:sz w:val="22"/>
                  <w:szCs w:val="24"/>
                </w:rPr>
                <w:t xml:space="preserve">Minor: </w:t>
              </w:r>
              <w:r w:rsidR="004E449E" w:rsidRPr="009B16BF">
                <w:rPr>
                  <w:color w:val="auto"/>
                  <w:sz w:val="22"/>
                  <w:szCs w:val="24"/>
                </w:rPr>
                <w:t xml:space="preserve">English </w:t>
              </w:r>
              <w:r w:rsidR="00334703" w:rsidRPr="009B16BF">
                <w:rPr>
                  <w:color w:val="auto"/>
                  <w:sz w:val="22"/>
                  <w:szCs w:val="24"/>
                </w:rPr>
                <w:t>Linguistics, TEFL</w:t>
              </w:r>
            </w:p>
            <w:p w:rsidR="0036612C" w:rsidRPr="008278C2" w:rsidRDefault="0036612C" w:rsidP="00B05CBC">
              <w:pPr>
                <w:pStyle w:val="Subsection"/>
                <w:spacing w:before="100"/>
                <w:rPr>
                  <w:color w:val="auto"/>
                  <w:sz w:val="22"/>
                  <w:szCs w:val="24"/>
                </w:rPr>
              </w:pPr>
              <w:r>
                <w:rPr>
                  <w:color w:val="auto"/>
                  <w:sz w:val="22"/>
                  <w:szCs w:val="24"/>
                </w:rPr>
                <w:t>B</w:t>
              </w:r>
              <w:r w:rsidRPr="008278C2">
                <w:rPr>
                  <w:color w:val="auto"/>
                  <w:sz w:val="22"/>
                  <w:szCs w:val="24"/>
                </w:rPr>
                <w:t>.</w:t>
              </w:r>
              <w:r>
                <w:rPr>
                  <w:color w:val="auto"/>
                  <w:sz w:val="22"/>
                  <w:szCs w:val="24"/>
                </w:rPr>
                <w:t xml:space="preserve">A English </w:t>
              </w:r>
              <w:r w:rsidRPr="008278C2">
                <w:rPr>
                  <w:color w:val="auto"/>
                  <w:sz w:val="22"/>
                  <w:szCs w:val="24"/>
                </w:rPr>
                <w:t>| </w:t>
              </w:r>
              <w:r>
                <w:rPr>
                  <w:color w:val="auto"/>
                  <w:sz w:val="22"/>
                  <w:szCs w:val="24"/>
                </w:rPr>
                <w:t>2004</w:t>
              </w:r>
              <w:r w:rsidRPr="008278C2">
                <w:rPr>
                  <w:color w:val="auto"/>
                  <w:sz w:val="22"/>
                  <w:szCs w:val="24"/>
                </w:rPr>
                <w:t> | </w:t>
              </w:r>
              <w:r w:rsidR="00B05CBC" w:rsidRPr="008278C2">
                <w:rPr>
                  <w:color w:val="auto"/>
                  <w:sz w:val="22"/>
                  <w:szCs w:val="24"/>
                </w:rPr>
                <w:t>UNIVERSITY OF sargodha</w:t>
              </w:r>
            </w:p>
            <w:p w:rsidR="001A2FAE" w:rsidRPr="00AA70DC" w:rsidRDefault="0036612C" w:rsidP="00AA70DC">
              <w:pPr>
                <w:pStyle w:val="ListBullet"/>
                <w:rPr>
                  <w:color w:val="auto"/>
                  <w:sz w:val="22"/>
                  <w:szCs w:val="24"/>
                </w:rPr>
              </w:pPr>
              <w:r w:rsidRPr="008278C2">
                <w:rPr>
                  <w:color w:val="auto"/>
                  <w:sz w:val="22"/>
                  <w:szCs w:val="24"/>
                </w:rPr>
                <w:t xml:space="preserve">Major: </w:t>
              </w:r>
              <w:r w:rsidR="00A675C7">
                <w:rPr>
                  <w:color w:val="auto"/>
                  <w:sz w:val="22"/>
                  <w:szCs w:val="24"/>
                </w:rPr>
                <w:t>English</w:t>
              </w:r>
            </w:p>
          </w:sdtContent>
        </w:sdt>
      </w:sdtContent>
    </w:sdt>
    <w:p w:rsidR="001B3A61" w:rsidRPr="00964765" w:rsidRDefault="001B3A61" w:rsidP="001B3A61">
      <w:pPr>
        <w:pStyle w:val="SectionHeading"/>
        <w:rPr>
          <w:color w:val="auto"/>
        </w:rPr>
      </w:pPr>
      <w:r>
        <w:rPr>
          <w:color w:val="auto"/>
        </w:rPr>
        <w:t>Transferrable Skills</w:t>
      </w:r>
    </w:p>
    <w:p w:rsidR="001B3A61" w:rsidRPr="009B16BF" w:rsidRDefault="00932D6C" w:rsidP="001B3A61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Commitment</w:t>
      </w:r>
    </w:p>
    <w:p w:rsidR="001B3A61" w:rsidRPr="009B16BF" w:rsidRDefault="00932D6C" w:rsidP="001B3A61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Communication</w:t>
      </w:r>
    </w:p>
    <w:p w:rsidR="001B3A61" w:rsidRDefault="00F12162" w:rsidP="001B3A61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Computer Software Programs</w:t>
      </w:r>
    </w:p>
    <w:p w:rsidR="001B3A61" w:rsidRPr="007F2F9F" w:rsidRDefault="00F12162" w:rsidP="00531C50">
      <w:pPr>
        <w:pStyle w:val="ListBullet"/>
        <w:rPr>
          <w:color w:val="auto"/>
        </w:rPr>
      </w:pPr>
      <w:r>
        <w:rPr>
          <w:color w:val="auto"/>
          <w:sz w:val="22"/>
          <w:szCs w:val="24"/>
        </w:rPr>
        <w:t>Team work</w:t>
      </w:r>
    </w:p>
    <w:p w:rsidR="001A2FAE" w:rsidRPr="00964765" w:rsidRDefault="003A518C" w:rsidP="00625DD1">
      <w:pPr>
        <w:pStyle w:val="SectionHeading"/>
        <w:rPr>
          <w:color w:val="auto"/>
        </w:rPr>
      </w:pPr>
      <w:r w:rsidRPr="00964765">
        <w:rPr>
          <w:color w:val="auto"/>
        </w:rPr>
        <w:t>Skills &amp; Abilities</w:t>
      </w:r>
    </w:p>
    <w:p w:rsidR="00625DD1" w:rsidRPr="009B16BF" w:rsidRDefault="0079749A" w:rsidP="003F0B4D">
      <w:pPr>
        <w:pStyle w:val="ListBullet"/>
        <w:rPr>
          <w:color w:val="auto"/>
          <w:sz w:val="22"/>
          <w:szCs w:val="24"/>
        </w:rPr>
      </w:pPr>
      <w:r w:rsidRPr="009B16BF">
        <w:rPr>
          <w:color w:val="auto"/>
          <w:sz w:val="22"/>
          <w:szCs w:val="24"/>
        </w:rPr>
        <w:t xml:space="preserve">ELT, </w:t>
      </w:r>
      <w:r w:rsidR="00B260AC" w:rsidRPr="009B16BF">
        <w:rPr>
          <w:color w:val="auto"/>
          <w:sz w:val="22"/>
          <w:szCs w:val="24"/>
        </w:rPr>
        <w:t>EFL</w:t>
      </w:r>
    </w:p>
    <w:p w:rsidR="00621BF9" w:rsidRPr="009B16BF" w:rsidRDefault="00DC100B" w:rsidP="003F0B4D">
      <w:pPr>
        <w:pStyle w:val="ListBullet"/>
        <w:rPr>
          <w:color w:val="auto"/>
          <w:sz w:val="22"/>
          <w:szCs w:val="24"/>
        </w:rPr>
      </w:pPr>
      <w:r w:rsidRPr="009B16BF">
        <w:rPr>
          <w:color w:val="auto"/>
          <w:sz w:val="22"/>
          <w:szCs w:val="24"/>
        </w:rPr>
        <w:t>Phonetics, Phonology</w:t>
      </w:r>
    </w:p>
    <w:p w:rsidR="00DC100B" w:rsidRPr="009B16BF" w:rsidRDefault="00DC100B" w:rsidP="003F0B4D">
      <w:pPr>
        <w:pStyle w:val="ListBullet"/>
        <w:rPr>
          <w:color w:val="auto"/>
          <w:sz w:val="22"/>
          <w:szCs w:val="24"/>
        </w:rPr>
      </w:pPr>
      <w:r w:rsidRPr="009B16BF">
        <w:rPr>
          <w:color w:val="auto"/>
          <w:sz w:val="22"/>
          <w:szCs w:val="24"/>
        </w:rPr>
        <w:t>Research</w:t>
      </w:r>
    </w:p>
    <w:p w:rsidR="00F52EBE" w:rsidRPr="00BC443B" w:rsidRDefault="003F0B4D" w:rsidP="003F0B4D">
      <w:pPr>
        <w:pStyle w:val="ListBullet"/>
        <w:rPr>
          <w:color w:val="auto"/>
          <w:sz w:val="20"/>
          <w:szCs w:val="22"/>
        </w:rPr>
      </w:pPr>
      <w:r w:rsidRPr="009B16BF">
        <w:rPr>
          <w:color w:val="auto"/>
          <w:sz w:val="22"/>
          <w:szCs w:val="24"/>
        </w:rPr>
        <w:t>Excellent abilities to use computer, MS Office, internet.</w:t>
      </w:r>
    </w:p>
    <w:p w:rsidR="001A2FAE" w:rsidRPr="00284687" w:rsidRDefault="003A518C">
      <w:pPr>
        <w:pStyle w:val="Subsection"/>
        <w:rPr>
          <w:color w:val="auto"/>
          <w:sz w:val="24"/>
          <w:szCs w:val="26"/>
        </w:rPr>
      </w:pPr>
      <w:r w:rsidRPr="00284687">
        <w:rPr>
          <w:color w:val="auto"/>
          <w:sz w:val="24"/>
          <w:szCs w:val="26"/>
        </w:rPr>
        <w:t>Communication</w:t>
      </w:r>
    </w:p>
    <w:p w:rsidR="00F27F15" w:rsidRPr="00CA743F" w:rsidRDefault="00F27F15" w:rsidP="00F27F15">
      <w:pPr>
        <w:pStyle w:val="ListBullet"/>
        <w:jc w:val="both"/>
        <w:rPr>
          <w:b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 xml:space="preserve">Got 8 Bands in IELTS </w:t>
      </w:r>
      <w:r w:rsidRPr="005037A4">
        <w:rPr>
          <w:rStyle w:val="Hyperlink"/>
          <w:color w:val="auto"/>
          <w:sz w:val="24"/>
          <w:szCs w:val="24"/>
        </w:rPr>
        <w:t>(</w:t>
      </w:r>
      <w:r>
        <w:rPr>
          <w:rStyle w:val="Hyperlink"/>
          <w:color w:val="auto"/>
          <w:sz w:val="24"/>
          <w:szCs w:val="24"/>
        </w:rPr>
        <w:t>General Training 2018</w:t>
      </w:r>
      <w:r w:rsidRPr="005037A4">
        <w:rPr>
          <w:rStyle w:val="Hyperlink"/>
          <w:color w:val="auto"/>
          <w:sz w:val="24"/>
          <w:szCs w:val="24"/>
        </w:rPr>
        <w:t>).</w:t>
      </w:r>
    </w:p>
    <w:p w:rsidR="005037A4" w:rsidRPr="00CA743F" w:rsidRDefault="00F27F15" w:rsidP="00CA743F">
      <w:pPr>
        <w:pStyle w:val="ListBullet"/>
        <w:jc w:val="both"/>
        <w:rPr>
          <w:b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 xml:space="preserve">Got 7.5 Bands in IELTS </w:t>
      </w:r>
      <w:r w:rsidR="005037A4" w:rsidRPr="005037A4">
        <w:rPr>
          <w:rStyle w:val="Hyperlink"/>
          <w:color w:val="auto"/>
          <w:sz w:val="24"/>
          <w:szCs w:val="24"/>
        </w:rPr>
        <w:t>(Academic</w:t>
      </w:r>
      <w:r w:rsidR="00FC4734">
        <w:rPr>
          <w:rStyle w:val="Hyperlink"/>
          <w:color w:val="auto"/>
          <w:sz w:val="24"/>
          <w:szCs w:val="24"/>
        </w:rPr>
        <w:t xml:space="preserve"> 2013</w:t>
      </w:r>
      <w:r w:rsidR="005037A4" w:rsidRPr="005037A4">
        <w:rPr>
          <w:rStyle w:val="Hyperlink"/>
          <w:color w:val="auto"/>
          <w:sz w:val="24"/>
          <w:szCs w:val="24"/>
        </w:rPr>
        <w:t>).</w:t>
      </w:r>
    </w:p>
    <w:p w:rsidR="00B00ACD" w:rsidRPr="00964765" w:rsidRDefault="00B00ACD" w:rsidP="00B00ACD">
      <w:pPr>
        <w:pStyle w:val="SectionHeading"/>
        <w:rPr>
          <w:color w:val="auto"/>
        </w:rPr>
      </w:pPr>
      <w:r>
        <w:rPr>
          <w:color w:val="auto"/>
        </w:rPr>
        <w:t>Languages</w:t>
      </w:r>
    </w:p>
    <w:p w:rsidR="00B00ACD" w:rsidRPr="009B16BF" w:rsidRDefault="00B00ACD" w:rsidP="00B00ACD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English</w:t>
      </w:r>
    </w:p>
    <w:p w:rsidR="00B00ACD" w:rsidRPr="009B16BF" w:rsidRDefault="00B00ACD" w:rsidP="00B00ACD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Arabic</w:t>
      </w:r>
    </w:p>
    <w:p w:rsidR="001A2FAE" w:rsidRDefault="00B00ACD" w:rsidP="00532EC3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Urdu</w:t>
      </w:r>
    </w:p>
    <w:p w:rsidR="00FA0038" w:rsidRPr="00964765" w:rsidRDefault="00FA0038" w:rsidP="00FA0038">
      <w:pPr>
        <w:pStyle w:val="SectionHeading"/>
        <w:rPr>
          <w:color w:val="auto"/>
        </w:rPr>
      </w:pPr>
      <w:r>
        <w:rPr>
          <w:color w:val="auto"/>
        </w:rPr>
        <w:t>REFERENCE</w:t>
      </w:r>
    </w:p>
    <w:p w:rsidR="00FA0038" w:rsidRPr="00FA0038" w:rsidRDefault="008E3083" w:rsidP="00FA0038">
      <w:pPr>
        <w:pStyle w:val="ListBullet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>Will be furnished upon request.</w:t>
      </w:r>
      <w:bookmarkStart w:id="0" w:name="_GoBack"/>
      <w:bookmarkEnd w:id="0"/>
    </w:p>
    <w:sectPr w:rsidR="00FA0038" w:rsidRPr="00FA0038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4F" w:rsidRDefault="00AE2B4F">
      <w:pPr>
        <w:spacing w:after="0"/>
      </w:pPr>
      <w:r>
        <w:separator/>
      </w:r>
    </w:p>
  </w:endnote>
  <w:endnote w:type="continuationSeparator" w:id="0">
    <w:p w:rsidR="00AE2B4F" w:rsidRDefault="00AE2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7F7" w:rsidRDefault="00AE67F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30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4F" w:rsidRDefault="00AE2B4F">
      <w:pPr>
        <w:spacing w:after="0"/>
      </w:pPr>
      <w:r>
        <w:separator/>
      </w:r>
    </w:p>
  </w:footnote>
  <w:footnote w:type="continuationSeparator" w:id="0">
    <w:p w:rsidR="00AE2B4F" w:rsidRDefault="00AE2B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B38597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D354123"/>
    <w:multiLevelType w:val="hybridMultilevel"/>
    <w:tmpl w:val="A5B24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9600CE"/>
    <w:multiLevelType w:val="hybridMultilevel"/>
    <w:tmpl w:val="1CD4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1168F"/>
    <w:multiLevelType w:val="hybridMultilevel"/>
    <w:tmpl w:val="5D4E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1D"/>
    <w:rsid w:val="00007346"/>
    <w:rsid w:val="000162F4"/>
    <w:rsid w:val="0003057B"/>
    <w:rsid w:val="000339C4"/>
    <w:rsid w:val="000410E9"/>
    <w:rsid w:val="0007393E"/>
    <w:rsid w:val="000C71FD"/>
    <w:rsid w:val="000F5F4C"/>
    <w:rsid w:val="00101DA7"/>
    <w:rsid w:val="0011756A"/>
    <w:rsid w:val="00151C65"/>
    <w:rsid w:val="0018757E"/>
    <w:rsid w:val="00197271"/>
    <w:rsid w:val="001A2FAE"/>
    <w:rsid w:val="001A79DE"/>
    <w:rsid w:val="001B166E"/>
    <w:rsid w:val="001B3A61"/>
    <w:rsid w:val="001C2402"/>
    <w:rsid w:val="001C6D33"/>
    <w:rsid w:val="001C73B0"/>
    <w:rsid w:val="001D06DB"/>
    <w:rsid w:val="002210CB"/>
    <w:rsid w:val="00244977"/>
    <w:rsid w:val="002523CC"/>
    <w:rsid w:val="00284687"/>
    <w:rsid w:val="002A16C6"/>
    <w:rsid w:val="002A441F"/>
    <w:rsid w:val="002F5E6A"/>
    <w:rsid w:val="00334703"/>
    <w:rsid w:val="003609C6"/>
    <w:rsid w:val="0036612C"/>
    <w:rsid w:val="00372929"/>
    <w:rsid w:val="003A20B5"/>
    <w:rsid w:val="003A518C"/>
    <w:rsid w:val="003B4759"/>
    <w:rsid w:val="003E3D71"/>
    <w:rsid w:val="003F0B4D"/>
    <w:rsid w:val="003F55E0"/>
    <w:rsid w:val="00403E6C"/>
    <w:rsid w:val="00407A62"/>
    <w:rsid w:val="00424700"/>
    <w:rsid w:val="00463EED"/>
    <w:rsid w:val="004820C4"/>
    <w:rsid w:val="00483EC3"/>
    <w:rsid w:val="004C258A"/>
    <w:rsid w:val="004C69B2"/>
    <w:rsid w:val="004D198D"/>
    <w:rsid w:val="004D557F"/>
    <w:rsid w:val="004E449E"/>
    <w:rsid w:val="005037A4"/>
    <w:rsid w:val="00531C50"/>
    <w:rsid w:val="00532EC3"/>
    <w:rsid w:val="005348ED"/>
    <w:rsid w:val="00535209"/>
    <w:rsid w:val="005872C4"/>
    <w:rsid w:val="00601461"/>
    <w:rsid w:val="00621BF9"/>
    <w:rsid w:val="00625DD1"/>
    <w:rsid w:val="00632F52"/>
    <w:rsid w:val="006336A9"/>
    <w:rsid w:val="00643303"/>
    <w:rsid w:val="00671044"/>
    <w:rsid w:val="00677B35"/>
    <w:rsid w:val="0068007B"/>
    <w:rsid w:val="006A4E97"/>
    <w:rsid w:val="006C5113"/>
    <w:rsid w:val="006F161D"/>
    <w:rsid w:val="00716F80"/>
    <w:rsid w:val="0073500D"/>
    <w:rsid w:val="0075317F"/>
    <w:rsid w:val="0079749A"/>
    <w:rsid w:val="007A6A21"/>
    <w:rsid w:val="007C5A7D"/>
    <w:rsid w:val="007D3F2E"/>
    <w:rsid w:val="007F2F9F"/>
    <w:rsid w:val="008278C2"/>
    <w:rsid w:val="00827AE7"/>
    <w:rsid w:val="00870DF3"/>
    <w:rsid w:val="0088666C"/>
    <w:rsid w:val="008B0FAC"/>
    <w:rsid w:val="008D38A9"/>
    <w:rsid w:val="008E3083"/>
    <w:rsid w:val="00927141"/>
    <w:rsid w:val="00932D6C"/>
    <w:rsid w:val="00937291"/>
    <w:rsid w:val="00964765"/>
    <w:rsid w:val="009B16BF"/>
    <w:rsid w:val="009F6EE2"/>
    <w:rsid w:val="00A021B2"/>
    <w:rsid w:val="00A20F59"/>
    <w:rsid w:val="00A24B77"/>
    <w:rsid w:val="00A50154"/>
    <w:rsid w:val="00A675C7"/>
    <w:rsid w:val="00A809FF"/>
    <w:rsid w:val="00AA70DC"/>
    <w:rsid w:val="00AB09CF"/>
    <w:rsid w:val="00AC004C"/>
    <w:rsid w:val="00AE1D74"/>
    <w:rsid w:val="00AE2B4F"/>
    <w:rsid w:val="00AE2E72"/>
    <w:rsid w:val="00AE67F7"/>
    <w:rsid w:val="00AE7887"/>
    <w:rsid w:val="00B00ACD"/>
    <w:rsid w:val="00B05CBC"/>
    <w:rsid w:val="00B260AC"/>
    <w:rsid w:val="00B451BA"/>
    <w:rsid w:val="00B463C8"/>
    <w:rsid w:val="00B46B9D"/>
    <w:rsid w:val="00B75F8C"/>
    <w:rsid w:val="00B84245"/>
    <w:rsid w:val="00BC0191"/>
    <w:rsid w:val="00BC443B"/>
    <w:rsid w:val="00BC646E"/>
    <w:rsid w:val="00BC6A4E"/>
    <w:rsid w:val="00BF1FAF"/>
    <w:rsid w:val="00BF6516"/>
    <w:rsid w:val="00C26DD0"/>
    <w:rsid w:val="00C36376"/>
    <w:rsid w:val="00C53D1C"/>
    <w:rsid w:val="00C71B51"/>
    <w:rsid w:val="00CA743F"/>
    <w:rsid w:val="00CB6500"/>
    <w:rsid w:val="00D057C0"/>
    <w:rsid w:val="00D15EC3"/>
    <w:rsid w:val="00D37EF2"/>
    <w:rsid w:val="00D60421"/>
    <w:rsid w:val="00D776EE"/>
    <w:rsid w:val="00DA67FA"/>
    <w:rsid w:val="00DC100B"/>
    <w:rsid w:val="00E016D1"/>
    <w:rsid w:val="00E10070"/>
    <w:rsid w:val="00E16010"/>
    <w:rsid w:val="00E41565"/>
    <w:rsid w:val="00E564AA"/>
    <w:rsid w:val="00EA56F0"/>
    <w:rsid w:val="00EB5F8A"/>
    <w:rsid w:val="00EC1326"/>
    <w:rsid w:val="00EE5FCC"/>
    <w:rsid w:val="00EF4034"/>
    <w:rsid w:val="00F0125B"/>
    <w:rsid w:val="00F02116"/>
    <w:rsid w:val="00F12162"/>
    <w:rsid w:val="00F27F15"/>
    <w:rsid w:val="00F33DD3"/>
    <w:rsid w:val="00F52EBE"/>
    <w:rsid w:val="00F65471"/>
    <w:rsid w:val="00F705EB"/>
    <w:rsid w:val="00F723D3"/>
    <w:rsid w:val="00F77ECC"/>
    <w:rsid w:val="00FA0038"/>
    <w:rsid w:val="00FA04EB"/>
    <w:rsid w:val="00FB3344"/>
    <w:rsid w:val="00F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 Indent" w:uiPriority="0"/>
    <w:lsdException w:name="Subtitle" w:uiPriority="3" w:qFormat="1"/>
    <w:lsdException w:name="Salutation" w:uiPriority="2" w:qFormat="1"/>
    <w:lsdException w:name="Date" w:uiPriority="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69B2"/>
    <w:pPr>
      <w:keepNext/>
      <w:spacing w:after="0"/>
      <w:outlineLvl w:val="0"/>
    </w:pPr>
    <w:rPr>
      <w:rFonts w:ascii="Arial" w:eastAsia="Times New Roman" w:hAnsi="Arial" w:cs="Arial"/>
      <w:b/>
      <w:bCs/>
      <w:color w:val="auto"/>
      <w:sz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6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C69B2"/>
    <w:rPr>
      <w:rFonts w:ascii="Arial" w:eastAsia="Times New Roman" w:hAnsi="Arial" w:cs="Arial"/>
      <w:b/>
      <w:bCs/>
      <w:color w:val="auto"/>
      <w:sz w:val="20"/>
      <w:lang w:eastAsia="en-US"/>
    </w:rPr>
  </w:style>
  <w:style w:type="paragraph" w:styleId="BodyTextIndent">
    <w:name w:val="Body Text Indent"/>
    <w:basedOn w:val="Normal"/>
    <w:link w:val="BodyTextIndentChar"/>
    <w:rsid w:val="004C69B2"/>
    <w:pPr>
      <w:spacing w:after="0"/>
      <w:ind w:firstLine="720"/>
      <w:jc w:val="both"/>
    </w:pPr>
    <w:rPr>
      <w:rFonts w:ascii="Arial" w:eastAsia="Times New Roman" w:hAnsi="Arial" w:cs="Arial"/>
      <w:color w:val="auto"/>
      <w:sz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C69B2"/>
    <w:rPr>
      <w:rFonts w:ascii="Arial" w:eastAsia="Times New Roman" w:hAnsi="Arial" w:cs="Arial"/>
      <w:color w:val="auto"/>
      <w:sz w:val="20"/>
      <w:lang w:eastAsia="en-US"/>
    </w:rPr>
  </w:style>
  <w:style w:type="character" w:styleId="Hyperlink">
    <w:name w:val="Hyperlink"/>
    <w:basedOn w:val="DefaultParagraphFont"/>
    <w:rsid w:val="00EC13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044"/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 Indent" w:uiPriority="0"/>
    <w:lsdException w:name="Subtitle" w:uiPriority="3" w:qFormat="1"/>
    <w:lsdException w:name="Salutation" w:uiPriority="2" w:qFormat="1"/>
    <w:lsdException w:name="Date" w:uiPriority="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69B2"/>
    <w:pPr>
      <w:keepNext/>
      <w:spacing w:after="0"/>
      <w:outlineLvl w:val="0"/>
    </w:pPr>
    <w:rPr>
      <w:rFonts w:ascii="Arial" w:eastAsia="Times New Roman" w:hAnsi="Arial" w:cs="Arial"/>
      <w:b/>
      <w:bCs/>
      <w:color w:val="auto"/>
      <w:sz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6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C69B2"/>
    <w:rPr>
      <w:rFonts w:ascii="Arial" w:eastAsia="Times New Roman" w:hAnsi="Arial" w:cs="Arial"/>
      <w:b/>
      <w:bCs/>
      <w:color w:val="auto"/>
      <w:sz w:val="20"/>
      <w:lang w:eastAsia="en-US"/>
    </w:rPr>
  </w:style>
  <w:style w:type="paragraph" w:styleId="BodyTextIndent">
    <w:name w:val="Body Text Indent"/>
    <w:basedOn w:val="Normal"/>
    <w:link w:val="BodyTextIndentChar"/>
    <w:rsid w:val="004C69B2"/>
    <w:pPr>
      <w:spacing w:after="0"/>
      <w:ind w:firstLine="720"/>
      <w:jc w:val="both"/>
    </w:pPr>
    <w:rPr>
      <w:rFonts w:ascii="Arial" w:eastAsia="Times New Roman" w:hAnsi="Arial" w:cs="Arial"/>
      <w:color w:val="auto"/>
      <w:sz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C69B2"/>
    <w:rPr>
      <w:rFonts w:ascii="Arial" w:eastAsia="Times New Roman" w:hAnsi="Arial" w:cs="Arial"/>
      <w:color w:val="auto"/>
      <w:sz w:val="20"/>
      <w:lang w:eastAsia="en-US"/>
    </w:rPr>
  </w:style>
  <w:style w:type="character" w:styleId="Hyperlink">
    <w:name w:val="Hyperlink"/>
    <w:basedOn w:val="DefaultParagraphFont"/>
    <w:rsid w:val="00EC13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044"/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r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6DCB8BA35D418D9C03F8FC28233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4099C-614E-4DA2-B5D9-E6BCB307335C}"/>
      </w:docPartPr>
      <w:docPartBody>
        <w:p w:rsidR="00BE24E1" w:rsidRDefault="00D2147C">
          <w:pPr>
            <w:pStyle w:val="BD6DCB8BA35D418D9C03F8FC282337CA"/>
          </w:pPr>
          <w:r>
            <w:t>[Your Name]</w:t>
          </w:r>
        </w:p>
      </w:docPartBody>
    </w:docPart>
    <w:docPart>
      <w:docPartPr>
        <w:name w:val="6F518DE2C7954FD3A458A847E4851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1B65A-8D5A-4B9E-9609-64F1A34E70CF}"/>
      </w:docPartPr>
      <w:docPartBody>
        <w:p w:rsidR="00BE24E1" w:rsidRDefault="00D2147C">
          <w:pPr>
            <w:pStyle w:val="6F518DE2C7954FD3A458A847E485164C"/>
          </w:pPr>
          <w:r>
            <w:t>[Address, City, ST  ZIP Code]</w:t>
          </w:r>
        </w:p>
      </w:docPartBody>
    </w:docPart>
    <w:docPart>
      <w:docPartPr>
        <w:name w:val="2F96E66A36C74578A915748BE685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6CF9-8B3E-4859-980F-0376FAD57E5C}"/>
      </w:docPartPr>
      <w:docPartBody>
        <w:p w:rsidR="00BE24E1" w:rsidRDefault="00D2147C">
          <w:pPr>
            <w:pStyle w:val="2F96E66A36C74578A915748BE68592E4"/>
          </w:pPr>
          <w:r>
            <w:t>[Telephone]</w:t>
          </w:r>
        </w:p>
      </w:docPartBody>
    </w:docPart>
    <w:docPart>
      <w:docPartPr>
        <w:name w:val="9358E786A68F4FDBB732354CD660B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A9900-15A0-4ED7-9B8C-42368C6F1857}"/>
      </w:docPartPr>
      <w:docPartBody>
        <w:p w:rsidR="00BE24E1" w:rsidRDefault="00D2147C">
          <w:pPr>
            <w:pStyle w:val="9358E786A68F4FDBB732354CD660B003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7C"/>
    <w:rsid w:val="00145270"/>
    <w:rsid w:val="001476E6"/>
    <w:rsid w:val="002462EC"/>
    <w:rsid w:val="00402685"/>
    <w:rsid w:val="004879FE"/>
    <w:rsid w:val="00525B01"/>
    <w:rsid w:val="0077477D"/>
    <w:rsid w:val="00833399"/>
    <w:rsid w:val="008A0660"/>
    <w:rsid w:val="009327A2"/>
    <w:rsid w:val="00A5623E"/>
    <w:rsid w:val="00A812E6"/>
    <w:rsid w:val="00BE24E1"/>
    <w:rsid w:val="00BE31F8"/>
    <w:rsid w:val="00C30A7E"/>
    <w:rsid w:val="00C76A43"/>
    <w:rsid w:val="00CF527D"/>
    <w:rsid w:val="00D07851"/>
    <w:rsid w:val="00D2147C"/>
    <w:rsid w:val="00D752BE"/>
    <w:rsid w:val="00EA3F24"/>
    <w:rsid w:val="00F76CE4"/>
    <w:rsid w:val="00FD5AE1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DCB8BA35D418D9C03F8FC282337CA">
    <w:name w:val="BD6DCB8BA35D418D9C03F8FC282337CA"/>
  </w:style>
  <w:style w:type="paragraph" w:customStyle="1" w:styleId="6F518DE2C7954FD3A458A847E485164C">
    <w:name w:val="6F518DE2C7954FD3A458A847E485164C"/>
  </w:style>
  <w:style w:type="paragraph" w:customStyle="1" w:styleId="2F96E66A36C74578A915748BE68592E4">
    <w:name w:val="2F96E66A36C74578A915748BE68592E4"/>
  </w:style>
  <w:style w:type="paragraph" w:customStyle="1" w:styleId="9358E786A68F4FDBB732354CD660B003">
    <w:name w:val="9358E786A68F4FDBB732354CD660B003"/>
  </w:style>
  <w:style w:type="paragraph" w:customStyle="1" w:styleId="F68E926A14E846D5B8B9FF2FF229D920">
    <w:name w:val="F68E926A14E846D5B8B9FF2FF229D920"/>
  </w:style>
  <w:style w:type="paragraph" w:customStyle="1" w:styleId="12F6E9AB8D234CC3B5C77A958A38F366">
    <w:name w:val="12F6E9AB8D234CC3B5C77A958A38F366"/>
  </w:style>
  <w:style w:type="paragraph" w:customStyle="1" w:styleId="8EC68923A38F453283D969591B466C05">
    <w:name w:val="8EC68923A38F453283D969591B466C05"/>
  </w:style>
  <w:style w:type="paragraph" w:customStyle="1" w:styleId="09C70EF921004DB99FC58C1D7A3BB447">
    <w:name w:val="09C70EF921004DB99FC58C1D7A3BB447"/>
  </w:style>
  <w:style w:type="paragraph" w:customStyle="1" w:styleId="95A771647CB04CB499F409A192750E37">
    <w:name w:val="95A771647CB04CB499F409A192750E37"/>
  </w:style>
  <w:style w:type="character" w:styleId="PlaceholderText">
    <w:name w:val="Placeholder Text"/>
    <w:basedOn w:val="DefaultParagraphFont"/>
    <w:uiPriority w:val="99"/>
    <w:semiHidden/>
    <w:rsid w:val="00525B01"/>
    <w:rPr>
      <w:color w:val="808080"/>
    </w:rPr>
  </w:style>
  <w:style w:type="paragraph" w:customStyle="1" w:styleId="2F1E9B6311D540CDA6D81E379D57006C">
    <w:name w:val="2F1E9B6311D540CDA6D81E379D57006C"/>
  </w:style>
  <w:style w:type="paragraph" w:customStyle="1" w:styleId="1F45861BB94641078C3FDD5B699EF00D">
    <w:name w:val="1F45861BB94641078C3FDD5B699EF00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1C6D391C28B4F57A08FE07AF5D8BA49">
    <w:name w:val="01C6D391C28B4F57A08FE07AF5D8BA49"/>
  </w:style>
  <w:style w:type="paragraph" w:customStyle="1" w:styleId="989EB8600F7D4C8087FAF0CCDC7E02AB">
    <w:name w:val="989EB8600F7D4C8087FAF0CCDC7E02AB"/>
  </w:style>
  <w:style w:type="paragraph" w:customStyle="1" w:styleId="BF2BB6D64F374E1CBBE7AA8DD7A09A78">
    <w:name w:val="BF2BB6D64F374E1CBBE7AA8DD7A09A78"/>
  </w:style>
  <w:style w:type="paragraph" w:customStyle="1" w:styleId="C23124EEF7844AD8A7C6B5E43A68B30B">
    <w:name w:val="C23124EEF7844AD8A7C6B5E43A68B30B"/>
  </w:style>
  <w:style w:type="paragraph" w:customStyle="1" w:styleId="EB44560D2C5845BE8FEFEBB5BB6DF5F4">
    <w:name w:val="EB44560D2C5845BE8FEFEBB5BB6DF5F4"/>
  </w:style>
  <w:style w:type="paragraph" w:customStyle="1" w:styleId="C3AC6914A0514F14A6CCE1BC3203B87D">
    <w:name w:val="C3AC6914A0514F14A6CCE1BC3203B87D"/>
  </w:style>
  <w:style w:type="paragraph" w:customStyle="1" w:styleId="1B3D1C4D01C946D1AA3CC33AFD210276">
    <w:name w:val="1B3D1C4D01C946D1AA3CC33AFD210276"/>
  </w:style>
  <w:style w:type="paragraph" w:customStyle="1" w:styleId="9A707DD2E41F40F28A5267F57D983586">
    <w:name w:val="9A707DD2E41F40F28A5267F57D983586"/>
    <w:rsid w:val="00525B01"/>
  </w:style>
  <w:style w:type="paragraph" w:customStyle="1" w:styleId="7DF5315693AE480A98A274C51CE3B07E">
    <w:name w:val="7DF5315693AE480A98A274C51CE3B07E"/>
    <w:rsid w:val="00525B01"/>
  </w:style>
  <w:style w:type="paragraph" w:customStyle="1" w:styleId="3FF83AD3F85A420DA042CCEC15541DC6">
    <w:name w:val="3FF83AD3F85A420DA042CCEC15541DC6"/>
    <w:rsid w:val="00525B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DCB8BA35D418D9C03F8FC282337CA">
    <w:name w:val="BD6DCB8BA35D418D9C03F8FC282337CA"/>
  </w:style>
  <w:style w:type="paragraph" w:customStyle="1" w:styleId="6F518DE2C7954FD3A458A847E485164C">
    <w:name w:val="6F518DE2C7954FD3A458A847E485164C"/>
  </w:style>
  <w:style w:type="paragraph" w:customStyle="1" w:styleId="2F96E66A36C74578A915748BE68592E4">
    <w:name w:val="2F96E66A36C74578A915748BE68592E4"/>
  </w:style>
  <w:style w:type="paragraph" w:customStyle="1" w:styleId="9358E786A68F4FDBB732354CD660B003">
    <w:name w:val="9358E786A68F4FDBB732354CD660B003"/>
  </w:style>
  <w:style w:type="paragraph" w:customStyle="1" w:styleId="F68E926A14E846D5B8B9FF2FF229D920">
    <w:name w:val="F68E926A14E846D5B8B9FF2FF229D920"/>
  </w:style>
  <w:style w:type="paragraph" w:customStyle="1" w:styleId="12F6E9AB8D234CC3B5C77A958A38F366">
    <w:name w:val="12F6E9AB8D234CC3B5C77A958A38F366"/>
  </w:style>
  <w:style w:type="paragraph" w:customStyle="1" w:styleId="8EC68923A38F453283D969591B466C05">
    <w:name w:val="8EC68923A38F453283D969591B466C05"/>
  </w:style>
  <w:style w:type="paragraph" w:customStyle="1" w:styleId="09C70EF921004DB99FC58C1D7A3BB447">
    <w:name w:val="09C70EF921004DB99FC58C1D7A3BB447"/>
  </w:style>
  <w:style w:type="paragraph" w:customStyle="1" w:styleId="95A771647CB04CB499F409A192750E37">
    <w:name w:val="95A771647CB04CB499F409A192750E37"/>
  </w:style>
  <w:style w:type="character" w:styleId="PlaceholderText">
    <w:name w:val="Placeholder Text"/>
    <w:basedOn w:val="DefaultParagraphFont"/>
    <w:uiPriority w:val="99"/>
    <w:semiHidden/>
    <w:rsid w:val="00525B01"/>
    <w:rPr>
      <w:color w:val="808080"/>
    </w:rPr>
  </w:style>
  <w:style w:type="paragraph" w:customStyle="1" w:styleId="2F1E9B6311D540CDA6D81E379D57006C">
    <w:name w:val="2F1E9B6311D540CDA6D81E379D57006C"/>
  </w:style>
  <w:style w:type="paragraph" w:customStyle="1" w:styleId="1F45861BB94641078C3FDD5B699EF00D">
    <w:name w:val="1F45861BB94641078C3FDD5B699EF00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1C6D391C28B4F57A08FE07AF5D8BA49">
    <w:name w:val="01C6D391C28B4F57A08FE07AF5D8BA49"/>
  </w:style>
  <w:style w:type="paragraph" w:customStyle="1" w:styleId="989EB8600F7D4C8087FAF0CCDC7E02AB">
    <w:name w:val="989EB8600F7D4C8087FAF0CCDC7E02AB"/>
  </w:style>
  <w:style w:type="paragraph" w:customStyle="1" w:styleId="BF2BB6D64F374E1CBBE7AA8DD7A09A78">
    <w:name w:val="BF2BB6D64F374E1CBBE7AA8DD7A09A78"/>
  </w:style>
  <w:style w:type="paragraph" w:customStyle="1" w:styleId="C23124EEF7844AD8A7C6B5E43A68B30B">
    <w:name w:val="C23124EEF7844AD8A7C6B5E43A68B30B"/>
  </w:style>
  <w:style w:type="paragraph" w:customStyle="1" w:styleId="EB44560D2C5845BE8FEFEBB5BB6DF5F4">
    <w:name w:val="EB44560D2C5845BE8FEFEBB5BB6DF5F4"/>
  </w:style>
  <w:style w:type="paragraph" w:customStyle="1" w:styleId="C3AC6914A0514F14A6CCE1BC3203B87D">
    <w:name w:val="C3AC6914A0514F14A6CCE1BC3203B87D"/>
  </w:style>
  <w:style w:type="paragraph" w:customStyle="1" w:styleId="1B3D1C4D01C946D1AA3CC33AFD210276">
    <w:name w:val="1B3D1C4D01C946D1AA3CC33AFD210276"/>
  </w:style>
  <w:style w:type="paragraph" w:customStyle="1" w:styleId="9A707DD2E41F40F28A5267F57D983586">
    <w:name w:val="9A707DD2E41F40F28A5267F57D983586"/>
    <w:rsid w:val="00525B01"/>
  </w:style>
  <w:style w:type="paragraph" w:customStyle="1" w:styleId="7DF5315693AE480A98A274C51CE3B07E">
    <w:name w:val="7DF5315693AE480A98A274C51CE3B07E"/>
    <w:rsid w:val="00525B01"/>
  </w:style>
  <w:style w:type="paragraph" w:customStyle="1" w:styleId="3FF83AD3F85A420DA042CCEC15541DC6">
    <w:name w:val="3FF83AD3F85A420DA042CCEC15541DC6"/>
    <w:rsid w:val="00525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Buraydah Private Colleges, Buraydah, Al-Qassim</CompanyAddress>
  <CompanyPhone>+968-9286-9198</CompanyPhone>
  <CompanyFax/>
  <CompanyEmail>princebabar9@gmail.com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909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Buraydah Private Colleges, Kingdom of Saudi Arabia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 Qureshi</dc:creator>
  <cp:lastModifiedBy>Muhammad Babar</cp:lastModifiedBy>
  <cp:revision>134</cp:revision>
  <cp:lastPrinted>2015-03-31T09:21:00Z</cp:lastPrinted>
  <dcterms:created xsi:type="dcterms:W3CDTF">2013-09-03T07:56:00Z</dcterms:created>
  <dcterms:modified xsi:type="dcterms:W3CDTF">2020-02-04T10:14:00Z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