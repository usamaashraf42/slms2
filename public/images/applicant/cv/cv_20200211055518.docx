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0"/>
          <w:szCs w:val="20"/>
        </w:rPr>
        <w:alias w:val="Resume Name"/>
        <w:tag w:val="Resumen Name"/>
        <w:id w:val="-925414414"/>
        <w:placeholder>
          <w:docPart w:val="39797B2840554A1A92A3976F1C539BFF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27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  <w:tblGrid>
            <w:gridCol w:w="10187"/>
            <w:gridCol w:w="265"/>
          </w:tblGrid>
          <w:tr w:rsidR="00A949C0" w:rsidRPr="00772418" w:rsidTr="00B14CCC">
            <w:trPr>
              <w:trHeight w:val="607"/>
              <w:jc w:val="center"/>
            </w:trPr>
            <w:tc>
              <w:tcPr>
                <w:tcW w:w="4873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A949C0" w:rsidRPr="00772418" w:rsidRDefault="009437E9" w:rsidP="008B29FE">
                <w:pPr>
                  <w:pStyle w:val="PersonalName"/>
                  <w:jc w:val="center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alias w:val="Author"/>
                    <w:id w:val="-747420753"/>
                    <w:placeholder>
                      <w:docPart w:val="20F57810DA134E9E97F76D93CE2A9B7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8B29FE">
                      <w:rPr>
                        <w:sz w:val="20"/>
                        <w:szCs w:val="20"/>
                      </w:rPr>
                      <w:t>sYED mUHAMMAD ALI SHAH</w:t>
                    </w:r>
                  </w:sdtContent>
                </w:sdt>
              </w:p>
            </w:tc>
            <w:tc>
              <w:tcPr>
                <w:tcW w:w="127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A949C0" w:rsidRPr="00772418" w:rsidRDefault="00A949C0">
                <w:pPr>
                  <w:pStyle w:val="NoSpacing"/>
                  <w:ind w:left="71" w:hanging="71"/>
                  <w:jc w:val="right"/>
                  <w:rPr>
                    <w:sz w:val="20"/>
                    <w:szCs w:val="20"/>
                  </w:rPr>
                </w:pPr>
              </w:p>
            </w:tc>
          </w:tr>
          <w:tr w:rsidR="00E321F5" w:rsidRPr="00772418" w:rsidTr="00B14CCC">
            <w:trPr>
              <w:trHeight w:val="18"/>
              <w:jc w:val="center"/>
            </w:trPr>
            <w:tc>
              <w:tcPr>
                <w:tcW w:w="4873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E321F5" w:rsidRPr="00772418" w:rsidRDefault="009437E9" w:rsidP="00A37620">
                <w:pPr>
                  <w:pStyle w:val="NoSpacing"/>
                  <w:jc w:val="center"/>
                  <w:rPr>
                    <w:caps/>
                    <w:sz w:val="20"/>
                    <w:szCs w:val="20"/>
                  </w:rPr>
                </w:pPr>
                <w:sdt>
                  <w:sdt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alias w:val="Phone"/>
                    <w:id w:val="-1808010215"/>
                    <w:placeholder>
                      <w:docPart w:val="17BBB6E626DB4C8BA62BFE5FE7A0738C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BE1031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Mobile: 0321-8631326</w:t>
                    </w:r>
                  </w:sdtContent>
                </w:sdt>
                <w:r w:rsidR="00E321F5" w:rsidRPr="00772418">
                  <w:rPr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   ▪  </w:t>
                </w:r>
                <w:r w:rsidR="00E321F5" w:rsidRPr="00772418">
                  <w:rPr>
                    <w:rFonts w:eastAsiaTheme="minorEastAsia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 Email: </w:t>
                </w:r>
                <w:sdt>
                  <w:sdt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alias w:val="E-mail Address"/>
                    <w:id w:val="-725216357"/>
                    <w:placeholder>
                      <w:docPart w:val="C09F8E634E1E44839598986ED7F1F5DF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 w:rsidR="00A37620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asnarowal@gmail.com</w:t>
                    </w:r>
                  </w:sdtContent>
                </w:sdt>
              </w:p>
            </w:tc>
            <w:tc>
              <w:tcPr>
                <w:tcW w:w="127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E321F5" w:rsidRPr="00772418" w:rsidRDefault="00E321F5">
                <w:pPr>
                  <w:pStyle w:val="NoSpacing"/>
                  <w:rPr>
                    <w:sz w:val="20"/>
                    <w:szCs w:val="20"/>
                  </w:rPr>
                </w:pPr>
              </w:p>
            </w:tc>
          </w:tr>
          <w:tr w:rsidR="00E321F5" w:rsidRPr="00772418" w:rsidTr="00B14CCC">
            <w:trPr>
              <w:trHeight w:val="68"/>
              <w:jc w:val="center"/>
            </w:trPr>
            <w:tc>
              <w:tcPr>
                <w:tcW w:w="4873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321F5" w:rsidRPr="00772418" w:rsidRDefault="00421BE3" w:rsidP="00E321F5">
                <w:pPr>
                  <w:pStyle w:val="NoSpacing"/>
                  <w:jc w:val="center"/>
                  <w:rPr>
                    <w:caps/>
                    <w:color w:val="93A299" w:themeColor="accent1"/>
                    <w:sz w:val="20"/>
                    <w:szCs w:val="20"/>
                  </w:rPr>
                </w:pPr>
                <w:r w:rsidRPr="0077241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171575" cy="1143000"/>
                      <wp:effectExtent l="0" t="0" r="0" b="0"/>
                      <wp:docPr id="2" name="Picture 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py of 69832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7609" cy="11488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9437E9" w:rsidRPr="009437E9">
                  <w:rPr>
                    <w:rFonts w:ascii="Century Gothic" w:hAnsi="Century Gothic"/>
                    <w:noProof/>
                    <w:sz w:val="20"/>
                    <w:szCs w:val="20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48.15pt;margin-top:3pt;width:65.25pt;height:69.75pt;z-index:-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" strokecolor="white [3212]">
                      <v:textbox style="mso-next-textbox:#Text Box 2">
                        <w:txbxContent>
                          <w:p w:rsidR="00AE3C47" w:rsidRDefault="00AE3C47" w:rsidP="00AE3C47"/>
                        </w:txbxContent>
                      </v:textbox>
                    </v:shape>
                  </w:pict>
                </w:r>
              </w:p>
            </w:tc>
            <w:tc>
              <w:tcPr>
                <w:tcW w:w="12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321F5" w:rsidRPr="00772418" w:rsidRDefault="00E321F5">
                <w:pPr>
                  <w:pStyle w:val="NoSpacing"/>
                  <w:rPr>
                    <w:sz w:val="20"/>
                    <w:szCs w:val="20"/>
                  </w:rPr>
                </w:pPr>
              </w:p>
            </w:tc>
          </w:tr>
        </w:tbl>
        <w:p w:rsidR="00E321F5" w:rsidRPr="00772418" w:rsidRDefault="009437E9" w:rsidP="00E321F5">
          <w:pPr>
            <w:rPr>
              <w:rFonts w:eastAsiaTheme="minorEastAsia"/>
              <w:b/>
              <w:bCs/>
              <w:sz w:val="20"/>
              <w:szCs w:val="20"/>
            </w:rPr>
          </w:pPr>
        </w:p>
      </w:sdtContent>
    </w:sdt>
    <w:p w:rsidR="00E321F5" w:rsidRPr="00772418" w:rsidRDefault="00E321F5" w:rsidP="00E321F5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772418">
        <w:rPr>
          <w:rFonts w:ascii="Times New Roman" w:hAnsi="Times New Roman"/>
          <w:b/>
          <w:sz w:val="20"/>
          <w:szCs w:val="20"/>
        </w:rPr>
        <w:t>OBJECTIVES</w:t>
      </w:r>
    </w:p>
    <w:p w:rsidR="00E321F5" w:rsidRPr="00772418" w:rsidRDefault="00E321F5" w:rsidP="00AE3C47">
      <w:pPr>
        <w:spacing w:line="240" w:lineRule="auto"/>
        <w:rPr>
          <w:rFonts w:ascii="Century Gothic" w:hAnsi="Century Gothic"/>
          <w:sz w:val="20"/>
          <w:szCs w:val="20"/>
        </w:rPr>
      </w:pPr>
      <w:r w:rsidRPr="00772418">
        <w:rPr>
          <w:rFonts w:ascii="Century Gothic" w:hAnsi="Century Gothic"/>
          <w:sz w:val="20"/>
          <w:szCs w:val="20"/>
        </w:rPr>
        <w:t xml:space="preserve">Interested in pursuing a career in an organization that requires dedication and hard work from individuals, in return offers an environment for continuous knowledge &amp; skill </w:t>
      </w:r>
      <w:r w:rsidR="00EB1389" w:rsidRPr="00772418">
        <w:rPr>
          <w:rFonts w:ascii="Century Gothic" w:hAnsi="Century Gothic"/>
          <w:sz w:val="20"/>
          <w:szCs w:val="20"/>
        </w:rPr>
        <w:t>development</w:t>
      </w:r>
      <w:r w:rsidRPr="00772418">
        <w:rPr>
          <w:rFonts w:ascii="Century Gothic" w:hAnsi="Century Gothic"/>
          <w:sz w:val="20"/>
          <w:szCs w:val="20"/>
        </w:rPr>
        <w:t>.</w:t>
      </w:r>
    </w:p>
    <w:p w:rsidR="00501F54" w:rsidRPr="00772418" w:rsidRDefault="00501F54" w:rsidP="000516FC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E321F5" w:rsidRPr="00772418" w:rsidRDefault="00E321F5" w:rsidP="00F5069D">
      <w:pPr>
        <w:spacing w:line="240" w:lineRule="auto"/>
        <w:rPr>
          <w:sz w:val="20"/>
          <w:szCs w:val="20"/>
        </w:rPr>
      </w:pPr>
      <w:r w:rsidRPr="00772418">
        <w:rPr>
          <w:rFonts w:ascii="Times New Roman" w:hAnsi="Times New Roman"/>
          <w:b/>
          <w:sz w:val="20"/>
          <w:szCs w:val="20"/>
        </w:rPr>
        <w:t>STRENGTHS</w:t>
      </w:r>
    </w:p>
    <w:p w:rsidR="00E321F5" w:rsidRPr="00772418" w:rsidRDefault="00E321F5" w:rsidP="00E321F5">
      <w:pPr>
        <w:numPr>
          <w:ilvl w:val="0"/>
          <w:numId w:val="7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772418">
        <w:rPr>
          <w:rFonts w:ascii="Century Gothic" w:hAnsi="Century Gothic"/>
          <w:sz w:val="20"/>
          <w:szCs w:val="20"/>
        </w:rPr>
        <w:t xml:space="preserve">Have excellent communication and interpersonal skills. </w:t>
      </w:r>
    </w:p>
    <w:p w:rsidR="00E321F5" w:rsidRPr="00772418" w:rsidRDefault="00E321F5" w:rsidP="00EF2F95">
      <w:pPr>
        <w:numPr>
          <w:ilvl w:val="0"/>
          <w:numId w:val="7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772418">
        <w:rPr>
          <w:rFonts w:ascii="Century Gothic" w:hAnsi="Century Gothic"/>
          <w:sz w:val="20"/>
          <w:szCs w:val="20"/>
        </w:rPr>
        <w:t>Ability to work under team and competitive environment.</w:t>
      </w:r>
    </w:p>
    <w:p w:rsidR="00E321F5" w:rsidRPr="00772418" w:rsidRDefault="00E321F5" w:rsidP="00E321F5">
      <w:pPr>
        <w:numPr>
          <w:ilvl w:val="0"/>
          <w:numId w:val="7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772418">
        <w:rPr>
          <w:rFonts w:ascii="Century Gothic" w:hAnsi="Century Gothic"/>
          <w:sz w:val="20"/>
          <w:szCs w:val="20"/>
        </w:rPr>
        <w:t>Ability to make quick decisions and adaptive to new environment.</w:t>
      </w:r>
    </w:p>
    <w:p w:rsidR="00501F54" w:rsidRPr="00772418" w:rsidRDefault="00501F54" w:rsidP="00501F54">
      <w:p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</w:p>
    <w:p w:rsidR="00902D3E" w:rsidRDefault="00B14CCC" w:rsidP="00902D3E">
      <w:pPr>
        <w:pStyle w:val="SectionHeading"/>
        <w:rPr>
          <w:rFonts w:ascii="Times New Roman" w:hAnsi="Times New Roman"/>
          <w:sz w:val="20"/>
          <w:szCs w:val="20"/>
        </w:rPr>
      </w:pPr>
      <w:r w:rsidRPr="00772418">
        <w:rPr>
          <w:rFonts w:ascii="Times New Roman" w:hAnsi="Times New Roman"/>
          <w:sz w:val="20"/>
          <w:szCs w:val="20"/>
        </w:rPr>
        <w:t>EXPERIENCE</w:t>
      </w:r>
    </w:p>
    <w:p w:rsidR="001E6191" w:rsidRPr="001E6191" w:rsidRDefault="001E6191" w:rsidP="001E6191"/>
    <w:p w:rsidR="00902D3E" w:rsidRPr="001E6191" w:rsidRDefault="00902D3E" w:rsidP="001E619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1E6191">
        <w:rPr>
          <w:sz w:val="20"/>
          <w:szCs w:val="20"/>
        </w:rPr>
        <w:t xml:space="preserve">Company:  </w:t>
      </w:r>
      <w:proofErr w:type="spellStart"/>
      <w:r w:rsidRPr="001E6191">
        <w:rPr>
          <w:sz w:val="20"/>
          <w:szCs w:val="20"/>
        </w:rPr>
        <w:t>Ptcl</w:t>
      </w:r>
      <w:proofErr w:type="spellEnd"/>
    </w:p>
    <w:p w:rsidR="00902D3E" w:rsidRPr="00772418" w:rsidRDefault="00902D3E" w:rsidP="00902D3E">
      <w:pPr>
        <w:pStyle w:val="ListParagraph"/>
        <w:ind w:left="360" w:firstLine="0"/>
        <w:rPr>
          <w:sz w:val="20"/>
          <w:szCs w:val="20"/>
        </w:rPr>
      </w:pPr>
      <w:r w:rsidRPr="00772418">
        <w:rPr>
          <w:sz w:val="20"/>
          <w:szCs w:val="20"/>
        </w:rPr>
        <w:t xml:space="preserve">Designation: </w:t>
      </w:r>
      <w:r>
        <w:rPr>
          <w:sz w:val="20"/>
          <w:szCs w:val="20"/>
        </w:rPr>
        <w:t xml:space="preserve">technical support </w:t>
      </w:r>
    </w:p>
    <w:p w:rsidR="00902D3E" w:rsidRPr="00902D3E" w:rsidRDefault="00902D3E" w:rsidP="00902D3E">
      <w:pPr>
        <w:pStyle w:val="ListParagraph"/>
        <w:ind w:left="360" w:firstLine="0"/>
        <w:rPr>
          <w:sz w:val="20"/>
          <w:szCs w:val="20"/>
        </w:rPr>
      </w:pPr>
      <w:r w:rsidRPr="00772418">
        <w:rPr>
          <w:sz w:val="20"/>
          <w:szCs w:val="20"/>
        </w:rPr>
        <w:t>Duration: Working</w:t>
      </w:r>
    </w:p>
    <w:p w:rsidR="000A3B00" w:rsidRPr="00772418" w:rsidRDefault="000A3B00" w:rsidP="00902D3E">
      <w:pPr>
        <w:pStyle w:val="Subsection"/>
        <w:rPr>
          <w:color w:val="auto"/>
          <w:sz w:val="20"/>
          <w:szCs w:val="20"/>
        </w:rPr>
      </w:pPr>
    </w:p>
    <w:p w:rsidR="00772418" w:rsidRPr="00772418" w:rsidRDefault="00772418" w:rsidP="0077241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72418">
        <w:rPr>
          <w:sz w:val="20"/>
          <w:szCs w:val="20"/>
        </w:rPr>
        <w:t xml:space="preserve">Company:  V Track </w:t>
      </w:r>
      <w:proofErr w:type="spellStart"/>
      <w:r w:rsidRPr="00772418">
        <w:rPr>
          <w:sz w:val="20"/>
          <w:szCs w:val="20"/>
        </w:rPr>
        <w:t>Pvt</w:t>
      </w:r>
      <w:proofErr w:type="spellEnd"/>
      <w:r w:rsidRPr="00772418">
        <w:rPr>
          <w:sz w:val="20"/>
          <w:szCs w:val="20"/>
        </w:rPr>
        <w:t xml:space="preserve"> Ltd</w:t>
      </w:r>
    </w:p>
    <w:p w:rsidR="00772418" w:rsidRPr="00772418" w:rsidRDefault="00772418" w:rsidP="00772418">
      <w:pPr>
        <w:pStyle w:val="ListParagraph"/>
        <w:ind w:left="360" w:firstLine="0"/>
        <w:rPr>
          <w:sz w:val="20"/>
          <w:szCs w:val="20"/>
        </w:rPr>
      </w:pPr>
      <w:r w:rsidRPr="00772418">
        <w:rPr>
          <w:sz w:val="20"/>
          <w:szCs w:val="20"/>
        </w:rPr>
        <w:t xml:space="preserve">Designation: Base </w:t>
      </w:r>
      <w:proofErr w:type="spellStart"/>
      <w:r w:rsidRPr="00772418">
        <w:rPr>
          <w:sz w:val="20"/>
          <w:szCs w:val="20"/>
        </w:rPr>
        <w:t>Attendent</w:t>
      </w:r>
      <w:proofErr w:type="spellEnd"/>
    </w:p>
    <w:p w:rsidR="00772418" w:rsidRDefault="00772418" w:rsidP="00902D3E">
      <w:pPr>
        <w:pStyle w:val="ListParagraph"/>
        <w:ind w:left="360" w:firstLine="0"/>
        <w:rPr>
          <w:sz w:val="20"/>
          <w:szCs w:val="20"/>
        </w:rPr>
      </w:pPr>
      <w:r w:rsidRPr="00772418">
        <w:rPr>
          <w:sz w:val="20"/>
          <w:szCs w:val="20"/>
        </w:rPr>
        <w:t>Duration: Working</w:t>
      </w:r>
    </w:p>
    <w:p w:rsidR="00902D3E" w:rsidRPr="00772418" w:rsidRDefault="00902D3E" w:rsidP="00902D3E">
      <w:pPr>
        <w:pStyle w:val="ListParagraph"/>
        <w:ind w:left="360" w:firstLine="0"/>
        <w:rPr>
          <w:sz w:val="20"/>
          <w:szCs w:val="20"/>
        </w:rPr>
      </w:pPr>
    </w:p>
    <w:p w:rsidR="000A3B00" w:rsidRPr="00772418" w:rsidRDefault="000A3B00" w:rsidP="000A3B0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72418">
        <w:rPr>
          <w:sz w:val="20"/>
          <w:szCs w:val="20"/>
        </w:rPr>
        <w:t xml:space="preserve">Company:  </w:t>
      </w:r>
      <w:proofErr w:type="spellStart"/>
      <w:r w:rsidR="00BE1031">
        <w:rPr>
          <w:sz w:val="20"/>
          <w:szCs w:val="20"/>
        </w:rPr>
        <w:t>zunaira’s</w:t>
      </w:r>
      <w:proofErr w:type="spellEnd"/>
      <w:r w:rsidR="00BE1031">
        <w:rPr>
          <w:sz w:val="20"/>
          <w:szCs w:val="20"/>
        </w:rPr>
        <w:t xml:space="preserve"> Lounge</w:t>
      </w:r>
    </w:p>
    <w:p w:rsidR="000A3B00" w:rsidRPr="00772418" w:rsidRDefault="00BE1031" w:rsidP="000A3B00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 xml:space="preserve">Designation: Graphics Designer </w:t>
      </w:r>
      <w:r>
        <w:rPr>
          <w:sz w:val="20"/>
          <w:szCs w:val="20"/>
        </w:rPr>
        <w:tab/>
      </w:r>
    </w:p>
    <w:p w:rsidR="000A3B00" w:rsidRPr="00772418" w:rsidRDefault="00BE1031" w:rsidP="000A3B00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Duration: 02/2013 to 07/2014</w:t>
      </w:r>
      <w:r w:rsidR="000A3B00" w:rsidRPr="00772418">
        <w:rPr>
          <w:sz w:val="20"/>
          <w:szCs w:val="20"/>
        </w:rPr>
        <w:t>.</w:t>
      </w:r>
    </w:p>
    <w:p w:rsidR="0063701D" w:rsidRPr="00772418" w:rsidRDefault="0063701D" w:rsidP="00B14CCC">
      <w:pPr>
        <w:spacing w:after="0" w:line="240" w:lineRule="auto"/>
        <w:rPr>
          <w:color w:val="404040" w:themeColor="text1" w:themeTint="BF"/>
          <w:sz w:val="20"/>
          <w:szCs w:val="20"/>
        </w:rPr>
      </w:pPr>
    </w:p>
    <w:p w:rsidR="003E47FA" w:rsidRPr="00772418" w:rsidRDefault="003E47FA" w:rsidP="00163246">
      <w:pPr>
        <w:pStyle w:val="Subsection"/>
        <w:numPr>
          <w:ilvl w:val="0"/>
          <w:numId w:val="8"/>
        </w:numPr>
        <w:rPr>
          <w:color w:val="auto"/>
          <w:sz w:val="20"/>
          <w:szCs w:val="20"/>
        </w:rPr>
      </w:pPr>
      <w:r w:rsidRPr="00772418">
        <w:rPr>
          <w:color w:val="auto"/>
          <w:sz w:val="20"/>
          <w:szCs w:val="20"/>
        </w:rPr>
        <w:t xml:space="preserve">Company:  </w:t>
      </w:r>
      <w:proofErr w:type="spellStart"/>
      <w:r w:rsidR="00BE1031">
        <w:rPr>
          <w:color w:val="auto"/>
          <w:sz w:val="20"/>
          <w:szCs w:val="20"/>
        </w:rPr>
        <w:t>Shehzada</w:t>
      </w:r>
      <w:proofErr w:type="spellEnd"/>
      <w:r w:rsidR="00BE1031">
        <w:rPr>
          <w:color w:val="auto"/>
          <w:sz w:val="20"/>
          <w:szCs w:val="20"/>
        </w:rPr>
        <w:t xml:space="preserve"> Security Services</w:t>
      </w:r>
      <w:r w:rsidR="00387355" w:rsidRPr="00772418">
        <w:rPr>
          <w:color w:val="auto"/>
          <w:sz w:val="20"/>
          <w:szCs w:val="20"/>
        </w:rPr>
        <w:t>▪</w:t>
      </w:r>
    </w:p>
    <w:p w:rsidR="003E47FA" w:rsidRPr="00772418" w:rsidRDefault="003E47FA" w:rsidP="00163246">
      <w:pPr>
        <w:pStyle w:val="Subsection"/>
        <w:ind w:left="360"/>
        <w:rPr>
          <w:vanish/>
          <w:color w:val="auto"/>
          <w:sz w:val="20"/>
          <w:szCs w:val="20"/>
          <w:specVanish/>
        </w:rPr>
      </w:pPr>
      <w:r w:rsidRPr="00772418">
        <w:rPr>
          <w:color w:val="auto"/>
          <w:sz w:val="20"/>
          <w:szCs w:val="20"/>
        </w:rPr>
        <w:t xml:space="preserve">Designation: </w:t>
      </w:r>
      <w:r w:rsidR="00BE1031">
        <w:rPr>
          <w:color w:val="auto"/>
          <w:sz w:val="20"/>
          <w:szCs w:val="20"/>
        </w:rPr>
        <w:t>Assistant Alarm Consultant</w:t>
      </w:r>
    </w:p>
    <w:p w:rsidR="003E47FA" w:rsidRPr="00772418" w:rsidRDefault="003E47FA" w:rsidP="003E47FA">
      <w:pPr>
        <w:spacing w:after="0" w:line="240" w:lineRule="auto"/>
        <w:ind w:left="360" w:hanging="360"/>
        <w:rPr>
          <w:rFonts w:eastAsiaTheme="majorEastAsia" w:cstheme="majorBidi"/>
          <w:spacing w:val="24"/>
          <w:sz w:val="20"/>
          <w:szCs w:val="20"/>
        </w:rPr>
      </w:pPr>
    </w:p>
    <w:p w:rsidR="00F12C22" w:rsidRPr="00772418" w:rsidRDefault="003E47FA" w:rsidP="00902D3E">
      <w:pPr>
        <w:pStyle w:val="ListParagraph"/>
        <w:spacing w:after="0"/>
        <w:ind w:left="360" w:firstLine="0"/>
        <w:rPr>
          <w:sz w:val="20"/>
          <w:szCs w:val="20"/>
        </w:rPr>
      </w:pPr>
      <w:r w:rsidRPr="00772418">
        <w:rPr>
          <w:sz w:val="20"/>
          <w:szCs w:val="20"/>
        </w:rPr>
        <w:t xml:space="preserve">Duration: </w:t>
      </w:r>
      <w:r w:rsidR="00387355" w:rsidRPr="00772418">
        <w:rPr>
          <w:sz w:val="20"/>
          <w:szCs w:val="20"/>
        </w:rPr>
        <w:t>0</w:t>
      </w:r>
      <w:r w:rsidR="00BE1031">
        <w:rPr>
          <w:sz w:val="20"/>
          <w:szCs w:val="20"/>
        </w:rPr>
        <w:t>1/2012 to 01/2013</w:t>
      </w:r>
      <w:r w:rsidR="00163246" w:rsidRPr="00772418">
        <w:rPr>
          <w:sz w:val="20"/>
          <w:szCs w:val="20"/>
        </w:rPr>
        <w:t>.</w:t>
      </w:r>
    </w:p>
    <w:p w:rsidR="00902D3E" w:rsidRDefault="00902D3E" w:rsidP="00902D3E">
      <w:pPr>
        <w:pStyle w:val="Subsection"/>
        <w:rPr>
          <w:color w:val="auto"/>
          <w:sz w:val="20"/>
          <w:szCs w:val="20"/>
        </w:rPr>
      </w:pPr>
    </w:p>
    <w:p w:rsidR="003E47FA" w:rsidRPr="00772418" w:rsidRDefault="003E47FA" w:rsidP="00163246">
      <w:pPr>
        <w:pStyle w:val="Subsection"/>
        <w:numPr>
          <w:ilvl w:val="0"/>
          <w:numId w:val="8"/>
        </w:numPr>
        <w:rPr>
          <w:color w:val="auto"/>
          <w:sz w:val="20"/>
          <w:szCs w:val="20"/>
        </w:rPr>
      </w:pPr>
      <w:r w:rsidRPr="00772418">
        <w:rPr>
          <w:color w:val="auto"/>
          <w:sz w:val="20"/>
          <w:szCs w:val="20"/>
        </w:rPr>
        <w:t xml:space="preserve">Company:  </w:t>
      </w:r>
      <w:r w:rsidR="00BE1031">
        <w:rPr>
          <w:color w:val="auto"/>
          <w:sz w:val="20"/>
          <w:szCs w:val="20"/>
        </w:rPr>
        <w:t>Express Courier Link</w:t>
      </w:r>
      <w:r w:rsidR="00387355" w:rsidRPr="00772418">
        <w:rPr>
          <w:color w:val="auto"/>
          <w:sz w:val="20"/>
          <w:szCs w:val="20"/>
        </w:rPr>
        <w:t xml:space="preserve"> ▪</w:t>
      </w:r>
    </w:p>
    <w:p w:rsidR="003E47FA" w:rsidRPr="00772418" w:rsidRDefault="003E47FA" w:rsidP="00163246">
      <w:pPr>
        <w:pStyle w:val="Subsection"/>
        <w:ind w:left="360"/>
        <w:rPr>
          <w:vanish/>
          <w:color w:val="auto"/>
          <w:sz w:val="20"/>
          <w:szCs w:val="20"/>
          <w:specVanish/>
        </w:rPr>
      </w:pPr>
      <w:r w:rsidRPr="00772418">
        <w:rPr>
          <w:color w:val="auto"/>
          <w:sz w:val="20"/>
          <w:szCs w:val="20"/>
        </w:rPr>
        <w:t xml:space="preserve">Designation: </w:t>
      </w:r>
      <w:r w:rsidR="00BE1031">
        <w:rPr>
          <w:color w:val="auto"/>
          <w:sz w:val="20"/>
          <w:szCs w:val="20"/>
        </w:rPr>
        <w:t xml:space="preserve">Base </w:t>
      </w:r>
      <w:proofErr w:type="spellStart"/>
      <w:r w:rsidR="00BE1031">
        <w:rPr>
          <w:color w:val="auto"/>
          <w:sz w:val="20"/>
          <w:szCs w:val="20"/>
        </w:rPr>
        <w:t>Attendent</w:t>
      </w:r>
      <w:proofErr w:type="spellEnd"/>
      <w:r w:rsidR="00BE1031">
        <w:rPr>
          <w:color w:val="auto"/>
          <w:sz w:val="20"/>
          <w:szCs w:val="20"/>
        </w:rPr>
        <w:tab/>
      </w:r>
    </w:p>
    <w:p w:rsidR="003E47FA" w:rsidRPr="00772418" w:rsidRDefault="003E47FA" w:rsidP="00163246">
      <w:pPr>
        <w:spacing w:after="0" w:line="240" w:lineRule="auto"/>
        <w:ind w:left="360" w:hanging="360"/>
        <w:rPr>
          <w:rFonts w:eastAsiaTheme="majorEastAsia" w:cstheme="majorBidi"/>
          <w:spacing w:val="24"/>
          <w:sz w:val="20"/>
          <w:szCs w:val="20"/>
        </w:rPr>
      </w:pPr>
    </w:p>
    <w:p w:rsidR="00163246" w:rsidRPr="00902D3E" w:rsidRDefault="003E47FA" w:rsidP="00902D3E">
      <w:pPr>
        <w:pStyle w:val="ListParagraph"/>
        <w:spacing w:after="0"/>
        <w:ind w:left="360" w:firstLine="0"/>
        <w:rPr>
          <w:sz w:val="20"/>
          <w:szCs w:val="20"/>
        </w:rPr>
      </w:pPr>
      <w:r w:rsidRPr="00772418">
        <w:rPr>
          <w:sz w:val="20"/>
          <w:szCs w:val="20"/>
        </w:rPr>
        <w:t xml:space="preserve">Duration: </w:t>
      </w:r>
      <w:r w:rsidR="00E52D72" w:rsidRPr="00772418">
        <w:rPr>
          <w:sz w:val="20"/>
          <w:szCs w:val="20"/>
        </w:rPr>
        <w:t>05/2013 to 01/2014</w:t>
      </w:r>
      <w:r w:rsidR="00163246" w:rsidRPr="00772418">
        <w:rPr>
          <w:sz w:val="20"/>
          <w:szCs w:val="20"/>
        </w:rPr>
        <w:t>.</w:t>
      </w:r>
    </w:p>
    <w:p w:rsidR="00902D3E" w:rsidRDefault="00902D3E" w:rsidP="00902D3E">
      <w:pPr>
        <w:pStyle w:val="Subsection"/>
        <w:rPr>
          <w:color w:val="auto"/>
          <w:sz w:val="20"/>
          <w:szCs w:val="20"/>
        </w:rPr>
      </w:pPr>
    </w:p>
    <w:p w:rsidR="00163246" w:rsidRPr="00772418" w:rsidRDefault="00163246" w:rsidP="00163246">
      <w:pPr>
        <w:pStyle w:val="Subsection"/>
        <w:numPr>
          <w:ilvl w:val="0"/>
          <w:numId w:val="8"/>
        </w:numPr>
        <w:rPr>
          <w:color w:val="auto"/>
          <w:sz w:val="20"/>
          <w:szCs w:val="20"/>
        </w:rPr>
      </w:pPr>
      <w:r w:rsidRPr="00772418">
        <w:rPr>
          <w:color w:val="auto"/>
          <w:sz w:val="20"/>
          <w:szCs w:val="20"/>
        </w:rPr>
        <w:t xml:space="preserve">Company:  </w:t>
      </w:r>
      <w:r w:rsidR="00BF2555">
        <w:rPr>
          <w:color w:val="auto"/>
          <w:sz w:val="20"/>
          <w:szCs w:val="20"/>
        </w:rPr>
        <w:t>State Life housing society</w:t>
      </w:r>
      <w:r w:rsidR="00E006F2">
        <w:rPr>
          <w:color w:val="auto"/>
          <w:sz w:val="20"/>
          <w:szCs w:val="20"/>
        </w:rPr>
        <w:t xml:space="preserve"> </w:t>
      </w:r>
      <w:r w:rsidR="00387355" w:rsidRPr="00772418">
        <w:rPr>
          <w:color w:val="auto"/>
          <w:sz w:val="20"/>
          <w:szCs w:val="20"/>
        </w:rPr>
        <w:t xml:space="preserve"> ▪</w:t>
      </w:r>
    </w:p>
    <w:p w:rsidR="00163246" w:rsidRPr="00772418" w:rsidRDefault="00E006F2" w:rsidP="00163246">
      <w:pPr>
        <w:pStyle w:val="Subsection"/>
        <w:ind w:left="360"/>
        <w:rPr>
          <w:vanish/>
          <w:color w:val="auto"/>
          <w:sz w:val="20"/>
          <w:szCs w:val="20"/>
          <w:specVanish/>
        </w:rPr>
      </w:pPr>
      <w:r>
        <w:rPr>
          <w:color w:val="auto"/>
          <w:sz w:val="20"/>
          <w:szCs w:val="20"/>
        </w:rPr>
        <w:t>Designation:  Assistant</w:t>
      </w:r>
    </w:p>
    <w:p w:rsidR="00163246" w:rsidRPr="00772418" w:rsidRDefault="00163246" w:rsidP="00163246">
      <w:pPr>
        <w:spacing w:after="0" w:line="240" w:lineRule="auto"/>
        <w:ind w:left="360" w:hanging="360"/>
        <w:rPr>
          <w:rFonts w:eastAsiaTheme="majorEastAsia" w:cstheme="majorBidi"/>
          <w:spacing w:val="24"/>
          <w:sz w:val="20"/>
          <w:szCs w:val="20"/>
        </w:rPr>
      </w:pPr>
    </w:p>
    <w:p w:rsidR="00163246" w:rsidRPr="00772418" w:rsidRDefault="00163246" w:rsidP="00163246">
      <w:pPr>
        <w:pStyle w:val="ListParagraph"/>
        <w:spacing w:after="0"/>
        <w:ind w:left="360" w:firstLine="0"/>
        <w:rPr>
          <w:sz w:val="20"/>
          <w:szCs w:val="20"/>
        </w:rPr>
      </w:pPr>
      <w:r w:rsidRPr="00772418">
        <w:rPr>
          <w:sz w:val="20"/>
          <w:szCs w:val="20"/>
        </w:rPr>
        <w:t xml:space="preserve">Duration: </w:t>
      </w:r>
      <w:r w:rsidR="007F2347" w:rsidRPr="00772418">
        <w:rPr>
          <w:sz w:val="20"/>
          <w:szCs w:val="20"/>
        </w:rPr>
        <w:t xml:space="preserve"> 09/201</w:t>
      </w:r>
      <w:r w:rsidR="00BF2555">
        <w:rPr>
          <w:sz w:val="20"/>
          <w:szCs w:val="20"/>
        </w:rPr>
        <w:t>6</w:t>
      </w:r>
      <w:r w:rsidR="007F2347" w:rsidRPr="00772418">
        <w:rPr>
          <w:sz w:val="20"/>
          <w:szCs w:val="20"/>
        </w:rPr>
        <w:t xml:space="preserve"> to </w:t>
      </w:r>
      <w:r w:rsidR="00BF2555">
        <w:rPr>
          <w:sz w:val="20"/>
          <w:szCs w:val="20"/>
        </w:rPr>
        <w:t>continue.</w:t>
      </w:r>
    </w:p>
    <w:p w:rsidR="007F2347" w:rsidRPr="00772418" w:rsidRDefault="007F2347" w:rsidP="00163246">
      <w:pPr>
        <w:pStyle w:val="ListParagraph"/>
        <w:spacing w:after="0"/>
        <w:ind w:left="360" w:firstLine="0"/>
        <w:rPr>
          <w:sz w:val="20"/>
          <w:szCs w:val="20"/>
        </w:rPr>
      </w:pPr>
    </w:p>
    <w:p w:rsidR="007A6E00" w:rsidRPr="00772418" w:rsidRDefault="007E7536" w:rsidP="002D65DB">
      <w:pPr>
        <w:rPr>
          <w:rFonts w:ascii="Times New Roman" w:hAnsi="Times New Roman"/>
          <w:b/>
          <w:sz w:val="20"/>
          <w:szCs w:val="20"/>
        </w:rPr>
      </w:pPr>
      <w:r w:rsidRPr="00772418">
        <w:rPr>
          <w:rFonts w:ascii="Times New Roman" w:hAnsi="Times New Roman"/>
          <w:b/>
          <w:sz w:val="20"/>
          <w:szCs w:val="20"/>
        </w:rPr>
        <w:tab/>
      </w:r>
    </w:p>
    <w:p w:rsidR="008B29FE" w:rsidRDefault="00421BE3" w:rsidP="00D22A9B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772418">
        <w:rPr>
          <w:rFonts w:ascii="Times New Roman" w:hAnsi="Times New Roman"/>
          <w:b/>
          <w:sz w:val="20"/>
          <w:szCs w:val="20"/>
        </w:rPr>
        <w:lastRenderedPageBreak/>
        <w:br/>
      </w:r>
      <w:r w:rsidRPr="00772418">
        <w:rPr>
          <w:rFonts w:ascii="Times New Roman" w:hAnsi="Times New Roman"/>
          <w:b/>
          <w:sz w:val="20"/>
          <w:szCs w:val="20"/>
        </w:rPr>
        <w:br/>
      </w:r>
      <w:r w:rsidR="007A6E00" w:rsidRPr="00772418">
        <w:rPr>
          <w:rFonts w:ascii="Times New Roman" w:hAnsi="Times New Roman"/>
          <w:b/>
          <w:sz w:val="20"/>
          <w:szCs w:val="20"/>
        </w:rPr>
        <w:t>ACADEMIC QUALIFICATION</w:t>
      </w:r>
    </w:p>
    <w:p w:rsidR="008B29FE" w:rsidRDefault="0086783A" w:rsidP="007F2347">
      <w:pPr>
        <w:pStyle w:val="ListParagraph"/>
        <w:numPr>
          <w:ilvl w:val="0"/>
          <w:numId w:val="8"/>
        </w:numPr>
        <w:spacing w:after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Mscs</w:t>
      </w:r>
      <w:proofErr w:type="spellEnd"/>
      <w:r>
        <w:rPr>
          <w:color w:val="000000"/>
          <w:sz w:val="20"/>
          <w:szCs w:val="20"/>
        </w:rPr>
        <w:t xml:space="preserve"> From Vu University 2019</w:t>
      </w:r>
    </w:p>
    <w:p w:rsidR="007E4458" w:rsidRDefault="007E4458" w:rsidP="007F2347">
      <w:pPr>
        <w:pStyle w:val="ListParagraph"/>
        <w:numPr>
          <w:ilvl w:val="0"/>
          <w:numId w:val="8"/>
        </w:num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Graduation In From Punjab Board.2014</w:t>
      </w:r>
    </w:p>
    <w:p w:rsidR="007F2347" w:rsidRPr="00772418" w:rsidRDefault="007F2347" w:rsidP="007F2347">
      <w:pPr>
        <w:pStyle w:val="ListParagraph"/>
        <w:numPr>
          <w:ilvl w:val="0"/>
          <w:numId w:val="8"/>
        </w:numPr>
        <w:spacing w:after="0"/>
        <w:rPr>
          <w:color w:val="000000"/>
          <w:sz w:val="20"/>
          <w:szCs w:val="20"/>
        </w:rPr>
      </w:pPr>
      <w:r w:rsidRPr="00772418">
        <w:rPr>
          <w:color w:val="000000"/>
          <w:sz w:val="20"/>
          <w:szCs w:val="20"/>
        </w:rPr>
        <w:t>In</w:t>
      </w:r>
      <w:r w:rsidR="007E4458">
        <w:rPr>
          <w:color w:val="000000"/>
          <w:sz w:val="20"/>
          <w:szCs w:val="20"/>
        </w:rPr>
        <w:t xml:space="preserve">termediate </w:t>
      </w:r>
      <w:r w:rsidR="00902D3E">
        <w:rPr>
          <w:color w:val="000000"/>
          <w:sz w:val="20"/>
          <w:szCs w:val="20"/>
        </w:rPr>
        <w:t>in</w:t>
      </w:r>
      <w:r w:rsidR="00E006F2">
        <w:rPr>
          <w:color w:val="000000"/>
          <w:sz w:val="20"/>
          <w:szCs w:val="20"/>
        </w:rPr>
        <w:t xml:space="preserve"> from Punjab</w:t>
      </w:r>
      <w:r w:rsidRPr="00772418">
        <w:rPr>
          <w:color w:val="000000"/>
          <w:sz w:val="20"/>
          <w:szCs w:val="20"/>
        </w:rPr>
        <w:t>Board.2010</w:t>
      </w:r>
    </w:p>
    <w:p w:rsidR="007F2347" w:rsidRPr="00772418" w:rsidRDefault="007E4458" w:rsidP="007F2347">
      <w:pPr>
        <w:pStyle w:val="ListParagraph"/>
        <w:numPr>
          <w:ilvl w:val="0"/>
          <w:numId w:val="8"/>
        </w:num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Matriculation </w:t>
      </w:r>
      <w:r w:rsidR="007F2347" w:rsidRPr="00772418">
        <w:rPr>
          <w:color w:val="000000"/>
          <w:sz w:val="20"/>
          <w:szCs w:val="20"/>
        </w:rPr>
        <w:t xml:space="preserve"> from </w:t>
      </w:r>
      <w:r w:rsidR="00E006F2">
        <w:rPr>
          <w:color w:val="000000"/>
          <w:sz w:val="20"/>
          <w:szCs w:val="20"/>
        </w:rPr>
        <w:t>Punjab</w:t>
      </w:r>
      <w:r w:rsidR="007F2347" w:rsidRPr="00772418">
        <w:rPr>
          <w:color w:val="000000"/>
          <w:sz w:val="20"/>
          <w:szCs w:val="20"/>
        </w:rPr>
        <w:t xml:space="preserve"> Board.2008</w:t>
      </w:r>
    </w:p>
    <w:p w:rsidR="000E43BB" w:rsidRPr="00772418" w:rsidRDefault="000E43BB" w:rsidP="007F2347">
      <w:pPr>
        <w:pStyle w:val="ListParagraph"/>
        <w:spacing w:after="0"/>
        <w:ind w:left="360" w:firstLine="0"/>
        <w:rPr>
          <w:sz w:val="20"/>
          <w:szCs w:val="20"/>
        </w:rPr>
      </w:pPr>
    </w:p>
    <w:p w:rsidR="002D65DB" w:rsidRPr="002D1BC5" w:rsidRDefault="002D1BC5" w:rsidP="007F2347">
      <w:pPr>
        <w:pStyle w:val="SectionHead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 SKILLS</w:t>
      </w:r>
    </w:p>
    <w:p w:rsidR="002D65DB" w:rsidRPr="00772418" w:rsidRDefault="002D65DB" w:rsidP="008E038B">
      <w:pPr>
        <w:pStyle w:val="ListParagraph"/>
        <w:spacing w:after="0"/>
        <w:ind w:left="360" w:firstLine="0"/>
        <w:rPr>
          <w:sz w:val="20"/>
          <w:szCs w:val="20"/>
        </w:rPr>
      </w:pP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C++ Basic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MS-Excel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MS Word.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MS Power Point.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Internet browsing, downloading, surfing,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Graphic Design And Flash Work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In page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Basic Networking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Hardware Assembling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Basic  Concept of programming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Operating System Troubleshooting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Graphic Web Developing</w:t>
      </w:r>
    </w:p>
    <w:p w:rsid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Database Management</w:t>
      </w:r>
    </w:p>
    <w:p w:rsidR="008E038B" w:rsidRPr="002D1BC5" w:rsidRDefault="002D1BC5" w:rsidP="002D1BC5">
      <w:pPr>
        <w:numPr>
          <w:ilvl w:val="1"/>
          <w:numId w:val="23"/>
        </w:numPr>
        <w:spacing w:after="0" w:line="240" w:lineRule="auto"/>
        <w:jc w:val="both"/>
      </w:pPr>
      <w:r>
        <w:t>Server Management</w:t>
      </w:r>
    </w:p>
    <w:p w:rsidR="008E038B" w:rsidRPr="00772418" w:rsidRDefault="008E038B" w:rsidP="008E038B">
      <w:pPr>
        <w:spacing w:after="0" w:line="240" w:lineRule="auto"/>
        <w:rPr>
          <w:rFonts w:ascii="Gill Sans MT" w:hAnsi="Gill Sans MT"/>
          <w:color w:val="000000"/>
          <w:sz w:val="20"/>
          <w:szCs w:val="20"/>
        </w:rPr>
      </w:pPr>
    </w:p>
    <w:p w:rsidR="007F2347" w:rsidRPr="00772418" w:rsidRDefault="007F2347" w:rsidP="002D1BC5">
      <w:pPr>
        <w:spacing w:line="264" w:lineRule="auto"/>
        <w:contextualSpacing/>
        <w:rPr>
          <w:color w:val="40382D" w:themeColor="text2" w:themeShade="BF"/>
          <w:sz w:val="20"/>
          <w:szCs w:val="20"/>
        </w:rPr>
      </w:pPr>
    </w:p>
    <w:p w:rsidR="001C504D" w:rsidRPr="00772418" w:rsidRDefault="001C504D" w:rsidP="001C504D">
      <w:pPr>
        <w:spacing w:line="264" w:lineRule="auto"/>
        <w:contextualSpacing/>
        <w:rPr>
          <w:color w:val="40382D" w:themeColor="text2" w:themeShade="BF"/>
          <w:sz w:val="20"/>
          <w:szCs w:val="20"/>
        </w:rPr>
      </w:pPr>
    </w:p>
    <w:p w:rsidR="00DA5E4F" w:rsidRPr="00772418" w:rsidRDefault="00DA5E4F" w:rsidP="00DA5E4F">
      <w:pPr>
        <w:spacing w:line="264" w:lineRule="auto"/>
        <w:contextualSpacing/>
        <w:rPr>
          <w:color w:val="40382D" w:themeColor="text2" w:themeShade="BF"/>
          <w:sz w:val="20"/>
          <w:szCs w:val="20"/>
        </w:rPr>
      </w:pPr>
    </w:p>
    <w:p w:rsidR="00DA5E4F" w:rsidRPr="00772418" w:rsidRDefault="00DA5E4F" w:rsidP="00AF6351">
      <w:pPr>
        <w:pStyle w:val="SectionHeading"/>
        <w:spacing w:before="120" w:after="120" w:line="80" w:lineRule="atLeast"/>
        <w:rPr>
          <w:rFonts w:ascii="Times New Roman" w:hAnsi="Times New Roman"/>
          <w:sz w:val="20"/>
          <w:szCs w:val="20"/>
        </w:rPr>
      </w:pPr>
      <w:r w:rsidRPr="00772418">
        <w:rPr>
          <w:rFonts w:ascii="Times New Roman" w:hAnsi="Times New Roman"/>
          <w:sz w:val="20"/>
          <w:szCs w:val="20"/>
        </w:rPr>
        <w:t>LANGUAGES</w:t>
      </w:r>
    </w:p>
    <w:p w:rsidR="00DA5E4F" w:rsidRPr="00772418" w:rsidRDefault="007E4458" w:rsidP="00163246">
      <w:pPr>
        <w:numPr>
          <w:ilvl w:val="0"/>
          <w:numId w:val="6"/>
        </w:numPr>
        <w:spacing w:before="120" w:after="120" w:line="80" w:lineRule="atLeast"/>
        <w:contextualSpacing/>
        <w:rPr>
          <w:rFonts w:ascii="Times New Roman" w:hAnsi="Times New Roman"/>
          <w:sz w:val="20"/>
          <w:szCs w:val="20"/>
        </w:rPr>
      </w:pPr>
      <w:r>
        <w:rPr>
          <w:color w:val="40382D" w:themeColor="text2" w:themeShade="BF"/>
          <w:sz w:val="20"/>
          <w:szCs w:val="20"/>
        </w:rPr>
        <w:t xml:space="preserve">Punjabi </w:t>
      </w:r>
      <w:proofErr w:type="spellStart"/>
      <w:proofErr w:type="gramStart"/>
      <w:r w:rsidR="00387355" w:rsidRPr="00772418">
        <w:rPr>
          <w:color w:val="40382D" w:themeColor="text2" w:themeShade="BF"/>
          <w:sz w:val="20"/>
          <w:szCs w:val="20"/>
        </w:rPr>
        <w:t>urdu</w:t>
      </w:r>
      <w:r w:rsidR="00163246" w:rsidRPr="00772418">
        <w:rPr>
          <w:color w:val="40382D" w:themeColor="text2" w:themeShade="BF"/>
          <w:sz w:val="20"/>
          <w:szCs w:val="20"/>
        </w:rPr>
        <w:t>&amp;</w:t>
      </w:r>
      <w:proofErr w:type="gramEnd"/>
      <w:r w:rsidR="00DA5E4F" w:rsidRPr="00772418">
        <w:rPr>
          <w:color w:val="40382D" w:themeColor="text2" w:themeShade="BF"/>
          <w:sz w:val="20"/>
          <w:szCs w:val="20"/>
        </w:rPr>
        <w:t>English</w:t>
      </w:r>
      <w:proofErr w:type="spellEnd"/>
      <w:r w:rsidR="00DA5E4F" w:rsidRPr="00772418">
        <w:rPr>
          <w:color w:val="40382D" w:themeColor="text2" w:themeShade="BF"/>
          <w:sz w:val="20"/>
          <w:szCs w:val="20"/>
        </w:rPr>
        <w:t>.</w:t>
      </w:r>
    </w:p>
    <w:p w:rsidR="00DA5E4F" w:rsidRPr="00772418" w:rsidRDefault="00DA5E4F" w:rsidP="00DA5E4F">
      <w:pPr>
        <w:spacing w:line="264" w:lineRule="auto"/>
        <w:rPr>
          <w:sz w:val="20"/>
          <w:szCs w:val="20"/>
        </w:rPr>
      </w:pPr>
    </w:p>
    <w:p w:rsidR="00174833" w:rsidRPr="00772418" w:rsidRDefault="00174833" w:rsidP="00B0078D">
      <w:pPr>
        <w:pStyle w:val="SectionHeading"/>
        <w:spacing w:before="240" w:after="120" w:line="360" w:lineRule="auto"/>
        <w:rPr>
          <w:rFonts w:ascii="Times New Roman" w:hAnsi="Times New Roman"/>
          <w:sz w:val="20"/>
          <w:szCs w:val="20"/>
        </w:rPr>
      </w:pPr>
      <w:r w:rsidRPr="00772418">
        <w:rPr>
          <w:rFonts w:ascii="Times New Roman" w:hAnsi="Times New Roman"/>
          <w:sz w:val="20"/>
          <w:szCs w:val="20"/>
        </w:rPr>
        <w:t xml:space="preserve">PERSONAL </w:t>
      </w:r>
      <w:r w:rsidR="00B0078D" w:rsidRPr="00772418">
        <w:rPr>
          <w:rFonts w:ascii="Times New Roman" w:hAnsi="Times New Roman"/>
          <w:sz w:val="20"/>
          <w:szCs w:val="20"/>
        </w:rPr>
        <w:t>DOSSIER</w:t>
      </w:r>
    </w:p>
    <w:p w:rsidR="00174833" w:rsidRPr="00772418" w:rsidRDefault="00174833" w:rsidP="002D65DB">
      <w:pPr>
        <w:widowControl w:val="0"/>
        <w:autoSpaceDE w:val="0"/>
        <w:autoSpaceDN w:val="0"/>
        <w:adjustRightInd w:val="0"/>
        <w:spacing w:after="0" w:line="40" w:lineRule="atLeast"/>
        <w:rPr>
          <w:color w:val="40382D" w:themeColor="text2" w:themeShade="BF"/>
          <w:sz w:val="20"/>
          <w:szCs w:val="20"/>
        </w:rPr>
      </w:pPr>
      <w:r w:rsidRPr="00772418">
        <w:rPr>
          <w:color w:val="40382D" w:themeColor="text2" w:themeShade="BF"/>
          <w:sz w:val="20"/>
          <w:szCs w:val="20"/>
        </w:rPr>
        <w:t>Father’s Name</w:t>
      </w:r>
      <w:r w:rsidRPr="00772418">
        <w:rPr>
          <w:color w:val="40382D" w:themeColor="text2" w:themeShade="BF"/>
          <w:sz w:val="20"/>
          <w:szCs w:val="20"/>
        </w:rPr>
        <w:tab/>
      </w:r>
      <w:r w:rsidR="00D17287" w:rsidRPr="00772418">
        <w:rPr>
          <w:color w:val="40382D" w:themeColor="text2" w:themeShade="BF"/>
          <w:sz w:val="20"/>
          <w:szCs w:val="20"/>
        </w:rPr>
        <w:tab/>
      </w:r>
      <w:r w:rsidRPr="00772418">
        <w:rPr>
          <w:color w:val="40382D" w:themeColor="text2" w:themeShade="BF"/>
          <w:sz w:val="20"/>
          <w:szCs w:val="20"/>
        </w:rPr>
        <w:t>:</w:t>
      </w:r>
      <w:r w:rsidRPr="00772418">
        <w:rPr>
          <w:color w:val="40382D" w:themeColor="text2" w:themeShade="BF"/>
          <w:sz w:val="20"/>
          <w:szCs w:val="20"/>
        </w:rPr>
        <w:tab/>
      </w:r>
      <w:proofErr w:type="spellStart"/>
      <w:r w:rsidR="00210430">
        <w:rPr>
          <w:color w:val="40382D" w:themeColor="text2" w:themeShade="BF"/>
          <w:sz w:val="20"/>
          <w:szCs w:val="20"/>
        </w:rPr>
        <w:t>Imtiaz</w:t>
      </w:r>
      <w:proofErr w:type="spellEnd"/>
      <w:r w:rsidR="00210430">
        <w:rPr>
          <w:color w:val="40382D" w:themeColor="text2" w:themeShade="BF"/>
          <w:sz w:val="20"/>
          <w:szCs w:val="20"/>
        </w:rPr>
        <w:t xml:space="preserve"> </w:t>
      </w:r>
      <w:r w:rsidR="00E006F2">
        <w:rPr>
          <w:color w:val="40382D" w:themeColor="text2" w:themeShade="BF"/>
          <w:sz w:val="20"/>
          <w:szCs w:val="20"/>
        </w:rPr>
        <w:t>Ali</w:t>
      </w:r>
      <w:r w:rsidR="00210430">
        <w:rPr>
          <w:color w:val="40382D" w:themeColor="text2" w:themeShade="BF"/>
          <w:sz w:val="20"/>
          <w:szCs w:val="20"/>
        </w:rPr>
        <w:t xml:space="preserve"> shah</w:t>
      </w:r>
      <w:bookmarkStart w:id="0" w:name="_GoBack"/>
      <w:bookmarkEnd w:id="0"/>
      <w:r w:rsidR="002D1BC5">
        <w:rPr>
          <w:color w:val="40382D" w:themeColor="text2" w:themeShade="BF"/>
          <w:sz w:val="20"/>
          <w:szCs w:val="20"/>
        </w:rPr>
        <w:t>,</w:t>
      </w:r>
    </w:p>
    <w:p w:rsidR="00174833" w:rsidRPr="00772418" w:rsidRDefault="00174833" w:rsidP="00163246">
      <w:pPr>
        <w:widowControl w:val="0"/>
        <w:autoSpaceDE w:val="0"/>
        <w:autoSpaceDN w:val="0"/>
        <w:adjustRightInd w:val="0"/>
        <w:spacing w:after="0" w:line="40" w:lineRule="atLeast"/>
        <w:rPr>
          <w:color w:val="40382D" w:themeColor="text2" w:themeShade="BF"/>
          <w:sz w:val="20"/>
          <w:szCs w:val="20"/>
        </w:rPr>
      </w:pPr>
      <w:r w:rsidRPr="00772418">
        <w:rPr>
          <w:color w:val="40382D" w:themeColor="text2" w:themeShade="BF"/>
          <w:sz w:val="20"/>
          <w:szCs w:val="20"/>
        </w:rPr>
        <w:t>Date of B</w:t>
      </w:r>
      <w:r w:rsidR="00DA5E4F" w:rsidRPr="00772418">
        <w:rPr>
          <w:color w:val="40382D" w:themeColor="text2" w:themeShade="BF"/>
          <w:sz w:val="20"/>
          <w:szCs w:val="20"/>
        </w:rPr>
        <w:t>i</w:t>
      </w:r>
      <w:r w:rsidRPr="00772418">
        <w:rPr>
          <w:color w:val="40382D" w:themeColor="text2" w:themeShade="BF"/>
          <w:sz w:val="20"/>
          <w:szCs w:val="20"/>
        </w:rPr>
        <w:t>rth</w:t>
      </w:r>
      <w:r w:rsidRPr="00772418">
        <w:rPr>
          <w:color w:val="40382D" w:themeColor="text2" w:themeShade="BF"/>
          <w:sz w:val="20"/>
          <w:szCs w:val="20"/>
        </w:rPr>
        <w:tab/>
      </w:r>
      <w:r w:rsidRPr="00772418">
        <w:rPr>
          <w:color w:val="40382D" w:themeColor="text2" w:themeShade="BF"/>
          <w:sz w:val="20"/>
          <w:szCs w:val="20"/>
        </w:rPr>
        <w:tab/>
        <w:t xml:space="preserve">: </w:t>
      </w:r>
      <w:r w:rsidRPr="00772418">
        <w:rPr>
          <w:color w:val="40382D" w:themeColor="text2" w:themeShade="BF"/>
          <w:sz w:val="20"/>
          <w:szCs w:val="20"/>
        </w:rPr>
        <w:tab/>
      </w:r>
      <w:r w:rsidR="00163246" w:rsidRPr="00772418">
        <w:rPr>
          <w:color w:val="40382D" w:themeColor="text2" w:themeShade="BF"/>
          <w:sz w:val="20"/>
          <w:szCs w:val="20"/>
        </w:rPr>
        <w:t>1</w:t>
      </w:r>
      <w:r w:rsidR="00E006F2">
        <w:rPr>
          <w:color w:val="40382D" w:themeColor="text2" w:themeShade="BF"/>
          <w:sz w:val="20"/>
          <w:szCs w:val="20"/>
        </w:rPr>
        <w:t>7</w:t>
      </w:r>
      <w:r w:rsidRPr="00772418">
        <w:rPr>
          <w:color w:val="40382D" w:themeColor="text2" w:themeShade="BF"/>
          <w:sz w:val="20"/>
          <w:szCs w:val="20"/>
          <w:vertAlign w:val="superscript"/>
        </w:rPr>
        <w:t>th</w:t>
      </w:r>
      <w:r w:rsidR="00E006F2">
        <w:rPr>
          <w:color w:val="40382D" w:themeColor="text2" w:themeShade="BF"/>
          <w:sz w:val="20"/>
          <w:szCs w:val="20"/>
          <w:vertAlign w:val="superscript"/>
        </w:rPr>
        <w:t xml:space="preserve"> Feb</w:t>
      </w:r>
      <w:r w:rsidR="00387355" w:rsidRPr="00772418">
        <w:rPr>
          <w:color w:val="40382D" w:themeColor="text2" w:themeShade="BF"/>
          <w:sz w:val="20"/>
          <w:szCs w:val="20"/>
        </w:rPr>
        <w:t>, 19</w:t>
      </w:r>
      <w:r w:rsidR="00163246" w:rsidRPr="00772418">
        <w:rPr>
          <w:color w:val="40382D" w:themeColor="text2" w:themeShade="BF"/>
          <w:sz w:val="20"/>
          <w:szCs w:val="20"/>
        </w:rPr>
        <w:t>9</w:t>
      </w:r>
      <w:r w:rsidR="00387355" w:rsidRPr="00772418">
        <w:rPr>
          <w:color w:val="40382D" w:themeColor="text2" w:themeShade="BF"/>
          <w:sz w:val="20"/>
          <w:szCs w:val="20"/>
        </w:rPr>
        <w:t>0</w:t>
      </w:r>
      <w:r w:rsidR="002D1BC5">
        <w:rPr>
          <w:color w:val="40382D" w:themeColor="text2" w:themeShade="BF"/>
          <w:sz w:val="20"/>
          <w:szCs w:val="20"/>
        </w:rPr>
        <w:t>,</w:t>
      </w:r>
    </w:p>
    <w:p w:rsidR="00D17287" w:rsidRPr="00772418" w:rsidRDefault="00772418" w:rsidP="00D17287">
      <w:pPr>
        <w:widowControl w:val="0"/>
        <w:autoSpaceDE w:val="0"/>
        <w:autoSpaceDN w:val="0"/>
        <w:adjustRightInd w:val="0"/>
        <w:spacing w:after="0" w:line="40" w:lineRule="atLeast"/>
        <w:rPr>
          <w:color w:val="40382D" w:themeColor="text2" w:themeShade="BF"/>
          <w:sz w:val="20"/>
          <w:szCs w:val="20"/>
        </w:rPr>
      </w:pPr>
      <w:r>
        <w:rPr>
          <w:color w:val="40382D" w:themeColor="text2" w:themeShade="BF"/>
          <w:sz w:val="20"/>
          <w:szCs w:val="20"/>
        </w:rPr>
        <w:t>Marital Status</w:t>
      </w:r>
      <w:r>
        <w:rPr>
          <w:color w:val="40382D" w:themeColor="text2" w:themeShade="BF"/>
          <w:sz w:val="20"/>
          <w:szCs w:val="20"/>
        </w:rPr>
        <w:tab/>
      </w:r>
      <w:r>
        <w:rPr>
          <w:color w:val="40382D" w:themeColor="text2" w:themeShade="BF"/>
          <w:sz w:val="20"/>
          <w:szCs w:val="20"/>
        </w:rPr>
        <w:tab/>
      </w:r>
      <w:r w:rsidR="00D17287" w:rsidRPr="00772418">
        <w:rPr>
          <w:color w:val="40382D" w:themeColor="text2" w:themeShade="BF"/>
          <w:sz w:val="20"/>
          <w:szCs w:val="20"/>
        </w:rPr>
        <w:t>:</w:t>
      </w:r>
      <w:r w:rsidR="00D17287" w:rsidRPr="00772418">
        <w:rPr>
          <w:color w:val="40382D" w:themeColor="text2" w:themeShade="BF"/>
          <w:sz w:val="20"/>
          <w:szCs w:val="20"/>
        </w:rPr>
        <w:tab/>
      </w:r>
      <w:r w:rsidR="00387355" w:rsidRPr="00772418">
        <w:rPr>
          <w:color w:val="40382D" w:themeColor="text2" w:themeShade="BF"/>
          <w:sz w:val="20"/>
          <w:szCs w:val="20"/>
        </w:rPr>
        <w:t>Un-</w:t>
      </w:r>
      <w:r w:rsidR="00D17287" w:rsidRPr="00772418">
        <w:rPr>
          <w:color w:val="40382D" w:themeColor="text2" w:themeShade="BF"/>
          <w:sz w:val="20"/>
          <w:szCs w:val="20"/>
        </w:rPr>
        <w:t>Married</w:t>
      </w:r>
      <w:r w:rsidR="002D1BC5">
        <w:rPr>
          <w:color w:val="40382D" w:themeColor="text2" w:themeShade="BF"/>
          <w:sz w:val="20"/>
          <w:szCs w:val="20"/>
        </w:rPr>
        <w:t>,</w:t>
      </w:r>
    </w:p>
    <w:p w:rsidR="00174833" w:rsidRPr="00772418" w:rsidRDefault="00174833" w:rsidP="00D17287">
      <w:pPr>
        <w:widowControl w:val="0"/>
        <w:autoSpaceDE w:val="0"/>
        <w:autoSpaceDN w:val="0"/>
        <w:adjustRightInd w:val="0"/>
        <w:spacing w:after="0" w:line="40" w:lineRule="atLeast"/>
        <w:rPr>
          <w:color w:val="40382D" w:themeColor="text2" w:themeShade="BF"/>
          <w:sz w:val="20"/>
          <w:szCs w:val="20"/>
        </w:rPr>
      </w:pPr>
      <w:r w:rsidRPr="00772418">
        <w:rPr>
          <w:color w:val="40382D" w:themeColor="text2" w:themeShade="BF"/>
          <w:sz w:val="20"/>
          <w:szCs w:val="20"/>
        </w:rPr>
        <w:t xml:space="preserve">Nationality </w:t>
      </w:r>
      <w:r w:rsidRPr="00772418">
        <w:rPr>
          <w:color w:val="40382D" w:themeColor="text2" w:themeShade="BF"/>
          <w:sz w:val="20"/>
          <w:szCs w:val="20"/>
        </w:rPr>
        <w:tab/>
      </w:r>
      <w:r w:rsidR="00D17287" w:rsidRPr="00772418">
        <w:rPr>
          <w:color w:val="40382D" w:themeColor="text2" w:themeShade="BF"/>
          <w:sz w:val="20"/>
          <w:szCs w:val="20"/>
        </w:rPr>
        <w:tab/>
      </w:r>
      <w:r w:rsidRPr="00772418">
        <w:rPr>
          <w:color w:val="40382D" w:themeColor="text2" w:themeShade="BF"/>
          <w:sz w:val="20"/>
          <w:szCs w:val="20"/>
        </w:rPr>
        <w:t>:</w:t>
      </w:r>
      <w:r w:rsidRPr="00772418">
        <w:rPr>
          <w:color w:val="40382D" w:themeColor="text2" w:themeShade="BF"/>
          <w:sz w:val="20"/>
          <w:szCs w:val="20"/>
        </w:rPr>
        <w:tab/>
      </w:r>
      <w:r w:rsidR="00387355" w:rsidRPr="00772418">
        <w:rPr>
          <w:color w:val="40382D" w:themeColor="text2" w:themeShade="BF"/>
          <w:sz w:val="20"/>
          <w:szCs w:val="20"/>
        </w:rPr>
        <w:t>Pakistani</w:t>
      </w:r>
      <w:r w:rsidR="002D1BC5">
        <w:rPr>
          <w:color w:val="40382D" w:themeColor="text2" w:themeShade="BF"/>
          <w:sz w:val="20"/>
          <w:szCs w:val="20"/>
        </w:rPr>
        <w:t>,</w:t>
      </w:r>
    </w:p>
    <w:p w:rsidR="002D65DB" w:rsidRPr="00772418" w:rsidRDefault="00D22A9B" w:rsidP="00D22A9B">
      <w:pPr>
        <w:widowControl w:val="0"/>
        <w:autoSpaceDE w:val="0"/>
        <w:autoSpaceDN w:val="0"/>
        <w:adjustRightInd w:val="0"/>
        <w:spacing w:after="0" w:line="40" w:lineRule="atLeast"/>
        <w:rPr>
          <w:color w:val="40382D" w:themeColor="text2" w:themeShade="BF"/>
          <w:sz w:val="20"/>
          <w:szCs w:val="20"/>
        </w:rPr>
      </w:pPr>
      <w:r w:rsidRPr="00772418">
        <w:rPr>
          <w:color w:val="40382D" w:themeColor="text2" w:themeShade="BF"/>
          <w:sz w:val="20"/>
          <w:szCs w:val="20"/>
        </w:rPr>
        <w:t xml:space="preserve">Address                         :           </w:t>
      </w:r>
      <w:r w:rsidR="00A263E2">
        <w:rPr>
          <w:color w:val="40382D" w:themeColor="text2" w:themeShade="BF"/>
          <w:sz w:val="20"/>
          <w:szCs w:val="20"/>
        </w:rPr>
        <w:t xml:space="preserve">Eden Lane Villas 2 </w:t>
      </w:r>
      <w:r w:rsidR="00163988">
        <w:rPr>
          <w:color w:val="40382D" w:themeColor="text2" w:themeShade="BF"/>
          <w:sz w:val="20"/>
          <w:szCs w:val="20"/>
        </w:rPr>
        <w:t>near</w:t>
      </w:r>
      <w:r w:rsidR="00A263E2">
        <w:rPr>
          <w:color w:val="40382D" w:themeColor="text2" w:themeShade="BF"/>
          <w:sz w:val="20"/>
          <w:szCs w:val="20"/>
        </w:rPr>
        <w:t xml:space="preserve"> DHA </w:t>
      </w:r>
      <w:proofErr w:type="spellStart"/>
      <w:r w:rsidR="00A263E2">
        <w:rPr>
          <w:color w:val="40382D" w:themeColor="text2" w:themeShade="BF"/>
          <w:sz w:val="20"/>
          <w:szCs w:val="20"/>
        </w:rPr>
        <w:t>rahber</w:t>
      </w:r>
      <w:proofErr w:type="spellEnd"/>
      <w:r w:rsidR="00A263E2">
        <w:rPr>
          <w:color w:val="40382D" w:themeColor="text2" w:themeShade="BF"/>
          <w:sz w:val="20"/>
          <w:szCs w:val="20"/>
        </w:rPr>
        <w:t xml:space="preserve"> Lahore.</w:t>
      </w:r>
    </w:p>
    <w:p w:rsidR="00174833" w:rsidRPr="00772418" w:rsidRDefault="00174833" w:rsidP="00174833">
      <w:pPr>
        <w:widowControl w:val="0"/>
        <w:autoSpaceDE w:val="0"/>
        <w:autoSpaceDN w:val="0"/>
        <w:adjustRightInd w:val="0"/>
        <w:rPr>
          <w:color w:val="40382D" w:themeColor="text2" w:themeShade="BF"/>
          <w:sz w:val="20"/>
          <w:szCs w:val="20"/>
        </w:rPr>
      </w:pPr>
    </w:p>
    <w:p w:rsidR="00A949C0" w:rsidRPr="00772418" w:rsidRDefault="00B4660C" w:rsidP="00DA5E4F">
      <w:pPr>
        <w:pStyle w:val="SectionHeading"/>
        <w:spacing w:before="240" w:after="120" w:line="0" w:lineRule="atLeast"/>
        <w:rPr>
          <w:rFonts w:ascii="Times New Roman" w:hAnsi="Times New Roman"/>
          <w:sz w:val="20"/>
          <w:szCs w:val="20"/>
        </w:rPr>
      </w:pPr>
      <w:r w:rsidRPr="00772418">
        <w:rPr>
          <w:rFonts w:ascii="Times New Roman" w:hAnsi="Times New Roman"/>
          <w:sz w:val="20"/>
          <w:szCs w:val="20"/>
        </w:rPr>
        <w:t>R</w:t>
      </w:r>
      <w:r w:rsidR="00DA5E4F" w:rsidRPr="00772418">
        <w:rPr>
          <w:rFonts w:ascii="Times New Roman" w:hAnsi="Times New Roman"/>
          <w:sz w:val="20"/>
          <w:szCs w:val="20"/>
        </w:rPr>
        <w:t>EFERENCE</w:t>
      </w:r>
    </w:p>
    <w:p w:rsidR="00696EDB" w:rsidRPr="00772418" w:rsidRDefault="00174833" w:rsidP="003A5587">
      <w:pPr>
        <w:tabs>
          <w:tab w:val="left" w:pos="2670"/>
        </w:tabs>
        <w:spacing w:after="0" w:line="0" w:lineRule="atLeast"/>
        <w:rPr>
          <w:iCs/>
          <w:sz w:val="20"/>
          <w:szCs w:val="20"/>
        </w:rPr>
      </w:pPr>
      <w:r w:rsidRPr="00772418">
        <w:rPr>
          <w:iCs/>
          <w:sz w:val="20"/>
          <w:szCs w:val="20"/>
        </w:rPr>
        <w:t xml:space="preserve">Further details and references </w:t>
      </w:r>
      <w:r w:rsidR="00E1540B" w:rsidRPr="00772418">
        <w:rPr>
          <w:iCs/>
          <w:sz w:val="20"/>
          <w:szCs w:val="20"/>
        </w:rPr>
        <w:t xml:space="preserve">will be </w:t>
      </w:r>
      <w:r w:rsidRPr="00772418">
        <w:rPr>
          <w:iCs/>
          <w:sz w:val="20"/>
          <w:szCs w:val="20"/>
        </w:rPr>
        <w:t>upon request.</w:t>
      </w:r>
    </w:p>
    <w:sectPr w:rsidR="00696EDB" w:rsidRPr="00772418" w:rsidSect="0029389E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080" w:right="1080" w:bottom="1080" w:left="1080" w:header="720" w:footer="7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4FF" w:rsidRDefault="004014FF">
      <w:pPr>
        <w:spacing w:after="0" w:line="240" w:lineRule="auto"/>
      </w:pPr>
      <w:r>
        <w:separator/>
      </w:r>
    </w:p>
  </w:endnote>
  <w:endnote w:type="continuationSeparator" w:id="0">
    <w:p w:rsidR="004014FF" w:rsidRDefault="0040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9C0" w:rsidRDefault="009437E9">
    <w:pPr>
      <w:pStyle w:val="Footer"/>
    </w:pPr>
    <w:r w:rsidRPr="009437E9">
      <w:rPr>
        <w:noProof/>
        <w:color w:val="93A299" w:themeColor="accent1"/>
      </w:rPr>
      <w:pict>
        <v:rect id="Bkgd: 2" o:spid="_x0000_s2054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A949C0" w:rsidRDefault="00A949C0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9437E9">
      <w:rPr>
        <w:noProof/>
        <w:color w:val="93A299" w:themeColor="accent1"/>
      </w:rPr>
      <w:pict>
        <v:rect id="Bkgd: 3" o:spid="_x0000_s2053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A949C0" w:rsidRDefault="00A949C0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9437E9">
      <w:rPr>
        <w:noProof/>
        <w:color w:val="93A299" w:themeColor="accent1"/>
      </w:rPr>
      <w:pict>
        <v:rect id="Date" o:spid="_x0000_s2052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A949C0" w:rsidRPr="000E43BB" w:rsidRDefault="009437E9" w:rsidP="000E43BB">
                <w:pPr>
                  <w:spacing w:after="0" w:line="240" w:lineRule="auto"/>
                  <w:jc w:val="center"/>
                  <w:rPr>
                    <w:color w:val="595959" w:themeColor="text1" w:themeTint="A6"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alias w:val="Author"/>
                    <w:id w:val="785309843"/>
                    <w:placeholder>
                      <w:docPart w:val="5BE089F2478F4619A322C7B4D699DDD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roofErr w:type="spellStart"/>
                    <w:proofErr w:type="gramStart"/>
                    <w:r w:rsidR="008B29FE">
                      <w:rPr>
                        <w:b/>
                        <w:bCs/>
                        <w:color w:val="595959" w:themeColor="text1" w:themeTint="A6"/>
                        <w:sz w:val="18"/>
                        <w:szCs w:val="18"/>
                      </w:rPr>
                      <w:t>sYED</w:t>
                    </w:r>
                    <w:proofErr w:type="spellEnd"/>
                    <w:proofErr w:type="gramEnd"/>
                    <w:r w:rsidR="008B29FE">
                      <w:rPr>
                        <w:b/>
                        <w:bCs/>
                        <w:color w:val="595959" w:themeColor="text1" w:themeTint="A6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B29FE">
                      <w:rPr>
                        <w:b/>
                        <w:bCs/>
                        <w:color w:val="595959" w:themeColor="text1" w:themeTint="A6"/>
                        <w:sz w:val="18"/>
                        <w:szCs w:val="18"/>
                      </w:rPr>
                      <w:t>mUHAMMAD</w:t>
                    </w:r>
                    <w:proofErr w:type="spellEnd"/>
                    <w:r w:rsidR="008B29FE">
                      <w:rPr>
                        <w:b/>
                        <w:bCs/>
                        <w:color w:val="595959" w:themeColor="text1" w:themeTint="A6"/>
                        <w:sz w:val="18"/>
                        <w:szCs w:val="18"/>
                      </w:rPr>
                      <w:t xml:space="preserve"> ALI SHAH</w:t>
                    </w:r>
                  </w:sdtContent>
                </w:sdt>
                <w:r w:rsidR="00B4660C" w:rsidRPr="000E43BB">
                  <w:rPr>
                    <w:b/>
                    <w:bCs/>
                    <w:color w:val="595959" w:themeColor="text1" w:themeTint="A6"/>
                    <w:sz w:val="18"/>
                    <w:szCs w:val="18"/>
                  </w:rPr>
                  <w:t xml:space="preserve">   Page </w:t>
                </w:r>
                <w:r w:rsidR="000E43BB" w:rsidRPr="000E43BB">
                  <w:rPr>
                    <w:b/>
                    <w:bCs/>
                    <w:color w:val="595959" w:themeColor="text1" w:themeTint="A6"/>
                    <w:sz w:val="18"/>
                    <w:szCs w:val="18"/>
                  </w:rPr>
                  <w:t>2/</w:t>
                </w:r>
                <w:r w:rsidRPr="000E43BB">
                  <w:rPr>
                    <w:b/>
                    <w:bCs/>
                    <w:color w:val="595959" w:themeColor="text1" w:themeTint="A6"/>
                    <w:sz w:val="18"/>
                    <w:szCs w:val="18"/>
                  </w:rPr>
                  <w:fldChar w:fldCharType="begin"/>
                </w:r>
                <w:r w:rsidR="00B4660C" w:rsidRPr="000E43BB">
                  <w:rPr>
                    <w:b/>
                    <w:bCs/>
                    <w:color w:val="595959" w:themeColor="text1" w:themeTint="A6"/>
                    <w:sz w:val="18"/>
                    <w:szCs w:val="18"/>
                  </w:rPr>
                  <w:instrText xml:space="preserve"> PAGE   \* MERGEFORMAT </w:instrText>
                </w:r>
                <w:r w:rsidRPr="000E43BB">
                  <w:rPr>
                    <w:b/>
                    <w:bCs/>
                    <w:color w:val="595959" w:themeColor="text1" w:themeTint="A6"/>
                    <w:sz w:val="18"/>
                    <w:szCs w:val="18"/>
                  </w:rPr>
                  <w:fldChar w:fldCharType="separate"/>
                </w:r>
                <w:r w:rsidR="00163988">
                  <w:rPr>
                    <w:b/>
                    <w:bCs/>
                    <w:noProof/>
                    <w:color w:val="595959" w:themeColor="text1" w:themeTint="A6"/>
                    <w:sz w:val="18"/>
                    <w:szCs w:val="18"/>
                  </w:rPr>
                  <w:t>2</w:t>
                </w:r>
                <w:r w:rsidRPr="000E43BB">
                  <w:rPr>
                    <w:b/>
                    <w:bCs/>
                    <w:noProof/>
                    <w:color w:val="595959" w:themeColor="text1" w:themeTint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BB" w:rsidRDefault="009437E9" w:rsidP="000E43BB">
    <w:pPr>
      <w:spacing w:after="0" w:line="240" w:lineRule="auto"/>
      <w:jc w:val="center"/>
    </w:pPr>
    <w:sdt>
      <w:sdtPr>
        <w:rPr>
          <w:b/>
          <w:bCs/>
          <w:color w:val="595959" w:themeColor="text1" w:themeTint="A6"/>
          <w:sz w:val="18"/>
          <w:szCs w:val="18"/>
        </w:rPr>
        <w:alias w:val="Author"/>
        <w:id w:val="-1351022061"/>
        <w:placeholder>
          <w:docPart w:val="1ED0D6FD956547D588576F9449E2C9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proofErr w:type="gramStart"/>
        <w:r w:rsidR="008B29FE">
          <w:rPr>
            <w:b/>
            <w:bCs/>
            <w:color w:val="595959" w:themeColor="text1" w:themeTint="A6"/>
            <w:sz w:val="18"/>
            <w:szCs w:val="18"/>
          </w:rPr>
          <w:t>sYED</w:t>
        </w:r>
        <w:proofErr w:type="spellEnd"/>
        <w:proofErr w:type="gramEnd"/>
        <w:r w:rsidR="008B29FE">
          <w:rPr>
            <w:b/>
            <w:bCs/>
            <w:color w:val="595959" w:themeColor="text1" w:themeTint="A6"/>
            <w:sz w:val="18"/>
            <w:szCs w:val="18"/>
          </w:rPr>
          <w:t xml:space="preserve"> </w:t>
        </w:r>
        <w:proofErr w:type="spellStart"/>
        <w:r w:rsidR="008B29FE">
          <w:rPr>
            <w:b/>
            <w:bCs/>
            <w:color w:val="595959" w:themeColor="text1" w:themeTint="A6"/>
            <w:sz w:val="18"/>
            <w:szCs w:val="18"/>
          </w:rPr>
          <w:t>mUHAMMAD</w:t>
        </w:r>
        <w:proofErr w:type="spellEnd"/>
        <w:r w:rsidR="008B29FE">
          <w:rPr>
            <w:b/>
            <w:bCs/>
            <w:color w:val="595959" w:themeColor="text1" w:themeTint="A6"/>
            <w:sz w:val="18"/>
            <w:szCs w:val="18"/>
          </w:rPr>
          <w:t xml:space="preserve"> ALI SHAH</w:t>
        </w:r>
      </w:sdtContent>
    </w:sdt>
    <w:r w:rsidR="000E43BB" w:rsidRPr="000E43BB">
      <w:rPr>
        <w:b/>
        <w:bCs/>
        <w:color w:val="595959" w:themeColor="text1" w:themeTint="A6"/>
        <w:sz w:val="18"/>
        <w:szCs w:val="18"/>
      </w:rPr>
      <w:t xml:space="preserve">   Page </w:t>
    </w:r>
    <w:r w:rsidR="000E43BB">
      <w:rPr>
        <w:b/>
        <w:bCs/>
        <w:color w:val="595959" w:themeColor="text1" w:themeTint="A6"/>
        <w:sz w:val="18"/>
        <w:szCs w:val="18"/>
      </w:rPr>
      <w:t>1</w:t>
    </w:r>
    <w:r w:rsidR="000E43BB" w:rsidRPr="000E43BB">
      <w:rPr>
        <w:b/>
        <w:bCs/>
        <w:color w:val="595959" w:themeColor="text1" w:themeTint="A6"/>
        <w:sz w:val="18"/>
        <w:szCs w:val="18"/>
      </w:rPr>
      <w:t>/</w:t>
    </w:r>
    <w:r w:rsidRPr="000E43BB">
      <w:rPr>
        <w:b/>
        <w:bCs/>
        <w:color w:val="595959" w:themeColor="text1" w:themeTint="A6"/>
        <w:sz w:val="18"/>
        <w:szCs w:val="18"/>
      </w:rPr>
      <w:fldChar w:fldCharType="begin"/>
    </w:r>
    <w:r w:rsidR="000E43BB" w:rsidRPr="000E43BB">
      <w:rPr>
        <w:b/>
        <w:bCs/>
        <w:color w:val="595959" w:themeColor="text1" w:themeTint="A6"/>
        <w:sz w:val="18"/>
        <w:szCs w:val="18"/>
      </w:rPr>
      <w:instrText xml:space="preserve"> PAGE   \* MERGEFORMAT </w:instrText>
    </w:r>
    <w:r w:rsidRPr="000E43BB">
      <w:rPr>
        <w:b/>
        <w:bCs/>
        <w:color w:val="595959" w:themeColor="text1" w:themeTint="A6"/>
        <w:sz w:val="18"/>
        <w:szCs w:val="18"/>
      </w:rPr>
      <w:fldChar w:fldCharType="separate"/>
    </w:r>
    <w:r w:rsidR="00163988">
      <w:rPr>
        <w:b/>
        <w:bCs/>
        <w:noProof/>
        <w:color w:val="595959" w:themeColor="text1" w:themeTint="A6"/>
        <w:sz w:val="18"/>
        <w:szCs w:val="18"/>
      </w:rPr>
      <w:t>1</w:t>
    </w:r>
    <w:r w:rsidRPr="000E43BB">
      <w:rPr>
        <w:b/>
        <w:bCs/>
        <w:noProof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4FF" w:rsidRDefault="004014FF">
      <w:pPr>
        <w:spacing w:after="0" w:line="240" w:lineRule="auto"/>
      </w:pPr>
      <w:r>
        <w:separator/>
      </w:r>
    </w:p>
  </w:footnote>
  <w:footnote w:type="continuationSeparator" w:id="0">
    <w:p w:rsidR="004014FF" w:rsidRDefault="0040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BB" w:rsidRDefault="009437E9">
    <w:pPr>
      <w:pStyle w:val="Header"/>
    </w:pPr>
    <w:r w:rsidRPr="009437E9">
      <w:rPr>
        <w:noProof/>
        <w:color w:val="93A299" w:themeColor="accent1"/>
      </w:rPr>
      <w:pict>
        <v:roundrect id="Bkgd: 1" o:spid="_x0000_s2055" style="position:absolute;margin-left:0;margin-top:0;width:555.75pt;height:720.75pt;z-index:-251653120;visibility:visible;mso-position-horizontal:center;mso-position-horizontal-relative:page;mso-position-vertical:center;mso-position-vertical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A949C0" w:rsidRDefault="00A949C0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9C0" w:rsidRDefault="009437E9">
    <w:pPr>
      <w:pStyle w:val="Header"/>
    </w:pPr>
    <w:r>
      <w:rPr>
        <w:noProof/>
      </w:rPr>
      <w:pict>
        <v:roundrect id="Rounded Rectangle 17" o:spid="_x0000_s2051" style="position:absolute;margin-left:0;margin-top:0;width:554.25pt;height:722.25pt;z-index:-251657216;visibility:visible;mso-position-horizontal:center;mso-position-horizontal-relative:page;mso-position-vertical:center;mso-position-vertical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" fillcolor="#f2f2f2 [3052]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2049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20A8"/>
    <w:multiLevelType w:val="hybridMultilevel"/>
    <w:tmpl w:val="3A343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7568D"/>
    <w:multiLevelType w:val="hybridMultilevel"/>
    <w:tmpl w:val="50A8A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61FFC"/>
    <w:multiLevelType w:val="hybridMultilevel"/>
    <w:tmpl w:val="99C0D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1E0710"/>
    <w:multiLevelType w:val="multilevel"/>
    <w:tmpl w:val="67F8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06B78"/>
    <w:multiLevelType w:val="multilevel"/>
    <w:tmpl w:val="5D5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A1A5C"/>
    <w:multiLevelType w:val="hybridMultilevel"/>
    <w:tmpl w:val="08D4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62AA1"/>
    <w:multiLevelType w:val="singleLevel"/>
    <w:tmpl w:val="A50C376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C3246"/>
    <w:multiLevelType w:val="hybridMultilevel"/>
    <w:tmpl w:val="D570AEE6"/>
    <w:lvl w:ilvl="0" w:tplc="2BAA5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80449"/>
    <w:multiLevelType w:val="hybridMultilevel"/>
    <w:tmpl w:val="27BCC9B0"/>
    <w:lvl w:ilvl="0" w:tplc="9A2E4A2C">
      <w:start w:val="1"/>
      <w:numFmt w:val="bullet"/>
      <w:lvlText w:val="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045129"/>
    <w:multiLevelType w:val="hybridMultilevel"/>
    <w:tmpl w:val="D604F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954B02"/>
    <w:multiLevelType w:val="hybridMultilevel"/>
    <w:tmpl w:val="A27A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B32A42"/>
    <w:multiLevelType w:val="hybridMultilevel"/>
    <w:tmpl w:val="6C1E26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69F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3023B3"/>
    <w:multiLevelType w:val="hybridMultilevel"/>
    <w:tmpl w:val="2DF6AE4A"/>
    <w:lvl w:ilvl="0" w:tplc="156888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6C1652"/>
    <w:multiLevelType w:val="multilevel"/>
    <w:tmpl w:val="0EC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83600B"/>
    <w:multiLevelType w:val="hybridMultilevel"/>
    <w:tmpl w:val="2F727306"/>
    <w:lvl w:ilvl="0" w:tplc="9A2E4A2C">
      <w:start w:val="1"/>
      <w:numFmt w:val="bullet"/>
      <w:lvlText w:val="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"/>
  </w:num>
  <w:num w:numId="5">
    <w:abstractNumId w:val="17"/>
  </w:num>
  <w:num w:numId="6">
    <w:abstractNumId w:val="14"/>
  </w:num>
  <w:num w:numId="7">
    <w:abstractNumId w:val="9"/>
  </w:num>
  <w:num w:numId="8">
    <w:abstractNumId w:val="0"/>
  </w:num>
  <w:num w:numId="9">
    <w:abstractNumId w:val="7"/>
  </w:num>
  <w:num w:numId="10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"/>
  </w:num>
  <w:num w:numId="14">
    <w:abstractNumId w:val="13"/>
  </w:num>
  <w:num w:numId="15">
    <w:abstractNumId w:val="5"/>
  </w:num>
  <w:num w:numId="16">
    <w:abstractNumId w:val="16"/>
  </w:num>
  <w:num w:numId="17">
    <w:abstractNumId w:val="18"/>
  </w:num>
  <w:num w:numId="18">
    <w:abstractNumId w:val="4"/>
  </w:num>
  <w:num w:numId="19">
    <w:abstractNumId w:val="12"/>
  </w:num>
  <w:num w:numId="20">
    <w:abstractNumId w:val="3"/>
  </w:num>
  <w:num w:numId="21">
    <w:abstractNumId w:val="10"/>
  </w:num>
  <w:num w:numId="22">
    <w:abstractNumId w:val="19"/>
  </w:num>
  <w:num w:numId="23">
    <w:abstractNumId w:val="6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21F5"/>
    <w:rsid w:val="000516FC"/>
    <w:rsid w:val="000A3B00"/>
    <w:rsid w:val="000B3667"/>
    <w:rsid w:val="000E22E5"/>
    <w:rsid w:val="000E3443"/>
    <w:rsid w:val="000E43BB"/>
    <w:rsid w:val="00163246"/>
    <w:rsid w:val="00163988"/>
    <w:rsid w:val="00174833"/>
    <w:rsid w:val="00176028"/>
    <w:rsid w:val="001C504D"/>
    <w:rsid w:val="001D4627"/>
    <w:rsid w:val="001D7DE1"/>
    <w:rsid w:val="001E6191"/>
    <w:rsid w:val="00210430"/>
    <w:rsid w:val="002257A7"/>
    <w:rsid w:val="00251BE6"/>
    <w:rsid w:val="00265F47"/>
    <w:rsid w:val="002661EA"/>
    <w:rsid w:val="002833B9"/>
    <w:rsid w:val="002846AD"/>
    <w:rsid w:val="0029389E"/>
    <w:rsid w:val="002B439D"/>
    <w:rsid w:val="002C7D62"/>
    <w:rsid w:val="002D1BC5"/>
    <w:rsid w:val="002D65DB"/>
    <w:rsid w:val="002F396E"/>
    <w:rsid w:val="00300B05"/>
    <w:rsid w:val="00315BCE"/>
    <w:rsid w:val="00330D7B"/>
    <w:rsid w:val="00362E0B"/>
    <w:rsid w:val="003648C2"/>
    <w:rsid w:val="00387355"/>
    <w:rsid w:val="003A5587"/>
    <w:rsid w:val="003E47FA"/>
    <w:rsid w:val="004014FF"/>
    <w:rsid w:val="004140B8"/>
    <w:rsid w:val="00421BE3"/>
    <w:rsid w:val="00462275"/>
    <w:rsid w:val="00473F6B"/>
    <w:rsid w:val="004F7B01"/>
    <w:rsid w:val="00501F54"/>
    <w:rsid w:val="005877F2"/>
    <w:rsid w:val="005B12FB"/>
    <w:rsid w:val="005B36A4"/>
    <w:rsid w:val="0063701D"/>
    <w:rsid w:val="0065127A"/>
    <w:rsid w:val="00672B54"/>
    <w:rsid w:val="006767BD"/>
    <w:rsid w:val="00686F9C"/>
    <w:rsid w:val="00696EDB"/>
    <w:rsid w:val="006F3A8D"/>
    <w:rsid w:val="00720895"/>
    <w:rsid w:val="00756E91"/>
    <w:rsid w:val="00772418"/>
    <w:rsid w:val="007A6E00"/>
    <w:rsid w:val="007B1577"/>
    <w:rsid w:val="007E4458"/>
    <w:rsid w:val="007E7536"/>
    <w:rsid w:val="007F2347"/>
    <w:rsid w:val="00852D83"/>
    <w:rsid w:val="0086783A"/>
    <w:rsid w:val="0087755F"/>
    <w:rsid w:val="008B2037"/>
    <w:rsid w:val="008B29FE"/>
    <w:rsid w:val="008C03BA"/>
    <w:rsid w:val="008C1E0A"/>
    <w:rsid w:val="008C7C83"/>
    <w:rsid w:val="008E038B"/>
    <w:rsid w:val="008F12C2"/>
    <w:rsid w:val="00902D3E"/>
    <w:rsid w:val="009437E9"/>
    <w:rsid w:val="00991653"/>
    <w:rsid w:val="009D708D"/>
    <w:rsid w:val="00A263E2"/>
    <w:rsid w:val="00A37620"/>
    <w:rsid w:val="00A7760D"/>
    <w:rsid w:val="00A949C0"/>
    <w:rsid w:val="00AE1CA3"/>
    <w:rsid w:val="00AE3C47"/>
    <w:rsid w:val="00AE4DCF"/>
    <w:rsid w:val="00AF3112"/>
    <w:rsid w:val="00AF6351"/>
    <w:rsid w:val="00B0078D"/>
    <w:rsid w:val="00B14CCC"/>
    <w:rsid w:val="00B4261A"/>
    <w:rsid w:val="00B4660C"/>
    <w:rsid w:val="00B659B6"/>
    <w:rsid w:val="00BB7D6C"/>
    <w:rsid w:val="00BE1031"/>
    <w:rsid w:val="00BF2555"/>
    <w:rsid w:val="00C278EA"/>
    <w:rsid w:val="00C309EF"/>
    <w:rsid w:val="00C37A9F"/>
    <w:rsid w:val="00C40BD6"/>
    <w:rsid w:val="00C915E4"/>
    <w:rsid w:val="00CA76B0"/>
    <w:rsid w:val="00CC447E"/>
    <w:rsid w:val="00CF6FAB"/>
    <w:rsid w:val="00D04C0B"/>
    <w:rsid w:val="00D17287"/>
    <w:rsid w:val="00D22A9B"/>
    <w:rsid w:val="00D3494B"/>
    <w:rsid w:val="00D36467"/>
    <w:rsid w:val="00D37A32"/>
    <w:rsid w:val="00DA5E4F"/>
    <w:rsid w:val="00DC680E"/>
    <w:rsid w:val="00DF6252"/>
    <w:rsid w:val="00E006F2"/>
    <w:rsid w:val="00E013C2"/>
    <w:rsid w:val="00E020FA"/>
    <w:rsid w:val="00E04A38"/>
    <w:rsid w:val="00E1540B"/>
    <w:rsid w:val="00E321F5"/>
    <w:rsid w:val="00E45366"/>
    <w:rsid w:val="00E52D72"/>
    <w:rsid w:val="00E56748"/>
    <w:rsid w:val="00E83CB7"/>
    <w:rsid w:val="00EB0B98"/>
    <w:rsid w:val="00EB1389"/>
    <w:rsid w:val="00EE0664"/>
    <w:rsid w:val="00EF2F95"/>
    <w:rsid w:val="00F12C22"/>
    <w:rsid w:val="00F50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B8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B8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B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14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4140B8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140B8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40B8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B8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B8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B8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B8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0B8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140B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B8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B8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140B8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140B8"/>
    <w:rPr>
      <w:b/>
      <w:bCs/>
    </w:rPr>
  </w:style>
  <w:style w:type="character" w:styleId="Emphasis">
    <w:name w:val="Emphasis"/>
    <w:basedOn w:val="DefaultParagraphFont"/>
    <w:uiPriority w:val="20"/>
    <w:qFormat/>
    <w:rsid w:val="004140B8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4140B8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140B8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4140B8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B8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B8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4140B8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4140B8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4140B8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140B8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0B8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0B8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B8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rsid w:val="004140B8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140B8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414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0B8"/>
  </w:style>
  <w:style w:type="paragraph" w:styleId="Footer">
    <w:name w:val="footer"/>
    <w:basedOn w:val="Normal"/>
    <w:link w:val="FooterChar"/>
    <w:uiPriority w:val="99"/>
    <w:unhideWhenUsed/>
    <w:rsid w:val="00414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0B8"/>
  </w:style>
  <w:style w:type="table" w:styleId="TableGrid">
    <w:name w:val="Table Grid"/>
    <w:basedOn w:val="TableNormal"/>
    <w:uiPriority w:val="59"/>
    <w:rsid w:val="00414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sid w:val="004140B8"/>
    <w:rPr>
      <w:b/>
      <w:sz w:val="28"/>
      <w:szCs w:val="28"/>
    </w:rPr>
  </w:style>
  <w:style w:type="paragraph" w:customStyle="1" w:styleId="Subsection">
    <w:name w:val="Subsection"/>
    <w:basedOn w:val="Heading2"/>
    <w:qFormat/>
    <w:rsid w:val="004140B8"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Default">
    <w:name w:val="Default"/>
    <w:rsid w:val="00362E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initionList">
    <w:name w:val="Definition List"/>
    <w:basedOn w:val="Normal"/>
    <w:next w:val="Normal"/>
    <w:rsid w:val="008E038B"/>
    <w:pP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Default">
    <w:name w:val="Default"/>
    <w:rsid w:val="00362E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sanova\Application%20Data\Microsoft\Templates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797B2840554A1A92A3976F1C53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9D16B-AAC2-42ED-8A1F-0C20AA74841D}"/>
      </w:docPartPr>
      <w:docPartBody>
        <w:p w:rsidR="00CD3D15" w:rsidRDefault="00FD746C">
          <w:pPr>
            <w:pStyle w:val="39797B2840554A1A92A3976F1C539BFF"/>
          </w:pPr>
          <w:r>
            <w:t>Choose a building block.</w:t>
          </w:r>
        </w:p>
      </w:docPartBody>
    </w:docPart>
    <w:docPart>
      <w:docPartPr>
        <w:name w:val="20F57810DA134E9E97F76D93CE2A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896D3-526E-444A-AACF-8E98310183B0}"/>
      </w:docPartPr>
      <w:docPartBody>
        <w:p w:rsidR="00CD3D15" w:rsidRDefault="00FD746C">
          <w:pPr>
            <w:pStyle w:val="20F57810DA134E9E97F76D93CE2A9B70"/>
          </w:pPr>
          <w:r>
            <w:t>[Type Your Name]</w:t>
          </w:r>
        </w:p>
      </w:docPartBody>
    </w:docPart>
    <w:docPart>
      <w:docPartPr>
        <w:name w:val="5BE089F2478F4619A322C7B4D699D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9DCA2-B355-4E79-BD7C-FD0B664A2056}"/>
      </w:docPartPr>
      <w:docPartBody>
        <w:p w:rsidR="00CD3D15" w:rsidRDefault="00FD746C">
          <w:pPr>
            <w:pStyle w:val="5BE089F2478F4619A322C7B4D699DDD3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17BBB6E626DB4C8BA62BFE5FE7A07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F9E14-AB11-4009-A1BC-1594B9316210}"/>
      </w:docPartPr>
      <w:docPartBody>
        <w:p w:rsidR="00CD3D15" w:rsidRDefault="00342BA0" w:rsidP="00342BA0">
          <w:pPr>
            <w:pStyle w:val="17BBB6E626DB4C8BA62BFE5FE7A0738C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C09F8E634E1E44839598986ED7F1F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54D6-5C53-4CFC-898A-3DDB42173E1D}"/>
      </w:docPartPr>
      <w:docPartBody>
        <w:p w:rsidR="00CD3D15" w:rsidRDefault="00342BA0" w:rsidP="00342BA0">
          <w:pPr>
            <w:pStyle w:val="C09F8E634E1E44839598986ED7F1F5DF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1ED0D6FD956547D588576F9449E2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BDA4B-D3B9-45BB-AF09-FB3D01C0B693}"/>
      </w:docPartPr>
      <w:docPartBody>
        <w:p w:rsidR="002E1A42" w:rsidRDefault="00CD3D15" w:rsidP="00CD3D15">
          <w:pPr>
            <w:pStyle w:val="1ED0D6FD956547D588576F9449E2C98F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42BA0"/>
    <w:rsid w:val="001C795B"/>
    <w:rsid w:val="001E43A1"/>
    <w:rsid w:val="002555C5"/>
    <w:rsid w:val="002B675B"/>
    <w:rsid w:val="002E1A42"/>
    <w:rsid w:val="00342BA0"/>
    <w:rsid w:val="003439D3"/>
    <w:rsid w:val="003E0D92"/>
    <w:rsid w:val="00433C03"/>
    <w:rsid w:val="004A4A5C"/>
    <w:rsid w:val="0054229C"/>
    <w:rsid w:val="00624D15"/>
    <w:rsid w:val="006A2B55"/>
    <w:rsid w:val="00822003"/>
    <w:rsid w:val="00AC0B7D"/>
    <w:rsid w:val="00B17E61"/>
    <w:rsid w:val="00BF0945"/>
    <w:rsid w:val="00C255C3"/>
    <w:rsid w:val="00CD3D15"/>
    <w:rsid w:val="00D46004"/>
    <w:rsid w:val="00D62F1F"/>
    <w:rsid w:val="00E510B1"/>
    <w:rsid w:val="00ED713B"/>
    <w:rsid w:val="00FA7B1A"/>
    <w:rsid w:val="00FB1332"/>
    <w:rsid w:val="00FD746C"/>
    <w:rsid w:val="00FF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797B2840554A1A92A3976F1C539BFF">
    <w:name w:val="39797B2840554A1A92A3976F1C539BFF"/>
    <w:rsid w:val="006A2B55"/>
  </w:style>
  <w:style w:type="paragraph" w:customStyle="1" w:styleId="20F57810DA134E9E97F76D93CE2A9B70">
    <w:name w:val="20F57810DA134E9E97F76D93CE2A9B70"/>
    <w:rsid w:val="006A2B55"/>
  </w:style>
  <w:style w:type="paragraph" w:customStyle="1" w:styleId="A9BD73C6ADB44BE1A3D9159588B0DBAC">
    <w:name w:val="A9BD73C6ADB44BE1A3D9159588B0DBAC"/>
    <w:rsid w:val="006A2B55"/>
  </w:style>
  <w:style w:type="paragraph" w:customStyle="1" w:styleId="55C3EA040FFE4C7CAD8D5F328EEFF5D9">
    <w:name w:val="55C3EA040FFE4C7CAD8D5F328EEFF5D9"/>
    <w:rsid w:val="006A2B55"/>
  </w:style>
  <w:style w:type="paragraph" w:customStyle="1" w:styleId="BCCF109A34F44E599826B173FD7906F6">
    <w:name w:val="BCCF109A34F44E599826B173FD7906F6"/>
    <w:rsid w:val="006A2B55"/>
  </w:style>
  <w:style w:type="paragraph" w:customStyle="1" w:styleId="EB7B3EBAAB5545DFB79F73F5E9191F77">
    <w:name w:val="EB7B3EBAAB5545DFB79F73F5E9191F77"/>
    <w:rsid w:val="006A2B55"/>
  </w:style>
  <w:style w:type="paragraph" w:customStyle="1" w:styleId="0794F511E6274FF091C8A71BB488E8E8">
    <w:name w:val="0794F511E6274FF091C8A71BB488E8E8"/>
    <w:rsid w:val="006A2B55"/>
  </w:style>
  <w:style w:type="paragraph" w:customStyle="1" w:styleId="A66BCC5B59394B72B079A1E090DB17E1">
    <w:name w:val="A66BCC5B59394B72B079A1E090DB17E1"/>
    <w:rsid w:val="006A2B55"/>
  </w:style>
  <w:style w:type="paragraph" w:customStyle="1" w:styleId="F95C6E9E0BAD49CDA71D8301B422BAB8">
    <w:name w:val="F95C6E9E0BAD49CDA71D8301B422BAB8"/>
    <w:rsid w:val="006A2B55"/>
  </w:style>
  <w:style w:type="paragraph" w:customStyle="1" w:styleId="1BB6CF204B2F4827A29E246C16A3E2BF">
    <w:name w:val="1BB6CF204B2F4827A29E246C16A3E2BF"/>
    <w:rsid w:val="006A2B55"/>
  </w:style>
  <w:style w:type="paragraph" w:customStyle="1" w:styleId="26299C06B8A74E7E87DE6FAE1D962640">
    <w:name w:val="26299C06B8A74E7E87DE6FAE1D962640"/>
    <w:rsid w:val="006A2B55"/>
  </w:style>
  <w:style w:type="paragraph" w:customStyle="1" w:styleId="426CC5A42D534DD592520A3626D71BFA">
    <w:name w:val="426CC5A42D534DD592520A3626D71BFA"/>
    <w:rsid w:val="006A2B55"/>
  </w:style>
  <w:style w:type="paragraph" w:customStyle="1" w:styleId="25266D040DFF4BBF8054400EE1AB21B6">
    <w:name w:val="25266D040DFF4BBF8054400EE1AB21B6"/>
    <w:rsid w:val="006A2B55"/>
  </w:style>
  <w:style w:type="paragraph" w:customStyle="1" w:styleId="73747A44D50E41838BFB41D11AEC972C">
    <w:name w:val="73747A44D50E41838BFB41D11AEC972C"/>
    <w:rsid w:val="006A2B55"/>
  </w:style>
  <w:style w:type="paragraph" w:customStyle="1" w:styleId="A471CFB1B8314D0D8A46E5693B861254">
    <w:name w:val="A471CFB1B8314D0D8A46E5693B861254"/>
    <w:rsid w:val="006A2B55"/>
  </w:style>
  <w:style w:type="paragraph" w:customStyle="1" w:styleId="11FAC6728A5A4F8F8A28FE1D4B00F40E">
    <w:name w:val="11FAC6728A5A4F8F8A28FE1D4B00F40E"/>
    <w:rsid w:val="006A2B55"/>
  </w:style>
  <w:style w:type="paragraph" w:customStyle="1" w:styleId="3148E4ED07BF4B35B454BEFE3E763D6D">
    <w:name w:val="3148E4ED07BF4B35B454BEFE3E763D6D"/>
    <w:rsid w:val="006A2B55"/>
  </w:style>
  <w:style w:type="paragraph" w:customStyle="1" w:styleId="037C250F10F649E0ABEDD2BD7A172A1E">
    <w:name w:val="037C250F10F649E0ABEDD2BD7A172A1E"/>
    <w:rsid w:val="006A2B55"/>
  </w:style>
  <w:style w:type="paragraph" w:customStyle="1" w:styleId="5E581C1FE0E94EAEA97D8C0881F19B52">
    <w:name w:val="5E581C1FE0E94EAEA97D8C0881F19B52"/>
    <w:rsid w:val="006A2B55"/>
  </w:style>
  <w:style w:type="paragraph" w:customStyle="1" w:styleId="5BE089F2478F4619A322C7B4D699DDD3">
    <w:name w:val="5BE089F2478F4619A322C7B4D699DDD3"/>
    <w:rsid w:val="006A2B55"/>
  </w:style>
  <w:style w:type="paragraph" w:customStyle="1" w:styleId="17BBB6E626DB4C8BA62BFE5FE7A0738C">
    <w:name w:val="17BBB6E626DB4C8BA62BFE5FE7A0738C"/>
    <w:rsid w:val="00342BA0"/>
  </w:style>
  <w:style w:type="paragraph" w:customStyle="1" w:styleId="C09F8E634E1E44839598986ED7F1F5DF">
    <w:name w:val="C09F8E634E1E44839598986ED7F1F5DF"/>
    <w:rsid w:val="00342BA0"/>
  </w:style>
  <w:style w:type="paragraph" w:customStyle="1" w:styleId="1ED0D6FD956547D588576F9449E2C98F">
    <w:name w:val="1ED0D6FD956547D588576F9449E2C98F"/>
    <w:rsid w:val="00CD3D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Mobile: 0321-8631326</CompanyPhone>
  <CompanyFax/>
  <CompanyEmail>asnarowal@gmail.com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88CB2-6476-4EF8-958B-92481C30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mUHAMMAD ALI SHAH</dc:creator>
  <cp:lastModifiedBy>Windows User</cp:lastModifiedBy>
  <cp:revision>9</cp:revision>
  <cp:lastPrinted>2015-01-04T12:56:00Z</cp:lastPrinted>
  <dcterms:created xsi:type="dcterms:W3CDTF">2016-01-15T20:14:00Z</dcterms:created>
  <dcterms:modified xsi:type="dcterms:W3CDTF">2020-01-27T07:16:00Z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