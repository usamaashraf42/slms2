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ECD999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949DE8" w14:textId="61CE7876" w:rsidR="00692703" w:rsidRPr="00CF1A49" w:rsidRDefault="0013324A" w:rsidP="00913946">
            <w:pPr>
              <w:pStyle w:val="Title"/>
            </w:pPr>
            <w:r>
              <w:t>shaban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shoukat</w:t>
            </w:r>
          </w:p>
          <w:p w14:paraId="1DF48519" w14:textId="7CC3BF63" w:rsidR="00692703" w:rsidRDefault="00543001" w:rsidP="00543001">
            <w:pPr>
              <w:pStyle w:val="ContactInfoEmphasis"/>
              <w:ind w:left="3600"/>
              <w:contextualSpacing w:val="0"/>
              <w:jc w:val="left"/>
            </w:pPr>
            <w:r>
              <w:t xml:space="preserve">Email: </w:t>
            </w:r>
            <w:hyperlink r:id="rId7" w:history="1">
              <w:r w:rsidRPr="000A1BC4">
                <w:rPr>
                  <w:rStyle w:val="Hyperlink"/>
                </w:rPr>
                <w:t>s.shoukat7@gmail.com</w:t>
              </w:r>
            </w:hyperlink>
            <w:r w:rsidR="00692703" w:rsidRPr="00CF1A49">
              <w:t xml:space="preserve"> </w:t>
            </w:r>
          </w:p>
          <w:p w14:paraId="2EF88330" w14:textId="59E113F0" w:rsidR="00543001" w:rsidRPr="00CF1A49" w:rsidRDefault="00543001" w:rsidP="00CF7A1F">
            <w:pPr>
              <w:pStyle w:val="ContactInfoEmphasis"/>
              <w:ind w:left="2880"/>
              <w:contextualSpacing w:val="0"/>
              <w:jc w:val="left"/>
            </w:pPr>
            <w:r>
              <w:t xml:space="preserve">Phone No: </w:t>
            </w:r>
            <w:hyperlink r:id="rId8" w:tgtFrame="_blank" w:history="1">
              <w:r>
                <w:rPr>
                  <w:rStyle w:val="Hyperlink"/>
                </w:rPr>
                <w:t>+923234763118</w:t>
              </w:r>
            </w:hyperlink>
            <w:r>
              <w:rPr>
                <w:rStyle w:val="sityad"/>
              </w:rPr>
              <w:t> </w:t>
            </w:r>
            <w:r w:rsidR="00CF7A1F">
              <w:rPr>
                <w:rStyle w:val="sityad"/>
              </w:rPr>
              <w:t xml:space="preserve">| </w:t>
            </w:r>
            <w:hyperlink r:id="rId9" w:tgtFrame="_blank" w:history="1">
              <w:r w:rsidR="00CF7A1F">
                <w:rPr>
                  <w:rStyle w:val="Hyperlink"/>
                </w:rPr>
                <w:t>+923316222278</w:t>
              </w:r>
            </w:hyperlink>
          </w:p>
        </w:tc>
      </w:tr>
      <w:tr w:rsidR="009571D8" w:rsidRPr="00CF1A49" w14:paraId="4428664E" w14:textId="77777777" w:rsidTr="00543001">
        <w:trPr>
          <w:trHeight w:val="2272"/>
        </w:trPr>
        <w:tc>
          <w:tcPr>
            <w:tcW w:w="9360" w:type="dxa"/>
            <w:tcMar>
              <w:top w:w="432" w:type="dxa"/>
            </w:tcMar>
          </w:tcPr>
          <w:p w14:paraId="55D6C8ED" w14:textId="725D522F" w:rsidR="00F31429" w:rsidRPr="00006457" w:rsidRDefault="00F31429" w:rsidP="00F31429">
            <w:pPr>
              <w:rPr>
                <w:rFonts w:asciiTheme="majorHAnsi" w:hAnsiTheme="majorHAnsi"/>
                <w:b/>
                <w:color w:val="auto"/>
                <w:sz w:val="24"/>
              </w:rPr>
            </w:pPr>
            <w:r w:rsidRPr="00006457">
              <w:rPr>
                <w:rFonts w:asciiTheme="majorHAnsi" w:hAnsiTheme="majorHAnsi"/>
                <w:b/>
                <w:color w:val="auto"/>
                <w:sz w:val="28"/>
                <w:szCs w:val="24"/>
              </w:rPr>
              <w:t>PROFILE</w:t>
            </w:r>
            <w:r w:rsidRPr="00006457">
              <w:rPr>
                <w:rFonts w:asciiTheme="majorHAnsi" w:hAnsiTheme="majorHAnsi"/>
                <w:b/>
                <w:color w:val="auto"/>
                <w:sz w:val="24"/>
              </w:rPr>
              <w:t xml:space="preserve">  </w:t>
            </w:r>
          </w:p>
          <w:p w14:paraId="3B62F024" w14:textId="77777777" w:rsidR="00D567FC" w:rsidRDefault="00D567FC" w:rsidP="00F31429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03DDF7C7" w14:textId="4DC82B01" w:rsidR="00F31429" w:rsidRDefault="00F31429" w:rsidP="00F31429">
            <w:pPr>
              <w:pStyle w:val="NormalWeb"/>
              <w:rPr>
                <w:rFonts w:asciiTheme="minorHAnsi" w:hAnsiTheme="minorHAnsi" w:cstheme="minorHAnsi"/>
              </w:rPr>
            </w:pPr>
            <w:r w:rsidRPr="00DA03B6">
              <w:rPr>
                <w:rFonts w:asciiTheme="minorHAnsi" w:hAnsiTheme="minorHAnsi" w:cstheme="minorHAnsi"/>
              </w:rPr>
              <w:t xml:space="preserve">A hard-working and self-motivated student seeking an internship position to explore career option. I have combined my studies with work and other commitments showing myself to be organized and capable of working under pressure. I have a clear, logical mind with a practical approach to problem solving and a drive to see things through to completion. </w:t>
            </w:r>
          </w:p>
          <w:p w14:paraId="490A467F" w14:textId="77777777" w:rsidR="001755A8" w:rsidRDefault="001755A8" w:rsidP="001A1A6E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0089DE79" w14:textId="620C0D30" w:rsidR="00543001" w:rsidRPr="00543001" w:rsidRDefault="00543001" w:rsidP="00543001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>
              <w:t>work experience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43001" w:rsidRPr="00543001" w14:paraId="7CF870CB" w14:textId="77777777" w:rsidTr="00692703">
        <w:tc>
          <w:tcPr>
            <w:tcW w:w="9360" w:type="dxa"/>
            <w:tcMar>
              <w:top w:w="432" w:type="dxa"/>
            </w:tcMar>
          </w:tcPr>
          <w:p w14:paraId="5B35E096" w14:textId="6AF8324F" w:rsidR="00543001" w:rsidRPr="00543001" w:rsidRDefault="00543001" w:rsidP="005430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43001">
              <w:rPr>
                <w:rFonts w:cstheme="minorHAnsi"/>
                <w:b/>
                <w:color w:val="auto"/>
                <w:sz w:val="24"/>
                <w:szCs w:val="24"/>
              </w:rPr>
              <w:t>Teaching Experience - Superior Academy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(2 years)</w:t>
            </w:r>
            <w:r w:rsidRPr="00543001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</w:p>
          <w:p w14:paraId="6E9FC5A1" w14:textId="2981F242" w:rsidR="00543001" w:rsidRPr="00543001" w:rsidRDefault="00543001" w:rsidP="005430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>English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to all classes</w:t>
            </w: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>2015-2017</w:t>
            </w: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>)</w:t>
            </w:r>
          </w:p>
          <w:p w14:paraId="1DB32754" w14:textId="4EAEE853" w:rsidR="00543001" w:rsidRPr="00543001" w:rsidRDefault="00543001" w:rsidP="005430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>Math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to class 8</w:t>
            </w:r>
            <w:r w:rsidRPr="00543001">
              <w:rPr>
                <w:rFonts w:cstheme="minorHAnsi"/>
                <w:bCs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>(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>2015-2016</w:t>
            </w:r>
            <w:r w:rsidRPr="00543001">
              <w:rPr>
                <w:rFonts w:cstheme="minorHAnsi"/>
                <w:bCs/>
                <w:color w:val="auto"/>
                <w:sz w:val="24"/>
                <w:szCs w:val="24"/>
              </w:rPr>
              <w:t>)</w:t>
            </w:r>
          </w:p>
        </w:tc>
      </w:tr>
    </w:tbl>
    <w:sdt>
      <w:sdtPr>
        <w:alias w:val="Education:"/>
        <w:tag w:val="Education:"/>
        <w:id w:val="-1908763273"/>
        <w:placeholder>
          <w:docPart w:val="3E767264299648CD98A94FE27A46E159"/>
        </w:placeholder>
        <w:temporary/>
        <w:showingPlcHdr/>
        <w15:appearance w15:val="hidden"/>
      </w:sdtPr>
      <w:sdtEndPr/>
      <w:sdtContent>
        <w:p w14:paraId="424593B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C0132EB" w14:textId="77777777" w:rsidTr="009944F0">
        <w:tc>
          <w:tcPr>
            <w:tcW w:w="9290" w:type="dxa"/>
          </w:tcPr>
          <w:p w14:paraId="230B852F" w14:textId="1D9B6A80" w:rsidR="007538DC" w:rsidRPr="00006457" w:rsidRDefault="007538DC" w:rsidP="0013324A">
            <w:pPr>
              <w:spacing w:before="100" w:beforeAutospacing="1" w:after="100" w:afterAutospacing="1"/>
              <w:rPr>
                <w:rFonts w:cstheme="minorHAnsi"/>
              </w:rPr>
            </w:pPr>
          </w:p>
        </w:tc>
      </w:tr>
      <w:tr w:rsidR="00F61DF9" w:rsidRPr="00CF1A49" w14:paraId="0320D1FB" w14:textId="77777777" w:rsidTr="009944F0">
        <w:tc>
          <w:tcPr>
            <w:tcW w:w="9290" w:type="dxa"/>
            <w:tcMar>
              <w:top w:w="216" w:type="dxa"/>
            </w:tcMar>
          </w:tcPr>
          <w:p w14:paraId="13FDBB6C" w14:textId="5D9893EF" w:rsidR="0013324A" w:rsidRDefault="0013324A" w:rsidP="0013324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MA, Major in ELTL </w:t>
            </w:r>
          </w:p>
          <w:p w14:paraId="080BD456" w14:textId="450C397F" w:rsidR="0013324A" w:rsidRPr="00006457" w:rsidRDefault="0013324A" w:rsidP="0013324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="00140277">
              <w:rPr>
                <w:rFonts w:eastAsia="Times New Roman" w:cstheme="minorHAnsi"/>
                <w:sz w:val="24"/>
                <w:szCs w:val="24"/>
              </w:rPr>
              <w:t>ompleted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>, </w:t>
            </w:r>
            <w:r w:rsidR="00E00679">
              <w:rPr>
                <w:rFonts w:eastAsia="Times New Roman" w:cstheme="minorHAnsi"/>
                <w:sz w:val="24"/>
                <w:szCs w:val="24"/>
              </w:rPr>
              <w:t>CGPA: 3.59/4.00</w:t>
            </w:r>
            <w:bookmarkStart w:id="0" w:name="_GoBack"/>
            <w:bookmarkEnd w:id="0"/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>
              <w:rPr>
                <w:rFonts w:eastAsia="Times New Roman" w:cstheme="minorHAnsi"/>
                <w:b/>
                <w:bCs/>
                <w:szCs w:val="24"/>
              </w:rPr>
              <w:t>Punjab University</w:t>
            </w:r>
            <w:r w:rsidRPr="00006457">
              <w:rPr>
                <w:rFonts w:eastAsia="Times New Roman" w:cstheme="minorHAnsi"/>
                <w:szCs w:val="24"/>
              </w:rPr>
              <w:t xml:space="preserve"> - </w:t>
            </w:r>
            <w:r>
              <w:rPr>
                <w:rFonts w:eastAsia="Times New Roman" w:cstheme="minorHAnsi"/>
                <w:szCs w:val="24"/>
              </w:rPr>
              <w:t>Lahore</w:t>
            </w:r>
            <w:r w:rsidRPr="00006457">
              <w:rPr>
                <w:rFonts w:eastAsia="Times New Roman" w:cstheme="minorHAnsi"/>
                <w:szCs w:val="24"/>
              </w:rPr>
              <w:t xml:space="preserve"> </w:t>
            </w:r>
          </w:p>
          <w:p w14:paraId="48DDA043" w14:textId="71BDB4EA" w:rsidR="0013324A" w:rsidRDefault="0013324A" w:rsidP="0013324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>Course Highlights: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5426B">
              <w:rPr>
                <w:rFonts w:eastAsia="Times New Roman" w:cstheme="minorHAnsi"/>
                <w:sz w:val="24"/>
                <w:szCs w:val="24"/>
              </w:rPr>
              <w:t xml:space="preserve">English Language, Semantics, </w:t>
            </w:r>
            <w:r w:rsidR="00EA3497">
              <w:rPr>
                <w:rFonts w:eastAsia="Times New Roman" w:cstheme="minorHAnsi"/>
                <w:sz w:val="24"/>
                <w:szCs w:val="24"/>
              </w:rPr>
              <w:t>Creative Writing, Syntax.</w:t>
            </w:r>
          </w:p>
          <w:p w14:paraId="338AFB76" w14:textId="37F02D11" w:rsidR="006B1E6C" w:rsidRDefault="006B1E6C" w:rsidP="0013324A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</w:rPr>
            </w:pPr>
          </w:p>
          <w:p w14:paraId="1D3E2F14" w14:textId="1331F4A5" w:rsidR="0013324A" w:rsidRDefault="0013324A" w:rsidP="0013324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BA</w:t>
            </w:r>
          </w:p>
          <w:p w14:paraId="75A0CB6F" w14:textId="7E830B32" w:rsidR="0013324A" w:rsidRPr="00006457" w:rsidRDefault="0013324A" w:rsidP="0013324A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Completed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>, </w:t>
            </w:r>
            <w:r>
              <w:rPr>
                <w:rFonts w:eastAsia="Times New Roman" w:cstheme="minorHAnsi"/>
                <w:sz w:val="24"/>
                <w:szCs w:val="24"/>
              </w:rPr>
              <w:t>Grade: A</w:t>
            </w: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  <w:p w14:paraId="34A951DE" w14:textId="730C3F95" w:rsidR="0013324A" w:rsidRDefault="0013324A" w:rsidP="0013324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>Course Highlights: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Political science</w:t>
            </w:r>
          </w:p>
          <w:p w14:paraId="67B1EAB1" w14:textId="427753CB" w:rsidR="00582B20" w:rsidRPr="0013324A" w:rsidRDefault="00582B20" w:rsidP="00582B20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76D67B1E" w14:textId="77777777" w:rsidR="0013324A" w:rsidRPr="00006457" w:rsidRDefault="0013324A" w:rsidP="00582B2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</w:p>
          <w:p w14:paraId="7C155254" w14:textId="31BAB1BB" w:rsidR="00582B20" w:rsidRDefault="00582B20" w:rsidP="00582B2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FSC. Pre Medical</w:t>
            </w: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188CEAFE" w14:textId="4C20BAC7" w:rsidR="00582B20" w:rsidRPr="00006457" w:rsidRDefault="00582B20" w:rsidP="00582B2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Completed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>, </w:t>
            </w:r>
            <w:r>
              <w:rPr>
                <w:rFonts w:eastAsia="Times New Roman" w:cstheme="minorHAnsi"/>
                <w:sz w:val="24"/>
                <w:szCs w:val="24"/>
              </w:rPr>
              <w:t>Grade: A</w:t>
            </w: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>
              <w:rPr>
                <w:rFonts w:eastAsia="Times New Roman" w:cstheme="minorHAnsi"/>
                <w:b/>
                <w:bCs/>
                <w:szCs w:val="24"/>
              </w:rPr>
              <w:t>Government Islamia Degree College</w:t>
            </w:r>
            <w:r w:rsidRPr="00006457">
              <w:rPr>
                <w:rFonts w:eastAsia="Times New Roman" w:cstheme="minorHAnsi"/>
                <w:szCs w:val="24"/>
              </w:rPr>
              <w:t xml:space="preserve"> - </w:t>
            </w:r>
            <w:r>
              <w:rPr>
                <w:rFonts w:eastAsia="Times New Roman" w:cstheme="minorHAnsi"/>
                <w:szCs w:val="24"/>
              </w:rPr>
              <w:t>Kasur</w:t>
            </w:r>
            <w:r w:rsidRPr="00006457">
              <w:rPr>
                <w:rFonts w:eastAsia="Times New Roman" w:cstheme="minorHAnsi"/>
                <w:szCs w:val="24"/>
              </w:rPr>
              <w:t xml:space="preserve"> </w:t>
            </w:r>
          </w:p>
          <w:p w14:paraId="711FCED0" w14:textId="7C1A7414" w:rsidR="00582B20" w:rsidRDefault="00582B20" w:rsidP="00582B2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006457">
              <w:rPr>
                <w:rFonts w:eastAsia="Times New Roman" w:cstheme="minorHAnsi"/>
                <w:b/>
                <w:bCs/>
                <w:sz w:val="24"/>
                <w:szCs w:val="24"/>
              </w:rPr>
              <w:t>Course Highlights:</w:t>
            </w:r>
            <w:r w:rsidRPr="0000645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2D457D">
              <w:rPr>
                <w:rFonts w:eastAsia="Times New Roman" w:cstheme="minorHAnsi"/>
                <w:sz w:val="24"/>
                <w:szCs w:val="24"/>
              </w:rPr>
              <w:t>Biology, Chemistry, Physics</w:t>
            </w:r>
          </w:p>
          <w:p w14:paraId="6843910F" w14:textId="05BDB49D" w:rsidR="00F61DF9" w:rsidRPr="00006457" w:rsidRDefault="00F61DF9" w:rsidP="00F61DF9">
            <w:pPr>
              <w:rPr>
                <w:rFonts w:cstheme="minorHAnsi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FE1D53C8340647E9A23F564326AC86D1"/>
        </w:placeholder>
        <w:temporary/>
        <w:showingPlcHdr/>
        <w15:appearance w15:val="hidden"/>
      </w:sdtPr>
      <w:sdtEndPr/>
      <w:sdtContent>
        <w:p w14:paraId="1D244262" w14:textId="64CEFEE6"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7415B690" w14:textId="00099991" w:rsidR="00B66E52" w:rsidRDefault="00B66E52" w:rsidP="00486277">
      <w:pPr>
        <w:pStyle w:val="Heading1"/>
        <w:rPr>
          <w:sz w:val="24"/>
          <w:szCs w:val="28"/>
        </w:rPr>
      </w:pPr>
    </w:p>
    <w:p w14:paraId="0B550ED8" w14:textId="0FFE394E" w:rsidR="00B66E52" w:rsidRPr="00B66E52" w:rsidRDefault="00617549" w:rsidP="00617549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     </w:t>
      </w:r>
      <w:r w:rsidR="00006457">
        <w:rPr>
          <w:sz w:val="24"/>
          <w:szCs w:val="28"/>
        </w:rPr>
        <w:t>general</w:t>
      </w:r>
      <w:r w:rsidR="00B66E52">
        <w:rPr>
          <w:sz w:val="24"/>
          <w:szCs w:val="28"/>
        </w:rPr>
        <w:t xml:space="preserve"> SKills</w:t>
      </w:r>
      <w:r w:rsidR="00B66E52">
        <w:rPr>
          <w:sz w:val="24"/>
          <w:szCs w:val="28"/>
        </w:rPr>
        <w:tab/>
      </w:r>
      <w:r w:rsidR="00B66E52">
        <w:rPr>
          <w:sz w:val="24"/>
          <w:szCs w:val="28"/>
        </w:rPr>
        <w:tab/>
      </w:r>
      <w:r w:rsidR="00B66E52">
        <w:rPr>
          <w:sz w:val="24"/>
          <w:szCs w:val="28"/>
        </w:rPr>
        <w:tab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840EDC3" w14:textId="77777777" w:rsidTr="00CF1A49">
        <w:tc>
          <w:tcPr>
            <w:tcW w:w="4675" w:type="dxa"/>
          </w:tcPr>
          <w:p w14:paraId="43AD47EB" w14:textId="61BB5D3B" w:rsidR="00B66E52" w:rsidRPr="00DA03B6" w:rsidRDefault="00B66E52" w:rsidP="00B66E5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sz w:val="24"/>
                <w:szCs w:val="20"/>
              </w:rPr>
            </w:pPr>
            <w:r w:rsidRPr="00DA03B6">
              <w:rPr>
                <w:sz w:val="24"/>
              </w:rPr>
              <w:t>Problem solving</w:t>
            </w:r>
          </w:p>
          <w:p w14:paraId="69ACD5B0" w14:textId="77777777" w:rsidR="00B66E52" w:rsidRPr="00DA03B6" w:rsidRDefault="00B66E52" w:rsidP="00B66E5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sz w:val="24"/>
                <w:szCs w:val="20"/>
              </w:rPr>
            </w:pPr>
            <w:r w:rsidRPr="002B19D6">
              <w:rPr>
                <w:szCs w:val="20"/>
              </w:rPr>
              <w:t>Work efficiently individually and as part of a team</w:t>
            </w:r>
          </w:p>
          <w:p w14:paraId="6A39E1AE" w14:textId="63D38B31" w:rsidR="001F4E6D" w:rsidRPr="0013324A" w:rsidRDefault="00B66E52" w:rsidP="0013324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szCs w:val="20"/>
              </w:rPr>
            </w:pPr>
            <w:r>
              <w:rPr>
                <w:szCs w:val="20"/>
              </w:rPr>
              <w:t>Good</w:t>
            </w:r>
            <w:r w:rsidRPr="002B19D6">
              <w:rPr>
                <w:szCs w:val="20"/>
              </w:rPr>
              <w:t xml:space="preserve"> written and verbal communication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67C394B4" w14:textId="77777777" w:rsidR="00FB6F01" w:rsidRPr="00C9277A" w:rsidRDefault="00FB6F01" w:rsidP="00FB6F0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sz w:val="28"/>
              </w:rPr>
            </w:pPr>
            <w:r w:rsidRPr="00DA03B6">
              <w:rPr>
                <w:sz w:val="24"/>
              </w:rPr>
              <w:t>Able to plan and organize</w:t>
            </w:r>
          </w:p>
          <w:p w14:paraId="552CA936" w14:textId="77777777" w:rsidR="00FB6F01" w:rsidRPr="00DA03B6" w:rsidRDefault="00FB6F01" w:rsidP="00FB6F0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sz w:val="28"/>
              </w:rPr>
            </w:pPr>
            <w:r>
              <w:rPr>
                <w:sz w:val="24"/>
              </w:rPr>
              <w:t>Good analyzing skills</w:t>
            </w:r>
          </w:p>
          <w:p w14:paraId="0CBDCBD2" w14:textId="34A6CF4E" w:rsidR="00FB6F01" w:rsidRPr="0013324A" w:rsidRDefault="00FB6F01" w:rsidP="0013324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sz w:val="24"/>
              </w:rPr>
            </w:pPr>
            <w:r w:rsidRPr="00DA03B6">
              <w:rPr>
                <w:sz w:val="24"/>
              </w:rPr>
              <w:t>Able to handle multiple task</w:t>
            </w:r>
            <w:r>
              <w:t>s</w:t>
            </w:r>
          </w:p>
        </w:tc>
      </w:tr>
    </w:tbl>
    <w:sdt>
      <w:sdtPr>
        <w:alias w:val="Activities:"/>
        <w:tag w:val="Activities:"/>
        <w:id w:val="1223332893"/>
        <w:placeholder>
          <w:docPart w:val="FEA96C11E11E48A0A777C9D734C6F3A6"/>
        </w:placeholder>
        <w:temporary/>
        <w:showingPlcHdr/>
        <w15:appearance w15:val="hidden"/>
      </w:sdtPr>
      <w:sdtEndPr/>
      <w:sdtContent>
        <w:p w14:paraId="1DEE2DB4" w14:textId="0CAB01D0" w:rsidR="00AD782D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D97ED24" w14:textId="187124AB" w:rsidR="009944F0" w:rsidRDefault="009944F0" w:rsidP="0062312F">
      <w:pPr>
        <w:pStyle w:val="Heading1"/>
      </w:pPr>
    </w:p>
    <w:p w14:paraId="3E986C50" w14:textId="14EFB24F" w:rsidR="000016D2" w:rsidRPr="0013324A" w:rsidRDefault="009944F0" w:rsidP="0013324A">
      <w:pPr>
        <w:pStyle w:val="Heading1"/>
        <w:ind w:firstLine="360"/>
        <w:rPr>
          <w:sz w:val="22"/>
          <w:szCs w:val="24"/>
        </w:rPr>
      </w:pPr>
      <w:r>
        <w:rPr>
          <w:sz w:val="22"/>
          <w:szCs w:val="24"/>
        </w:rPr>
        <w:t>Volunteer Experiences</w:t>
      </w:r>
    </w:p>
    <w:p w14:paraId="2C6BF374" w14:textId="2A850709" w:rsidR="009944F0" w:rsidRPr="0050428E" w:rsidRDefault="004241D2" w:rsidP="004241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0428E">
        <w:rPr>
          <w:rFonts w:cstheme="minorHAnsi"/>
          <w:sz w:val="24"/>
          <w:szCs w:val="24"/>
        </w:rPr>
        <w:t>V</w:t>
      </w:r>
      <w:r w:rsidR="009944F0" w:rsidRPr="0050428E">
        <w:rPr>
          <w:rFonts w:cstheme="minorHAnsi"/>
          <w:sz w:val="24"/>
          <w:szCs w:val="24"/>
        </w:rPr>
        <w:t>olunteer</w:t>
      </w:r>
      <w:r w:rsidRPr="0050428E">
        <w:rPr>
          <w:rFonts w:cstheme="minorHAnsi"/>
          <w:sz w:val="24"/>
          <w:szCs w:val="24"/>
        </w:rPr>
        <w:t>ed</w:t>
      </w:r>
      <w:r w:rsidR="009944F0" w:rsidRPr="0050428E">
        <w:rPr>
          <w:rFonts w:cstheme="minorHAnsi"/>
          <w:sz w:val="24"/>
          <w:szCs w:val="24"/>
        </w:rPr>
        <w:t xml:space="preserve"> at “Grow Festival” by College of Earth </w:t>
      </w:r>
      <w:r w:rsidRPr="0050428E">
        <w:rPr>
          <w:rFonts w:cstheme="minorHAnsi"/>
          <w:sz w:val="24"/>
          <w:szCs w:val="24"/>
        </w:rPr>
        <w:t>a</w:t>
      </w:r>
      <w:r w:rsidR="009944F0" w:rsidRPr="0050428E">
        <w:rPr>
          <w:rFonts w:cstheme="minorHAnsi"/>
          <w:sz w:val="24"/>
          <w:szCs w:val="24"/>
        </w:rPr>
        <w:t>nd Environmental Sciences, University of the Punjab, Lahore.</w:t>
      </w:r>
    </w:p>
    <w:p w14:paraId="44676F20" w14:textId="281E8143" w:rsidR="009944F0" w:rsidRPr="0050428E" w:rsidRDefault="004241D2" w:rsidP="004241D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0428E">
        <w:rPr>
          <w:rFonts w:cstheme="minorHAnsi"/>
          <w:sz w:val="24"/>
          <w:szCs w:val="24"/>
        </w:rPr>
        <w:t>V</w:t>
      </w:r>
      <w:r w:rsidR="009944F0" w:rsidRPr="0050428E">
        <w:rPr>
          <w:rFonts w:cstheme="minorHAnsi"/>
          <w:sz w:val="24"/>
          <w:szCs w:val="24"/>
        </w:rPr>
        <w:t>olunteer</w:t>
      </w:r>
      <w:r w:rsidRPr="0050428E">
        <w:rPr>
          <w:rFonts w:cstheme="minorHAnsi"/>
          <w:sz w:val="24"/>
          <w:szCs w:val="24"/>
        </w:rPr>
        <w:t>ed</w:t>
      </w:r>
      <w:r w:rsidR="009944F0" w:rsidRPr="0050428E">
        <w:rPr>
          <w:rFonts w:cstheme="minorHAnsi"/>
          <w:sz w:val="24"/>
          <w:szCs w:val="24"/>
        </w:rPr>
        <w:t xml:space="preserve"> at “Peace Conference” by College of Earth </w:t>
      </w:r>
      <w:r w:rsidRPr="0050428E">
        <w:rPr>
          <w:rFonts w:cstheme="minorHAnsi"/>
          <w:sz w:val="24"/>
          <w:szCs w:val="24"/>
        </w:rPr>
        <w:t>a</w:t>
      </w:r>
      <w:r w:rsidR="009944F0" w:rsidRPr="0050428E">
        <w:rPr>
          <w:rFonts w:cstheme="minorHAnsi"/>
          <w:sz w:val="24"/>
          <w:szCs w:val="24"/>
        </w:rPr>
        <w:t>nd Environmental Sciences, University of the Punjab, Lahore.</w:t>
      </w:r>
    </w:p>
    <w:p w14:paraId="12C21542" w14:textId="53795007" w:rsidR="009944F0" w:rsidRPr="009372F1" w:rsidRDefault="009944F0" w:rsidP="0050428E">
      <w:pPr>
        <w:pStyle w:val="ListParagraph"/>
        <w:numPr>
          <w:ilvl w:val="0"/>
          <w:numId w:val="15"/>
        </w:numPr>
        <w:rPr>
          <w:szCs w:val="24"/>
        </w:rPr>
      </w:pPr>
      <w:r w:rsidRPr="0050428E">
        <w:rPr>
          <w:sz w:val="24"/>
          <w:szCs w:val="24"/>
        </w:rPr>
        <w:t>Usher</w:t>
      </w:r>
      <w:r w:rsidR="0050428E">
        <w:rPr>
          <w:sz w:val="24"/>
          <w:szCs w:val="24"/>
        </w:rPr>
        <w:t>ed</w:t>
      </w:r>
      <w:r w:rsidRPr="0050428E">
        <w:rPr>
          <w:sz w:val="24"/>
          <w:szCs w:val="24"/>
        </w:rPr>
        <w:t xml:space="preserve"> at All Pakistan’17 Punjab University Bilingual Debating Championship</w:t>
      </w:r>
      <w:r w:rsidR="008338BC">
        <w:rPr>
          <w:sz w:val="24"/>
          <w:szCs w:val="24"/>
        </w:rPr>
        <w:t xml:space="preserve"> </w:t>
      </w:r>
      <w:r w:rsidRPr="0050428E">
        <w:rPr>
          <w:sz w:val="24"/>
          <w:szCs w:val="24"/>
        </w:rPr>
        <w:t>(24-29 November)</w:t>
      </w:r>
    </w:p>
    <w:p w14:paraId="70000C2F" w14:textId="77777777" w:rsidR="009372F1" w:rsidRPr="0050428E" w:rsidRDefault="009372F1" w:rsidP="0013324A">
      <w:pPr>
        <w:pStyle w:val="ListParagraph"/>
        <w:rPr>
          <w:szCs w:val="24"/>
        </w:rPr>
      </w:pPr>
    </w:p>
    <w:p w14:paraId="733D6B46" w14:textId="073B3EE8" w:rsidR="00006457" w:rsidRDefault="00006457" w:rsidP="006E1507"/>
    <w:p w14:paraId="5F54F40F" w14:textId="3B5CF305" w:rsidR="00582B20" w:rsidRDefault="00582B20" w:rsidP="00582B20">
      <w:pPr>
        <w:ind w:left="360"/>
        <w:rPr>
          <w:rFonts w:asciiTheme="majorHAnsi" w:hAnsiTheme="majorHAnsi" w:cstheme="minorHAnsi"/>
          <w:b/>
          <w:bCs/>
          <w:color w:val="auto"/>
          <w:sz w:val="28"/>
          <w:szCs w:val="28"/>
        </w:rPr>
      </w:pPr>
      <w:r w:rsidRPr="00582B20">
        <w:rPr>
          <w:rFonts w:asciiTheme="majorHAnsi" w:hAnsiTheme="majorHAnsi" w:cstheme="minorHAnsi"/>
          <w:b/>
          <w:bCs/>
          <w:color w:val="auto"/>
          <w:sz w:val="28"/>
          <w:szCs w:val="28"/>
        </w:rPr>
        <w:t>Languages</w:t>
      </w:r>
    </w:p>
    <w:p w14:paraId="77E3C78D" w14:textId="77777777" w:rsidR="00582B20" w:rsidRPr="00582B20" w:rsidRDefault="00582B20" w:rsidP="00582B20">
      <w:pPr>
        <w:ind w:left="360"/>
        <w:rPr>
          <w:rFonts w:asciiTheme="majorHAnsi" w:hAnsiTheme="majorHAnsi" w:cstheme="minorHAnsi"/>
          <w:b/>
          <w:bCs/>
          <w:color w:val="auto"/>
          <w:sz w:val="28"/>
          <w:szCs w:val="28"/>
        </w:rPr>
      </w:pPr>
    </w:p>
    <w:p w14:paraId="7D4C8111" w14:textId="77777777" w:rsidR="004F1A82" w:rsidRDefault="004F1A82" w:rsidP="00CA17BB">
      <w:pPr>
        <w:pStyle w:val="ListParagraph"/>
        <w:numPr>
          <w:ilvl w:val="0"/>
          <w:numId w:val="22"/>
        </w:numPr>
        <w:sectPr w:rsidR="004F1A82" w:rsidSect="004F1A82"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71F4322" w14:textId="77777777" w:rsidR="004F1A82" w:rsidRDefault="00582B20" w:rsidP="004F1A82">
      <w:pPr>
        <w:pStyle w:val="ListParagraph"/>
        <w:numPr>
          <w:ilvl w:val="0"/>
          <w:numId w:val="22"/>
        </w:numPr>
      </w:pPr>
      <w:r>
        <w:t>English</w:t>
      </w:r>
    </w:p>
    <w:p w14:paraId="664730A1" w14:textId="78B122F9" w:rsidR="00006457" w:rsidRDefault="004F1A82" w:rsidP="004F1A82">
      <w:pPr>
        <w:pStyle w:val="ListParagraph"/>
        <w:numPr>
          <w:ilvl w:val="0"/>
          <w:numId w:val="22"/>
        </w:numPr>
      </w:pPr>
      <w:r>
        <w:t>Urdu</w:t>
      </w:r>
      <w:r w:rsidR="00582B20">
        <w:t xml:space="preserve"> </w:t>
      </w:r>
      <w:r w:rsidR="00CA17BB">
        <w:t xml:space="preserve"> </w:t>
      </w:r>
    </w:p>
    <w:p w14:paraId="3C088204" w14:textId="77777777" w:rsidR="004F1A82" w:rsidRDefault="004F1A82" w:rsidP="008036F2">
      <w:pPr>
        <w:rPr>
          <w:rFonts w:asciiTheme="majorHAnsi" w:hAnsiTheme="majorHAnsi"/>
          <w:b/>
          <w:color w:val="auto"/>
          <w:sz w:val="28"/>
          <w:szCs w:val="24"/>
        </w:rPr>
        <w:sectPr w:rsidR="004F1A82" w:rsidSect="004F1A82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5B6C87DD" w14:textId="77777777" w:rsidR="004F1A82" w:rsidRDefault="004F1A82" w:rsidP="008036F2">
      <w:pPr>
        <w:rPr>
          <w:rFonts w:asciiTheme="majorHAnsi" w:hAnsiTheme="majorHAnsi"/>
          <w:b/>
          <w:color w:val="auto"/>
          <w:sz w:val="28"/>
          <w:szCs w:val="24"/>
        </w:rPr>
      </w:pPr>
    </w:p>
    <w:p w14:paraId="78A32473" w14:textId="3E97AA49" w:rsidR="008036F2" w:rsidRPr="001B50E0" w:rsidRDefault="008036F2" w:rsidP="008036F2">
      <w:pPr>
        <w:rPr>
          <w:rFonts w:cstheme="minorHAnsi"/>
          <w:b/>
          <w:color w:val="auto"/>
          <w:sz w:val="28"/>
          <w:szCs w:val="24"/>
        </w:rPr>
      </w:pPr>
      <w:r w:rsidRPr="00006457">
        <w:rPr>
          <w:rFonts w:asciiTheme="majorHAnsi" w:hAnsiTheme="majorHAnsi"/>
          <w:b/>
          <w:color w:val="auto"/>
          <w:sz w:val="28"/>
          <w:szCs w:val="24"/>
        </w:rPr>
        <w:t>INTERESTS</w:t>
      </w:r>
    </w:p>
    <w:p w14:paraId="25BA5441" w14:textId="77777777" w:rsidR="008036F2" w:rsidRPr="001B50E0" w:rsidRDefault="008036F2" w:rsidP="004F1A8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50E0">
        <w:rPr>
          <w:rFonts w:eastAsia="Times New Roman" w:cstheme="minorHAnsi"/>
          <w:sz w:val="24"/>
          <w:szCs w:val="24"/>
        </w:rPr>
        <w:t>Web surfing and Networking</w:t>
      </w:r>
    </w:p>
    <w:p w14:paraId="783EFA7B" w14:textId="77777777" w:rsidR="008036F2" w:rsidRPr="001B50E0" w:rsidRDefault="008036F2" w:rsidP="008036F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50E0">
        <w:rPr>
          <w:rFonts w:eastAsia="Times New Roman" w:cstheme="minorHAnsi"/>
          <w:sz w:val="24"/>
          <w:szCs w:val="24"/>
        </w:rPr>
        <w:t xml:space="preserve">Traveling and Trekking </w:t>
      </w:r>
    </w:p>
    <w:p w14:paraId="53849953" w14:textId="1FF92E0F" w:rsidR="008036F2" w:rsidRPr="004F1A82" w:rsidRDefault="008036F2" w:rsidP="004F1A82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B50E0">
        <w:rPr>
          <w:rFonts w:eastAsia="Times New Roman" w:cstheme="minorHAnsi"/>
          <w:sz w:val="24"/>
          <w:szCs w:val="24"/>
        </w:rPr>
        <w:t xml:space="preserve">Playing Badminton and Table tennis </w:t>
      </w:r>
    </w:p>
    <w:p w14:paraId="35F2FC65" w14:textId="45C980D0" w:rsidR="008036F2" w:rsidRDefault="008036F2" w:rsidP="006E1507"/>
    <w:p w14:paraId="2FBB6CEE" w14:textId="77777777" w:rsidR="008036F2" w:rsidRDefault="008036F2" w:rsidP="008036F2">
      <w:pPr>
        <w:jc w:val="center"/>
        <w:rPr>
          <w:rFonts w:cstheme="minorHAnsi"/>
          <w:sz w:val="24"/>
        </w:rPr>
      </w:pPr>
    </w:p>
    <w:p w14:paraId="5E5F8866" w14:textId="734ADD04" w:rsidR="008036F2" w:rsidRPr="008036F2" w:rsidRDefault="008036F2" w:rsidP="008036F2">
      <w:pPr>
        <w:jc w:val="center"/>
        <w:rPr>
          <w:rFonts w:cstheme="minorHAnsi"/>
        </w:rPr>
      </w:pPr>
      <w:r w:rsidRPr="00DA03B6">
        <w:rPr>
          <w:rFonts w:cstheme="minorHAnsi"/>
          <w:sz w:val="24"/>
        </w:rPr>
        <w:t xml:space="preserve">REFERENCES ARE AVAILABLE </w:t>
      </w:r>
      <w:r w:rsidR="005305D6">
        <w:rPr>
          <w:rFonts w:cstheme="minorHAnsi"/>
          <w:sz w:val="24"/>
        </w:rPr>
        <w:t>UP</w:t>
      </w:r>
      <w:r w:rsidRPr="00DA03B6">
        <w:rPr>
          <w:rFonts w:cstheme="minorHAnsi"/>
          <w:sz w:val="24"/>
        </w:rPr>
        <w:t>ON REQUEST</w:t>
      </w:r>
      <w:r w:rsidRPr="00DA03B6">
        <w:rPr>
          <w:rFonts w:cstheme="minorHAnsi"/>
        </w:rPr>
        <w:t>.</w:t>
      </w:r>
      <w:r w:rsidRPr="00DA03B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AE15F" wp14:editId="60A4A2ED">
                <wp:simplePos x="0" y="0"/>
                <wp:positionH relativeFrom="margin">
                  <wp:align>center</wp:align>
                </wp:positionH>
                <wp:positionV relativeFrom="paragraph">
                  <wp:posOffset>708215</wp:posOffset>
                </wp:positionV>
                <wp:extent cx="7038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CAE3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5.75pt" to="554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8036F2" w:rsidRPr="008036F2" w:rsidSect="004F1A82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3144" w14:textId="77777777" w:rsidR="009E4B19" w:rsidRDefault="009E4B19" w:rsidP="0068194B">
      <w:r>
        <w:separator/>
      </w:r>
    </w:p>
    <w:p w14:paraId="05C0E3E9" w14:textId="77777777" w:rsidR="009E4B19" w:rsidRDefault="009E4B19"/>
    <w:p w14:paraId="53F40BD4" w14:textId="77777777" w:rsidR="009E4B19" w:rsidRDefault="009E4B19"/>
  </w:endnote>
  <w:endnote w:type="continuationSeparator" w:id="0">
    <w:p w14:paraId="6716BAC5" w14:textId="77777777" w:rsidR="009E4B19" w:rsidRDefault="009E4B19" w:rsidP="0068194B">
      <w:r>
        <w:continuationSeparator/>
      </w:r>
    </w:p>
    <w:p w14:paraId="6E08040F" w14:textId="77777777" w:rsidR="009E4B19" w:rsidRDefault="009E4B19"/>
    <w:p w14:paraId="4490B440" w14:textId="77777777" w:rsidR="009E4B19" w:rsidRDefault="009E4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charset w:val="00"/>
    <w:family w:val="roman"/>
    <w:pitch w:val="variable"/>
    <w:sig w:usb0="00000001" w:usb1="00000000" w:usb2="00000000" w:usb3="00000000" w:csb0="000000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3E815" w14:textId="77777777" w:rsidR="008360C7" w:rsidRDefault="008360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EBD2" w14:textId="2AD9FD62" w:rsidR="001B50E0" w:rsidRDefault="00E10829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0F2B1" w14:textId="77777777" w:rsidR="009E4B19" w:rsidRDefault="009E4B19" w:rsidP="0068194B">
      <w:r>
        <w:separator/>
      </w:r>
    </w:p>
    <w:p w14:paraId="0F1B3FCE" w14:textId="77777777" w:rsidR="009E4B19" w:rsidRDefault="009E4B19"/>
    <w:p w14:paraId="236B6A99" w14:textId="77777777" w:rsidR="009E4B19" w:rsidRDefault="009E4B19"/>
  </w:footnote>
  <w:footnote w:type="continuationSeparator" w:id="0">
    <w:p w14:paraId="782A9252" w14:textId="77777777" w:rsidR="009E4B19" w:rsidRDefault="009E4B19" w:rsidP="0068194B">
      <w:r>
        <w:continuationSeparator/>
      </w:r>
    </w:p>
    <w:p w14:paraId="143C3952" w14:textId="77777777" w:rsidR="009E4B19" w:rsidRDefault="009E4B19"/>
    <w:p w14:paraId="656FB70F" w14:textId="77777777" w:rsidR="009E4B19" w:rsidRDefault="009E4B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4B887" w14:textId="77777777" w:rsidR="008360C7" w:rsidRPr="004E01EB" w:rsidRDefault="008360C7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3634A4" wp14:editId="1B8E61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9A09B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9E0226"/>
    <w:multiLevelType w:val="hybridMultilevel"/>
    <w:tmpl w:val="34A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877C8"/>
    <w:multiLevelType w:val="hybridMultilevel"/>
    <w:tmpl w:val="05AE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10D39CF"/>
    <w:multiLevelType w:val="hybridMultilevel"/>
    <w:tmpl w:val="D70EAF4A"/>
    <w:lvl w:ilvl="0" w:tplc="90B4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950CA"/>
    <w:multiLevelType w:val="hybridMultilevel"/>
    <w:tmpl w:val="3B8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1323D4B"/>
    <w:multiLevelType w:val="hybridMultilevel"/>
    <w:tmpl w:val="34367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C6717D"/>
    <w:multiLevelType w:val="hybridMultilevel"/>
    <w:tmpl w:val="F1EE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75EED"/>
    <w:multiLevelType w:val="multilevel"/>
    <w:tmpl w:val="0F26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74809"/>
    <w:multiLevelType w:val="multilevel"/>
    <w:tmpl w:val="647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700B6"/>
    <w:multiLevelType w:val="hybridMultilevel"/>
    <w:tmpl w:val="CAA0196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 w15:restartNumberingAfterBreak="0">
    <w:nsid w:val="79AA3C93"/>
    <w:multiLevelType w:val="hybridMultilevel"/>
    <w:tmpl w:val="7A80E4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A2F1FF7"/>
    <w:multiLevelType w:val="hybridMultilevel"/>
    <w:tmpl w:val="1FAC5B9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8"/>
  </w:num>
  <w:num w:numId="16">
    <w:abstractNumId w:val="13"/>
  </w:num>
  <w:num w:numId="17">
    <w:abstractNumId w:val="20"/>
  </w:num>
  <w:num w:numId="18">
    <w:abstractNumId w:val="10"/>
  </w:num>
  <w:num w:numId="19">
    <w:abstractNumId w:val="11"/>
  </w:num>
  <w:num w:numId="20">
    <w:abstractNumId w:val="15"/>
  </w:num>
  <w:num w:numId="21">
    <w:abstractNumId w:val="21"/>
  </w:num>
  <w:num w:numId="22">
    <w:abstractNumId w:val="23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C7"/>
    <w:rsid w:val="000001EF"/>
    <w:rsid w:val="000016D2"/>
    <w:rsid w:val="00006457"/>
    <w:rsid w:val="00007322"/>
    <w:rsid w:val="00007728"/>
    <w:rsid w:val="0002398C"/>
    <w:rsid w:val="00024584"/>
    <w:rsid w:val="00024730"/>
    <w:rsid w:val="00055E95"/>
    <w:rsid w:val="0007021F"/>
    <w:rsid w:val="000B2BA5"/>
    <w:rsid w:val="000F28B0"/>
    <w:rsid w:val="000F2F8C"/>
    <w:rsid w:val="0010006E"/>
    <w:rsid w:val="001045A8"/>
    <w:rsid w:val="00114A91"/>
    <w:rsid w:val="0013324A"/>
    <w:rsid w:val="00140277"/>
    <w:rsid w:val="001427E1"/>
    <w:rsid w:val="00163668"/>
    <w:rsid w:val="00171566"/>
    <w:rsid w:val="00174676"/>
    <w:rsid w:val="001755A8"/>
    <w:rsid w:val="00184014"/>
    <w:rsid w:val="00192008"/>
    <w:rsid w:val="001A1A6E"/>
    <w:rsid w:val="001B50E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566"/>
    <w:rsid w:val="002D23C5"/>
    <w:rsid w:val="002D457D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E1B"/>
    <w:rsid w:val="003544E1"/>
    <w:rsid w:val="00366398"/>
    <w:rsid w:val="003A0632"/>
    <w:rsid w:val="003A30E5"/>
    <w:rsid w:val="003A6ADF"/>
    <w:rsid w:val="003B5928"/>
    <w:rsid w:val="003B7550"/>
    <w:rsid w:val="003D380F"/>
    <w:rsid w:val="003E160D"/>
    <w:rsid w:val="003F1D5F"/>
    <w:rsid w:val="00405128"/>
    <w:rsid w:val="00406CFF"/>
    <w:rsid w:val="00416B25"/>
    <w:rsid w:val="00420592"/>
    <w:rsid w:val="004241D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A82"/>
    <w:rsid w:val="004F7DE6"/>
    <w:rsid w:val="0050428E"/>
    <w:rsid w:val="00510392"/>
    <w:rsid w:val="00513E2A"/>
    <w:rsid w:val="005305D6"/>
    <w:rsid w:val="00543001"/>
    <w:rsid w:val="00566A35"/>
    <w:rsid w:val="0056701E"/>
    <w:rsid w:val="005740D7"/>
    <w:rsid w:val="00582B20"/>
    <w:rsid w:val="005A069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7549"/>
    <w:rsid w:val="0062312F"/>
    <w:rsid w:val="00625F2C"/>
    <w:rsid w:val="006618E9"/>
    <w:rsid w:val="0068194B"/>
    <w:rsid w:val="00692703"/>
    <w:rsid w:val="006A1962"/>
    <w:rsid w:val="006B1E6C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EB0"/>
    <w:rsid w:val="00803404"/>
    <w:rsid w:val="008036F2"/>
    <w:rsid w:val="008338BC"/>
    <w:rsid w:val="00834955"/>
    <w:rsid w:val="008360C7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2F1"/>
    <w:rsid w:val="00944F78"/>
    <w:rsid w:val="009510E7"/>
    <w:rsid w:val="00952C89"/>
    <w:rsid w:val="009571D8"/>
    <w:rsid w:val="009650EA"/>
    <w:rsid w:val="0097790C"/>
    <w:rsid w:val="0098506E"/>
    <w:rsid w:val="009944F0"/>
    <w:rsid w:val="009A44CE"/>
    <w:rsid w:val="009C4DFC"/>
    <w:rsid w:val="009D44F8"/>
    <w:rsid w:val="009E3160"/>
    <w:rsid w:val="009E4B19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E52"/>
    <w:rsid w:val="00B81760"/>
    <w:rsid w:val="00B8494C"/>
    <w:rsid w:val="00BA1546"/>
    <w:rsid w:val="00BB4E51"/>
    <w:rsid w:val="00BD431F"/>
    <w:rsid w:val="00BE423E"/>
    <w:rsid w:val="00BF61AC"/>
    <w:rsid w:val="00C20EDD"/>
    <w:rsid w:val="00C47FA6"/>
    <w:rsid w:val="00C57FC6"/>
    <w:rsid w:val="00C66A7D"/>
    <w:rsid w:val="00C779DA"/>
    <w:rsid w:val="00C814F7"/>
    <w:rsid w:val="00CA17BB"/>
    <w:rsid w:val="00CA4B4D"/>
    <w:rsid w:val="00CB35C3"/>
    <w:rsid w:val="00CD323D"/>
    <w:rsid w:val="00CE4030"/>
    <w:rsid w:val="00CE64B3"/>
    <w:rsid w:val="00CF1A49"/>
    <w:rsid w:val="00CF7A1F"/>
    <w:rsid w:val="00D0630C"/>
    <w:rsid w:val="00D243A9"/>
    <w:rsid w:val="00D305E5"/>
    <w:rsid w:val="00D37CD3"/>
    <w:rsid w:val="00D5426B"/>
    <w:rsid w:val="00D567FC"/>
    <w:rsid w:val="00D66A52"/>
    <w:rsid w:val="00D66EFA"/>
    <w:rsid w:val="00D72A2D"/>
    <w:rsid w:val="00D85546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0679"/>
    <w:rsid w:val="00E01923"/>
    <w:rsid w:val="00E1082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497"/>
    <w:rsid w:val="00EA5099"/>
    <w:rsid w:val="00EC1351"/>
    <w:rsid w:val="00EC4CBF"/>
    <w:rsid w:val="00EE2CA8"/>
    <w:rsid w:val="00EF17E8"/>
    <w:rsid w:val="00EF51D9"/>
    <w:rsid w:val="00F130DD"/>
    <w:rsid w:val="00F24884"/>
    <w:rsid w:val="00F31429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F01"/>
    <w:rsid w:val="00FC6AEA"/>
    <w:rsid w:val="00FD3D13"/>
    <w:rsid w:val="00FE55A2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25F4"/>
  <w15:chartTrackingRefBased/>
  <w15:docId w15:val="{B6D17F89-1417-443A-9B05-9829890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i">
    <w:name w:val="gi"/>
    <w:basedOn w:val="DefaultParagraphFont"/>
    <w:rsid w:val="00543001"/>
  </w:style>
  <w:style w:type="character" w:styleId="UnresolvedMention">
    <w:name w:val="Unresolved Mention"/>
    <w:basedOn w:val="DefaultParagraphFont"/>
    <w:uiPriority w:val="99"/>
    <w:semiHidden/>
    <w:unhideWhenUsed/>
    <w:rsid w:val="00543001"/>
    <w:rPr>
      <w:color w:val="605E5C"/>
      <w:shd w:val="clear" w:color="auto" w:fill="E1DFDD"/>
    </w:rPr>
  </w:style>
  <w:style w:type="character" w:customStyle="1" w:styleId="pbnghe">
    <w:name w:val="pbnghe"/>
    <w:basedOn w:val="DefaultParagraphFont"/>
    <w:rsid w:val="00543001"/>
  </w:style>
  <w:style w:type="character" w:customStyle="1" w:styleId="sityad">
    <w:name w:val="sityad"/>
    <w:basedOn w:val="DefaultParagraphFont"/>
    <w:rsid w:val="0054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gouts.google.com/?action=chat&amp;pn=%2B923234763118&amp;hl=en&amp;authuser=0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.shoukat7@g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hangouts.google.com/?action=chat&amp;pn=%2B923316222278&amp;hl=en&amp;authuser=0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id\AppData\Roaming\Microsoft\Templates\Chronological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67264299648CD98A94FE27A46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E0CCC-C5F3-40B9-BE67-87140CA5C603}"/>
      </w:docPartPr>
      <w:docPartBody>
        <w:p w:rsidR="00F2610F" w:rsidRDefault="002E0352">
          <w:pPr>
            <w:pStyle w:val="3E767264299648CD98A94FE27A46E159"/>
          </w:pPr>
          <w:r w:rsidRPr="00CF1A49">
            <w:t>Education</w:t>
          </w:r>
        </w:p>
      </w:docPartBody>
    </w:docPart>
    <w:docPart>
      <w:docPartPr>
        <w:name w:val="FE1D53C8340647E9A23F564326AC8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9291-1EC4-4C97-85C6-CF4021BD4140}"/>
      </w:docPartPr>
      <w:docPartBody>
        <w:p w:rsidR="00F2610F" w:rsidRDefault="002E0352">
          <w:pPr>
            <w:pStyle w:val="FE1D53C8340647E9A23F564326AC86D1"/>
          </w:pPr>
          <w:r w:rsidRPr="00CF1A49">
            <w:t>Skills</w:t>
          </w:r>
        </w:p>
      </w:docPartBody>
    </w:docPart>
    <w:docPart>
      <w:docPartPr>
        <w:name w:val="FEA96C11E11E48A0A777C9D734C6F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1EC2-A782-4DA9-BFC9-12917E38341E}"/>
      </w:docPartPr>
      <w:docPartBody>
        <w:p w:rsidR="00F2610F" w:rsidRDefault="002E0352">
          <w:pPr>
            <w:pStyle w:val="FEA96C11E11E48A0A777C9D734C6F3A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charset w:val="00"/>
    <w:family w:val="roman"/>
    <w:pitch w:val="variable"/>
    <w:sig w:usb0="00000001" w:usb1="00000000" w:usb2="00000000" w:usb3="00000000" w:csb0="000000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F5"/>
    <w:rsid w:val="002E0352"/>
    <w:rsid w:val="004328CF"/>
    <w:rsid w:val="005859A2"/>
    <w:rsid w:val="005E3EE2"/>
    <w:rsid w:val="008A0964"/>
    <w:rsid w:val="009B5AF5"/>
    <w:rsid w:val="009B723B"/>
    <w:rsid w:val="00F2610F"/>
    <w:rsid w:val="00F4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2D9D9EACF491C9CB58BA63F5DA870">
    <w:name w:val="2962D9D9EACF491C9CB58BA63F5DA87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15D39CE3FB4424FB282086C643BF9C9">
    <w:name w:val="A15D39CE3FB4424FB282086C643BF9C9"/>
  </w:style>
  <w:style w:type="paragraph" w:customStyle="1" w:styleId="D688BDBBB41F4EF3BED9ECDE81E1DA74">
    <w:name w:val="D688BDBBB41F4EF3BED9ECDE81E1DA74"/>
  </w:style>
  <w:style w:type="paragraph" w:customStyle="1" w:styleId="34E788A986FD4BB6A6477BE0EF47FBCC">
    <w:name w:val="34E788A986FD4BB6A6477BE0EF47FBCC"/>
  </w:style>
  <w:style w:type="paragraph" w:customStyle="1" w:styleId="38C78B38F4A249258C53A41B68562840">
    <w:name w:val="38C78B38F4A249258C53A41B68562840"/>
  </w:style>
  <w:style w:type="paragraph" w:customStyle="1" w:styleId="F3F15D097960498D8ACAE46C9CBCDD61">
    <w:name w:val="F3F15D097960498D8ACAE46C9CBCDD61"/>
  </w:style>
  <w:style w:type="paragraph" w:customStyle="1" w:styleId="8ACF134FC4624BBEB115827B3961BD7D">
    <w:name w:val="8ACF134FC4624BBEB115827B3961BD7D"/>
  </w:style>
  <w:style w:type="paragraph" w:customStyle="1" w:styleId="FAF06890C06A440EB211862C165B887B">
    <w:name w:val="FAF06890C06A440EB211862C165B887B"/>
  </w:style>
  <w:style w:type="paragraph" w:customStyle="1" w:styleId="D35C3DA79251463B8F89B56375C624B0">
    <w:name w:val="D35C3DA79251463B8F89B56375C624B0"/>
  </w:style>
  <w:style w:type="paragraph" w:customStyle="1" w:styleId="3539198C621E4D0EB8B7040B2A43026A">
    <w:name w:val="3539198C621E4D0EB8B7040B2A43026A"/>
  </w:style>
  <w:style w:type="paragraph" w:customStyle="1" w:styleId="FD69A792B80B4396A69B5B06597DF2A7">
    <w:name w:val="FD69A792B80B4396A69B5B06597DF2A7"/>
  </w:style>
  <w:style w:type="paragraph" w:customStyle="1" w:styleId="D52AE08482E94F97B088DD1E80EF3448">
    <w:name w:val="D52AE08482E94F97B088DD1E80EF3448"/>
  </w:style>
  <w:style w:type="paragraph" w:customStyle="1" w:styleId="42005435DB7F456CBEEF9590D80F10B2">
    <w:name w:val="42005435DB7F456CBEEF9590D80F10B2"/>
  </w:style>
  <w:style w:type="paragraph" w:customStyle="1" w:styleId="9BF14438241C42F2A59AC2EFC86E3636">
    <w:name w:val="9BF14438241C42F2A59AC2EFC86E3636"/>
  </w:style>
  <w:style w:type="paragraph" w:customStyle="1" w:styleId="B196BF69D276461D969B198F126ACD6B">
    <w:name w:val="B196BF69D276461D969B198F126ACD6B"/>
  </w:style>
  <w:style w:type="character" w:styleId="SubtleReference">
    <w:name w:val="Subtle Reference"/>
    <w:basedOn w:val="DefaultParagraphFont"/>
    <w:uiPriority w:val="10"/>
    <w:qFormat/>
    <w:rsid w:val="009B5AF5"/>
    <w:rPr>
      <w:b/>
      <w:caps w:val="0"/>
      <w:smallCaps/>
      <w:color w:val="595959" w:themeColor="text1" w:themeTint="A6"/>
    </w:rPr>
  </w:style>
  <w:style w:type="paragraph" w:customStyle="1" w:styleId="097A5151E33B4A03991CFD9958A97E23">
    <w:name w:val="097A5151E33B4A03991CFD9958A97E23"/>
  </w:style>
  <w:style w:type="paragraph" w:customStyle="1" w:styleId="52E4945C0C324394B2E990929438A05A">
    <w:name w:val="52E4945C0C324394B2E990929438A05A"/>
  </w:style>
  <w:style w:type="paragraph" w:customStyle="1" w:styleId="C89C79F9A4994599BD7279FB8EF5D05A">
    <w:name w:val="C89C79F9A4994599BD7279FB8EF5D05A"/>
  </w:style>
  <w:style w:type="paragraph" w:customStyle="1" w:styleId="174E6049899E453FBAA06E50149BEAE4">
    <w:name w:val="174E6049899E453FBAA06E50149BEAE4"/>
  </w:style>
  <w:style w:type="paragraph" w:customStyle="1" w:styleId="8E63166AAACD471DB284D10A20B2A965">
    <w:name w:val="8E63166AAACD471DB284D10A20B2A965"/>
  </w:style>
  <w:style w:type="paragraph" w:customStyle="1" w:styleId="7575F57037D5432FAE988907B9124D78">
    <w:name w:val="7575F57037D5432FAE988907B9124D78"/>
  </w:style>
  <w:style w:type="paragraph" w:customStyle="1" w:styleId="BA915938BCC94E3A96DFA241E9C13019">
    <w:name w:val="BA915938BCC94E3A96DFA241E9C13019"/>
  </w:style>
  <w:style w:type="paragraph" w:customStyle="1" w:styleId="3E767264299648CD98A94FE27A46E159">
    <w:name w:val="3E767264299648CD98A94FE27A46E159"/>
  </w:style>
  <w:style w:type="paragraph" w:customStyle="1" w:styleId="25B97519B3F84B85809ACD8A6B03A2F1">
    <w:name w:val="25B97519B3F84B85809ACD8A6B03A2F1"/>
  </w:style>
  <w:style w:type="paragraph" w:customStyle="1" w:styleId="7465ED968BFB4AB8871A3DD9BFD9C52D">
    <w:name w:val="7465ED968BFB4AB8871A3DD9BFD9C52D"/>
  </w:style>
  <w:style w:type="paragraph" w:customStyle="1" w:styleId="D566CC9BB05D46ACA2EF05BD3BE48D34">
    <w:name w:val="D566CC9BB05D46ACA2EF05BD3BE48D34"/>
  </w:style>
  <w:style w:type="paragraph" w:customStyle="1" w:styleId="C876C5F57F934957AC6EE6613295C7D4">
    <w:name w:val="C876C5F57F934957AC6EE6613295C7D4"/>
  </w:style>
  <w:style w:type="paragraph" w:customStyle="1" w:styleId="61DFA95326A84EA59693D9AB73D6079F">
    <w:name w:val="61DFA95326A84EA59693D9AB73D6079F"/>
  </w:style>
  <w:style w:type="paragraph" w:customStyle="1" w:styleId="13535FF7D27E40CDA4F94FE1A55553D4">
    <w:name w:val="13535FF7D27E40CDA4F94FE1A55553D4"/>
  </w:style>
  <w:style w:type="paragraph" w:customStyle="1" w:styleId="846D0294DDA94E99B30BC2D33443B47B">
    <w:name w:val="846D0294DDA94E99B30BC2D33443B47B"/>
  </w:style>
  <w:style w:type="paragraph" w:customStyle="1" w:styleId="3E44909951AC4F04AA8863AC4041A608">
    <w:name w:val="3E44909951AC4F04AA8863AC4041A608"/>
  </w:style>
  <w:style w:type="paragraph" w:customStyle="1" w:styleId="4B7B31CEFEBC40EEB8225E58A4539F9F">
    <w:name w:val="4B7B31CEFEBC40EEB8225E58A4539F9F"/>
  </w:style>
  <w:style w:type="paragraph" w:customStyle="1" w:styleId="252450B7B9A4457BBE64901AE56B7C37">
    <w:name w:val="252450B7B9A4457BBE64901AE56B7C37"/>
  </w:style>
  <w:style w:type="paragraph" w:customStyle="1" w:styleId="FE1D53C8340647E9A23F564326AC86D1">
    <w:name w:val="FE1D53C8340647E9A23F564326AC86D1"/>
  </w:style>
  <w:style w:type="paragraph" w:customStyle="1" w:styleId="445001F9201B426BA92175EF297A08A1">
    <w:name w:val="445001F9201B426BA92175EF297A08A1"/>
  </w:style>
  <w:style w:type="paragraph" w:customStyle="1" w:styleId="FCA055E68D244A588EF72F6FD2BC60A0">
    <w:name w:val="FCA055E68D244A588EF72F6FD2BC60A0"/>
  </w:style>
  <w:style w:type="paragraph" w:customStyle="1" w:styleId="FC21100C88C64E1590AFA1329513524E">
    <w:name w:val="FC21100C88C64E1590AFA1329513524E"/>
  </w:style>
  <w:style w:type="paragraph" w:customStyle="1" w:styleId="482A2FD5A9924855AE1F55133303D5B7">
    <w:name w:val="482A2FD5A9924855AE1F55133303D5B7"/>
  </w:style>
  <w:style w:type="paragraph" w:customStyle="1" w:styleId="1EE5473DA0994B619B3D6B3DAD674EBE">
    <w:name w:val="1EE5473DA0994B619B3D6B3DAD674EBE"/>
  </w:style>
  <w:style w:type="paragraph" w:customStyle="1" w:styleId="FEA96C11E11E48A0A777C9D734C6F3A6">
    <w:name w:val="FEA96C11E11E48A0A777C9D734C6F3A6"/>
  </w:style>
  <w:style w:type="paragraph" w:customStyle="1" w:styleId="D3FA599FA16E4101BC93725C9FCFCB38">
    <w:name w:val="D3FA599FA16E4101BC93725C9FCFCB38"/>
  </w:style>
  <w:style w:type="paragraph" w:customStyle="1" w:styleId="CF2EDAC721CC49D3A58DAB1758E9900A">
    <w:name w:val="CF2EDAC721CC49D3A58DAB1758E9900A"/>
    <w:rsid w:val="009B5AF5"/>
  </w:style>
  <w:style w:type="paragraph" w:customStyle="1" w:styleId="9A88ADF432E74124B515505E829262B7">
    <w:name w:val="9A88ADF432E74124B515505E829262B7"/>
    <w:rsid w:val="009B5AF5"/>
  </w:style>
  <w:style w:type="paragraph" w:customStyle="1" w:styleId="38452BA976E74610B64D1C6A460FE237">
    <w:name w:val="38452BA976E74610B64D1C6A460FE237"/>
    <w:rsid w:val="009B5AF5"/>
  </w:style>
  <w:style w:type="paragraph" w:customStyle="1" w:styleId="242021BD27584C15BBD3D1D22FC9EE70">
    <w:name w:val="242021BD27584C15BBD3D1D22FC9EE70"/>
    <w:rsid w:val="009B5AF5"/>
  </w:style>
  <w:style w:type="paragraph" w:customStyle="1" w:styleId="125772669B3940FFB4E9E56F7A6F85E9">
    <w:name w:val="125772669B3940FFB4E9E56F7A6F85E9"/>
    <w:rsid w:val="009B5AF5"/>
  </w:style>
  <w:style w:type="paragraph" w:customStyle="1" w:styleId="9127142D5C004150869230638CA8652B">
    <w:name w:val="9127142D5C004150869230638CA8652B"/>
    <w:rsid w:val="009B5AF5"/>
  </w:style>
  <w:style w:type="paragraph" w:customStyle="1" w:styleId="9877E6266DD1418C8153F90C1FFB62EC">
    <w:name w:val="9877E6266DD1418C8153F90C1FFB62EC"/>
    <w:rsid w:val="009B5AF5"/>
  </w:style>
  <w:style w:type="paragraph" w:customStyle="1" w:styleId="B888EBD2439A44F18D61C210802596F8">
    <w:name w:val="B888EBD2439A44F18D61C210802596F8"/>
    <w:rsid w:val="009B5AF5"/>
  </w:style>
  <w:style w:type="paragraph" w:customStyle="1" w:styleId="81405E6286A4403DA74E00BD3D4059B8">
    <w:name w:val="81405E6286A4403DA74E00BD3D4059B8"/>
    <w:rsid w:val="009B5AF5"/>
  </w:style>
  <w:style w:type="paragraph" w:customStyle="1" w:styleId="2144EC3FEF854F649EE239920223A1B7">
    <w:name w:val="2144EC3FEF854F649EE239920223A1B7"/>
    <w:rsid w:val="009B5AF5"/>
  </w:style>
  <w:style w:type="paragraph" w:customStyle="1" w:styleId="64E34601ECF248DF8E53920699F69F90">
    <w:name w:val="64E34601ECF248DF8E53920699F69F90"/>
    <w:rsid w:val="009B5AF5"/>
  </w:style>
  <w:style w:type="paragraph" w:customStyle="1" w:styleId="14F51F147C14463DBDC8057F65F1085D">
    <w:name w:val="14F51F147C14463DBDC8057F65F1085D"/>
    <w:rsid w:val="009B5AF5"/>
  </w:style>
  <w:style w:type="paragraph" w:customStyle="1" w:styleId="3759563844A947BE92873ACADCB8AF56">
    <w:name w:val="3759563844A947BE92873ACADCB8AF56"/>
    <w:rsid w:val="009B5AF5"/>
  </w:style>
  <w:style w:type="paragraph" w:customStyle="1" w:styleId="2076EA12855841409D3D093D3884E3B7">
    <w:name w:val="2076EA12855841409D3D093D3884E3B7"/>
    <w:rsid w:val="009B5AF5"/>
  </w:style>
  <w:style w:type="paragraph" w:customStyle="1" w:styleId="BB2F52DA88454E48916E79A370594824">
    <w:name w:val="BB2F52DA88454E48916E79A370594824"/>
    <w:rsid w:val="009B5AF5"/>
  </w:style>
  <w:style w:type="paragraph" w:customStyle="1" w:styleId="02380197F17A4A9B8C7D5DC304114AA2">
    <w:name w:val="02380197F17A4A9B8C7D5DC304114AA2"/>
    <w:rsid w:val="009B5AF5"/>
  </w:style>
  <w:style w:type="paragraph" w:customStyle="1" w:styleId="31D0252AB0BD4320AD38EBB5C5AC48D7">
    <w:name w:val="31D0252AB0BD4320AD38EBB5C5AC48D7"/>
    <w:rsid w:val="009B5AF5"/>
  </w:style>
  <w:style w:type="paragraph" w:customStyle="1" w:styleId="0A66F8792ACB462FA9C95C8D517900AE">
    <w:name w:val="0A66F8792ACB462FA9C95C8D517900AE"/>
    <w:rsid w:val="009B7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hassan</dc:creator>
  <cp:keywords/>
  <dc:description/>
  <cp:lastModifiedBy>s.shoukat7@gmail.com</cp:lastModifiedBy>
  <cp:revision>4</cp:revision>
  <dcterms:created xsi:type="dcterms:W3CDTF">2019-09-30T03:30:00Z</dcterms:created>
  <dcterms:modified xsi:type="dcterms:W3CDTF">2019-09-30T03:32:00Z</dcterms:modified>
  <cp:category/>
</cp:coreProperties>
</file>