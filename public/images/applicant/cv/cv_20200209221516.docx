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95" w:type="pct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2"/>
        <w:gridCol w:w="3249"/>
        <w:gridCol w:w="423"/>
        <w:gridCol w:w="6734"/>
        <w:gridCol w:w="285"/>
      </w:tblGrid>
      <w:tr w:rsidR="00B67F65" w:rsidRPr="00346FD0" w:rsidTr="00776A80">
        <w:trPr>
          <w:gridBefore w:val="1"/>
          <w:wBefore w:w="228" w:type="dxa"/>
          <w:trHeight w:val="648"/>
        </w:trPr>
        <w:tc>
          <w:tcPr>
            <w:tcW w:w="10676" w:type="dxa"/>
            <w:gridSpan w:val="4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17365D"/>
            <w:vAlign w:val="center"/>
          </w:tcPr>
          <w:p w:rsidR="00B67F65" w:rsidRPr="00DB248F" w:rsidRDefault="000809D2" w:rsidP="000809D2">
            <w:pPr>
              <w:pStyle w:val="PersonalName"/>
            </w:pPr>
            <w:r>
              <w:t xml:space="preserve">                           </w:t>
            </w:r>
            <w:r w:rsidR="005C0CC6">
              <w:t>IRZAM SHAHZAD</w:t>
            </w:r>
            <w:r>
              <w:t xml:space="preserve">                                           </w:t>
            </w:r>
            <w:r>
              <w:rPr>
                <w:noProof/>
                <w:lang w:eastAsia="en-US"/>
              </w:rPr>
              <w:drawing>
                <wp:inline distT="0" distB="0" distL="0" distR="0">
                  <wp:extent cx="1285875" cy="1409700"/>
                  <wp:effectExtent l="19050" t="0" r="9525" b="0"/>
                  <wp:docPr id="2" name="Picture 1" descr="68681990_379905919388073_478865640923752038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8681990_379905919388073_4788656409237520384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E14" w:rsidRPr="00346FD0" w:rsidTr="00776A80">
        <w:trPr>
          <w:gridBefore w:val="1"/>
          <w:wBefore w:w="228" w:type="dxa"/>
          <w:trHeight w:val="144"/>
        </w:trPr>
        <w:tc>
          <w:tcPr>
            <w:tcW w:w="3128" w:type="dxa"/>
            <w:gridSpan w:val="2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17365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0F5A28" w:rsidRPr="000F5A28" w:rsidRDefault="00AB6D2D" w:rsidP="000F5A28">
            <w:pPr>
              <w:pStyle w:val="Date"/>
              <w:framePr w:wrap="auto" w:hAnchor="text" w:xAlign="left" w:yAlign="inline"/>
              <w:suppressOverlap w:val="0"/>
            </w:pPr>
            <w:r>
              <w:t xml:space="preserve">D.O.B: </w:t>
            </w:r>
            <w:r>
              <w:rPr>
                <w:vertAlign w:val="superscript"/>
              </w:rPr>
              <w:t xml:space="preserve">9th </w:t>
            </w:r>
            <w:r>
              <w:rPr>
                <w:sz w:val="24"/>
                <w:szCs w:val="24"/>
              </w:rPr>
              <w:t>OCTOBER</w:t>
            </w:r>
            <w:r w:rsidR="008A1274" w:rsidRPr="00357964">
              <w:rPr>
                <w:sz w:val="24"/>
                <w:szCs w:val="24"/>
              </w:rPr>
              <w:t>,</w:t>
            </w:r>
            <w:r w:rsidR="008A1274" w:rsidRPr="00346FD0">
              <w:t xml:space="preserve"> 19</w:t>
            </w:r>
            <w:r w:rsidR="00C035A5">
              <w:t>95</w:t>
            </w:r>
          </w:p>
        </w:tc>
        <w:tc>
          <w:tcPr>
            <w:tcW w:w="7548" w:type="dxa"/>
            <w:gridSpan w:val="2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17365D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4939" w:rsidRPr="00346FD0" w:rsidRDefault="00B71B81" w:rsidP="00B71B81">
            <w:pPr>
              <w:pStyle w:val="Section"/>
              <w:spacing w:before="0" w:after="0" w:line="276" w:lineRule="auto"/>
              <w:rPr>
                <w:color w:val="FFFFFF"/>
              </w:rPr>
            </w:pPr>
            <w:r w:rsidRPr="00346FD0">
              <w:rPr>
                <w:color w:val="FFFFFF"/>
              </w:rPr>
              <w:t>Objectives</w:t>
            </w:r>
          </w:p>
        </w:tc>
      </w:tr>
      <w:tr w:rsidR="00E51E14" w:rsidRPr="00346FD0" w:rsidTr="00776A80">
        <w:trPr>
          <w:gridBefore w:val="1"/>
          <w:wBefore w:w="228" w:type="dxa"/>
          <w:trHeight w:val="104"/>
        </w:trPr>
        <w:tc>
          <w:tcPr>
            <w:tcW w:w="3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17365D"/>
              <w:tblLook w:val="04A0"/>
            </w:tblPr>
            <w:tblGrid>
              <w:gridCol w:w="2583"/>
            </w:tblGrid>
            <w:tr w:rsidR="00F522CA" w:rsidRPr="00346FD0" w:rsidTr="002F6EF4">
              <w:tc>
                <w:tcPr>
                  <w:tcW w:w="2583" w:type="dxa"/>
                  <w:shd w:val="clear" w:color="auto" w:fill="17365D"/>
                </w:tcPr>
                <w:p w:rsidR="00F522CA" w:rsidRPr="00346FD0" w:rsidRDefault="00F522CA" w:rsidP="00F522CA">
                  <w:pPr>
                    <w:pStyle w:val="Section"/>
                    <w:spacing w:before="0" w:after="0" w:line="276" w:lineRule="auto"/>
                    <w:jc w:val="center"/>
                    <w:rPr>
                      <w:rFonts w:cs="Tw Cen MT"/>
                      <w:color w:val="FFFFFF"/>
                      <w:szCs w:val="24"/>
                    </w:rPr>
                  </w:pPr>
                  <w:r>
                    <w:rPr>
                      <w:rFonts w:cs="Tw Cen MT"/>
                      <w:color w:val="FFFFFF"/>
                      <w:szCs w:val="24"/>
                    </w:rPr>
                    <w:t>Personal information</w:t>
                  </w:r>
                </w:p>
              </w:tc>
            </w:tr>
          </w:tbl>
          <w:p w:rsidR="003E4939" w:rsidRPr="00346FD0" w:rsidRDefault="003E4939" w:rsidP="008142F8"/>
        </w:tc>
        <w:tc>
          <w:tcPr>
            <w:tcW w:w="7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261463" w:rsidRPr="00C035A5" w:rsidRDefault="00C035A5" w:rsidP="00C035A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C035A5">
              <w:rPr>
                <w:sz w:val="28"/>
                <w:szCs w:val="28"/>
              </w:rPr>
              <w:t>To secu</w:t>
            </w:r>
            <w:r w:rsidR="000F5A28">
              <w:rPr>
                <w:sz w:val="28"/>
                <w:szCs w:val="28"/>
              </w:rPr>
              <w:t>re a position in an institution</w:t>
            </w:r>
            <w:r w:rsidRPr="00C035A5">
              <w:rPr>
                <w:sz w:val="28"/>
                <w:szCs w:val="28"/>
              </w:rPr>
              <w:t xml:space="preserve"> that would fully employ my personal skills, my experience as well as my academic training in a rewarding career that affords professional and personal growth</w:t>
            </w:r>
          </w:p>
        </w:tc>
      </w:tr>
      <w:tr w:rsidR="007B76EE" w:rsidRPr="00346FD0" w:rsidTr="00776A80">
        <w:tblPrEx>
          <w:jc w:val="center"/>
          <w:tblLook w:val="04A0"/>
        </w:tblPrEx>
        <w:trPr>
          <w:gridAfter w:val="1"/>
          <w:wAfter w:w="310" w:type="dxa"/>
          <w:trHeight w:val="288"/>
          <w:jc w:val="center"/>
        </w:trPr>
        <w:tc>
          <w:tcPr>
            <w:tcW w:w="2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776A80" w:rsidRDefault="00776A80" w:rsidP="00776A80">
            <w:pPr>
              <w:spacing w:after="0" w:line="240" w:lineRule="auto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</w:p>
          <w:p w:rsidR="009E219D" w:rsidRPr="00346FD0" w:rsidRDefault="00367245" w:rsidP="001630CE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F</w:t>
            </w:r>
            <w:r w:rsidR="009E219D" w:rsidRPr="00346FD0"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ather’s Name</w:t>
            </w:r>
          </w:p>
          <w:p w:rsidR="009E219D" w:rsidRPr="00346FD0" w:rsidRDefault="0076447D" w:rsidP="008A1274">
            <w:pPr>
              <w:spacing w:after="0" w:line="240" w:lineRule="auto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Shahzad</w:t>
            </w:r>
          </w:p>
          <w:p w:rsidR="009E219D" w:rsidRPr="00346FD0" w:rsidRDefault="009E219D" w:rsidP="001630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E219D" w:rsidRPr="00346FD0" w:rsidRDefault="009E219D" w:rsidP="001630CE">
            <w:pPr>
              <w:spacing w:after="0" w:line="240" w:lineRule="auto"/>
              <w:jc w:val="center"/>
              <w:rPr>
                <w:caps/>
                <w:color w:val="F79646"/>
                <w:spacing w:val="60"/>
                <w:sz w:val="24"/>
                <w:szCs w:val="24"/>
                <w:u w:val="single"/>
              </w:rPr>
            </w:pPr>
            <w:r w:rsidRPr="00346FD0"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  <w:t>Nationality</w:t>
            </w:r>
          </w:p>
          <w:p w:rsidR="009E219D" w:rsidRPr="00346FD0" w:rsidRDefault="00B35A1E" w:rsidP="001630CE">
            <w:pPr>
              <w:spacing w:after="0" w:line="240" w:lineRule="auto"/>
              <w:jc w:val="center"/>
              <w:rPr>
                <w:caps/>
                <w:sz w:val="24"/>
                <w:szCs w:val="24"/>
              </w:rPr>
            </w:pPr>
            <w:r w:rsidRPr="00346FD0">
              <w:rPr>
                <w:sz w:val="24"/>
                <w:szCs w:val="24"/>
              </w:rPr>
              <w:t>Pakistani</w:t>
            </w:r>
          </w:p>
          <w:p w:rsidR="00776A80" w:rsidRDefault="00776A80" w:rsidP="001630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370BE1" w:rsidRPr="00B46487" w:rsidRDefault="00B46487" w:rsidP="001630CE">
            <w:pPr>
              <w:spacing w:after="0" w:line="240" w:lineRule="auto"/>
              <w:jc w:val="center"/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 w:rsidRPr="00B46487"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  <w:t>Religion</w:t>
            </w:r>
          </w:p>
          <w:p w:rsidR="00B46487" w:rsidRDefault="00B35A1E" w:rsidP="001630CE">
            <w:pPr>
              <w:spacing w:after="0" w:line="240" w:lineRule="auto"/>
              <w:jc w:val="center"/>
              <w:rPr>
                <w:caps/>
                <w:sz w:val="24"/>
                <w:szCs w:val="24"/>
              </w:rPr>
            </w:pPr>
            <w:r w:rsidRPr="00B46487">
              <w:rPr>
                <w:sz w:val="24"/>
                <w:szCs w:val="24"/>
              </w:rPr>
              <w:t>Islam</w:t>
            </w:r>
          </w:p>
          <w:p w:rsidR="00B46487" w:rsidRPr="00B46487" w:rsidRDefault="00B46487" w:rsidP="001630CE">
            <w:pPr>
              <w:spacing w:after="0" w:line="240" w:lineRule="auto"/>
              <w:jc w:val="center"/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 w:rsidRPr="00B46487"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  <w:t>Blood group</w:t>
            </w:r>
          </w:p>
          <w:p w:rsidR="00B46487" w:rsidRDefault="00572928" w:rsidP="001630CE">
            <w:pPr>
              <w:spacing w:after="0" w:line="240" w:lineRule="auto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A+</w:t>
            </w:r>
          </w:p>
          <w:p w:rsidR="009E219D" w:rsidRPr="00346FD0" w:rsidRDefault="00AC446B" w:rsidP="001630CE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C</w:t>
            </w:r>
            <w:r w:rsidR="00965084" w:rsidRPr="00346FD0"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N</w:t>
            </w:r>
            <w:r w:rsidR="008340DC"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IC</w:t>
            </w:r>
          </w:p>
          <w:p w:rsidR="008A1274" w:rsidRPr="00346FD0" w:rsidRDefault="00B50250" w:rsidP="008A1274">
            <w:r>
              <w:t xml:space="preserve">       35202</w:t>
            </w:r>
            <w:r w:rsidR="0076447D">
              <w:t>-2549500-7</w:t>
            </w:r>
          </w:p>
          <w:p w:rsidR="00965084" w:rsidRPr="00346FD0" w:rsidRDefault="00257A89" w:rsidP="00965084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Email</w:t>
            </w:r>
          </w:p>
          <w:p w:rsidR="00965084" w:rsidRPr="00BB15A7" w:rsidRDefault="0076447D" w:rsidP="009650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Irzamkashmiri</w:t>
            </w:r>
            <w:r w:rsidR="00572928">
              <w:rPr>
                <w:sz w:val="24"/>
                <w:szCs w:val="24"/>
              </w:rPr>
              <w:t>gmail.com</w:t>
            </w:r>
          </w:p>
          <w:p w:rsidR="00965084" w:rsidRPr="00346FD0" w:rsidRDefault="009D1A11" w:rsidP="00965084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Contact</w:t>
            </w:r>
            <w:r w:rsidR="00B46487"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#</w:t>
            </w:r>
          </w:p>
          <w:p w:rsidR="00776A80" w:rsidRDefault="008A1274" w:rsidP="00C616CD">
            <w:pPr>
              <w:jc w:val="center"/>
              <w:rPr>
                <w:color w:val="000000"/>
                <w:sz w:val="26"/>
                <w:szCs w:val="26"/>
              </w:rPr>
            </w:pPr>
            <w:r w:rsidRPr="00346FD0">
              <w:rPr>
                <w:color w:val="000000"/>
                <w:sz w:val="26"/>
                <w:szCs w:val="26"/>
              </w:rPr>
              <w:t>+92-</w:t>
            </w:r>
            <w:r w:rsidR="0076447D">
              <w:rPr>
                <w:color w:val="000000"/>
                <w:sz w:val="26"/>
                <w:szCs w:val="26"/>
              </w:rPr>
              <w:t>35</w:t>
            </w:r>
            <w:r w:rsidRPr="00346FD0">
              <w:rPr>
                <w:color w:val="000000"/>
                <w:sz w:val="26"/>
                <w:szCs w:val="26"/>
              </w:rPr>
              <w:t>-</w:t>
            </w:r>
            <w:r w:rsidR="0076447D">
              <w:rPr>
                <w:color w:val="000000"/>
                <w:sz w:val="26"/>
                <w:szCs w:val="26"/>
              </w:rPr>
              <w:t>1702126</w:t>
            </w:r>
          </w:p>
          <w:p w:rsidR="00C161F3" w:rsidRDefault="00C161F3" w:rsidP="00C616CD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965084" w:rsidRPr="00346FD0" w:rsidRDefault="00201AA8" w:rsidP="00201AA8">
            <w:pPr>
              <w:jc w:val="center"/>
              <w:rPr>
                <w:caps/>
                <w:sz w:val="24"/>
                <w:szCs w:val="24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lastRenderedPageBreak/>
              <w:t>Marital Status</w:t>
            </w: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br/>
            </w:r>
            <w:r w:rsidR="00C035A5">
              <w:rPr>
                <w:sz w:val="24"/>
                <w:szCs w:val="24"/>
              </w:rPr>
              <w:t>Single</w:t>
            </w:r>
          </w:p>
          <w:p w:rsidR="009E219D" w:rsidRPr="00346FD0" w:rsidRDefault="009E219D" w:rsidP="001630CE">
            <w:pPr>
              <w:spacing w:after="0" w:line="240" w:lineRule="auto"/>
              <w:jc w:val="center"/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 w:rsidRPr="00346FD0">
              <w:rPr>
                <w:b/>
                <w:bCs/>
                <w:caps/>
                <w:color w:val="17365D"/>
                <w:spacing w:val="60"/>
                <w:sz w:val="24"/>
                <w:szCs w:val="24"/>
                <w:u w:val="single"/>
              </w:rPr>
              <w:t>address</w:t>
            </w:r>
          </w:p>
          <w:p w:rsidR="009E219D" w:rsidRPr="00346FD0" w:rsidRDefault="0076447D" w:rsidP="00572928">
            <w:pPr>
              <w:spacing w:after="0" w:line="240" w:lineRule="auto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House # 318, street 9, Iqbal Park BadamiBagh Lahore</w:t>
            </w:r>
          </w:p>
          <w:p w:rsidR="00776A80" w:rsidRDefault="00776A80" w:rsidP="001630CE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LANGUAGE</w:t>
            </w:r>
          </w:p>
          <w:p w:rsidR="009E219D" w:rsidRPr="00346FD0" w:rsidRDefault="005478AF" w:rsidP="001630CE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4"/>
                <w:szCs w:val="24"/>
                <w:u w:val="single"/>
              </w:rPr>
              <w:t>Profeciency</w:t>
            </w:r>
          </w:p>
          <w:p w:rsidR="009E219D" w:rsidRPr="00346FD0" w:rsidRDefault="009E219D" w:rsidP="006F5E77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346FD0">
              <w:rPr>
                <w:sz w:val="24"/>
                <w:szCs w:val="24"/>
              </w:rPr>
              <w:t>English</w:t>
            </w:r>
          </w:p>
          <w:p w:rsidR="009E219D" w:rsidRDefault="009E219D" w:rsidP="006F5E77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346FD0">
              <w:rPr>
                <w:sz w:val="24"/>
                <w:szCs w:val="24"/>
              </w:rPr>
              <w:t>Urdu</w:t>
            </w:r>
          </w:p>
          <w:p w:rsidR="00572928" w:rsidRDefault="00572928" w:rsidP="006F5E77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Punjabi</w:t>
            </w:r>
          </w:p>
          <w:p w:rsidR="0076447D" w:rsidRDefault="0076447D" w:rsidP="006F5E77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Kashmiri</w:t>
            </w:r>
          </w:p>
          <w:p w:rsidR="0076447D" w:rsidRPr="00346FD0" w:rsidRDefault="0076447D" w:rsidP="006F5E77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French</w:t>
            </w:r>
          </w:p>
          <w:p w:rsidR="0079444C" w:rsidRDefault="0079444C" w:rsidP="004B1AAA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</w:pPr>
          </w:p>
          <w:p w:rsidR="009E219D" w:rsidRPr="00346FD0" w:rsidRDefault="009E219D" w:rsidP="004B1AAA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</w:pPr>
            <w:r w:rsidRPr="00346FD0"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  <w:t>Hobbies</w:t>
            </w:r>
            <w:r w:rsidR="0003557C"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  <w:t>&amp;</w:t>
            </w:r>
            <w:r w:rsidR="000A4F30"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  <w:t>Interests</w:t>
            </w:r>
          </w:p>
          <w:p w:rsidR="00B47E3F" w:rsidRDefault="00572928" w:rsidP="006F5E77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Travelling</w:t>
            </w:r>
          </w:p>
          <w:p w:rsidR="00B47E3F" w:rsidRPr="00B47E3F" w:rsidRDefault="00B47E3F" w:rsidP="00B47E3F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Exploring people and places</w:t>
            </w:r>
          </w:p>
          <w:p w:rsidR="00572928" w:rsidRDefault="00572928" w:rsidP="00B47E3F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Reading</w:t>
            </w:r>
          </w:p>
          <w:p w:rsidR="0076447D" w:rsidRDefault="0076447D" w:rsidP="00B47E3F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Watching cricket</w:t>
            </w:r>
          </w:p>
          <w:p w:rsidR="00B3675E" w:rsidRPr="00C616CD" w:rsidRDefault="0076447D" w:rsidP="00C616CD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Interest in Politics</w:t>
            </w:r>
          </w:p>
          <w:p w:rsidR="0076447D" w:rsidRPr="000809D2" w:rsidRDefault="0076447D" w:rsidP="000809D2">
            <w:pPr>
              <w:spacing w:after="0" w:line="360" w:lineRule="auto"/>
              <w:jc w:val="center"/>
              <w:rPr>
                <w:rFonts w:ascii="Calibri Light" w:hAnsi="Calibri Light"/>
                <w:i/>
                <w:color w:val="000000"/>
                <w:spacing w:val="-10"/>
                <w:sz w:val="28"/>
                <w:szCs w:val="28"/>
              </w:rPr>
            </w:pPr>
            <w:r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  <w:t xml:space="preserve"> Experience</w:t>
            </w:r>
            <w:r w:rsidR="00B3675E" w:rsidRPr="00B3675E"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  <w:t>:</w:t>
            </w:r>
          </w:p>
          <w:p w:rsidR="0076447D" w:rsidRDefault="0076447D" w:rsidP="0076447D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English teacher at Allied School</w:t>
            </w:r>
          </w:p>
          <w:p w:rsidR="0076447D" w:rsidRDefault="000809D2" w:rsidP="0076447D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English Teacher at Alman Academy</w:t>
            </w:r>
          </w:p>
          <w:p w:rsidR="000809D2" w:rsidRDefault="000809D2" w:rsidP="0076447D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Angels Group of Institutions </w:t>
            </w:r>
          </w:p>
          <w:p w:rsidR="000809D2" w:rsidRPr="0076447D" w:rsidRDefault="000809D2" w:rsidP="0076447D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Total Years = 4</w:t>
            </w:r>
          </w:p>
          <w:p w:rsidR="0079444C" w:rsidRPr="00346FD0" w:rsidRDefault="0079444C" w:rsidP="0079444C">
            <w:pPr>
              <w:spacing w:after="0" w:line="240" w:lineRule="auto"/>
              <w:jc w:val="center"/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</w:pPr>
            <w:r>
              <w:rPr>
                <w:b/>
                <w:caps/>
                <w:color w:val="17365D"/>
                <w:spacing w:val="60"/>
                <w:sz w:val="22"/>
                <w:szCs w:val="22"/>
                <w:u w:val="single"/>
              </w:rPr>
              <w:t>Reference</w:t>
            </w:r>
          </w:p>
          <w:p w:rsidR="00216B5B" w:rsidRPr="008142F8" w:rsidRDefault="00825EE2" w:rsidP="00124F65">
            <w:pPr>
              <w:spacing w:after="0" w:line="240" w:lineRule="auto"/>
              <w:ind w:left="699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Furnished upon </w:t>
            </w:r>
            <w:r w:rsidR="00B47E3F">
              <w:rPr>
                <w:bCs/>
                <w:sz w:val="24"/>
                <w:szCs w:val="24"/>
              </w:rPr>
              <w:t>demand.</w:t>
            </w:r>
          </w:p>
        </w:tc>
        <w:tc>
          <w:tcPr>
            <w:tcW w:w="7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5A28" w:rsidRPr="00346FD0" w:rsidRDefault="000F5A28" w:rsidP="000F5A28">
            <w:pPr>
              <w:spacing w:after="0" w:line="240" w:lineRule="auto"/>
              <w:rPr>
                <w:b/>
              </w:rPr>
            </w:pPr>
          </w:p>
          <w:tbl>
            <w:tblPr>
              <w:tblW w:w="0" w:type="auto"/>
              <w:tblInd w:w="27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17365D"/>
              <w:tblLook w:val="04A0"/>
            </w:tblPr>
            <w:tblGrid>
              <w:gridCol w:w="2150"/>
            </w:tblGrid>
            <w:tr w:rsidR="00B67F65" w:rsidRPr="00346FD0" w:rsidTr="000F5A28">
              <w:tc>
                <w:tcPr>
                  <w:tcW w:w="2039" w:type="dxa"/>
                  <w:shd w:val="clear" w:color="auto" w:fill="17365D"/>
                </w:tcPr>
                <w:p w:rsidR="00B67F65" w:rsidRPr="00346FD0" w:rsidRDefault="00B67F65" w:rsidP="007F1B6D">
                  <w:pPr>
                    <w:pStyle w:val="Section"/>
                    <w:spacing w:before="0" w:after="0" w:line="276" w:lineRule="auto"/>
                    <w:rPr>
                      <w:rFonts w:cs="Tw Cen MT"/>
                      <w:color w:val="FFFFFF"/>
                      <w:szCs w:val="24"/>
                    </w:rPr>
                  </w:pPr>
                  <w:r w:rsidRPr="00346FD0">
                    <w:rPr>
                      <w:rFonts w:cs="Tw Cen MT"/>
                      <w:color w:val="FFFFFF"/>
                      <w:szCs w:val="24"/>
                    </w:rPr>
                    <w:t>Education</w:t>
                  </w:r>
                </w:p>
              </w:tc>
            </w:tr>
          </w:tbl>
          <w:p w:rsidR="007157B1" w:rsidRPr="00557D48" w:rsidRDefault="007157B1" w:rsidP="00952E70">
            <w:pPr>
              <w:tabs>
                <w:tab w:val="num" w:pos="1800"/>
              </w:tabs>
              <w:spacing w:after="0" w:line="276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C616CD" w:rsidRPr="00C616CD" w:rsidRDefault="00C616CD" w:rsidP="00C616CD">
            <w:pPr>
              <w:tabs>
                <w:tab w:val="num" w:pos="1800"/>
              </w:tabs>
              <w:spacing w:after="0" w:line="276" w:lineRule="auto"/>
              <w:ind w:right="-272"/>
              <w:rPr>
                <w:b/>
                <w:bCs/>
                <w:sz w:val="24"/>
                <w:szCs w:val="24"/>
                <w:u w:val="single"/>
              </w:rPr>
            </w:pPr>
            <w:r w:rsidRPr="00C616CD">
              <w:rPr>
                <w:b/>
                <w:bCs/>
                <w:sz w:val="24"/>
                <w:szCs w:val="24"/>
                <w:u w:val="single"/>
              </w:rPr>
              <w:t>M.phil English Literature</w:t>
            </w:r>
          </w:p>
          <w:p w:rsidR="00235F62" w:rsidRDefault="00C616CD" w:rsidP="00C616CD">
            <w:pPr>
              <w:tabs>
                <w:tab w:val="num" w:pos="1800"/>
              </w:tabs>
              <w:spacing w:after="0" w:line="276" w:lineRule="auto"/>
              <w:ind w:right="-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Ri</w:t>
            </w:r>
            <w:r w:rsidRPr="00C616CD">
              <w:rPr>
                <w:sz w:val="24"/>
                <w:szCs w:val="24"/>
              </w:rPr>
              <w:t>phah International University.</w:t>
            </w:r>
          </w:p>
          <w:p w:rsidR="00C616CD" w:rsidRDefault="00C616CD" w:rsidP="00572928">
            <w:pPr>
              <w:tabs>
                <w:tab w:val="num" w:pos="1800"/>
              </w:tabs>
              <w:spacing w:after="0" w:line="276" w:lineRule="auto"/>
              <w:ind w:right="-272"/>
              <w:rPr>
                <w:sz w:val="24"/>
                <w:szCs w:val="24"/>
              </w:rPr>
            </w:pPr>
          </w:p>
          <w:p w:rsidR="007017DC" w:rsidRPr="007017DC" w:rsidRDefault="0076447D" w:rsidP="00DB248F">
            <w:pPr>
              <w:tabs>
                <w:tab w:val="num" w:pos="1800"/>
              </w:tabs>
              <w:spacing w:after="0" w:line="276" w:lineRule="auto"/>
              <w:ind w:left="334" w:hanging="334"/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u w:val="single"/>
              </w:rPr>
              <w:t>B.Ed.</w:t>
            </w:r>
            <w:r w:rsidR="00CA264C">
              <w:rPr>
                <w:rFonts w:ascii="Times New Roman" w:hAnsi="Times New Roman"/>
                <w:b/>
                <w:sz w:val="28"/>
                <w:szCs w:val="24"/>
                <w:u w:val="single"/>
              </w:rPr>
              <w:t xml:space="preserve"> (C</w:t>
            </w:r>
            <w:r w:rsidR="007017DC" w:rsidRPr="007017DC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ontinue)</w:t>
            </w:r>
          </w:p>
          <w:p w:rsidR="007017DC" w:rsidRDefault="0076447D" w:rsidP="00E93206">
            <w:pPr>
              <w:tabs>
                <w:tab w:val="num" w:pos="1800"/>
              </w:tabs>
              <w:spacing w:after="0" w:line="276" w:lineRule="auto"/>
              <w:ind w:left="336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Virtual U</w:t>
            </w:r>
            <w:r w:rsidR="007017DC" w:rsidRPr="007017DC">
              <w:rPr>
                <w:rFonts w:ascii="Times New Roman" w:hAnsi="Times New Roman"/>
                <w:sz w:val="28"/>
                <w:szCs w:val="24"/>
              </w:rPr>
              <w:t xml:space="preserve">niversity of 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Pakistan</w:t>
            </w:r>
          </w:p>
          <w:p w:rsidR="000F5A28" w:rsidRPr="007017DC" w:rsidRDefault="000F5A28" w:rsidP="00E93206">
            <w:pPr>
              <w:tabs>
                <w:tab w:val="num" w:pos="1800"/>
              </w:tabs>
              <w:spacing w:after="0" w:line="276" w:lineRule="auto"/>
              <w:ind w:left="336"/>
              <w:rPr>
                <w:rFonts w:ascii="Times New Roman" w:hAnsi="Times New Roman"/>
                <w:sz w:val="28"/>
                <w:szCs w:val="24"/>
              </w:rPr>
            </w:pPr>
          </w:p>
          <w:p w:rsidR="00C616CD" w:rsidRDefault="00C616CD" w:rsidP="00C616CD">
            <w:pPr>
              <w:tabs>
                <w:tab w:val="num" w:pos="1800"/>
              </w:tabs>
              <w:spacing w:after="0" w:line="276" w:lineRule="auto"/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</w:p>
          <w:p w:rsidR="00572928" w:rsidRPr="00572928" w:rsidRDefault="00C34EA7" w:rsidP="00C616CD">
            <w:pPr>
              <w:tabs>
                <w:tab w:val="num" w:pos="1800"/>
              </w:tabs>
              <w:spacing w:after="0" w:line="276" w:lineRule="auto"/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u w:val="single"/>
              </w:rPr>
              <w:t>BS (Hons.) English L</w:t>
            </w:r>
            <w:r w:rsidR="00572928" w:rsidRPr="00572928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iterature and Linguistics</w:t>
            </w:r>
            <w:r w:rsidR="002519D2">
              <w:rPr>
                <w:rFonts w:ascii="Times New Roman" w:hAnsi="Times New Roman"/>
                <w:b/>
                <w:sz w:val="28"/>
                <w:szCs w:val="24"/>
                <w:u w:val="single"/>
              </w:rPr>
              <w:t xml:space="preserve"> (2019)</w:t>
            </w:r>
          </w:p>
          <w:p w:rsidR="00572928" w:rsidRDefault="00572928" w:rsidP="00572928">
            <w:pPr>
              <w:tabs>
                <w:tab w:val="num" w:pos="1800"/>
              </w:tabs>
              <w:spacing w:after="0" w:line="276" w:lineRule="auto"/>
              <w:ind w:left="336"/>
              <w:rPr>
                <w:rFonts w:ascii="Times New Roman" w:hAnsi="Times New Roman"/>
                <w:b/>
                <w:sz w:val="28"/>
                <w:szCs w:val="24"/>
              </w:rPr>
            </w:pPr>
            <w:r w:rsidRPr="00572928">
              <w:rPr>
                <w:rFonts w:ascii="Times New Roman" w:hAnsi="Times New Roman"/>
                <w:sz w:val="28"/>
                <w:szCs w:val="24"/>
              </w:rPr>
              <w:t>Department of English, National Univers</w:t>
            </w:r>
            <w:r w:rsidR="00DB248F">
              <w:rPr>
                <w:rFonts w:ascii="Times New Roman" w:hAnsi="Times New Roman"/>
                <w:sz w:val="28"/>
                <w:szCs w:val="24"/>
              </w:rPr>
              <w:t xml:space="preserve">ity of </w:t>
            </w:r>
            <w:r w:rsidR="000E7519">
              <w:rPr>
                <w:rFonts w:ascii="Times New Roman" w:hAnsi="Times New Roman"/>
                <w:sz w:val="28"/>
                <w:szCs w:val="24"/>
              </w:rPr>
              <w:t>Modern Languages, Islamabad</w:t>
            </w:r>
            <w:r w:rsidR="00C616CD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="00BE0FCD">
              <w:rPr>
                <w:rFonts w:ascii="Times New Roman" w:hAnsi="Times New Roman"/>
                <w:b/>
                <w:sz w:val="28"/>
                <w:szCs w:val="24"/>
              </w:rPr>
              <w:t>CGPA: 3.5</w:t>
            </w:r>
            <w:r w:rsidRPr="00572928">
              <w:rPr>
                <w:rFonts w:ascii="Times New Roman" w:hAnsi="Times New Roman"/>
                <w:b/>
                <w:sz w:val="28"/>
                <w:szCs w:val="24"/>
              </w:rPr>
              <w:t>2</w:t>
            </w:r>
          </w:p>
          <w:p w:rsidR="00C616CD" w:rsidRDefault="00C616CD" w:rsidP="00572928">
            <w:pPr>
              <w:tabs>
                <w:tab w:val="num" w:pos="1800"/>
              </w:tabs>
              <w:spacing w:after="0" w:line="276" w:lineRule="auto"/>
              <w:ind w:left="336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E93206" w:rsidRPr="00C616CD" w:rsidRDefault="00572928" w:rsidP="00C616CD">
            <w:pPr>
              <w:tabs>
                <w:tab w:val="num" w:pos="1800"/>
              </w:tabs>
              <w:spacing w:after="0" w:line="276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Intermediate</w:t>
            </w:r>
          </w:p>
          <w:p w:rsidR="006F11DE" w:rsidRDefault="00C616CD" w:rsidP="00E93206">
            <w:pPr>
              <w:tabs>
                <w:tab w:val="num" w:pos="1800"/>
              </w:tabs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F5A28">
              <w:rPr>
                <w:sz w:val="28"/>
                <w:szCs w:val="28"/>
              </w:rPr>
              <w:t>B.I.S.E Lahore</w:t>
            </w:r>
          </w:p>
          <w:p w:rsidR="00C616CD" w:rsidRDefault="00C616CD" w:rsidP="00E93206">
            <w:pPr>
              <w:tabs>
                <w:tab w:val="num" w:pos="1800"/>
              </w:tabs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6F11DE" w:rsidRPr="007017DC" w:rsidRDefault="00952E70" w:rsidP="00E93206">
            <w:pPr>
              <w:tabs>
                <w:tab w:val="num" w:pos="1800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017D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Matric</w:t>
            </w:r>
            <w:r w:rsidR="0057292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ulation</w:t>
            </w:r>
            <w:r w:rsidRPr="007017D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(Science)</w:t>
            </w:r>
          </w:p>
          <w:p w:rsidR="00F76D23" w:rsidRDefault="00BE0FCD" w:rsidP="00E93206">
            <w:pPr>
              <w:tabs>
                <w:tab w:val="num" w:pos="1800"/>
              </w:tabs>
              <w:spacing w:after="0" w:line="276" w:lineRule="auto"/>
              <w:ind w:left="336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Al-Karam High School</w:t>
            </w:r>
            <w:bookmarkStart w:id="0" w:name="_GoBack"/>
            <w:bookmarkEnd w:id="0"/>
            <w:r w:rsidR="00C161F3">
              <w:rPr>
                <w:sz w:val="28"/>
                <w:szCs w:val="28"/>
              </w:rPr>
              <w:t xml:space="preserve">, Lahore. </w:t>
            </w:r>
          </w:p>
          <w:p w:rsidR="00F76D23" w:rsidRPr="00825EE2" w:rsidRDefault="00F76D23" w:rsidP="006F11DE">
            <w:pPr>
              <w:tabs>
                <w:tab w:val="num" w:pos="1800"/>
              </w:tabs>
              <w:spacing w:after="0" w:line="276" w:lineRule="auto"/>
              <w:ind w:left="336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608E3" w:rsidRPr="008608E3" w:rsidRDefault="008608E3" w:rsidP="008608E3">
            <w:pPr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7D2BCC" w:rsidRDefault="007D2BCC" w:rsidP="007D2BCC">
            <w:pPr>
              <w:pStyle w:val="ListParagraph"/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Default="000F5A28" w:rsidP="007D2BCC">
            <w:pPr>
              <w:pStyle w:val="ListParagraph"/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Default="000F5A28" w:rsidP="000F5A28">
            <w:pPr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Pr="000F5A28" w:rsidRDefault="000F5A28" w:rsidP="000F5A28">
            <w:pPr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Default="000F5A28" w:rsidP="007D2BCC">
            <w:pPr>
              <w:pStyle w:val="ListParagraph"/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Default="000F5A28" w:rsidP="007D2BCC">
            <w:pPr>
              <w:pStyle w:val="ListParagraph"/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Default="000F5A28" w:rsidP="007D2BCC">
            <w:pPr>
              <w:pStyle w:val="ListParagraph"/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p w:rsidR="000F5A28" w:rsidRDefault="000F5A28" w:rsidP="007D2BCC">
            <w:pPr>
              <w:pStyle w:val="ListParagraph"/>
              <w:tabs>
                <w:tab w:val="center" w:pos="706"/>
              </w:tabs>
              <w:spacing w:after="0" w:line="40" w:lineRule="atLeast"/>
              <w:rPr>
                <w:sz w:val="28"/>
                <w:szCs w:val="28"/>
              </w:rPr>
            </w:pPr>
          </w:p>
          <w:tbl>
            <w:tblPr>
              <w:tblW w:w="0" w:type="auto"/>
              <w:tblInd w:w="27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17365D"/>
              <w:tblLook w:val="04A0"/>
            </w:tblPr>
            <w:tblGrid>
              <w:gridCol w:w="2849"/>
            </w:tblGrid>
            <w:tr w:rsidR="007D2BCC" w:rsidRPr="00346FD0" w:rsidTr="000F5A28">
              <w:trPr>
                <w:trHeight w:val="350"/>
              </w:trPr>
              <w:tc>
                <w:tcPr>
                  <w:tcW w:w="2849" w:type="dxa"/>
                  <w:shd w:val="clear" w:color="auto" w:fill="17365D"/>
                </w:tcPr>
                <w:p w:rsidR="007D2BCC" w:rsidRPr="00346FD0" w:rsidRDefault="00572928" w:rsidP="00C7375C">
                  <w:pPr>
                    <w:spacing w:after="0" w:line="240" w:lineRule="auto"/>
                    <w:rPr>
                      <w:rFonts w:cs="Tw Cen MT"/>
                      <w:b/>
                      <w:caps/>
                      <w:color w:val="FFFFFF"/>
                      <w:spacing w:val="60"/>
                      <w:sz w:val="24"/>
                      <w:szCs w:val="24"/>
                    </w:rPr>
                  </w:pPr>
                  <w:r>
                    <w:rPr>
                      <w:rFonts w:cs="Tw Cen MT"/>
                      <w:b/>
                      <w:caps/>
                      <w:color w:val="FFFFFF"/>
                      <w:spacing w:val="60"/>
                      <w:sz w:val="24"/>
                      <w:szCs w:val="24"/>
                    </w:rPr>
                    <w:t xml:space="preserve"> </w:t>
                  </w:r>
                  <w:r w:rsidR="00D276B7">
                    <w:rPr>
                      <w:rFonts w:cs="Tw Cen MT"/>
                      <w:b/>
                      <w:caps/>
                      <w:color w:val="FFFFFF"/>
                      <w:spacing w:val="60"/>
                      <w:sz w:val="24"/>
                      <w:szCs w:val="24"/>
                    </w:rPr>
                    <w:t>Research</w:t>
                  </w:r>
                  <w:r w:rsidR="000809D2">
                    <w:rPr>
                      <w:rFonts w:cs="Tw Cen MT"/>
                      <w:b/>
                      <w:caps/>
                      <w:color w:val="FFFFFF"/>
                      <w:spacing w:val="60"/>
                      <w:sz w:val="24"/>
                      <w:szCs w:val="24"/>
                    </w:rPr>
                    <w:t>es</w:t>
                  </w:r>
                </w:p>
              </w:tc>
            </w:tr>
          </w:tbl>
          <w:p w:rsidR="007D2BCC" w:rsidRDefault="007D2BCC" w:rsidP="007D2BCC">
            <w:pPr>
              <w:pStyle w:val="ListParagraph"/>
              <w:tabs>
                <w:tab w:val="center" w:pos="706"/>
              </w:tabs>
              <w:spacing w:after="0" w:line="40" w:lineRule="atLeast"/>
              <w:ind w:left="1080"/>
              <w:rPr>
                <w:sz w:val="28"/>
                <w:szCs w:val="28"/>
              </w:rPr>
            </w:pPr>
          </w:p>
          <w:p w:rsidR="00171245" w:rsidRPr="000809D2" w:rsidRDefault="00BE0FCD" w:rsidP="00BE0FCD">
            <w:pPr>
              <w:pStyle w:val="ListParagraph"/>
              <w:numPr>
                <w:ilvl w:val="0"/>
                <w:numId w:val="11"/>
              </w:numPr>
              <w:tabs>
                <w:tab w:val="center" w:pos="706"/>
              </w:tabs>
              <w:spacing w:after="0" w:line="40" w:lineRule="atLeas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</w:t>
            </w:r>
            <w:r w:rsidRPr="00BE0FCD">
              <w:rPr>
                <w:sz w:val="28"/>
                <w:szCs w:val="28"/>
              </w:rPr>
              <w:t xml:space="preserve"> POLITICAL DISOURSE ANALYSIS OF AMERICAN ISOLATIONISM PRESENTED BY DONALD J.TRUMP IN HIS INAUGURAL ADDRESS (2017)</w:t>
            </w:r>
          </w:p>
          <w:p w:rsidR="000809D2" w:rsidRPr="000809D2" w:rsidRDefault="000809D2" w:rsidP="00BE0FCD">
            <w:pPr>
              <w:pStyle w:val="ListParagraph"/>
              <w:numPr>
                <w:ilvl w:val="0"/>
                <w:numId w:val="11"/>
              </w:numPr>
              <w:tabs>
                <w:tab w:val="center" w:pos="706"/>
              </w:tabs>
              <w:spacing w:after="0" w:line="40" w:lineRule="atLeas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DEPICTIONS OF RIVER INDUS IN ALICE ALBINIA’S NON FICTION EMPIRE OF THE INDUS (2008)</w:t>
            </w:r>
          </w:p>
          <w:p w:rsidR="000809D2" w:rsidRPr="000809D2" w:rsidRDefault="000809D2" w:rsidP="00BE0FCD">
            <w:pPr>
              <w:pStyle w:val="ListParagraph"/>
              <w:numPr>
                <w:ilvl w:val="0"/>
                <w:numId w:val="11"/>
              </w:numPr>
              <w:tabs>
                <w:tab w:val="center" w:pos="706"/>
              </w:tabs>
              <w:spacing w:after="0" w:line="40" w:lineRule="atLeas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SEMANTIC ANALYSIS OF W.B YEATS’</w:t>
            </w:r>
            <w:r w:rsidR="00C161F3">
              <w:rPr>
                <w:sz w:val="28"/>
                <w:szCs w:val="28"/>
              </w:rPr>
              <w:t xml:space="preserve"> POEM S</w:t>
            </w:r>
            <w:r>
              <w:rPr>
                <w:sz w:val="28"/>
                <w:szCs w:val="28"/>
              </w:rPr>
              <w:t>’BYZANTIUM</w:t>
            </w:r>
          </w:p>
          <w:p w:rsidR="000809D2" w:rsidRPr="00346FD0" w:rsidRDefault="000809D2" w:rsidP="00BE0FCD">
            <w:pPr>
              <w:pStyle w:val="ListParagraph"/>
              <w:numPr>
                <w:ilvl w:val="0"/>
                <w:numId w:val="11"/>
              </w:numPr>
              <w:tabs>
                <w:tab w:val="center" w:pos="706"/>
              </w:tabs>
              <w:spacing w:after="0" w:line="40" w:lineRule="atLeas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 POST COLONIAL CRITIC ON CHARLOTTE BRONTE’S JANE EYRE BY USING GAYATRI SPIVAK’S ESSAY “THREE WOMEN’S TEXTS AND A CRITIQUE OF IMPERIALISM (1985)</w:t>
            </w:r>
          </w:p>
        </w:tc>
      </w:tr>
    </w:tbl>
    <w:p w:rsidR="003E4939" w:rsidRPr="00346FD0" w:rsidRDefault="003E4939" w:rsidP="009E219D">
      <w:pPr>
        <w:spacing w:after="200" w:line="276" w:lineRule="auto"/>
      </w:pPr>
    </w:p>
    <w:sectPr w:rsidR="003E4939" w:rsidRPr="00346FD0" w:rsidSect="00A77467">
      <w:headerReference w:type="even" r:id="rId8"/>
      <w:footerReference w:type="even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9CD" w:rsidRDefault="00E519CD">
      <w:pPr>
        <w:spacing w:after="0" w:line="240" w:lineRule="auto"/>
      </w:pPr>
      <w:r>
        <w:separator/>
      </w:r>
    </w:p>
  </w:endnote>
  <w:endnote w:type="continuationSeparator" w:id="1">
    <w:p w:rsidR="00E519CD" w:rsidRDefault="00E5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554" w:rsidRDefault="00287554"/>
  <w:p w:rsidR="00287554" w:rsidRDefault="00287554">
    <w:pPr>
      <w:pStyle w:val="FooterEven"/>
    </w:pPr>
    <w:r>
      <w:t xml:space="preserve">Page </w:t>
    </w:r>
    <w:r w:rsidR="00081176">
      <w:fldChar w:fldCharType="begin"/>
    </w:r>
    <w:r>
      <w:instrText xml:space="preserve"> PAGE   \* MERGEFORMAT </w:instrText>
    </w:r>
    <w:r w:rsidR="00081176">
      <w:fldChar w:fldCharType="separate"/>
    </w:r>
    <w:r>
      <w:rPr>
        <w:noProof/>
        <w:sz w:val="24"/>
        <w:szCs w:val="24"/>
      </w:rPr>
      <w:t>2</w:t>
    </w:r>
    <w:r w:rsidR="00081176">
      <w:fldChar w:fldCharType="end"/>
    </w:r>
  </w:p>
  <w:p w:rsidR="00287554" w:rsidRDefault="002875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9CD" w:rsidRDefault="00E519CD">
      <w:pPr>
        <w:spacing w:after="0" w:line="240" w:lineRule="auto"/>
      </w:pPr>
      <w:r>
        <w:separator/>
      </w:r>
    </w:p>
  </w:footnote>
  <w:footnote w:type="continuationSeparator" w:id="1">
    <w:p w:rsidR="00E519CD" w:rsidRDefault="00E5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554" w:rsidRDefault="00287554">
    <w:pPr>
      <w:pStyle w:val="HeaderEven"/>
    </w:pPr>
    <w:r>
      <w:t>M. Saifullah Khalid</w:t>
    </w:r>
  </w:p>
  <w:p w:rsidR="00287554" w:rsidRDefault="002875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11C43AD1"/>
    <w:multiLevelType w:val="hybridMultilevel"/>
    <w:tmpl w:val="2A36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33610"/>
    <w:multiLevelType w:val="hybridMultilevel"/>
    <w:tmpl w:val="6DCED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5BF736A"/>
    <w:multiLevelType w:val="hybridMultilevel"/>
    <w:tmpl w:val="FA42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4BCF0D15"/>
    <w:multiLevelType w:val="hybridMultilevel"/>
    <w:tmpl w:val="FA3EC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8758E"/>
    <w:rsid w:val="00007F74"/>
    <w:rsid w:val="0001392D"/>
    <w:rsid w:val="00033043"/>
    <w:rsid w:val="0003557C"/>
    <w:rsid w:val="00037066"/>
    <w:rsid w:val="00037397"/>
    <w:rsid w:val="00037B92"/>
    <w:rsid w:val="00047BDA"/>
    <w:rsid w:val="00053C13"/>
    <w:rsid w:val="00054FAD"/>
    <w:rsid w:val="00064C14"/>
    <w:rsid w:val="00073461"/>
    <w:rsid w:val="000809D2"/>
    <w:rsid w:val="00081176"/>
    <w:rsid w:val="0008758E"/>
    <w:rsid w:val="000938D5"/>
    <w:rsid w:val="0009531D"/>
    <w:rsid w:val="000A4F30"/>
    <w:rsid w:val="000A7EC8"/>
    <w:rsid w:val="000B043A"/>
    <w:rsid w:val="000B30CA"/>
    <w:rsid w:val="000D354C"/>
    <w:rsid w:val="000D5377"/>
    <w:rsid w:val="000E5DBE"/>
    <w:rsid w:val="000E7519"/>
    <w:rsid w:val="000F31FE"/>
    <w:rsid w:val="000F5A28"/>
    <w:rsid w:val="00116C8D"/>
    <w:rsid w:val="00116F6F"/>
    <w:rsid w:val="00124F65"/>
    <w:rsid w:val="00133945"/>
    <w:rsid w:val="001345BF"/>
    <w:rsid w:val="0013767A"/>
    <w:rsid w:val="00137FD4"/>
    <w:rsid w:val="001447FD"/>
    <w:rsid w:val="00144D2E"/>
    <w:rsid w:val="0014721D"/>
    <w:rsid w:val="00157CFB"/>
    <w:rsid w:val="001630CE"/>
    <w:rsid w:val="00165E4C"/>
    <w:rsid w:val="00171245"/>
    <w:rsid w:val="001920B4"/>
    <w:rsid w:val="0019389F"/>
    <w:rsid w:val="001940DC"/>
    <w:rsid w:val="00195B8B"/>
    <w:rsid w:val="001A25EE"/>
    <w:rsid w:val="001B0398"/>
    <w:rsid w:val="001C4716"/>
    <w:rsid w:val="001E06C7"/>
    <w:rsid w:val="001E07ED"/>
    <w:rsid w:val="001E3B7E"/>
    <w:rsid w:val="001E7799"/>
    <w:rsid w:val="00201AA8"/>
    <w:rsid w:val="00213E88"/>
    <w:rsid w:val="00214B33"/>
    <w:rsid w:val="00216B5B"/>
    <w:rsid w:val="00217FC4"/>
    <w:rsid w:val="00235F62"/>
    <w:rsid w:val="002378AF"/>
    <w:rsid w:val="00240C98"/>
    <w:rsid w:val="002519D2"/>
    <w:rsid w:val="00257A89"/>
    <w:rsid w:val="00261463"/>
    <w:rsid w:val="00270108"/>
    <w:rsid w:val="002708AC"/>
    <w:rsid w:val="00277DA6"/>
    <w:rsid w:val="00287554"/>
    <w:rsid w:val="00291ABE"/>
    <w:rsid w:val="002A0385"/>
    <w:rsid w:val="002A23D4"/>
    <w:rsid w:val="002B296D"/>
    <w:rsid w:val="002B5D4A"/>
    <w:rsid w:val="002C20D6"/>
    <w:rsid w:val="002E72E3"/>
    <w:rsid w:val="002F6EF4"/>
    <w:rsid w:val="002F7897"/>
    <w:rsid w:val="0030144C"/>
    <w:rsid w:val="0030501B"/>
    <w:rsid w:val="00305BE6"/>
    <w:rsid w:val="003063C0"/>
    <w:rsid w:val="00323214"/>
    <w:rsid w:val="00324536"/>
    <w:rsid w:val="00330221"/>
    <w:rsid w:val="00346FD0"/>
    <w:rsid w:val="003479A4"/>
    <w:rsid w:val="00357964"/>
    <w:rsid w:val="00360ED1"/>
    <w:rsid w:val="00367245"/>
    <w:rsid w:val="00370BE1"/>
    <w:rsid w:val="00372A77"/>
    <w:rsid w:val="00381172"/>
    <w:rsid w:val="0039387C"/>
    <w:rsid w:val="00395293"/>
    <w:rsid w:val="003A4112"/>
    <w:rsid w:val="003A516D"/>
    <w:rsid w:val="003B2E1C"/>
    <w:rsid w:val="003D3E52"/>
    <w:rsid w:val="003E4939"/>
    <w:rsid w:val="003E5544"/>
    <w:rsid w:val="003E7475"/>
    <w:rsid w:val="003F1138"/>
    <w:rsid w:val="004002AF"/>
    <w:rsid w:val="00422401"/>
    <w:rsid w:val="00435D53"/>
    <w:rsid w:val="0044064A"/>
    <w:rsid w:val="00442726"/>
    <w:rsid w:val="0044294C"/>
    <w:rsid w:val="00447192"/>
    <w:rsid w:val="00463025"/>
    <w:rsid w:val="00472AFC"/>
    <w:rsid w:val="0048275F"/>
    <w:rsid w:val="004B0784"/>
    <w:rsid w:val="004B1AAA"/>
    <w:rsid w:val="004B353D"/>
    <w:rsid w:val="004D2642"/>
    <w:rsid w:val="004D5523"/>
    <w:rsid w:val="004E1B24"/>
    <w:rsid w:val="004E6F05"/>
    <w:rsid w:val="004F0045"/>
    <w:rsid w:val="0051724B"/>
    <w:rsid w:val="0051786B"/>
    <w:rsid w:val="005478AF"/>
    <w:rsid w:val="00552352"/>
    <w:rsid w:val="00552AE1"/>
    <w:rsid w:val="00557D48"/>
    <w:rsid w:val="00561988"/>
    <w:rsid w:val="005636F9"/>
    <w:rsid w:val="00572928"/>
    <w:rsid w:val="005768F2"/>
    <w:rsid w:val="00577D8D"/>
    <w:rsid w:val="0058571E"/>
    <w:rsid w:val="00592DE1"/>
    <w:rsid w:val="0059676C"/>
    <w:rsid w:val="005A2D46"/>
    <w:rsid w:val="005A7596"/>
    <w:rsid w:val="005A775D"/>
    <w:rsid w:val="005B73CC"/>
    <w:rsid w:val="005C0CC6"/>
    <w:rsid w:val="005C0D7D"/>
    <w:rsid w:val="005D3487"/>
    <w:rsid w:val="005E526F"/>
    <w:rsid w:val="00601C85"/>
    <w:rsid w:val="006038F5"/>
    <w:rsid w:val="00632BB3"/>
    <w:rsid w:val="00634C50"/>
    <w:rsid w:val="006350C1"/>
    <w:rsid w:val="00642D79"/>
    <w:rsid w:val="00643B12"/>
    <w:rsid w:val="00664966"/>
    <w:rsid w:val="00667909"/>
    <w:rsid w:val="006848CB"/>
    <w:rsid w:val="0069192F"/>
    <w:rsid w:val="006A0395"/>
    <w:rsid w:val="006A4F07"/>
    <w:rsid w:val="006B47DE"/>
    <w:rsid w:val="006C4911"/>
    <w:rsid w:val="006F11DE"/>
    <w:rsid w:val="006F1A90"/>
    <w:rsid w:val="006F5E77"/>
    <w:rsid w:val="007017DC"/>
    <w:rsid w:val="007157B1"/>
    <w:rsid w:val="00720296"/>
    <w:rsid w:val="00741DC0"/>
    <w:rsid w:val="00742265"/>
    <w:rsid w:val="00744F33"/>
    <w:rsid w:val="00747B1E"/>
    <w:rsid w:val="00763925"/>
    <w:rsid w:val="0076447D"/>
    <w:rsid w:val="00776A80"/>
    <w:rsid w:val="0079444C"/>
    <w:rsid w:val="00797B1E"/>
    <w:rsid w:val="007A1063"/>
    <w:rsid w:val="007B76EE"/>
    <w:rsid w:val="007D2BCC"/>
    <w:rsid w:val="007D6C9A"/>
    <w:rsid w:val="007E5551"/>
    <w:rsid w:val="007F1442"/>
    <w:rsid w:val="007F1B6D"/>
    <w:rsid w:val="007F53F5"/>
    <w:rsid w:val="007F59EB"/>
    <w:rsid w:val="008142F8"/>
    <w:rsid w:val="00817B8A"/>
    <w:rsid w:val="0082285B"/>
    <w:rsid w:val="00825EE2"/>
    <w:rsid w:val="008340DC"/>
    <w:rsid w:val="00837ED6"/>
    <w:rsid w:val="00840F16"/>
    <w:rsid w:val="0085093E"/>
    <w:rsid w:val="0085408C"/>
    <w:rsid w:val="00855CE1"/>
    <w:rsid w:val="008608E3"/>
    <w:rsid w:val="00861F31"/>
    <w:rsid w:val="00862337"/>
    <w:rsid w:val="008632DD"/>
    <w:rsid w:val="008642FD"/>
    <w:rsid w:val="008850D7"/>
    <w:rsid w:val="008A1274"/>
    <w:rsid w:val="008B0AE5"/>
    <w:rsid w:val="008B1529"/>
    <w:rsid w:val="008B4377"/>
    <w:rsid w:val="008B47B2"/>
    <w:rsid w:val="008C2D38"/>
    <w:rsid w:val="008C4FCA"/>
    <w:rsid w:val="008C5C3A"/>
    <w:rsid w:val="008F3622"/>
    <w:rsid w:val="00925BFD"/>
    <w:rsid w:val="00927931"/>
    <w:rsid w:val="00932462"/>
    <w:rsid w:val="009463C1"/>
    <w:rsid w:val="00952550"/>
    <w:rsid w:val="00952E70"/>
    <w:rsid w:val="00957D99"/>
    <w:rsid w:val="00965084"/>
    <w:rsid w:val="0097451E"/>
    <w:rsid w:val="0098431E"/>
    <w:rsid w:val="00992F7F"/>
    <w:rsid w:val="009967B9"/>
    <w:rsid w:val="009A2876"/>
    <w:rsid w:val="009A727E"/>
    <w:rsid w:val="009B7BEA"/>
    <w:rsid w:val="009C43D3"/>
    <w:rsid w:val="009C7AC5"/>
    <w:rsid w:val="009D1A11"/>
    <w:rsid w:val="009D319D"/>
    <w:rsid w:val="009D6A82"/>
    <w:rsid w:val="009E1D74"/>
    <w:rsid w:val="009E219D"/>
    <w:rsid w:val="00A032CA"/>
    <w:rsid w:val="00A0553D"/>
    <w:rsid w:val="00A307B7"/>
    <w:rsid w:val="00A33648"/>
    <w:rsid w:val="00A50DEC"/>
    <w:rsid w:val="00A51137"/>
    <w:rsid w:val="00A522AD"/>
    <w:rsid w:val="00A54131"/>
    <w:rsid w:val="00A5758E"/>
    <w:rsid w:val="00A65B47"/>
    <w:rsid w:val="00A733F4"/>
    <w:rsid w:val="00A76825"/>
    <w:rsid w:val="00A76D1C"/>
    <w:rsid w:val="00A77467"/>
    <w:rsid w:val="00A965C0"/>
    <w:rsid w:val="00AA3AF4"/>
    <w:rsid w:val="00AA7027"/>
    <w:rsid w:val="00AB3391"/>
    <w:rsid w:val="00AB6D2D"/>
    <w:rsid w:val="00AB73DF"/>
    <w:rsid w:val="00AC446B"/>
    <w:rsid w:val="00AD3F4B"/>
    <w:rsid w:val="00AE17DA"/>
    <w:rsid w:val="00AE1F3E"/>
    <w:rsid w:val="00AE2E4C"/>
    <w:rsid w:val="00AE4302"/>
    <w:rsid w:val="00AE6087"/>
    <w:rsid w:val="00AE786C"/>
    <w:rsid w:val="00AF1191"/>
    <w:rsid w:val="00B03DF4"/>
    <w:rsid w:val="00B061E6"/>
    <w:rsid w:val="00B141C6"/>
    <w:rsid w:val="00B14838"/>
    <w:rsid w:val="00B23900"/>
    <w:rsid w:val="00B24108"/>
    <w:rsid w:val="00B27C03"/>
    <w:rsid w:val="00B3059E"/>
    <w:rsid w:val="00B35A1E"/>
    <w:rsid w:val="00B3675E"/>
    <w:rsid w:val="00B40C28"/>
    <w:rsid w:val="00B45A09"/>
    <w:rsid w:val="00B46487"/>
    <w:rsid w:val="00B47BB1"/>
    <w:rsid w:val="00B47E3F"/>
    <w:rsid w:val="00B50250"/>
    <w:rsid w:val="00B67F65"/>
    <w:rsid w:val="00B71B81"/>
    <w:rsid w:val="00B7492A"/>
    <w:rsid w:val="00B763BC"/>
    <w:rsid w:val="00B769F6"/>
    <w:rsid w:val="00B844B9"/>
    <w:rsid w:val="00B95F2C"/>
    <w:rsid w:val="00BA06FA"/>
    <w:rsid w:val="00BA52A4"/>
    <w:rsid w:val="00BA7F9D"/>
    <w:rsid w:val="00BB15A7"/>
    <w:rsid w:val="00BB750D"/>
    <w:rsid w:val="00BD2805"/>
    <w:rsid w:val="00BD5465"/>
    <w:rsid w:val="00BE0FCD"/>
    <w:rsid w:val="00BF596E"/>
    <w:rsid w:val="00C035A5"/>
    <w:rsid w:val="00C161F3"/>
    <w:rsid w:val="00C22051"/>
    <w:rsid w:val="00C24FC9"/>
    <w:rsid w:val="00C26E5B"/>
    <w:rsid w:val="00C300E6"/>
    <w:rsid w:val="00C303AB"/>
    <w:rsid w:val="00C34EA7"/>
    <w:rsid w:val="00C40D57"/>
    <w:rsid w:val="00C616CD"/>
    <w:rsid w:val="00C63486"/>
    <w:rsid w:val="00C643F7"/>
    <w:rsid w:val="00C7375C"/>
    <w:rsid w:val="00CA264C"/>
    <w:rsid w:val="00CC6626"/>
    <w:rsid w:val="00CE6FE3"/>
    <w:rsid w:val="00CE7927"/>
    <w:rsid w:val="00CF11B4"/>
    <w:rsid w:val="00D00B04"/>
    <w:rsid w:val="00D02FAA"/>
    <w:rsid w:val="00D212BF"/>
    <w:rsid w:val="00D276B7"/>
    <w:rsid w:val="00D36A90"/>
    <w:rsid w:val="00D4365C"/>
    <w:rsid w:val="00D51B1C"/>
    <w:rsid w:val="00D66AD2"/>
    <w:rsid w:val="00D76097"/>
    <w:rsid w:val="00D765D8"/>
    <w:rsid w:val="00DB000B"/>
    <w:rsid w:val="00DB1FC7"/>
    <w:rsid w:val="00DB248F"/>
    <w:rsid w:val="00DB734E"/>
    <w:rsid w:val="00DC593A"/>
    <w:rsid w:val="00DC6320"/>
    <w:rsid w:val="00DD4591"/>
    <w:rsid w:val="00DD5092"/>
    <w:rsid w:val="00DE06FA"/>
    <w:rsid w:val="00DE6CAF"/>
    <w:rsid w:val="00E00578"/>
    <w:rsid w:val="00E03A03"/>
    <w:rsid w:val="00E1774C"/>
    <w:rsid w:val="00E30DD6"/>
    <w:rsid w:val="00E32983"/>
    <w:rsid w:val="00E34376"/>
    <w:rsid w:val="00E346F4"/>
    <w:rsid w:val="00E44CF9"/>
    <w:rsid w:val="00E519CD"/>
    <w:rsid w:val="00E51E14"/>
    <w:rsid w:val="00E63BE5"/>
    <w:rsid w:val="00E75217"/>
    <w:rsid w:val="00E81545"/>
    <w:rsid w:val="00E84834"/>
    <w:rsid w:val="00E93206"/>
    <w:rsid w:val="00E94CB4"/>
    <w:rsid w:val="00EA2875"/>
    <w:rsid w:val="00EA35A5"/>
    <w:rsid w:val="00EC7FC7"/>
    <w:rsid w:val="00EE251D"/>
    <w:rsid w:val="00EE62D6"/>
    <w:rsid w:val="00EE7108"/>
    <w:rsid w:val="00EF3342"/>
    <w:rsid w:val="00F22AC2"/>
    <w:rsid w:val="00F36CA2"/>
    <w:rsid w:val="00F41E11"/>
    <w:rsid w:val="00F46B27"/>
    <w:rsid w:val="00F522CA"/>
    <w:rsid w:val="00F556ED"/>
    <w:rsid w:val="00F7004F"/>
    <w:rsid w:val="00F73F17"/>
    <w:rsid w:val="00F746E1"/>
    <w:rsid w:val="00F76D23"/>
    <w:rsid w:val="00F8151E"/>
    <w:rsid w:val="00F82B10"/>
    <w:rsid w:val="00F8303D"/>
    <w:rsid w:val="00F83E8A"/>
    <w:rsid w:val="00F857DC"/>
    <w:rsid w:val="00F92A7C"/>
    <w:rsid w:val="00F953DF"/>
    <w:rsid w:val="00FA12A8"/>
    <w:rsid w:val="00FA3662"/>
    <w:rsid w:val="00FC712C"/>
    <w:rsid w:val="00FD0940"/>
    <w:rsid w:val="00FD2A0C"/>
    <w:rsid w:val="00FD33EE"/>
    <w:rsid w:val="00FD42AE"/>
    <w:rsid w:val="00FE0E3D"/>
    <w:rsid w:val="00FE2B28"/>
    <w:rsid w:val="00FE3F01"/>
    <w:rsid w:val="00FE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sz w:val="23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/>
      <w:spacing w:val="6"/>
    </w:rPr>
  </w:style>
  <w:style w:type="character" w:customStyle="1" w:styleId="QuoteChar">
    <w:name w:val="Quote Char"/>
    <w:link w:val="Quote"/>
    <w:uiPriority w:val="29"/>
    <w:rsid w:val="00A77467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"/>
      </w:numPr>
    </w:pPr>
    <w:rPr>
      <w:sz w:val="24"/>
    </w:rPr>
  </w:style>
  <w:style w:type="character" w:styleId="PlaceholderText">
    <w:name w:val="Placeholder Tex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A77467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A77467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A77467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A77467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link w:val="Heading5"/>
    <w:uiPriority w:val="9"/>
    <w:semiHidden/>
    <w:rsid w:val="00A77467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A77467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A77467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A77467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A77467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uiPriority w:val="99"/>
    <w:unhideWhenUsed/>
    <w:rsid w:val="00A77467"/>
    <w:rPr>
      <w:color w:val="F7B615"/>
      <w:u w:val="single"/>
    </w:rPr>
  </w:style>
  <w:style w:type="character" w:styleId="IntenseEmphasis">
    <w:name w:val="Intense Emphasis"/>
    <w:uiPriority w:val="21"/>
    <w:qFormat/>
    <w:rsid w:val="00A77467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link w:val="IntenseQuote"/>
    <w:uiPriority w:val="30"/>
    <w:rsid w:val="00A77467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uiPriority w:val="32"/>
    <w:qFormat/>
    <w:rsid w:val="00A77467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3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4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sid w:val="00A77467"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b/>
      <w:caps/>
      <w:color w:val="DD8047"/>
      <w:spacing w:val="50"/>
      <w:sz w:val="24"/>
    </w:rPr>
  </w:style>
  <w:style w:type="character" w:customStyle="1" w:styleId="SubtitleChar">
    <w:name w:val="Subtitle Char"/>
    <w:link w:val="Subtitle"/>
    <w:uiPriority w:val="11"/>
    <w:rsid w:val="00A77467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uiPriority w:val="19"/>
    <w:qFormat/>
    <w:rsid w:val="00A77467"/>
    <w:rPr>
      <w:rFonts w:ascii="Tw Cen MT" w:hAnsi="Tw Cen MT"/>
      <w:i/>
      <w:sz w:val="23"/>
    </w:rPr>
  </w:style>
  <w:style w:type="character" w:styleId="SubtleReference">
    <w:name w:val="Subtle Reference"/>
    <w:uiPriority w:val="31"/>
    <w:qFormat/>
    <w:rsid w:val="00A77467"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link w:val="Title"/>
    <w:uiPriority w:val="10"/>
    <w:rsid w:val="00A77467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DateChar">
    <w:name w:val="Date Char"/>
    <w:link w:val="Date"/>
    <w:uiPriority w:val="99"/>
    <w:rsid w:val="00A77467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link w:val="Category"/>
    <w:rsid w:val="00A77467"/>
    <w:rPr>
      <w:rFonts w:cs="Times New Roman"/>
      <w:b/>
      <w:sz w:val="24"/>
      <w:szCs w:val="24"/>
      <w:lang w:eastAsia="ja-JP"/>
    </w:rPr>
  </w:style>
  <w:style w:type="character" w:customStyle="1" w:styleId="black15barial1">
    <w:name w:val="black15barial1"/>
    <w:rsid w:val="00037066"/>
    <w:rPr>
      <w:rFonts w:ascii="Arial" w:hAnsi="Arial" w:cs="Arial"/>
      <w:b/>
      <w:bCs/>
      <w:color w:val="000000"/>
      <w:sz w:val="23"/>
      <w:szCs w:val="23"/>
    </w:rPr>
  </w:style>
  <w:style w:type="paragraph" w:styleId="BodyText">
    <w:name w:val="Body Text"/>
    <w:basedOn w:val="Normal"/>
    <w:link w:val="BodyTextChar"/>
    <w:rsid w:val="00037066"/>
    <w:pPr>
      <w:spacing w:after="220" w:line="220" w:lineRule="atLeast"/>
      <w:jc w:val="both"/>
    </w:pPr>
    <w:rPr>
      <w:rFonts w:ascii="Arial" w:eastAsia="Calibri" w:hAnsi="Arial"/>
      <w:spacing w:val="-5"/>
      <w:sz w:val="20"/>
    </w:rPr>
  </w:style>
  <w:style w:type="character" w:customStyle="1" w:styleId="BodyTextChar">
    <w:name w:val="Body Text Char"/>
    <w:link w:val="BodyText"/>
    <w:rsid w:val="00037066"/>
    <w:rPr>
      <w:rFonts w:ascii="Arial" w:eastAsia="Calibri" w:hAnsi="Arial"/>
      <w:spacing w:val="-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 Cen MT" w:eastAsia="Tw Cen MT" w:hAnsi="Tw Cen MT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sz w:val="23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/>
      <w:spacing w:val="6"/>
    </w:rPr>
  </w:style>
  <w:style w:type="character" w:customStyle="1" w:styleId="QuoteChar">
    <w:name w:val="Quote Char"/>
    <w:link w:val="Quote"/>
    <w:uiPriority w:val="29"/>
    <w:rsid w:val="00A77467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"/>
      </w:numPr>
    </w:pPr>
    <w:rPr>
      <w:sz w:val="24"/>
    </w:rPr>
  </w:style>
  <w:style w:type="character" w:styleId="PlaceholderText">
    <w:name w:val="Placeholder Tex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A77467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A77467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A77467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A77467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link w:val="Heading5"/>
    <w:uiPriority w:val="9"/>
    <w:semiHidden/>
    <w:rsid w:val="00A77467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A77467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A77467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A77467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A77467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uiPriority w:val="99"/>
    <w:unhideWhenUsed/>
    <w:rsid w:val="00A77467"/>
    <w:rPr>
      <w:color w:val="F7B615"/>
      <w:u w:val="single"/>
    </w:rPr>
  </w:style>
  <w:style w:type="character" w:styleId="IntenseEmphasis">
    <w:name w:val="Intense Emphasis"/>
    <w:uiPriority w:val="21"/>
    <w:qFormat/>
    <w:rsid w:val="00A77467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link w:val="IntenseQuote"/>
    <w:uiPriority w:val="30"/>
    <w:rsid w:val="00A77467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uiPriority w:val="32"/>
    <w:qFormat/>
    <w:rsid w:val="00A77467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3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4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sid w:val="00A77467"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b/>
      <w:caps/>
      <w:color w:val="DD8047"/>
      <w:spacing w:val="50"/>
      <w:sz w:val="24"/>
    </w:rPr>
  </w:style>
  <w:style w:type="character" w:customStyle="1" w:styleId="SubtitleChar">
    <w:name w:val="Subtitle Char"/>
    <w:link w:val="Subtitle"/>
    <w:uiPriority w:val="11"/>
    <w:rsid w:val="00A77467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uiPriority w:val="19"/>
    <w:qFormat/>
    <w:rsid w:val="00A77467"/>
    <w:rPr>
      <w:rFonts w:ascii="Tw Cen MT" w:hAnsi="Tw Cen MT"/>
      <w:i/>
      <w:sz w:val="23"/>
    </w:rPr>
  </w:style>
  <w:style w:type="character" w:styleId="SubtleReference">
    <w:name w:val="Subtle Reference"/>
    <w:uiPriority w:val="31"/>
    <w:qFormat/>
    <w:rsid w:val="00A77467"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link w:val="Title"/>
    <w:uiPriority w:val="10"/>
    <w:rsid w:val="00A77467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/>
    </w:rPr>
  </w:style>
  <w:style w:type="character" w:customStyle="1" w:styleId="DateChar">
    <w:name w:val="Date Char"/>
    <w:link w:val="Date"/>
    <w:uiPriority w:val="99"/>
    <w:rsid w:val="00A77467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link w:val="Category"/>
    <w:rsid w:val="00A77467"/>
    <w:rPr>
      <w:rFonts w:cs="Times New Roman"/>
      <w:b/>
      <w:sz w:val="24"/>
      <w:szCs w:val="24"/>
      <w:lang w:eastAsia="ja-JP"/>
    </w:rPr>
  </w:style>
  <w:style w:type="character" w:customStyle="1" w:styleId="black15barial1">
    <w:name w:val="black15barial1"/>
    <w:rsid w:val="00037066"/>
    <w:rPr>
      <w:rFonts w:ascii="Arial" w:hAnsi="Arial" w:cs="Arial"/>
      <w:b/>
      <w:bCs/>
      <w:color w:val="000000"/>
      <w:sz w:val="23"/>
      <w:szCs w:val="23"/>
    </w:rPr>
  </w:style>
  <w:style w:type="paragraph" w:styleId="BodyText">
    <w:name w:val="Body Text"/>
    <w:basedOn w:val="Normal"/>
    <w:link w:val="BodyTextChar"/>
    <w:rsid w:val="00037066"/>
    <w:pPr>
      <w:spacing w:after="220" w:line="220" w:lineRule="atLeast"/>
      <w:jc w:val="both"/>
    </w:pPr>
    <w:rPr>
      <w:rFonts w:ascii="Arial" w:eastAsia="Calibri" w:hAnsi="Arial"/>
      <w:spacing w:val="-5"/>
      <w:sz w:val="20"/>
    </w:rPr>
  </w:style>
  <w:style w:type="character" w:customStyle="1" w:styleId="BodyTextChar">
    <w:name w:val="Body Text Char"/>
    <w:link w:val="BodyText"/>
    <w:rsid w:val="00037066"/>
    <w:rPr>
      <w:rFonts w:ascii="Arial" w:eastAsia="Calibri" w:hAnsi="Arial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aifee\Desktop\1019274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10192746</Template>
  <TotalTime>36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Saifullah Khalid</dc:creator>
  <cp:keywords/>
  <cp:lastModifiedBy>Butt-Net2</cp:lastModifiedBy>
  <cp:revision>11</cp:revision>
  <cp:lastPrinted>2019-08-21T08:04:00Z</cp:lastPrinted>
  <dcterms:created xsi:type="dcterms:W3CDTF">2019-06-15T10:26:00Z</dcterms:created>
  <dcterms:modified xsi:type="dcterms:W3CDTF">2020-02-09T21:51:00Z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TC101927461033</vt:lpwstr>
  </property>
</Properties>
</file>