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982" w:type="pct"/>
        <w:tblInd w:w="-113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4"/>
        <w:gridCol w:w="10064"/>
      </w:tblGrid>
      <w:tr w:rsidR="003F1A42" w:rsidRPr="003F1A42" w:rsidTr="00BE1C53">
        <w:trPr>
          <w:gridBefore w:val="1"/>
          <w:wBefore w:w="1134" w:type="dxa"/>
          <w:trHeight w:hRule="exact" w:val="702"/>
        </w:trPr>
        <w:tc>
          <w:tcPr>
            <w:tcW w:w="10065" w:type="dxa"/>
            <w:tcMar>
              <w:top w:w="0" w:type="dxa"/>
              <w:bottom w:w="0" w:type="dxa"/>
            </w:tcMar>
          </w:tcPr>
          <w:p w:rsidR="007A498F" w:rsidRPr="003F1A42" w:rsidRDefault="007A498F" w:rsidP="000B2D98">
            <w:pPr>
              <w:pStyle w:val="Heading1"/>
              <w:outlineLvl w:val="0"/>
              <w:rPr>
                <w:rStyle w:val="TitleChar"/>
                <w:color w:val="auto"/>
              </w:rPr>
            </w:pPr>
          </w:p>
          <w:p w:rsidR="007A498F" w:rsidRPr="003F1A42" w:rsidRDefault="00692703" w:rsidP="00913946">
            <w:pPr>
              <w:pStyle w:val="Title"/>
              <w:rPr>
                <w:color w:val="auto"/>
              </w:rPr>
            </w:pPr>
            <w:r w:rsidRPr="003F1A42">
              <w:rPr>
                <w:color w:val="auto"/>
              </w:rPr>
              <w:t xml:space="preserve"> </w:t>
            </w:r>
          </w:p>
          <w:p w:rsidR="00692703" w:rsidRPr="003F1A42" w:rsidRDefault="00692703" w:rsidP="00913946">
            <w:pPr>
              <w:pStyle w:val="Title"/>
              <w:rPr>
                <w:color w:val="auto"/>
              </w:rPr>
            </w:pPr>
          </w:p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656"/>
            </w:tblGrid>
            <w:tr w:rsidR="003F1A42" w:rsidRPr="003F1A42" w:rsidTr="00DB683F">
              <w:trPr>
                <w:trHeight w:val="194"/>
              </w:trPr>
              <w:tc>
                <w:tcPr>
                  <w:tcW w:w="9656" w:type="dxa"/>
                </w:tcPr>
                <w:p w:rsidR="007A498F" w:rsidRPr="003F1A42" w:rsidRDefault="007A498F" w:rsidP="007A498F">
                  <w:pPr>
                    <w:pStyle w:val="ContactInfoEmphasis"/>
                    <w:rPr>
                      <w:color w:val="auto"/>
                    </w:rPr>
                  </w:pPr>
                </w:p>
              </w:tc>
            </w:tr>
            <w:tr w:rsidR="003F1A42" w:rsidRPr="003F1A42" w:rsidTr="00DB683F">
              <w:trPr>
                <w:trHeight w:val="194"/>
              </w:trPr>
              <w:tc>
                <w:tcPr>
                  <w:tcW w:w="9656" w:type="dxa"/>
                </w:tcPr>
                <w:p w:rsidR="007A498F" w:rsidRPr="003F1A42" w:rsidRDefault="007A498F" w:rsidP="007A498F">
                  <w:pPr>
                    <w:pStyle w:val="ContactInfoEmphasis"/>
                    <w:rPr>
                      <w:color w:val="auto"/>
                    </w:rPr>
                  </w:pPr>
                </w:p>
              </w:tc>
            </w:tr>
            <w:tr w:rsidR="003F1A42" w:rsidRPr="003F1A42" w:rsidTr="00DB683F">
              <w:trPr>
                <w:trHeight w:val="194"/>
              </w:trPr>
              <w:tc>
                <w:tcPr>
                  <w:tcW w:w="9656" w:type="dxa"/>
                </w:tcPr>
                <w:p w:rsidR="007A498F" w:rsidRPr="003F1A42" w:rsidRDefault="007A498F" w:rsidP="007A498F">
                  <w:pPr>
                    <w:pStyle w:val="ContactInfoEmphasis"/>
                    <w:rPr>
                      <w:color w:val="auto"/>
                    </w:rPr>
                  </w:pPr>
                </w:p>
              </w:tc>
            </w:tr>
            <w:tr w:rsidR="003F1A42" w:rsidRPr="003F1A42" w:rsidTr="00DB683F">
              <w:trPr>
                <w:trHeight w:val="194"/>
              </w:trPr>
              <w:tc>
                <w:tcPr>
                  <w:tcW w:w="9656" w:type="dxa"/>
                </w:tcPr>
                <w:p w:rsidR="007A498F" w:rsidRPr="003F1A42" w:rsidRDefault="007A498F" w:rsidP="007A498F">
                  <w:pPr>
                    <w:pStyle w:val="ContactInfoEmphasis"/>
                    <w:rPr>
                      <w:color w:val="auto"/>
                    </w:rPr>
                  </w:pPr>
                </w:p>
              </w:tc>
            </w:tr>
            <w:tr w:rsidR="003F1A42" w:rsidRPr="003F1A42" w:rsidTr="00DB683F">
              <w:trPr>
                <w:trHeight w:val="194"/>
              </w:trPr>
              <w:tc>
                <w:tcPr>
                  <w:tcW w:w="9656" w:type="dxa"/>
                </w:tcPr>
                <w:p w:rsidR="007A498F" w:rsidRPr="003F1A42" w:rsidRDefault="007A498F" w:rsidP="007A498F">
                  <w:pPr>
                    <w:pStyle w:val="ContactInfoEmphasis"/>
                    <w:rPr>
                      <w:color w:val="auto"/>
                    </w:rPr>
                  </w:pPr>
                </w:p>
              </w:tc>
            </w:tr>
            <w:tr w:rsidR="003F1A42" w:rsidRPr="003F1A42" w:rsidTr="00DB683F">
              <w:trPr>
                <w:trHeight w:val="183"/>
              </w:trPr>
              <w:tc>
                <w:tcPr>
                  <w:tcW w:w="9656" w:type="dxa"/>
                </w:tcPr>
                <w:p w:rsidR="007A498F" w:rsidRPr="003F1A42" w:rsidRDefault="007A498F" w:rsidP="007A498F">
                  <w:pPr>
                    <w:pStyle w:val="ContactInfoEmphasis"/>
                    <w:rPr>
                      <w:color w:val="auto"/>
                    </w:rPr>
                  </w:pPr>
                </w:p>
              </w:tc>
            </w:tr>
            <w:tr w:rsidR="003F1A42" w:rsidRPr="003F1A42" w:rsidTr="00DB683F">
              <w:trPr>
                <w:trHeight w:val="194"/>
              </w:trPr>
              <w:tc>
                <w:tcPr>
                  <w:tcW w:w="9656" w:type="dxa"/>
                </w:tcPr>
                <w:p w:rsidR="007A498F" w:rsidRPr="003F1A42" w:rsidRDefault="007A498F" w:rsidP="007A498F">
                  <w:pPr>
                    <w:pStyle w:val="ContactInfoEmphasis"/>
                    <w:rPr>
                      <w:color w:val="auto"/>
                    </w:rPr>
                  </w:pPr>
                </w:p>
              </w:tc>
            </w:tr>
            <w:tr w:rsidR="003F1A42" w:rsidRPr="003F1A42" w:rsidTr="00DB683F">
              <w:trPr>
                <w:trHeight w:val="194"/>
              </w:trPr>
              <w:tc>
                <w:tcPr>
                  <w:tcW w:w="9656" w:type="dxa"/>
                </w:tcPr>
                <w:p w:rsidR="007A498F" w:rsidRPr="003F1A42" w:rsidRDefault="007A498F" w:rsidP="007A498F">
                  <w:pPr>
                    <w:pStyle w:val="ContactInfoEmphasis"/>
                    <w:rPr>
                      <w:color w:val="auto"/>
                    </w:rPr>
                  </w:pPr>
                </w:p>
              </w:tc>
            </w:tr>
          </w:tbl>
          <w:p w:rsidR="00692703" w:rsidRPr="003F1A42" w:rsidRDefault="00692703" w:rsidP="007A498F">
            <w:pPr>
              <w:pStyle w:val="ContactInfoEmphasis"/>
              <w:contextualSpacing w:val="0"/>
              <w:rPr>
                <w:color w:val="auto"/>
              </w:rPr>
            </w:pPr>
          </w:p>
        </w:tc>
      </w:tr>
      <w:tr w:rsidR="003F1A42" w:rsidRPr="003F1A42" w:rsidTr="00DB683F">
        <w:trPr>
          <w:trHeight w:val="1264"/>
        </w:trPr>
        <w:tc>
          <w:tcPr>
            <w:tcW w:w="11199" w:type="dxa"/>
            <w:gridSpan w:val="2"/>
            <w:tcMar>
              <w:top w:w="432" w:type="dxa"/>
            </w:tcMar>
          </w:tcPr>
          <w:p w:rsidR="001755A8" w:rsidRPr="003F1A42" w:rsidRDefault="007A498F" w:rsidP="001164C1">
            <w:pPr>
              <w:ind w:left="567" w:firstLine="3402"/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</w:pPr>
            <w:r w:rsidRPr="003F1A42"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  <w:t>Statement</w:t>
            </w:r>
          </w:p>
          <w:p w:rsidR="007A498F" w:rsidRPr="003F1A42" w:rsidRDefault="007A498F" w:rsidP="001164C1">
            <w:pPr>
              <w:ind w:left="3969" w:right="-3153"/>
              <w:jc w:val="both"/>
              <w:rPr>
                <w:color w:val="auto"/>
              </w:rPr>
            </w:pPr>
            <w:r w:rsidRPr="003F1A42">
              <w:rPr>
                <w:color w:val="auto"/>
              </w:rPr>
              <w:t>An articulated and motivated professional accustomed to work using own initiative. An excellent company ambassador with a proven track record of increasing performance, Seeking opportunity for continued professional development.</w:t>
            </w:r>
          </w:p>
        </w:tc>
      </w:tr>
    </w:tbl>
    <w:p w:rsidR="00970074" w:rsidRDefault="00970074" w:rsidP="000B2D98">
      <w:pPr>
        <w:pStyle w:val="Heading1"/>
        <w:spacing w:before="0"/>
        <w:ind w:left="2268" w:firstLine="709"/>
        <w:rPr>
          <w:color w:val="auto"/>
        </w:rPr>
      </w:pPr>
    </w:p>
    <w:p w:rsidR="004E01EB" w:rsidRPr="003F1A42" w:rsidRDefault="00626579" w:rsidP="000B2D98">
      <w:pPr>
        <w:pStyle w:val="Heading1"/>
        <w:spacing w:before="0"/>
        <w:ind w:left="2268" w:firstLine="709"/>
        <w:rPr>
          <w:color w:val="auto"/>
        </w:rPr>
      </w:pPr>
      <w:bookmarkStart w:id="0" w:name="_GoBack"/>
      <w:bookmarkEnd w:id="0"/>
      <w:r w:rsidRPr="003F1A4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F4FB3" wp14:editId="6841523A">
                <wp:simplePos x="0" y="0"/>
                <wp:positionH relativeFrom="column">
                  <wp:posOffset>-733425</wp:posOffset>
                </wp:positionH>
                <wp:positionV relativeFrom="paragraph">
                  <wp:posOffset>-1196975</wp:posOffset>
                </wp:positionV>
                <wp:extent cx="2200275" cy="9020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902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8F" w:rsidRPr="00E40567" w:rsidRDefault="007A498F" w:rsidP="001164C1">
                            <w:pPr>
                              <w:ind w:left="709" w:hanging="709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  <w:t>CONTACT DETAIL</w:t>
                            </w:r>
                          </w:p>
                          <w:p w:rsidR="007A498F" w:rsidRPr="00E40567" w:rsidRDefault="007A498F" w:rsidP="007A498F">
                            <w:pPr>
                              <w:ind w:left="709" w:right="16" w:hanging="709"/>
                              <w:jc w:val="both"/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  <w:sz w:val="20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1A2F38E5" wp14:editId="20A66536">
                                  <wp:extent cx="361950" cy="361950"/>
                                  <wp:effectExtent l="0" t="0" r="0" b="0"/>
                                  <wp:docPr id="846" name="Picture 846" descr="placeholder-on-map-paper-in-perspect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laceholder-on-map-paper-in-perspect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E40567">
                              <w:rPr>
                                <w:color w:val="auto"/>
                              </w:rPr>
                              <w:tab/>
                            </w: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  <w:sz w:val="20"/>
                              </w:rPr>
                              <w:t>House #169, Street #13, Eden Canal Villas, Thokar Niaz Big, Lahore</w:t>
                            </w:r>
                          </w:p>
                          <w:p w:rsidR="001164C1" w:rsidRPr="00E40567" w:rsidRDefault="001164C1" w:rsidP="007A498F">
                            <w:pPr>
                              <w:ind w:left="709" w:right="16" w:hanging="709"/>
                              <w:jc w:val="both"/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</w:rPr>
                            </w:pPr>
                          </w:p>
                          <w:p w:rsidR="007A498F" w:rsidRPr="00E40567" w:rsidRDefault="007A498F" w:rsidP="007A498F">
                            <w:pPr>
                              <w:ind w:left="709" w:hanging="709"/>
                              <w:rPr>
                                <w:color w:val="auto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2A858F0D" wp14:editId="60CDB5AB">
                                  <wp:extent cx="323850" cy="323850"/>
                                  <wp:effectExtent l="0" t="0" r="0" b="0"/>
                                  <wp:docPr id="847" name="Picture 847" descr="mess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ess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auto"/>
                                <w:sz w:val="20"/>
                              </w:rPr>
                              <w:t>mahwishakbar1990@gmail.com</w:t>
                            </w:r>
                          </w:p>
                          <w:p w:rsidR="007A498F" w:rsidRPr="00E40567" w:rsidRDefault="007A498F" w:rsidP="007A498F">
                            <w:pPr>
                              <w:ind w:left="1134" w:hanging="1134"/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  <w:sz w:val="20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4EBF5A0E" wp14:editId="1DEEAB5F">
                                  <wp:extent cx="295275" cy="295275"/>
                                  <wp:effectExtent l="0" t="0" r="9525" b="9525"/>
                                  <wp:docPr id="848" name="Picture 848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tele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color w:val="auto"/>
                              </w:rPr>
                              <w:t xml:space="preserve">     </w:t>
                            </w: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  <w:sz w:val="20"/>
                              </w:rPr>
                              <w:t>+92 320 2656569</w:t>
                            </w:r>
                          </w:p>
                          <w:p w:rsidR="007A498F" w:rsidRPr="00E40567" w:rsidRDefault="007A498F" w:rsidP="007A498F">
                            <w:pPr>
                              <w:ind w:left="709" w:hanging="709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7A498F" w:rsidRPr="00E40567" w:rsidRDefault="00E406FE" w:rsidP="00E406F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  <w:t>professional skills</w:t>
                            </w:r>
                          </w:p>
                          <w:p w:rsidR="00E406FE" w:rsidRPr="00E40567" w:rsidRDefault="00E406FE" w:rsidP="00E406F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E406FE" w:rsidRPr="00E40567" w:rsidRDefault="00E406FE" w:rsidP="00E406F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ADMINISTRATION</w:t>
                            </w:r>
                          </w:p>
                          <w:p w:rsidR="00E406FE" w:rsidRPr="00E40567" w:rsidRDefault="002C1F9E" w:rsidP="002C1F9E">
                            <w:pPr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68311EA5" wp14:editId="3F71968E">
                                  <wp:extent cx="1133475" cy="47625"/>
                                  <wp:effectExtent l="0" t="0" r="9525" b="9525"/>
                                  <wp:docPr id="849" name="Picture 8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3A98DAC" wp14:editId="1AACA8EC">
                                  <wp:extent cx="390525" cy="47625"/>
                                  <wp:effectExtent l="0" t="0" r="9525" b="9525"/>
                                  <wp:docPr id="850" name="Picture 8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06FE" w:rsidRPr="00E40567" w:rsidRDefault="00E406FE" w:rsidP="00E406F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PRESENTATION</w:t>
                            </w:r>
                          </w:p>
                          <w:p w:rsidR="00E406FE" w:rsidRPr="00E40567" w:rsidRDefault="00E406FE" w:rsidP="00C22D5C">
                            <w:pPr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6CD92A5E" wp14:editId="623B40AC">
                                  <wp:extent cx="1276350" cy="63560"/>
                                  <wp:effectExtent l="0" t="0" r="0" b="0"/>
                                  <wp:docPr id="851" name="Picture 8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2068712" cy="103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162CEF50" wp14:editId="54E587F5">
                                  <wp:extent cx="342900" cy="55306"/>
                                  <wp:effectExtent l="0" t="0" r="0" b="1905"/>
                                  <wp:docPr id="852" name="Picture 8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467" cy="61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06FE" w:rsidRPr="00E40567" w:rsidRDefault="00E406FE" w:rsidP="00E406F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DATABASE MANAGEMENT</w:t>
                            </w:r>
                          </w:p>
                          <w:p w:rsidR="00E406FE" w:rsidRPr="00E40567" w:rsidRDefault="00E406FE" w:rsidP="00C22D5C">
                            <w:pPr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49DAF2E" wp14:editId="30561DC7">
                                  <wp:extent cx="1314450" cy="65456"/>
                                  <wp:effectExtent l="0" t="0" r="0" b="0"/>
                                  <wp:docPr id="853" name="Picture 8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314450" cy="65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72C11942" wp14:editId="74F2DB21">
                                  <wp:extent cx="327660" cy="52848"/>
                                  <wp:effectExtent l="0" t="0" r="0" b="4445"/>
                                  <wp:docPr id="854" name="Picture 8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52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06FE" w:rsidRPr="00E40567" w:rsidRDefault="00E406FE" w:rsidP="00E406FE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  <w:sz w:val="24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INPAGE</w:t>
                            </w:r>
                          </w:p>
                          <w:p w:rsidR="00E406FE" w:rsidRPr="00E40567" w:rsidRDefault="00E406FE" w:rsidP="00C22D5C">
                            <w:pPr>
                              <w:spacing w:line="360" w:lineRule="auto"/>
                              <w:rPr>
                                <w:color w:val="auto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23CD7F65" wp14:editId="1D9D09A7">
                                  <wp:extent cx="1133475" cy="57150"/>
                                  <wp:effectExtent l="0" t="0" r="9525" b="0"/>
                                  <wp:docPr id="855" name="Picture 8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2C881BD8" wp14:editId="7CA0EE94">
                                  <wp:extent cx="390525" cy="57150"/>
                                  <wp:effectExtent l="0" t="0" r="9525" b="0"/>
                                  <wp:docPr id="856" name="Picture 8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06FE" w:rsidRPr="00E40567" w:rsidRDefault="00E406FE" w:rsidP="00E406F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BASIC IT</w:t>
                            </w:r>
                          </w:p>
                          <w:p w:rsidR="00E406FE" w:rsidRPr="00E40567" w:rsidRDefault="00C22D5C" w:rsidP="00E406FE">
                            <w:pPr>
                              <w:rPr>
                                <w:color w:val="auto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44ED9E0C" wp14:editId="6AD51CFB">
                                  <wp:extent cx="1224149" cy="60960"/>
                                  <wp:effectExtent l="0" t="0" r="0" b="0"/>
                                  <wp:docPr id="857" name="Picture 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1682" cy="67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CC5B53C" wp14:editId="17C66F94">
                                  <wp:extent cx="327660" cy="52848"/>
                                  <wp:effectExtent l="0" t="0" r="0" b="4445"/>
                                  <wp:docPr id="858" name="Picture 8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472" cy="579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06FE" w:rsidRPr="00E40567" w:rsidRDefault="00E406FE" w:rsidP="00E406F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2C1F9E" w:rsidRPr="00E40567" w:rsidRDefault="002C1F9E" w:rsidP="002C1F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  <w:t>personal skills</w:t>
                            </w:r>
                          </w:p>
                          <w:p w:rsidR="00626579" w:rsidRPr="00E40567" w:rsidRDefault="00626579" w:rsidP="002C1F9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626579" w:rsidRPr="00E40567" w:rsidRDefault="00626579" w:rsidP="00626579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  <w:sz w:val="24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Creativity</w:t>
                            </w:r>
                          </w:p>
                          <w:p w:rsidR="002C1F9E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32B33DC2" wp14:editId="21550FC6">
                                  <wp:extent cx="1314450" cy="65456"/>
                                  <wp:effectExtent l="0" t="0" r="0" b="0"/>
                                  <wp:docPr id="859" name="Picture 8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314450" cy="65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574ADFAB" wp14:editId="6E737A8F">
                                  <wp:extent cx="327660" cy="52848"/>
                                  <wp:effectExtent l="0" t="0" r="0" b="4445"/>
                                  <wp:docPr id="860" name="Picture 8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52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communication</w:t>
                            </w: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5F31BF2D" wp14:editId="12800BAD">
                                  <wp:extent cx="1314450" cy="65456"/>
                                  <wp:effectExtent l="0" t="0" r="0" b="0"/>
                                  <wp:docPr id="861" name="Picture 8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314450" cy="65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554C95A8" wp14:editId="76163581">
                                  <wp:extent cx="327660" cy="52848"/>
                                  <wp:effectExtent l="0" t="0" r="0" b="4445"/>
                                  <wp:docPr id="862" name="Picture 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52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Commitment</w:t>
                            </w: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4D0F9025" wp14:editId="6919C610">
                                  <wp:extent cx="1133475" cy="47625"/>
                                  <wp:effectExtent l="0" t="0" r="9525" b="9525"/>
                                  <wp:docPr id="863" name="Picture 8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1CD03FDD" wp14:editId="7C2EB1E9">
                                  <wp:extent cx="342900" cy="55306"/>
                                  <wp:effectExtent l="0" t="0" r="0" b="1905"/>
                                  <wp:docPr id="864" name="Picture 8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467" cy="612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Time KEEPING</w:t>
                            </w: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266C336E" wp14:editId="1FFDB923">
                                  <wp:extent cx="1088112" cy="45719"/>
                                  <wp:effectExtent l="0" t="0" r="0" b="0"/>
                                  <wp:docPr id="865" name="Picture 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9659" cy="5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63B433B4" wp14:editId="13305EE1">
                                  <wp:extent cx="342900" cy="55306"/>
                                  <wp:effectExtent l="0" t="0" r="0" b="1905"/>
                                  <wp:docPr id="866" name="Picture 8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900" cy="55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  <w:sz w:val="24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TEAM PLAYER</w:t>
                            </w:r>
                          </w:p>
                          <w:p w:rsidR="00626579" w:rsidRPr="00E40567" w:rsidRDefault="00626579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41B49316" wp14:editId="477B996B">
                                  <wp:extent cx="1314450" cy="65456"/>
                                  <wp:effectExtent l="0" t="0" r="0" b="0"/>
                                  <wp:docPr id="867" name="Picture 8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314450" cy="65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40567"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6BB98352" wp14:editId="46EFDEBE">
                                  <wp:extent cx="327660" cy="52848"/>
                                  <wp:effectExtent l="0" t="0" r="0" b="4445"/>
                                  <wp:docPr id="868" name="Picture 8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52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55EE2" w:rsidRPr="00E40567" w:rsidRDefault="00755EE2" w:rsidP="002C1F9E">
                            <w:p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</w:p>
                          <w:p w:rsidR="00755EE2" w:rsidRPr="00E40567" w:rsidRDefault="00755EE2" w:rsidP="00755E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uto"/>
                                <w:sz w:val="28"/>
                                <w:szCs w:val="32"/>
                              </w:rPr>
                              <w:t>References</w:t>
                            </w:r>
                          </w:p>
                          <w:p w:rsidR="003A064A" w:rsidRPr="00E40567" w:rsidRDefault="003A064A" w:rsidP="003A064A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auto"/>
                                <w:sz w:val="20"/>
                              </w:rPr>
                              <w:t>Dr. Huma Asad</w:t>
                            </w:r>
                          </w:p>
                          <w:p w:rsidR="003A064A" w:rsidRPr="00E40567" w:rsidRDefault="003A064A" w:rsidP="003A064A">
                            <w:pPr>
                              <w:pStyle w:val="EndOfDocument"/>
                              <w:ind w:left="0"/>
                              <w:jc w:val="both"/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</w:rPr>
                              <w:t>Associate Professor</w:t>
                            </w:r>
                          </w:p>
                          <w:p w:rsidR="00755EE2" w:rsidRPr="00E40567" w:rsidRDefault="003A064A" w:rsidP="003A064A">
                            <w:pPr>
                              <w:jc w:val="both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uto"/>
                                <w:sz w:val="28"/>
                                <w:szCs w:val="32"/>
                              </w:rPr>
                            </w:pPr>
                            <w:r w:rsidRPr="00E40567">
                              <w:rPr>
                                <w:rFonts w:asciiTheme="majorHAnsi" w:eastAsiaTheme="majorEastAsia" w:hAnsiTheme="majorHAnsi" w:cstheme="majorBidi"/>
                                <w:iCs/>
                                <w:caps/>
                                <w:color w:val="auto"/>
                              </w:rPr>
                              <w:t>IBA, University of The Punjab,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F4F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7.75pt;margin-top:-94.25pt;width:173.25pt;height:71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" filled="f" stroked="f" strokeweight=".5pt">
                <v:textbox>
                  <w:txbxContent>
                    <w:p w:rsidR="007A498F" w:rsidRPr="00E40567" w:rsidRDefault="007A498F" w:rsidP="001164C1">
                      <w:pPr>
                        <w:ind w:left="709" w:hanging="709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  <w:t>CONTACT DETAIL</w:t>
                      </w:r>
                    </w:p>
                    <w:p w:rsidR="007A498F" w:rsidRPr="00E40567" w:rsidRDefault="007A498F" w:rsidP="007A498F">
                      <w:pPr>
                        <w:ind w:left="709" w:right="16" w:hanging="709"/>
                        <w:jc w:val="both"/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  <w:sz w:val="20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1A2F38E5" wp14:editId="20A66536">
                            <wp:extent cx="361950" cy="361950"/>
                            <wp:effectExtent l="0" t="0" r="0" b="0"/>
                            <wp:docPr id="846" name="Picture 846" descr="placeholder-on-map-paper-in-perspectiv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laceholder-on-map-paper-in-perspectiv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color w:val="auto"/>
                        </w:rPr>
                        <w:t xml:space="preserve"> </w:t>
                      </w:r>
                      <w:r w:rsidRPr="00E40567">
                        <w:rPr>
                          <w:color w:val="auto"/>
                        </w:rPr>
                        <w:tab/>
                      </w:r>
                      <w:r w:rsidRPr="00E40567"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  <w:sz w:val="20"/>
                        </w:rPr>
                        <w:t>House #169, Street #13, Eden Canal Villas, Thokar Niaz Big, Lahore</w:t>
                      </w:r>
                    </w:p>
                    <w:p w:rsidR="001164C1" w:rsidRPr="00E40567" w:rsidRDefault="001164C1" w:rsidP="007A498F">
                      <w:pPr>
                        <w:ind w:left="709" w:right="16" w:hanging="709"/>
                        <w:jc w:val="both"/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</w:rPr>
                      </w:pPr>
                    </w:p>
                    <w:p w:rsidR="007A498F" w:rsidRPr="00E40567" w:rsidRDefault="007A498F" w:rsidP="007A498F">
                      <w:pPr>
                        <w:ind w:left="709" w:hanging="709"/>
                        <w:rPr>
                          <w:color w:val="auto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iCs/>
                          <w:caps/>
                          <w:noProof/>
                          <w:color w:val="auto"/>
                        </w:rPr>
                        <w:drawing>
                          <wp:inline distT="0" distB="0" distL="0" distR="0" wp14:anchorId="2A858F0D" wp14:editId="60CDB5AB">
                            <wp:extent cx="323850" cy="323850"/>
                            <wp:effectExtent l="0" t="0" r="0" b="0"/>
                            <wp:docPr id="847" name="Picture 847" descr="mess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ess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rFonts w:asciiTheme="majorHAnsi" w:eastAsiaTheme="majorEastAsia" w:hAnsiTheme="majorHAnsi" w:cstheme="majorBidi"/>
                          <w:iCs/>
                          <w:color w:val="auto"/>
                          <w:sz w:val="20"/>
                        </w:rPr>
                        <w:t>mahwishakbar1990@gmail.com</w:t>
                      </w:r>
                    </w:p>
                    <w:p w:rsidR="007A498F" w:rsidRPr="00E40567" w:rsidRDefault="007A498F" w:rsidP="007A498F">
                      <w:pPr>
                        <w:ind w:left="1134" w:hanging="1134"/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  <w:sz w:val="20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4EBF5A0E" wp14:editId="1DEEAB5F">
                            <wp:extent cx="295275" cy="295275"/>
                            <wp:effectExtent l="0" t="0" r="9525" b="9525"/>
                            <wp:docPr id="848" name="Picture 848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tele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color w:val="auto"/>
                        </w:rPr>
                        <w:t xml:space="preserve">     </w:t>
                      </w:r>
                      <w:r w:rsidRPr="00E40567"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  <w:sz w:val="20"/>
                        </w:rPr>
                        <w:t>+92 320 2656569</w:t>
                      </w:r>
                    </w:p>
                    <w:p w:rsidR="007A498F" w:rsidRPr="00E40567" w:rsidRDefault="007A498F" w:rsidP="007A498F">
                      <w:pPr>
                        <w:ind w:left="709" w:hanging="709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7A498F" w:rsidRPr="00E40567" w:rsidRDefault="00E406FE" w:rsidP="00E406FE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  <w:t>professional skills</w:t>
                      </w:r>
                    </w:p>
                    <w:p w:rsidR="00E406FE" w:rsidRPr="00E40567" w:rsidRDefault="00E406FE" w:rsidP="00E406FE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E406FE" w:rsidRPr="00E40567" w:rsidRDefault="00E406FE" w:rsidP="00E406FE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ADMINISTRATION</w:t>
                      </w:r>
                    </w:p>
                    <w:p w:rsidR="00E406FE" w:rsidRPr="00E40567" w:rsidRDefault="002C1F9E" w:rsidP="002C1F9E">
                      <w:pPr>
                        <w:spacing w:line="360" w:lineRule="auto"/>
                        <w:rPr>
                          <w:color w:val="auto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68311EA5" wp14:editId="3F71968E">
                            <wp:extent cx="1133475" cy="47625"/>
                            <wp:effectExtent l="0" t="0" r="9525" b="9525"/>
                            <wp:docPr id="849" name="Picture 8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3A98DAC" wp14:editId="1AACA8EC">
                            <wp:extent cx="390525" cy="47625"/>
                            <wp:effectExtent l="0" t="0" r="9525" b="9525"/>
                            <wp:docPr id="850" name="Picture 8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06FE" w:rsidRPr="00E40567" w:rsidRDefault="00E406FE" w:rsidP="00E406FE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PRESENTATION</w:t>
                      </w:r>
                    </w:p>
                    <w:p w:rsidR="00E406FE" w:rsidRPr="00E40567" w:rsidRDefault="00E406FE" w:rsidP="00C22D5C">
                      <w:pPr>
                        <w:spacing w:line="360" w:lineRule="auto"/>
                        <w:rPr>
                          <w:color w:val="auto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6CD92A5E" wp14:editId="623B40AC">
                            <wp:extent cx="1276350" cy="63560"/>
                            <wp:effectExtent l="0" t="0" r="0" b="0"/>
                            <wp:docPr id="851" name="Picture 8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2068712" cy="1030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162CEF50" wp14:editId="54E587F5">
                            <wp:extent cx="342900" cy="55306"/>
                            <wp:effectExtent l="0" t="0" r="0" b="1905"/>
                            <wp:docPr id="852" name="Picture 8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467" cy="61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06FE" w:rsidRPr="00E40567" w:rsidRDefault="00E406FE" w:rsidP="00E406FE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DATABASE MANAGEMENT</w:t>
                      </w:r>
                    </w:p>
                    <w:p w:rsidR="00E406FE" w:rsidRPr="00E40567" w:rsidRDefault="00E406FE" w:rsidP="00C22D5C">
                      <w:pPr>
                        <w:spacing w:line="360" w:lineRule="auto"/>
                        <w:rPr>
                          <w:color w:val="auto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49DAF2E" wp14:editId="30561DC7">
                            <wp:extent cx="1314450" cy="65456"/>
                            <wp:effectExtent l="0" t="0" r="0" b="0"/>
                            <wp:docPr id="853" name="Picture 8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314450" cy="65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72C11942" wp14:editId="74F2DB21">
                            <wp:extent cx="327660" cy="52848"/>
                            <wp:effectExtent l="0" t="0" r="0" b="4445"/>
                            <wp:docPr id="854" name="Picture 8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52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06FE" w:rsidRPr="00E40567" w:rsidRDefault="00E406FE" w:rsidP="00E406FE">
                      <w:pPr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  <w:sz w:val="24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INPAGE</w:t>
                      </w:r>
                    </w:p>
                    <w:p w:rsidR="00E406FE" w:rsidRPr="00E40567" w:rsidRDefault="00E406FE" w:rsidP="00C22D5C">
                      <w:pPr>
                        <w:spacing w:line="360" w:lineRule="auto"/>
                        <w:rPr>
                          <w:color w:val="auto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23CD7F65" wp14:editId="1D9D09A7">
                            <wp:extent cx="1133475" cy="57150"/>
                            <wp:effectExtent l="0" t="0" r="9525" b="0"/>
                            <wp:docPr id="855" name="Picture 8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2C881BD8" wp14:editId="7CA0EE94">
                            <wp:extent cx="390525" cy="57150"/>
                            <wp:effectExtent l="0" t="0" r="9525" b="0"/>
                            <wp:docPr id="856" name="Picture 8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06FE" w:rsidRPr="00E40567" w:rsidRDefault="00E406FE" w:rsidP="00E406FE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BASIC IT</w:t>
                      </w:r>
                    </w:p>
                    <w:p w:rsidR="00E406FE" w:rsidRPr="00E40567" w:rsidRDefault="00C22D5C" w:rsidP="00E406FE">
                      <w:pPr>
                        <w:rPr>
                          <w:color w:val="auto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44ED9E0C" wp14:editId="6AD51CFB">
                            <wp:extent cx="1224149" cy="60960"/>
                            <wp:effectExtent l="0" t="0" r="0" b="0"/>
                            <wp:docPr id="857" name="Picture 8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1682" cy="67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CC5B53C" wp14:editId="17C66F94">
                            <wp:extent cx="327660" cy="52848"/>
                            <wp:effectExtent l="0" t="0" r="0" b="4445"/>
                            <wp:docPr id="858" name="Picture 8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472" cy="57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06FE" w:rsidRPr="00E40567" w:rsidRDefault="00E406FE" w:rsidP="00E406FE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2C1F9E" w:rsidRPr="00E40567" w:rsidRDefault="002C1F9E" w:rsidP="002C1F9E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  <w:t>personal skills</w:t>
                      </w:r>
                    </w:p>
                    <w:p w:rsidR="00626579" w:rsidRPr="00E40567" w:rsidRDefault="00626579" w:rsidP="002C1F9E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626579" w:rsidRPr="00E40567" w:rsidRDefault="00626579" w:rsidP="00626579">
                      <w:pPr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  <w:sz w:val="24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Creativity</w:t>
                      </w:r>
                    </w:p>
                    <w:p w:rsidR="002C1F9E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32B33DC2" wp14:editId="21550FC6">
                            <wp:extent cx="1314450" cy="65456"/>
                            <wp:effectExtent l="0" t="0" r="0" b="0"/>
                            <wp:docPr id="859" name="Picture 8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314450" cy="65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574ADFAB" wp14:editId="6E737A8F">
                            <wp:extent cx="327660" cy="52848"/>
                            <wp:effectExtent l="0" t="0" r="0" b="4445"/>
                            <wp:docPr id="860" name="Picture 8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52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communication</w:t>
                      </w: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5F31BF2D" wp14:editId="12800BAD">
                            <wp:extent cx="1314450" cy="65456"/>
                            <wp:effectExtent l="0" t="0" r="0" b="0"/>
                            <wp:docPr id="861" name="Picture 8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314450" cy="65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554C95A8" wp14:editId="76163581">
                            <wp:extent cx="327660" cy="52848"/>
                            <wp:effectExtent l="0" t="0" r="0" b="4445"/>
                            <wp:docPr id="862" name="Picture 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52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Commitment</w:t>
                      </w: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4D0F9025" wp14:editId="6919C610">
                            <wp:extent cx="1133475" cy="47625"/>
                            <wp:effectExtent l="0" t="0" r="9525" b="9525"/>
                            <wp:docPr id="863" name="Picture 8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1CD03FDD" wp14:editId="7C2EB1E9">
                            <wp:extent cx="342900" cy="55306"/>
                            <wp:effectExtent l="0" t="0" r="0" b="1905"/>
                            <wp:docPr id="864" name="Picture 8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9467" cy="612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Time KEEPING</w:t>
                      </w: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266C336E" wp14:editId="1FFDB923">
                            <wp:extent cx="1088112" cy="45719"/>
                            <wp:effectExtent l="0" t="0" r="0" b="0"/>
                            <wp:docPr id="865" name="Picture 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9659" cy="5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63B433B4" wp14:editId="13305EE1">
                            <wp:extent cx="342900" cy="55306"/>
                            <wp:effectExtent l="0" t="0" r="0" b="1905"/>
                            <wp:docPr id="866" name="Picture 8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900" cy="55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  <w:sz w:val="24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TEAM PLAYER</w:t>
                      </w:r>
                    </w:p>
                    <w:p w:rsidR="00626579" w:rsidRPr="00E40567" w:rsidRDefault="00626579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41B49316" wp14:editId="477B996B">
                            <wp:extent cx="1314450" cy="65456"/>
                            <wp:effectExtent l="0" t="0" r="0" b="0"/>
                            <wp:docPr id="867" name="Picture 8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314450" cy="65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40567"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6BB98352" wp14:editId="46EFDEBE">
                            <wp:extent cx="327660" cy="52848"/>
                            <wp:effectExtent l="0" t="0" r="0" b="4445"/>
                            <wp:docPr id="868" name="Picture 8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52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55EE2" w:rsidRPr="00E40567" w:rsidRDefault="00755EE2" w:rsidP="002C1F9E">
                      <w:pPr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</w:p>
                    <w:p w:rsidR="00755EE2" w:rsidRPr="00E40567" w:rsidRDefault="00755EE2" w:rsidP="00755E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uto"/>
                          <w:sz w:val="28"/>
                          <w:szCs w:val="32"/>
                        </w:rPr>
                        <w:t>References</w:t>
                      </w:r>
                    </w:p>
                    <w:p w:rsidR="003A064A" w:rsidRPr="00E40567" w:rsidRDefault="003A064A" w:rsidP="003A064A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auto"/>
                          <w:sz w:val="20"/>
                        </w:rPr>
                        <w:t>Dr. Huma Asad</w:t>
                      </w:r>
                    </w:p>
                    <w:p w:rsidR="003A064A" w:rsidRPr="00E40567" w:rsidRDefault="003A064A" w:rsidP="003A064A">
                      <w:pPr>
                        <w:pStyle w:val="EndOfDocument"/>
                        <w:ind w:left="0"/>
                        <w:jc w:val="both"/>
                        <w:rPr>
                          <w:rFonts w:asciiTheme="majorHAnsi" w:eastAsiaTheme="majorEastAsia" w:hAnsiTheme="majorHAnsi" w:cstheme="majorBidi"/>
                          <w:iCs/>
                          <w:caps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iCs/>
                          <w:caps/>
                        </w:rPr>
                        <w:t>Associate Professor</w:t>
                      </w:r>
                    </w:p>
                    <w:p w:rsidR="00755EE2" w:rsidRPr="00E40567" w:rsidRDefault="003A064A" w:rsidP="003A064A">
                      <w:pPr>
                        <w:jc w:val="both"/>
                        <w:rPr>
                          <w:rFonts w:asciiTheme="majorHAnsi" w:eastAsiaTheme="majorEastAsia" w:hAnsiTheme="majorHAnsi" w:cstheme="majorBidi"/>
                          <w:caps/>
                          <w:color w:val="auto"/>
                          <w:sz w:val="28"/>
                          <w:szCs w:val="32"/>
                        </w:rPr>
                      </w:pPr>
                      <w:r w:rsidRPr="00E40567">
                        <w:rPr>
                          <w:rFonts w:asciiTheme="majorHAnsi" w:eastAsiaTheme="majorEastAsia" w:hAnsiTheme="majorHAnsi" w:cstheme="majorBidi"/>
                          <w:iCs/>
                          <w:caps/>
                          <w:color w:val="auto"/>
                        </w:rPr>
                        <w:t>IBA, University of The Punjab, Lahore</w:t>
                      </w:r>
                    </w:p>
                  </w:txbxContent>
                </v:textbox>
              </v:shape>
            </w:pict>
          </mc:Fallback>
        </mc:AlternateContent>
      </w:r>
      <w:r w:rsidR="005A4F49" w:rsidRPr="003F1A4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C70DC" wp14:editId="6B827013">
                <wp:simplePos x="0" y="0"/>
                <wp:positionH relativeFrom="column">
                  <wp:posOffset>1381125</wp:posOffset>
                </wp:positionH>
                <wp:positionV relativeFrom="paragraph">
                  <wp:posOffset>-1587501</wp:posOffset>
                </wp:positionV>
                <wp:extent cx="4648200" cy="788035"/>
                <wp:effectExtent l="0" t="0" r="0" b="0"/>
                <wp:wrapNone/>
                <wp:docPr id="891" name="Text Box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D98" w:rsidRPr="00802F60" w:rsidRDefault="00271F65" w:rsidP="005A4F49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sdt>
                              <w:sdtPr>
                                <w:rPr>
                                  <w:color w:val="auto"/>
                                  <w:bdr w:val="single" w:sz="4" w:space="0" w:color="auto"/>
                                </w:rPr>
                                <w:alias w:val="Enter your name:"/>
                                <w:tag w:val="Enter your name:"/>
                                <w:id w:val="370342160"/>
                                <w:placeholder>
                                  <w:docPart w:val="4AFC30399955400ABC70145ABD9C40C0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>
                                <w:rPr>
                                  <w:bdr w:val="none" w:sz="0" w:space="0" w:color="auto"/>
                                </w:rPr>
                              </w:sdtEndPr>
                              <w:sdtContent>
                                <w:r w:rsidR="000B2D98" w:rsidRPr="00802F60">
                                  <w:rPr>
                                    <w:color w:val="auto"/>
                                  </w:rPr>
                                  <w:t>Mahwish Akbar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70DC" id="Text Box 891" o:spid="_x0000_s1027" type="#_x0000_t202" style="position:absolute;left:0;text-align:left;margin-left:108.75pt;margin-top:-125pt;width:366pt;height:6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" filled="f" stroked="f" strokeweight="1pt">
                <v:textbox>
                  <w:txbxContent>
                    <w:p w:rsidR="000B2D98" w:rsidRPr="00802F60" w:rsidRDefault="00271F65" w:rsidP="005A4F49">
                      <w:pPr>
                        <w:pStyle w:val="Title"/>
                        <w:rPr>
                          <w:color w:val="auto"/>
                        </w:rPr>
                      </w:pPr>
                      <w:sdt>
                        <w:sdtPr>
                          <w:rPr>
                            <w:color w:val="auto"/>
                            <w:bdr w:val="single" w:sz="4" w:space="0" w:color="auto"/>
                          </w:rPr>
                          <w:alias w:val="Enter your name:"/>
                          <w:tag w:val="Enter your name:"/>
                          <w:id w:val="370342160"/>
                          <w:placeholder>
                            <w:docPart w:val="4AFC30399955400ABC70145ABD9C40C0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bdr w:val="none" w:sz="0" w:space="0" w:color="auto"/>
                          </w:rPr>
                        </w:sdtEndPr>
                        <w:sdtContent>
                          <w:r w:rsidR="000B2D98" w:rsidRPr="00802F60">
                            <w:rPr>
                              <w:color w:val="auto"/>
                            </w:rPr>
                            <w:t>Mahwish Akbar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1164C1" w:rsidRPr="003F1A4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28609" wp14:editId="0FACC7F0">
                <wp:simplePos x="0" y="0"/>
                <wp:positionH relativeFrom="column">
                  <wp:posOffset>1457325</wp:posOffset>
                </wp:positionH>
                <wp:positionV relativeFrom="paragraph">
                  <wp:posOffset>-1597025</wp:posOffset>
                </wp:positionV>
                <wp:extent cx="4572000" cy="581025"/>
                <wp:effectExtent l="0" t="0" r="0" b="9525"/>
                <wp:wrapNone/>
                <wp:docPr id="890" name="Rectangle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8C1A1" id="Rectangle 890" o:spid="_x0000_s1026" style="position:absolute;margin-left:114.75pt;margin-top:-125.75pt;width:5in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" fillcolor="white [3201]" stroked="f" strokeweight="1pt"/>
            </w:pict>
          </mc:Fallback>
        </mc:AlternateContent>
      </w:r>
      <w:r w:rsidR="00DB683F" w:rsidRPr="003F1A4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EEC4B" wp14:editId="0A3BFC99">
                <wp:simplePos x="0" y="0"/>
                <wp:positionH relativeFrom="column">
                  <wp:posOffset>-781050</wp:posOffset>
                </wp:positionH>
                <wp:positionV relativeFrom="paragraph">
                  <wp:posOffset>136525</wp:posOffset>
                </wp:positionV>
                <wp:extent cx="2124075" cy="49339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33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455B5" id="Rectangle 2" o:spid="_x0000_s1026" style="position:absolute;margin-left:-61.5pt;margin-top:10.75pt;width:167.25pt;height:3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" fillcolor="white [3201]" stroked="f" strokeweight="1pt"/>
            </w:pict>
          </mc:Fallback>
        </mc:AlternateContent>
      </w:r>
      <w:r w:rsidR="007A498F" w:rsidRPr="003F1A42">
        <w:rPr>
          <w:color w:val="auto"/>
        </w:rPr>
        <w:t>WORK Experience &amp; INTERNSHIPS</w:t>
      </w:r>
    </w:p>
    <w:tbl>
      <w:tblPr>
        <w:tblStyle w:val="TableGrid"/>
        <w:tblW w:w="4330" w:type="pct"/>
        <w:tblInd w:w="238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086"/>
      </w:tblGrid>
      <w:tr w:rsidR="003F1A42" w:rsidRPr="003F1A42" w:rsidTr="007012A6">
        <w:trPr>
          <w:trHeight w:val="681"/>
        </w:trPr>
        <w:tc>
          <w:tcPr>
            <w:tcW w:w="8085" w:type="dxa"/>
          </w:tcPr>
          <w:tbl>
            <w:tblPr>
              <w:tblStyle w:val="PlainTable1"/>
              <w:tblW w:w="72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489"/>
              <w:gridCol w:w="4775"/>
            </w:tblGrid>
            <w:tr w:rsidR="003F1A42" w:rsidRPr="003F1A42" w:rsidTr="007012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9" w:type="dxa"/>
                  <w:shd w:val="clear" w:color="auto" w:fill="FFFFFF" w:themeFill="background1"/>
                </w:tcPr>
                <w:p w:rsidR="007A498F" w:rsidRPr="003F1A42" w:rsidRDefault="007A498F" w:rsidP="007A498F">
                  <w:pPr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Principal</w:t>
                  </w:r>
                </w:p>
                <w:p w:rsidR="007A498F" w:rsidRPr="003F1A42" w:rsidRDefault="007A498F" w:rsidP="007A498F">
                  <w:pPr>
                    <w:pStyle w:val="Heading3"/>
                    <w:outlineLvl w:val="2"/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Jan 2019- Sept 2019</w:t>
                  </w:r>
                </w:p>
              </w:tc>
              <w:tc>
                <w:tcPr>
                  <w:tcW w:w="4775" w:type="dxa"/>
                  <w:shd w:val="clear" w:color="auto" w:fill="FFFFFF" w:themeFill="background1"/>
                </w:tcPr>
                <w:p w:rsidR="007A498F" w:rsidRPr="003F1A42" w:rsidRDefault="007A498F" w:rsidP="007A49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NOOR GRAMMER SCHOOL, EME, SOCIETY, LAHORE</w:t>
                  </w:r>
                  <w:r w:rsidR="007012A6" w:rsidRPr="003F1A42">
                    <w:rPr>
                      <w:color w:val="auto"/>
                    </w:rPr>
                    <w:t>.</w:t>
                  </w:r>
                </w:p>
                <w:p w:rsidR="007A498F" w:rsidRPr="003F1A42" w:rsidRDefault="00E406FE" w:rsidP="00E406FE">
                  <w:pPr>
                    <w:pStyle w:val="Heading3"/>
                    <w:jc w:val="both"/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</w:rPr>
                  </w:pPr>
                  <w:r w:rsidRPr="003F1A42">
                    <w:rPr>
                      <w:color w:val="auto"/>
                      <w:sz w:val="20"/>
                    </w:rPr>
                    <w:t>School administration and daily operations Management.</w:t>
                  </w:r>
                </w:p>
                <w:p w:rsidR="000B2D98" w:rsidRPr="003F1A42" w:rsidRDefault="000B2D98" w:rsidP="00E406FE">
                  <w:pPr>
                    <w:pStyle w:val="Heading3"/>
                    <w:jc w:val="both"/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3F1A42" w:rsidRPr="003F1A42" w:rsidTr="007012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9" w:type="dxa"/>
                  <w:shd w:val="clear" w:color="auto" w:fill="FFFFFF" w:themeFill="background1"/>
                </w:tcPr>
                <w:p w:rsidR="00E406FE" w:rsidRPr="003F1A42" w:rsidRDefault="00C22D5C" w:rsidP="00E406FE">
                  <w:pPr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Lecturer (Visiting Faculty)</w:t>
                  </w:r>
                </w:p>
                <w:p w:rsidR="00E406FE" w:rsidRPr="003F1A42" w:rsidRDefault="00E406FE" w:rsidP="00E406FE">
                  <w:pPr>
                    <w:pStyle w:val="Heading3"/>
                    <w:outlineLvl w:val="2"/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n</w:t>
                  </w:r>
                  <w:r w:rsidR="00C22D5C" w:rsidRPr="003F1A42">
                    <w:rPr>
                      <w:color w:val="auto"/>
                    </w:rPr>
                    <w:t>ov 2016</w:t>
                  </w:r>
                  <w:r w:rsidRPr="003F1A42">
                    <w:rPr>
                      <w:color w:val="auto"/>
                    </w:rPr>
                    <w:t>- Sept</w:t>
                  </w:r>
                  <w:r w:rsidR="00C22D5C" w:rsidRPr="003F1A42">
                    <w:rPr>
                      <w:color w:val="auto"/>
                    </w:rPr>
                    <w:t xml:space="preserve"> 2018</w:t>
                  </w:r>
                </w:p>
              </w:tc>
              <w:tc>
                <w:tcPr>
                  <w:tcW w:w="4775" w:type="dxa"/>
                  <w:shd w:val="clear" w:color="auto" w:fill="FFFFFF" w:themeFill="background1"/>
                </w:tcPr>
                <w:p w:rsidR="00E406FE" w:rsidRPr="003F1A42" w:rsidRDefault="00C22D5C" w:rsidP="00E406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3F1A42">
                    <w:rPr>
                      <w:b/>
                      <w:bCs/>
                      <w:color w:val="auto"/>
                    </w:rPr>
                    <w:t>UNIVERSITY OF THE PUNJAB, LAHORE</w:t>
                  </w:r>
                  <w:r w:rsidR="007012A6" w:rsidRPr="003F1A42">
                    <w:rPr>
                      <w:b/>
                      <w:bCs/>
                      <w:color w:val="auto"/>
                    </w:rPr>
                    <w:t>.</w:t>
                  </w:r>
                  <w:r w:rsidRPr="003F1A42">
                    <w:rPr>
                      <w:b/>
                      <w:bCs/>
                      <w:color w:val="auto"/>
                    </w:rPr>
                    <w:t xml:space="preserve"> (IER DEPARTMENT)</w:t>
                  </w:r>
                </w:p>
                <w:p w:rsidR="00E406FE" w:rsidRPr="003F1A42" w:rsidRDefault="00C22D5C" w:rsidP="00E406FE">
                  <w:pPr>
                    <w:pStyle w:val="Heading3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caps w:val="0"/>
                      <w:color w:val="auto"/>
                    </w:rPr>
                  </w:pPr>
                  <w:r w:rsidRPr="003F1A42">
                    <w:rPr>
                      <w:b w:val="0"/>
                      <w:caps w:val="0"/>
                      <w:color w:val="auto"/>
                    </w:rPr>
                    <w:t>Taught MBA (Masters in Business Administration)</w:t>
                  </w:r>
                </w:p>
                <w:p w:rsidR="00C22D5C" w:rsidRPr="003F1A42" w:rsidRDefault="00C22D5C" w:rsidP="00E406FE">
                  <w:pPr>
                    <w:pStyle w:val="Heading3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color w:val="auto"/>
                    </w:rPr>
                  </w:pPr>
                </w:p>
              </w:tc>
            </w:tr>
            <w:tr w:rsidR="003F1A42" w:rsidRPr="003F1A42" w:rsidTr="007012A6">
              <w:trPr>
                <w:trHeight w:val="1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9" w:type="dxa"/>
                  <w:shd w:val="clear" w:color="auto" w:fill="FFFFFF" w:themeFill="background1"/>
                </w:tcPr>
                <w:p w:rsidR="00C22D5C" w:rsidRPr="003F1A42" w:rsidRDefault="00C22D5C" w:rsidP="00C22D5C">
                  <w:pPr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Lecturer (Visiting Faculty)</w:t>
                  </w:r>
                </w:p>
                <w:p w:rsidR="00E406FE" w:rsidRPr="003F1A42" w:rsidRDefault="00C22D5C" w:rsidP="00E406FE">
                  <w:pPr>
                    <w:pStyle w:val="Heading3"/>
                    <w:outlineLvl w:val="2"/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Sept 2014</w:t>
                  </w:r>
                  <w:r w:rsidR="00E406FE" w:rsidRPr="003F1A42">
                    <w:rPr>
                      <w:color w:val="auto"/>
                    </w:rPr>
                    <w:t>- Sept</w:t>
                  </w:r>
                  <w:r w:rsidRPr="003F1A42">
                    <w:rPr>
                      <w:color w:val="auto"/>
                    </w:rPr>
                    <w:t xml:space="preserve"> 2018</w:t>
                  </w:r>
                </w:p>
              </w:tc>
              <w:tc>
                <w:tcPr>
                  <w:tcW w:w="4775" w:type="dxa"/>
                  <w:shd w:val="clear" w:color="auto" w:fill="FFFFFF" w:themeFill="background1"/>
                </w:tcPr>
                <w:p w:rsidR="00E406FE" w:rsidRPr="003F1A42" w:rsidRDefault="00C22D5C" w:rsidP="00E406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3F1A42">
                    <w:rPr>
                      <w:b/>
                      <w:bCs/>
                      <w:color w:val="auto"/>
                    </w:rPr>
                    <w:t>UNIVERSITY OF EDUCATION LOWER MALL CAMPUS, LAHORE</w:t>
                  </w:r>
                  <w:r w:rsidR="007012A6" w:rsidRPr="003F1A42">
                    <w:rPr>
                      <w:b/>
                      <w:bCs/>
                      <w:color w:val="auto"/>
                    </w:rPr>
                    <w:t>.</w:t>
                  </w:r>
                </w:p>
                <w:p w:rsidR="00E406FE" w:rsidRPr="003F1A42" w:rsidRDefault="00C22D5C" w:rsidP="007012A6">
                  <w:pPr>
                    <w:pStyle w:val="Heading3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aps w:val="0"/>
                      <w:color w:val="auto"/>
                    </w:rPr>
                  </w:pPr>
                  <w:r w:rsidRPr="003F1A42">
                    <w:rPr>
                      <w:b w:val="0"/>
                      <w:caps w:val="0"/>
                      <w:color w:val="auto"/>
                    </w:rPr>
                    <w:t xml:space="preserve">Taught BBA &amp; MBA </w:t>
                  </w:r>
                  <w:r w:rsidR="007012A6" w:rsidRPr="003F1A42">
                    <w:rPr>
                      <w:b w:val="0"/>
                      <w:caps w:val="0"/>
                      <w:color w:val="auto"/>
                    </w:rPr>
                    <w:t>Classes.</w:t>
                  </w:r>
                </w:p>
                <w:p w:rsidR="007012A6" w:rsidRPr="003F1A42" w:rsidRDefault="007012A6" w:rsidP="007012A6">
                  <w:pPr>
                    <w:pStyle w:val="Heading3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3F1A42" w:rsidRPr="003F1A42" w:rsidTr="007012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9" w:type="dxa"/>
                  <w:shd w:val="clear" w:color="auto" w:fill="FFFFFF" w:themeFill="background1"/>
                </w:tcPr>
                <w:p w:rsidR="00E406FE" w:rsidRPr="003F1A42" w:rsidRDefault="007012A6" w:rsidP="00E406FE">
                  <w:pPr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Marketing Head</w:t>
                  </w:r>
                </w:p>
                <w:p w:rsidR="00E406FE" w:rsidRPr="003F1A42" w:rsidRDefault="007012A6" w:rsidP="00E406FE">
                  <w:pPr>
                    <w:pStyle w:val="Heading3"/>
                    <w:outlineLvl w:val="2"/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2014</w:t>
                  </w:r>
                </w:p>
              </w:tc>
              <w:tc>
                <w:tcPr>
                  <w:tcW w:w="4775" w:type="dxa"/>
                  <w:shd w:val="clear" w:color="auto" w:fill="FFFFFF" w:themeFill="background1"/>
                </w:tcPr>
                <w:p w:rsidR="007012A6" w:rsidRPr="003F1A42" w:rsidRDefault="007012A6" w:rsidP="00E406FE">
                  <w:pPr>
                    <w:pStyle w:val="Heading3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Trading HOUSE (IMPORT &amp; EXPORT)</w:t>
                  </w:r>
                </w:p>
                <w:p w:rsidR="007012A6" w:rsidRPr="003F1A42" w:rsidRDefault="007012A6" w:rsidP="00E406FE">
                  <w:pPr>
                    <w:pStyle w:val="Heading3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caps w:val="0"/>
                      <w:color w:val="auto"/>
                    </w:rPr>
                  </w:pPr>
                  <w:r w:rsidRPr="003F1A42">
                    <w:rPr>
                      <w:b w:val="0"/>
                      <w:caps w:val="0"/>
                      <w:color w:val="auto"/>
                    </w:rPr>
                    <w:t>Planning</w:t>
                  </w:r>
                  <w:r w:rsidRPr="003F1A42">
                    <w:rPr>
                      <w:b w:val="0"/>
                      <w:color w:val="auto"/>
                    </w:rPr>
                    <w:t xml:space="preserve"> </w:t>
                  </w:r>
                  <w:r w:rsidRPr="003F1A42">
                    <w:rPr>
                      <w:b w:val="0"/>
                      <w:caps w:val="0"/>
                      <w:color w:val="auto"/>
                    </w:rPr>
                    <w:t>and implementing marketing strategies to streamline business performance.</w:t>
                  </w:r>
                </w:p>
                <w:p w:rsidR="007012A6" w:rsidRPr="003F1A42" w:rsidRDefault="007012A6" w:rsidP="00E406FE">
                  <w:pPr>
                    <w:pStyle w:val="Heading3"/>
                    <w:outlineLvl w:val="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 w:val="0"/>
                      <w:color w:val="auto"/>
                    </w:rPr>
                  </w:pPr>
                </w:p>
              </w:tc>
            </w:tr>
            <w:tr w:rsidR="003F1A42" w:rsidRPr="003F1A42" w:rsidTr="007012A6">
              <w:trPr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89" w:type="dxa"/>
                  <w:shd w:val="clear" w:color="auto" w:fill="FFFFFF" w:themeFill="background1"/>
                </w:tcPr>
                <w:p w:rsidR="00E406FE" w:rsidRPr="003F1A42" w:rsidRDefault="007012A6" w:rsidP="00E406FE">
                  <w:pPr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Assistant Product Manager</w:t>
                  </w:r>
                </w:p>
                <w:p w:rsidR="00E406FE" w:rsidRPr="003F1A42" w:rsidRDefault="007012A6" w:rsidP="00E406FE">
                  <w:pPr>
                    <w:pStyle w:val="Heading3"/>
                    <w:outlineLvl w:val="2"/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2012</w:t>
                  </w:r>
                  <w:r w:rsidR="00E406FE" w:rsidRPr="003F1A42">
                    <w:rPr>
                      <w:color w:val="auto"/>
                    </w:rPr>
                    <w:t xml:space="preserve">- </w:t>
                  </w:r>
                  <w:r w:rsidRPr="003F1A42">
                    <w:rPr>
                      <w:color w:val="auto"/>
                    </w:rPr>
                    <w:t>2014</w:t>
                  </w:r>
                </w:p>
              </w:tc>
              <w:tc>
                <w:tcPr>
                  <w:tcW w:w="4775" w:type="dxa"/>
                  <w:shd w:val="clear" w:color="auto" w:fill="FFFFFF" w:themeFill="background1"/>
                </w:tcPr>
                <w:p w:rsidR="00E406FE" w:rsidRPr="003F1A42" w:rsidRDefault="007012A6" w:rsidP="00E406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ajorBidi"/>
                      <w:b/>
                      <w:caps/>
                      <w:color w:val="auto"/>
                      <w:szCs w:val="24"/>
                    </w:rPr>
                  </w:pPr>
                  <w:r w:rsidRPr="003F1A42">
                    <w:rPr>
                      <w:rFonts w:eastAsiaTheme="majorEastAsia" w:cstheme="majorBidi"/>
                      <w:b/>
                      <w:caps/>
                      <w:color w:val="auto"/>
                      <w:szCs w:val="24"/>
                    </w:rPr>
                    <w:t>AKTIS PHARMACEUTICALS PVT, LTD.</w:t>
                  </w:r>
                </w:p>
                <w:p w:rsidR="007012A6" w:rsidRPr="003F1A42" w:rsidRDefault="007012A6" w:rsidP="00E406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ajorBidi"/>
                      <w:color w:val="auto"/>
                      <w:szCs w:val="24"/>
                    </w:rPr>
                  </w:pPr>
                  <w:r w:rsidRPr="003F1A42">
                    <w:rPr>
                      <w:rFonts w:eastAsiaTheme="majorEastAsia" w:cstheme="majorBidi"/>
                      <w:color w:val="auto"/>
                      <w:szCs w:val="24"/>
                    </w:rPr>
                    <w:t>Product Management &amp; Development</w:t>
                  </w:r>
                </w:p>
                <w:p w:rsidR="007012A6" w:rsidRPr="003F1A42" w:rsidRDefault="007012A6" w:rsidP="00E406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ajorBidi"/>
                      <w:color w:val="auto"/>
                      <w:szCs w:val="24"/>
                    </w:rPr>
                  </w:pPr>
                </w:p>
                <w:p w:rsidR="00E406FE" w:rsidRPr="003F1A42" w:rsidRDefault="00E406FE" w:rsidP="00E406FE">
                  <w:pPr>
                    <w:pStyle w:val="Heading3"/>
                    <w:outlineLvl w:val="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</w:tbl>
          <w:p w:rsidR="001E3120" w:rsidRPr="003F1A42" w:rsidRDefault="001E3120" w:rsidP="00E406FE">
            <w:pPr>
              <w:pStyle w:val="Heading2"/>
              <w:contextualSpacing w:val="0"/>
              <w:outlineLvl w:val="1"/>
              <w:rPr>
                <w:color w:val="auto"/>
              </w:rPr>
            </w:pPr>
          </w:p>
        </w:tc>
      </w:tr>
      <w:tr w:rsidR="003F1A42" w:rsidRPr="003F1A42" w:rsidTr="007012A6">
        <w:trPr>
          <w:trHeight w:val="681"/>
        </w:trPr>
        <w:tc>
          <w:tcPr>
            <w:tcW w:w="8085" w:type="dxa"/>
          </w:tcPr>
          <w:tbl>
            <w:tblPr>
              <w:tblStyle w:val="PlainTable1"/>
              <w:tblW w:w="73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15"/>
              <w:gridCol w:w="4828"/>
            </w:tblGrid>
            <w:tr w:rsidR="003F1A42" w:rsidRPr="003F1A42" w:rsidTr="000B2D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5" w:type="dxa"/>
                  <w:shd w:val="clear" w:color="auto" w:fill="FFFFFF" w:themeFill="background1"/>
                </w:tcPr>
                <w:p w:rsidR="007012A6" w:rsidRPr="003F1A42" w:rsidRDefault="007012A6" w:rsidP="007012A6">
                  <w:pPr>
                    <w:rPr>
                      <w:color w:val="auto"/>
                    </w:rPr>
                  </w:pPr>
                  <w:r w:rsidRPr="003F1A42">
                    <w:rPr>
                      <w:color w:val="auto"/>
                    </w:rPr>
                    <w:t>Internship</w:t>
                  </w:r>
                  <w:r w:rsidR="000B2D98" w:rsidRPr="003F1A42">
                    <w:rPr>
                      <w:color w:val="auto"/>
                    </w:rPr>
                    <w:t>s</w:t>
                  </w:r>
                </w:p>
                <w:p w:rsidR="007012A6" w:rsidRPr="003F1A42" w:rsidRDefault="007012A6" w:rsidP="007012A6">
                  <w:pPr>
                    <w:pStyle w:val="Heading3"/>
                    <w:outlineLvl w:val="2"/>
                    <w:rPr>
                      <w:color w:val="auto"/>
                    </w:rPr>
                  </w:pPr>
                </w:p>
              </w:tc>
              <w:tc>
                <w:tcPr>
                  <w:tcW w:w="4828" w:type="dxa"/>
                  <w:shd w:val="clear" w:color="auto" w:fill="FFFFFF" w:themeFill="background1"/>
                </w:tcPr>
                <w:p w:rsidR="007012A6" w:rsidRPr="003F1A42" w:rsidRDefault="007012A6" w:rsidP="007012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ajorBidi"/>
                      <w:b w:val="0"/>
                      <w:bCs w:val="0"/>
                      <w:caps/>
                      <w:color w:val="auto"/>
                      <w:szCs w:val="24"/>
                    </w:rPr>
                  </w:pPr>
                  <w:r w:rsidRPr="003F1A42">
                    <w:rPr>
                      <w:rFonts w:eastAsiaTheme="majorEastAsia" w:cstheme="majorBidi"/>
                      <w:b w:val="0"/>
                      <w:bCs w:val="0"/>
                      <w:caps/>
                      <w:color w:val="auto"/>
                      <w:szCs w:val="24"/>
                    </w:rPr>
                    <w:t>pACKAGES LIMITED, LAHORE.</w:t>
                  </w:r>
                </w:p>
                <w:p w:rsidR="007012A6" w:rsidRPr="003F1A42" w:rsidRDefault="000B2D98" w:rsidP="000B2D98">
                  <w:pPr>
                    <w:pStyle w:val="ListParagraph"/>
                    <w:numPr>
                      <w:ilvl w:val="0"/>
                      <w:numId w:val="14"/>
                    </w:numPr>
                    <w:ind w:left="3" w:hanging="14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ajorBidi"/>
                      <w:b w:val="0"/>
                      <w:color w:val="auto"/>
                      <w:szCs w:val="24"/>
                    </w:rPr>
                  </w:pPr>
                  <w:r w:rsidRPr="003F1A42">
                    <w:rPr>
                      <w:rFonts w:eastAsiaTheme="majorEastAsia" w:cstheme="majorBidi"/>
                      <w:b w:val="0"/>
                      <w:color w:val="auto"/>
                      <w:szCs w:val="24"/>
                    </w:rPr>
                    <w:t>TRADE DEVELOPMENT AUTHORITY OF PAKISTAN TDAP.</w:t>
                  </w:r>
                </w:p>
                <w:p w:rsidR="000B2D98" w:rsidRPr="003F1A42" w:rsidRDefault="000B2D98" w:rsidP="000B2D98">
                  <w:pPr>
                    <w:pStyle w:val="ListParagraph"/>
                    <w:numPr>
                      <w:ilvl w:val="0"/>
                      <w:numId w:val="14"/>
                    </w:numPr>
                    <w:ind w:left="3" w:hanging="14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ajorEastAsia" w:cstheme="majorBidi"/>
                      <w:b w:val="0"/>
                      <w:color w:val="auto"/>
                      <w:szCs w:val="24"/>
                    </w:rPr>
                  </w:pPr>
                  <w:r w:rsidRPr="003F1A42">
                    <w:rPr>
                      <w:rFonts w:eastAsiaTheme="majorEastAsia" w:cstheme="majorBidi"/>
                      <w:b w:val="0"/>
                      <w:color w:val="auto"/>
                      <w:szCs w:val="24"/>
                    </w:rPr>
                    <w:t>THE BANK OF PUNJAB</w:t>
                  </w:r>
                </w:p>
                <w:p w:rsidR="007012A6" w:rsidRPr="003F1A42" w:rsidRDefault="007012A6" w:rsidP="007012A6">
                  <w:pPr>
                    <w:pStyle w:val="Heading3"/>
                    <w:outlineLvl w:val="2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</w:tbl>
          <w:p w:rsidR="007012A6" w:rsidRPr="003F1A42" w:rsidRDefault="007012A6" w:rsidP="007A498F">
            <w:pPr>
              <w:rPr>
                <w:color w:val="auto"/>
              </w:rPr>
            </w:pPr>
          </w:p>
        </w:tc>
      </w:tr>
    </w:tbl>
    <w:sdt>
      <w:sdtPr>
        <w:rPr>
          <w:color w:val="auto"/>
        </w:rPr>
        <w:alias w:val="Education:"/>
        <w:tag w:val="Education:"/>
        <w:id w:val="-1908763273"/>
        <w:placeholder>
          <w:docPart w:val="74AD4A0674F64476B6C89E1B653E061E"/>
        </w:placeholder>
        <w:temporary/>
        <w:showingPlcHdr/>
        <w15:appearance w15:val="hidden"/>
      </w:sdtPr>
      <w:sdtEndPr/>
      <w:sdtContent>
        <w:p w:rsidR="00DA59AA" w:rsidRPr="003F1A42" w:rsidRDefault="00DA59AA" w:rsidP="000B2D98">
          <w:pPr>
            <w:pStyle w:val="Heading1"/>
            <w:spacing w:before="0"/>
            <w:ind w:firstLine="2977"/>
            <w:rPr>
              <w:color w:val="auto"/>
            </w:rPr>
          </w:pPr>
          <w:r w:rsidRPr="003F1A42">
            <w:rPr>
              <w:color w:val="auto"/>
            </w:rPr>
            <w:t>Education</w:t>
          </w:r>
        </w:p>
      </w:sdtContent>
    </w:sdt>
    <w:tbl>
      <w:tblPr>
        <w:tblStyle w:val="TableGrid"/>
        <w:tblW w:w="4478" w:type="pct"/>
        <w:tblInd w:w="238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362"/>
      </w:tblGrid>
      <w:tr w:rsidR="003F1A42" w:rsidRPr="003F1A42" w:rsidTr="00BF7938">
        <w:trPr>
          <w:trHeight w:val="80"/>
        </w:trPr>
        <w:tc>
          <w:tcPr>
            <w:tcW w:w="8363" w:type="dxa"/>
          </w:tcPr>
          <w:tbl>
            <w:tblPr>
              <w:tblStyle w:val="TableGridLight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5"/>
              <w:gridCol w:w="4425"/>
            </w:tblGrid>
            <w:tr w:rsidR="00CE2F87" w:rsidTr="00D74A0A">
              <w:trPr>
                <w:trHeight w:val="612"/>
              </w:trPr>
              <w:tc>
                <w:tcPr>
                  <w:tcW w:w="2655" w:type="dxa"/>
                </w:tcPr>
                <w:p w:rsidR="00CE2F87" w:rsidRDefault="00CE2F87" w:rsidP="001D0BF1">
                  <w:pPr>
                    <w:pStyle w:val="Heading3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MBA/ </w:t>
                  </w:r>
                  <w:proofErr w:type="spellStart"/>
                  <w:r>
                    <w:rPr>
                      <w:color w:val="auto"/>
                    </w:rPr>
                    <w:t>M.P</w:t>
                  </w:r>
                  <w:r>
                    <w:rPr>
                      <w:caps w:val="0"/>
                      <w:color w:val="auto"/>
                    </w:rPr>
                    <w:t>hil</w:t>
                  </w:r>
                  <w:proofErr w:type="spellEnd"/>
                  <w:r>
                    <w:rPr>
                      <w:color w:val="auto"/>
                    </w:rPr>
                    <w:t>/ Ms</w:t>
                  </w:r>
                </w:p>
                <w:p w:rsidR="00CE2F87" w:rsidRPr="003C61D2" w:rsidRDefault="00CE2F87" w:rsidP="001D0BF1">
                  <w:pPr>
                    <w:pStyle w:val="Heading3"/>
                    <w:rPr>
                      <w:b w:val="0"/>
                      <w:color w:val="auto"/>
                    </w:rPr>
                  </w:pPr>
                  <w:r w:rsidRPr="003C61D2">
                    <w:rPr>
                      <w:b w:val="0"/>
                      <w:color w:val="auto"/>
                    </w:rPr>
                    <w:t>2011-2013</w:t>
                  </w:r>
                </w:p>
              </w:tc>
              <w:tc>
                <w:tcPr>
                  <w:tcW w:w="4425" w:type="dxa"/>
                </w:tcPr>
                <w:p w:rsidR="00CE2F87" w:rsidRDefault="00CE2F87" w:rsidP="001D0BF1">
                  <w:pPr>
                    <w:pStyle w:val="Heading3"/>
                    <w:rPr>
                      <w:bCs/>
                      <w:color w:val="auto"/>
                    </w:rPr>
                  </w:pPr>
                  <w:r>
                    <w:rPr>
                      <w:color w:val="auto"/>
                    </w:rPr>
                    <w:t xml:space="preserve">IBA, </w:t>
                  </w:r>
                  <w:r w:rsidRPr="003F1A42">
                    <w:rPr>
                      <w:bCs/>
                      <w:color w:val="auto"/>
                    </w:rPr>
                    <w:t>UNIVERSITY OF THE PUNJAB, LAHORE</w:t>
                  </w:r>
                </w:p>
                <w:p w:rsidR="00CE2F87" w:rsidRPr="00D74A0A" w:rsidRDefault="00CE2F87" w:rsidP="001D0BF1">
                  <w:pPr>
                    <w:pStyle w:val="Heading3"/>
                    <w:rPr>
                      <w:b w:val="0"/>
                      <w:color w:val="auto"/>
                    </w:rPr>
                  </w:pPr>
                  <w:r w:rsidRPr="00D74A0A">
                    <w:rPr>
                      <w:b w:val="0"/>
                      <w:bCs/>
                      <w:color w:val="auto"/>
                    </w:rPr>
                    <w:t>(</w:t>
                  </w:r>
                  <w:r w:rsidRPr="00D74A0A">
                    <w:rPr>
                      <w:b w:val="0"/>
                      <w:bCs/>
                      <w:caps w:val="0"/>
                      <w:color w:val="auto"/>
                    </w:rPr>
                    <w:t>1</w:t>
                  </w:r>
                  <w:r w:rsidRPr="00D74A0A">
                    <w:rPr>
                      <w:b w:val="0"/>
                      <w:bCs/>
                      <w:caps w:val="0"/>
                      <w:color w:val="auto"/>
                      <w:vertAlign w:val="superscript"/>
                    </w:rPr>
                    <w:t xml:space="preserve">st </w:t>
                  </w:r>
                  <w:r w:rsidR="00292DF4" w:rsidRPr="00D74A0A">
                    <w:rPr>
                      <w:b w:val="0"/>
                      <w:caps w:val="0"/>
                      <w:color w:val="auto"/>
                    </w:rPr>
                    <w:t>D</w:t>
                  </w:r>
                  <w:r w:rsidRPr="00D74A0A">
                    <w:rPr>
                      <w:b w:val="0"/>
                      <w:caps w:val="0"/>
                      <w:color w:val="auto"/>
                    </w:rPr>
                    <w:t>ivision</w:t>
                  </w:r>
                  <w:r w:rsidRPr="00D74A0A">
                    <w:rPr>
                      <w:b w:val="0"/>
                      <w:color w:val="auto"/>
                    </w:rPr>
                    <w:t>)</w:t>
                  </w:r>
                </w:p>
              </w:tc>
            </w:tr>
            <w:tr w:rsidR="00D74A0A" w:rsidTr="00D74A0A">
              <w:trPr>
                <w:trHeight w:val="612"/>
              </w:trPr>
              <w:tc>
                <w:tcPr>
                  <w:tcW w:w="2655" w:type="dxa"/>
                </w:tcPr>
                <w:p w:rsidR="00D74A0A" w:rsidRDefault="00D74A0A" w:rsidP="00D74A0A">
                  <w:pPr>
                    <w:pStyle w:val="Heading3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bBA</w:t>
                  </w:r>
                  <w:r w:rsidR="003C61D2">
                    <w:rPr>
                      <w:color w:val="auto"/>
                    </w:rPr>
                    <w:t xml:space="preserve"> </w:t>
                  </w:r>
                  <w:proofErr w:type="spellStart"/>
                  <w:r w:rsidR="003C61D2" w:rsidRPr="003C61D2">
                    <w:rPr>
                      <w:color w:val="auto"/>
                    </w:rPr>
                    <w:t>h</w:t>
                  </w:r>
                  <w:r w:rsidR="003C61D2" w:rsidRPr="003C61D2">
                    <w:rPr>
                      <w:caps w:val="0"/>
                      <w:color w:val="auto"/>
                    </w:rPr>
                    <w:t>ons</w:t>
                  </w:r>
                  <w:proofErr w:type="spellEnd"/>
                </w:p>
                <w:p w:rsidR="00D74A0A" w:rsidRPr="003C61D2" w:rsidRDefault="00D74A0A" w:rsidP="00D74A0A">
                  <w:pPr>
                    <w:pStyle w:val="Heading3"/>
                    <w:rPr>
                      <w:b w:val="0"/>
                      <w:color w:val="auto"/>
                    </w:rPr>
                  </w:pPr>
                  <w:r w:rsidRPr="003C61D2">
                    <w:rPr>
                      <w:b w:val="0"/>
                      <w:color w:val="auto"/>
                    </w:rPr>
                    <w:t>2007-2011</w:t>
                  </w:r>
                </w:p>
              </w:tc>
              <w:tc>
                <w:tcPr>
                  <w:tcW w:w="4425" w:type="dxa"/>
                </w:tcPr>
                <w:p w:rsidR="00D74A0A" w:rsidRDefault="00D74A0A" w:rsidP="00D74A0A">
                  <w:pPr>
                    <w:pStyle w:val="Heading3"/>
                    <w:rPr>
                      <w:bCs/>
                      <w:color w:val="auto"/>
                    </w:rPr>
                  </w:pPr>
                  <w:r>
                    <w:rPr>
                      <w:color w:val="auto"/>
                    </w:rPr>
                    <w:t xml:space="preserve">IBA, </w:t>
                  </w:r>
                  <w:r w:rsidRPr="003F1A42">
                    <w:rPr>
                      <w:bCs/>
                      <w:color w:val="auto"/>
                    </w:rPr>
                    <w:t>UNIVERSITY OF THE PUNJAB, LAHORE</w:t>
                  </w:r>
                </w:p>
                <w:p w:rsidR="00D74A0A" w:rsidRPr="00D74A0A" w:rsidRDefault="00D74A0A" w:rsidP="00D74A0A">
                  <w:pPr>
                    <w:pStyle w:val="Heading3"/>
                    <w:rPr>
                      <w:b w:val="0"/>
                      <w:color w:val="auto"/>
                    </w:rPr>
                  </w:pPr>
                  <w:r w:rsidRPr="00D74A0A">
                    <w:rPr>
                      <w:b w:val="0"/>
                      <w:bCs/>
                      <w:color w:val="auto"/>
                    </w:rPr>
                    <w:t>(</w:t>
                  </w:r>
                  <w:r w:rsidRPr="00D74A0A">
                    <w:rPr>
                      <w:b w:val="0"/>
                      <w:bCs/>
                      <w:caps w:val="0"/>
                      <w:color w:val="auto"/>
                    </w:rPr>
                    <w:t>1</w:t>
                  </w:r>
                  <w:r w:rsidRPr="00D74A0A">
                    <w:rPr>
                      <w:b w:val="0"/>
                      <w:bCs/>
                      <w:caps w:val="0"/>
                      <w:color w:val="auto"/>
                      <w:vertAlign w:val="superscript"/>
                    </w:rPr>
                    <w:t xml:space="preserve">st </w:t>
                  </w:r>
                  <w:r w:rsidRPr="00D74A0A">
                    <w:rPr>
                      <w:b w:val="0"/>
                      <w:caps w:val="0"/>
                      <w:color w:val="auto"/>
                    </w:rPr>
                    <w:t>Division</w:t>
                  </w:r>
                  <w:r w:rsidRPr="00D74A0A">
                    <w:rPr>
                      <w:b w:val="0"/>
                      <w:color w:val="auto"/>
                    </w:rPr>
                    <w:t>)</w:t>
                  </w:r>
                </w:p>
              </w:tc>
            </w:tr>
            <w:tr w:rsidR="00D74A0A" w:rsidTr="00D74A0A">
              <w:trPr>
                <w:trHeight w:val="612"/>
              </w:trPr>
              <w:tc>
                <w:tcPr>
                  <w:tcW w:w="2655" w:type="dxa"/>
                </w:tcPr>
                <w:p w:rsidR="00D74A0A" w:rsidRDefault="00D74A0A" w:rsidP="00D74A0A">
                  <w:pPr>
                    <w:pStyle w:val="Heading3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fsc (p</w:t>
                  </w:r>
                  <w:r>
                    <w:rPr>
                      <w:caps w:val="0"/>
                      <w:color w:val="auto"/>
                    </w:rPr>
                    <w:t>re</w:t>
                  </w:r>
                  <w:r>
                    <w:rPr>
                      <w:color w:val="auto"/>
                    </w:rPr>
                    <w:t>-M</w:t>
                  </w:r>
                  <w:r>
                    <w:rPr>
                      <w:caps w:val="0"/>
                      <w:color w:val="auto"/>
                    </w:rPr>
                    <w:t>edical</w:t>
                  </w:r>
                  <w:r>
                    <w:rPr>
                      <w:color w:val="auto"/>
                    </w:rPr>
                    <w:t>)</w:t>
                  </w:r>
                </w:p>
                <w:p w:rsidR="00D74A0A" w:rsidRDefault="00D74A0A" w:rsidP="00D74A0A">
                  <w:pPr>
                    <w:pStyle w:val="Heading3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2005-2007</w:t>
                  </w:r>
                </w:p>
              </w:tc>
              <w:tc>
                <w:tcPr>
                  <w:tcW w:w="4425" w:type="dxa"/>
                </w:tcPr>
                <w:p w:rsidR="00D74A0A" w:rsidRDefault="00D74A0A" w:rsidP="00D74A0A">
                  <w:pPr>
                    <w:pStyle w:val="Heading3"/>
                    <w:rPr>
                      <w:bCs/>
                      <w:color w:val="auto"/>
                    </w:rPr>
                  </w:pPr>
                  <w:r>
                    <w:rPr>
                      <w:color w:val="auto"/>
                    </w:rPr>
                    <w:t>BISE,</w:t>
                  </w:r>
                  <w:r w:rsidRPr="003F1A42">
                    <w:rPr>
                      <w:bCs/>
                      <w:color w:val="auto"/>
                    </w:rPr>
                    <w:t xml:space="preserve"> LAHORE</w:t>
                  </w:r>
                </w:p>
                <w:p w:rsidR="00D74A0A" w:rsidRDefault="00D74A0A" w:rsidP="00D74A0A">
                  <w:pPr>
                    <w:pStyle w:val="Heading3"/>
                    <w:rPr>
                      <w:b w:val="0"/>
                      <w:color w:val="auto"/>
                    </w:rPr>
                  </w:pPr>
                  <w:r w:rsidRPr="00D74A0A">
                    <w:rPr>
                      <w:b w:val="0"/>
                      <w:bCs/>
                      <w:color w:val="auto"/>
                    </w:rPr>
                    <w:t>(</w:t>
                  </w:r>
                  <w:r w:rsidRPr="00D74A0A">
                    <w:rPr>
                      <w:b w:val="0"/>
                      <w:bCs/>
                      <w:caps w:val="0"/>
                      <w:color w:val="auto"/>
                    </w:rPr>
                    <w:t>1</w:t>
                  </w:r>
                  <w:r w:rsidRPr="00D74A0A">
                    <w:rPr>
                      <w:b w:val="0"/>
                      <w:bCs/>
                      <w:caps w:val="0"/>
                      <w:color w:val="auto"/>
                      <w:vertAlign w:val="superscript"/>
                    </w:rPr>
                    <w:t xml:space="preserve">st </w:t>
                  </w:r>
                  <w:r w:rsidRPr="00D74A0A">
                    <w:rPr>
                      <w:b w:val="0"/>
                      <w:caps w:val="0"/>
                      <w:color w:val="auto"/>
                    </w:rPr>
                    <w:t>Division</w:t>
                  </w:r>
                  <w:r w:rsidRPr="00D74A0A">
                    <w:rPr>
                      <w:b w:val="0"/>
                      <w:color w:val="auto"/>
                    </w:rPr>
                    <w:t>)</w:t>
                  </w:r>
                </w:p>
                <w:p w:rsidR="00851190" w:rsidRPr="00D74A0A" w:rsidRDefault="00851190" w:rsidP="00D74A0A">
                  <w:pPr>
                    <w:pStyle w:val="Heading3"/>
                    <w:rPr>
                      <w:b w:val="0"/>
                      <w:color w:val="auto"/>
                    </w:rPr>
                  </w:pPr>
                </w:p>
              </w:tc>
            </w:tr>
          </w:tbl>
          <w:p w:rsidR="00CE2F87" w:rsidRDefault="00851190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851190">
              <w:rPr>
                <w:rFonts w:asciiTheme="majorHAnsi" w:hAnsiTheme="majorHAnsi"/>
                <w:color w:val="auto"/>
                <w:sz w:val="28"/>
                <w:szCs w:val="32"/>
              </w:rPr>
              <w:t>tRAINING &amp; WORKSHOPS</w:t>
            </w:r>
          </w:p>
          <w:p w:rsidR="00CE2F87" w:rsidRDefault="00CE2F87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</w:p>
          <w:tbl>
            <w:tblPr>
              <w:tblStyle w:val="TableGridLight"/>
              <w:tblW w:w="76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4"/>
              <w:gridCol w:w="5009"/>
            </w:tblGrid>
            <w:tr w:rsidR="00851190" w:rsidRPr="00D74A0A" w:rsidTr="00987F09">
              <w:trPr>
                <w:trHeight w:val="413"/>
              </w:trPr>
              <w:tc>
                <w:tcPr>
                  <w:tcW w:w="2594" w:type="dxa"/>
                </w:tcPr>
                <w:p w:rsidR="00851190" w:rsidRDefault="00851190" w:rsidP="00851190">
                  <w:pPr>
                    <w:pStyle w:val="Heading3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f</w:t>
                  </w:r>
                  <w:r>
                    <w:rPr>
                      <w:caps w:val="0"/>
                      <w:color w:val="auto"/>
                    </w:rPr>
                    <w:t>aculty</w:t>
                  </w:r>
                  <w:r>
                    <w:rPr>
                      <w:color w:val="auto"/>
                    </w:rPr>
                    <w:t xml:space="preserve"> T</w:t>
                  </w:r>
                  <w:r>
                    <w:rPr>
                      <w:caps w:val="0"/>
                      <w:color w:val="auto"/>
                    </w:rPr>
                    <w:t>raining</w:t>
                  </w:r>
                </w:p>
                <w:p w:rsidR="00851190" w:rsidRPr="003C61D2" w:rsidRDefault="00851190" w:rsidP="00851190">
                  <w:pPr>
                    <w:pStyle w:val="Heading3"/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m</w:t>
                  </w:r>
                  <w:r>
                    <w:rPr>
                      <w:b w:val="0"/>
                      <w:caps w:val="0"/>
                      <w:color w:val="auto"/>
                    </w:rPr>
                    <w:t>arch</w:t>
                  </w:r>
                  <w:r>
                    <w:rPr>
                      <w:b w:val="0"/>
                      <w:color w:val="auto"/>
                    </w:rPr>
                    <w:t xml:space="preserve"> 2015</w:t>
                  </w:r>
                </w:p>
              </w:tc>
              <w:tc>
                <w:tcPr>
                  <w:tcW w:w="5009" w:type="dxa"/>
                </w:tcPr>
                <w:p w:rsidR="00851190" w:rsidRDefault="00851190" w:rsidP="00851190">
                  <w:pPr>
                    <w:pStyle w:val="Heading3"/>
                    <w:rPr>
                      <w:bCs/>
                      <w:color w:val="auto"/>
                    </w:rPr>
                  </w:pPr>
                  <w:r>
                    <w:rPr>
                      <w:color w:val="auto"/>
                    </w:rPr>
                    <w:t xml:space="preserve">BAHRIA </w:t>
                  </w:r>
                  <w:r>
                    <w:rPr>
                      <w:bCs/>
                      <w:color w:val="auto"/>
                    </w:rPr>
                    <w:t>UNIVERSITY,</w:t>
                  </w:r>
                  <w:r w:rsidRPr="003F1A42">
                    <w:rPr>
                      <w:bCs/>
                      <w:color w:val="auto"/>
                    </w:rPr>
                    <w:t xml:space="preserve"> LAHORE</w:t>
                  </w:r>
                </w:p>
                <w:p w:rsidR="00851190" w:rsidRPr="00D74A0A" w:rsidRDefault="00851190" w:rsidP="00851190">
                  <w:pPr>
                    <w:pStyle w:val="Heading3"/>
                    <w:rPr>
                      <w:b w:val="0"/>
                      <w:color w:val="auto"/>
                    </w:rPr>
                  </w:pPr>
                  <w:r>
                    <w:rPr>
                      <w:b w:val="0"/>
                      <w:bCs/>
                      <w:color w:val="auto"/>
                    </w:rPr>
                    <w:t>w</w:t>
                  </w:r>
                  <w:r>
                    <w:rPr>
                      <w:b w:val="0"/>
                      <w:bCs/>
                      <w:caps w:val="0"/>
                      <w:color w:val="auto"/>
                    </w:rPr>
                    <w:t>orkshop on case study, Teaching and Writing</w:t>
                  </w:r>
                </w:p>
              </w:tc>
            </w:tr>
            <w:tr w:rsidR="00851190" w:rsidRPr="00D74A0A" w:rsidTr="00987F09">
              <w:trPr>
                <w:trHeight w:val="298"/>
              </w:trPr>
              <w:tc>
                <w:tcPr>
                  <w:tcW w:w="2594" w:type="dxa"/>
                </w:tcPr>
                <w:p w:rsidR="00851190" w:rsidRPr="003C61D2" w:rsidRDefault="00604ED2" w:rsidP="00851190">
                  <w:pPr>
                    <w:pStyle w:val="Heading3"/>
                    <w:rPr>
                      <w:b w:val="0"/>
                      <w:color w:val="auto"/>
                    </w:rPr>
                  </w:pPr>
                  <w:r>
                    <w:rPr>
                      <w:color w:val="auto"/>
                    </w:rPr>
                    <w:t>T</w:t>
                  </w:r>
                  <w:r>
                    <w:rPr>
                      <w:caps w:val="0"/>
                      <w:color w:val="auto"/>
                    </w:rPr>
                    <w:t>raining</w:t>
                  </w:r>
                </w:p>
              </w:tc>
              <w:tc>
                <w:tcPr>
                  <w:tcW w:w="5009" w:type="dxa"/>
                </w:tcPr>
                <w:p w:rsidR="00851190" w:rsidRPr="00BF7938" w:rsidRDefault="00851190" w:rsidP="00851190">
                  <w:pPr>
                    <w:pStyle w:val="Heading3"/>
                    <w:rPr>
                      <w:b w:val="0"/>
                      <w:bCs/>
                      <w:color w:val="auto"/>
                    </w:rPr>
                  </w:pPr>
                  <w:r w:rsidRPr="00BF7938">
                    <w:rPr>
                      <w:b w:val="0"/>
                      <w:color w:val="auto"/>
                    </w:rPr>
                    <w:t>B</w:t>
                  </w:r>
                  <w:r w:rsidR="00604ED2" w:rsidRPr="00BF7938">
                    <w:rPr>
                      <w:b w:val="0"/>
                      <w:caps w:val="0"/>
                      <w:color w:val="auto"/>
                    </w:rPr>
                    <w:t>rand</w:t>
                  </w:r>
                  <w:r w:rsidRPr="00BF7938">
                    <w:rPr>
                      <w:b w:val="0"/>
                      <w:color w:val="auto"/>
                    </w:rPr>
                    <w:t xml:space="preserve">, </w:t>
                  </w:r>
                  <w:r w:rsidR="00604ED2" w:rsidRPr="00BF7938">
                    <w:rPr>
                      <w:b w:val="0"/>
                      <w:bCs/>
                      <w:color w:val="auto"/>
                    </w:rPr>
                    <w:t>d</w:t>
                  </w:r>
                  <w:r w:rsidR="00604ED2" w:rsidRPr="00BF7938">
                    <w:rPr>
                      <w:b w:val="0"/>
                      <w:bCs/>
                      <w:caps w:val="0"/>
                      <w:color w:val="auto"/>
                    </w:rPr>
                    <w:t>evelopment</w:t>
                  </w:r>
                </w:p>
              </w:tc>
            </w:tr>
            <w:tr w:rsidR="00851190" w:rsidRPr="00D74A0A" w:rsidTr="00987F09">
              <w:trPr>
                <w:trHeight w:val="413"/>
              </w:trPr>
              <w:tc>
                <w:tcPr>
                  <w:tcW w:w="2594" w:type="dxa"/>
                </w:tcPr>
                <w:p w:rsidR="00851190" w:rsidRDefault="00604ED2" w:rsidP="00851190">
                  <w:pPr>
                    <w:pStyle w:val="Heading3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T</w:t>
                  </w:r>
                  <w:r>
                    <w:rPr>
                      <w:caps w:val="0"/>
                      <w:color w:val="auto"/>
                    </w:rPr>
                    <w:t>raining</w:t>
                  </w:r>
                </w:p>
              </w:tc>
              <w:tc>
                <w:tcPr>
                  <w:tcW w:w="5009" w:type="dxa"/>
                </w:tcPr>
                <w:p w:rsidR="00851190" w:rsidRPr="00BF7938" w:rsidRDefault="00B74D83" w:rsidP="00851190">
                  <w:pPr>
                    <w:pStyle w:val="Heading3"/>
                    <w:rPr>
                      <w:b w:val="0"/>
                      <w:color w:val="auto"/>
                    </w:rPr>
                  </w:pPr>
                  <w:r w:rsidRPr="00BF7938">
                    <w:rPr>
                      <w:b w:val="0"/>
                      <w:bCs/>
                      <w:caps w:val="0"/>
                      <w:color w:val="auto"/>
                    </w:rPr>
                    <w:t>Entrepreneurship and Organizational Development</w:t>
                  </w:r>
                </w:p>
              </w:tc>
            </w:tr>
          </w:tbl>
          <w:p w:rsidR="007538DC" w:rsidRPr="003F1A42" w:rsidRDefault="007538DC" w:rsidP="005B0A38">
            <w:pPr>
              <w:pStyle w:val="Heading3"/>
              <w:tabs>
                <w:tab w:val="left" w:pos="1575"/>
              </w:tabs>
              <w:contextualSpacing w:val="0"/>
              <w:rPr>
                <w:color w:val="auto"/>
              </w:rPr>
            </w:pPr>
          </w:p>
        </w:tc>
      </w:tr>
    </w:tbl>
    <w:p w:rsidR="00B51D1B" w:rsidRPr="00BE1C53" w:rsidRDefault="00B51D1B" w:rsidP="00BE1C53"/>
    <w:sectPr w:rsidR="00B51D1B" w:rsidRPr="00BE1C53" w:rsidSect="00BE1C53">
      <w:footerReference w:type="default" r:id="rId17"/>
      <w:headerReference w:type="first" r:id="rId18"/>
      <w:pgSz w:w="12240" w:h="15840" w:code="1"/>
      <w:pgMar w:top="-147" w:right="1440" w:bottom="568" w:left="1440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F65" w:rsidRDefault="00271F65" w:rsidP="0068194B">
      <w:r>
        <w:separator/>
      </w:r>
    </w:p>
    <w:p w:rsidR="00271F65" w:rsidRDefault="00271F65"/>
    <w:p w:rsidR="00271F65" w:rsidRDefault="00271F65"/>
  </w:endnote>
  <w:endnote w:type="continuationSeparator" w:id="0">
    <w:p w:rsidR="00271F65" w:rsidRDefault="00271F65" w:rsidP="0068194B">
      <w:r>
        <w:continuationSeparator/>
      </w:r>
    </w:p>
    <w:p w:rsidR="00271F65" w:rsidRDefault="00271F65"/>
    <w:p w:rsidR="00271F65" w:rsidRDefault="00271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628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A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F65" w:rsidRDefault="00271F65" w:rsidP="0068194B">
      <w:r>
        <w:separator/>
      </w:r>
    </w:p>
    <w:p w:rsidR="00271F65" w:rsidRDefault="00271F65"/>
    <w:p w:rsidR="00271F65" w:rsidRDefault="00271F65"/>
  </w:footnote>
  <w:footnote w:type="continuationSeparator" w:id="0">
    <w:p w:rsidR="00271F65" w:rsidRDefault="00271F65" w:rsidP="0068194B">
      <w:r>
        <w:continuationSeparator/>
      </w:r>
    </w:p>
    <w:p w:rsidR="00271F65" w:rsidRDefault="00271F65"/>
    <w:p w:rsidR="00271F65" w:rsidRDefault="00271F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32A02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E030D51"/>
    <w:multiLevelType w:val="hybridMultilevel"/>
    <w:tmpl w:val="2EDE7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8F"/>
    <w:rsid w:val="000001EF"/>
    <w:rsid w:val="00007322"/>
    <w:rsid w:val="00007728"/>
    <w:rsid w:val="00024584"/>
    <w:rsid w:val="00024730"/>
    <w:rsid w:val="00055E95"/>
    <w:rsid w:val="0007021F"/>
    <w:rsid w:val="000B2BA5"/>
    <w:rsid w:val="000B2D98"/>
    <w:rsid w:val="000F2F8C"/>
    <w:rsid w:val="0010006E"/>
    <w:rsid w:val="001045A8"/>
    <w:rsid w:val="00114A91"/>
    <w:rsid w:val="001164C1"/>
    <w:rsid w:val="001427E1"/>
    <w:rsid w:val="00163668"/>
    <w:rsid w:val="00171566"/>
    <w:rsid w:val="00174676"/>
    <w:rsid w:val="001755A8"/>
    <w:rsid w:val="00184014"/>
    <w:rsid w:val="001905EE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F65"/>
    <w:rsid w:val="00275EAE"/>
    <w:rsid w:val="00292DF4"/>
    <w:rsid w:val="00294998"/>
    <w:rsid w:val="00296842"/>
    <w:rsid w:val="00297F18"/>
    <w:rsid w:val="002A1945"/>
    <w:rsid w:val="002B2958"/>
    <w:rsid w:val="002B3FC8"/>
    <w:rsid w:val="002C1F9E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064A"/>
    <w:rsid w:val="003A30E5"/>
    <w:rsid w:val="003A6ADF"/>
    <w:rsid w:val="003B5928"/>
    <w:rsid w:val="003C61D2"/>
    <w:rsid w:val="003D380F"/>
    <w:rsid w:val="003E160D"/>
    <w:rsid w:val="003F1A42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4C54"/>
    <w:rsid w:val="00510392"/>
    <w:rsid w:val="00513E2A"/>
    <w:rsid w:val="00536AF1"/>
    <w:rsid w:val="00566A35"/>
    <w:rsid w:val="0056701E"/>
    <w:rsid w:val="005740D7"/>
    <w:rsid w:val="005A0F26"/>
    <w:rsid w:val="005A1B10"/>
    <w:rsid w:val="005A4F49"/>
    <w:rsid w:val="005A6850"/>
    <w:rsid w:val="005B0A38"/>
    <w:rsid w:val="005B1B1B"/>
    <w:rsid w:val="005C5932"/>
    <w:rsid w:val="005D3CA7"/>
    <w:rsid w:val="005D4CC1"/>
    <w:rsid w:val="005F4B91"/>
    <w:rsid w:val="005F55D2"/>
    <w:rsid w:val="00604ED2"/>
    <w:rsid w:val="0062312F"/>
    <w:rsid w:val="00625F2C"/>
    <w:rsid w:val="00626579"/>
    <w:rsid w:val="00652D3D"/>
    <w:rsid w:val="006618E9"/>
    <w:rsid w:val="0068194B"/>
    <w:rsid w:val="0069261B"/>
    <w:rsid w:val="00692703"/>
    <w:rsid w:val="006A1962"/>
    <w:rsid w:val="006B5D48"/>
    <w:rsid w:val="006B7D7B"/>
    <w:rsid w:val="006C1A5E"/>
    <w:rsid w:val="006E1507"/>
    <w:rsid w:val="007012A6"/>
    <w:rsid w:val="00712D8B"/>
    <w:rsid w:val="007273B7"/>
    <w:rsid w:val="00733E0A"/>
    <w:rsid w:val="0074403D"/>
    <w:rsid w:val="00746D44"/>
    <w:rsid w:val="007538DC"/>
    <w:rsid w:val="00755EE2"/>
    <w:rsid w:val="00757803"/>
    <w:rsid w:val="0079206B"/>
    <w:rsid w:val="00796076"/>
    <w:rsid w:val="007A498F"/>
    <w:rsid w:val="007C0566"/>
    <w:rsid w:val="007C606B"/>
    <w:rsid w:val="007E6A61"/>
    <w:rsid w:val="00801140"/>
    <w:rsid w:val="00802F60"/>
    <w:rsid w:val="00803404"/>
    <w:rsid w:val="00834955"/>
    <w:rsid w:val="00851190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074"/>
    <w:rsid w:val="0097790C"/>
    <w:rsid w:val="0098506E"/>
    <w:rsid w:val="009870C8"/>
    <w:rsid w:val="00987F09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4D83"/>
    <w:rsid w:val="00B81760"/>
    <w:rsid w:val="00B8494C"/>
    <w:rsid w:val="00BA1546"/>
    <w:rsid w:val="00BB4E51"/>
    <w:rsid w:val="00BD431F"/>
    <w:rsid w:val="00BE1C53"/>
    <w:rsid w:val="00BE423E"/>
    <w:rsid w:val="00BF61AC"/>
    <w:rsid w:val="00BF7938"/>
    <w:rsid w:val="00C22D5C"/>
    <w:rsid w:val="00C47FA6"/>
    <w:rsid w:val="00C57FC6"/>
    <w:rsid w:val="00C66A7D"/>
    <w:rsid w:val="00C779DA"/>
    <w:rsid w:val="00C814F7"/>
    <w:rsid w:val="00CA4B4D"/>
    <w:rsid w:val="00CB35C3"/>
    <w:rsid w:val="00CD323D"/>
    <w:rsid w:val="00CE2F87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4A0A"/>
    <w:rsid w:val="00D9521A"/>
    <w:rsid w:val="00DA3914"/>
    <w:rsid w:val="00DA59AA"/>
    <w:rsid w:val="00DB683F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0567"/>
    <w:rsid w:val="00E406FE"/>
    <w:rsid w:val="00E5632B"/>
    <w:rsid w:val="00E70240"/>
    <w:rsid w:val="00E71E6B"/>
    <w:rsid w:val="00E81CC5"/>
    <w:rsid w:val="00E85A87"/>
    <w:rsid w:val="00E85B4A"/>
    <w:rsid w:val="00E9528E"/>
    <w:rsid w:val="00EA5099"/>
    <w:rsid w:val="00EB5C94"/>
    <w:rsid w:val="00EC1351"/>
    <w:rsid w:val="00EC4CBF"/>
    <w:rsid w:val="00EE2CA8"/>
    <w:rsid w:val="00EF17E8"/>
    <w:rsid w:val="00EF51D9"/>
    <w:rsid w:val="00F130DD"/>
    <w:rsid w:val="00F24884"/>
    <w:rsid w:val="00F313EE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9AA476-B07E-4F86-AA18-FFB311B8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EndOfDocument">
    <w:name w:val="End Of Document"/>
    <w:basedOn w:val="Normal"/>
    <w:uiPriority w:val="11"/>
    <w:qFormat/>
    <w:rsid w:val="003A064A"/>
    <w:pPr>
      <w:spacing w:before="120"/>
      <w:ind w:left="3787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r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AD4A0674F64476B6C89E1B653E0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CBF2-CB04-410B-A2F4-71BB1EB2A624}"/>
      </w:docPartPr>
      <w:docPartBody>
        <w:p w:rsidR="00C45320" w:rsidRDefault="00AA342D">
          <w:pPr>
            <w:pStyle w:val="74AD4A0674F64476B6C89E1B653E061E"/>
          </w:pPr>
          <w:r w:rsidRPr="00CF1A49">
            <w:t>Education</w:t>
          </w:r>
        </w:p>
      </w:docPartBody>
    </w:docPart>
    <w:docPart>
      <w:docPartPr>
        <w:name w:val="4AFC30399955400ABC70145ABD9C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7C370-1BA9-45FB-865C-983E0A3E6BD3}"/>
      </w:docPartPr>
      <w:docPartBody>
        <w:p w:rsidR="00C45320" w:rsidRDefault="002202F3" w:rsidP="002202F3">
          <w:pPr>
            <w:pStyle w:val="4AFC30399955400ABC70145ABD9C40C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F3"/>
    <w:rsid w:val="002202F3"/>
    <w:rsid w:val="008A3369"/>
    <w:rsid w:val="00AA342D"/>
    <w:rsid w:val="00C45320"/>
    <w:rsid w:val="00D8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672888467C47138A091527FAAFDBA2">
    <w:name w:val="D3672888467C47138A091527FAAFDBA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8006618A0CA47C6A86539CB2844FD7D">
    <w:name w:val="78006618A0CA47C6A86539CB2844FD7D"/>
  </w:style>
  <w:style w:type="paragraph" w:customStyle="1" w:styleId="9B4449DABF5F4772916921113BE49220">
    <w:name w:val="9B4449DABF5F4772916921113BE49220"/>
  </w:style>
  <w:style w:type="paragraph" w:customStyle="1" w:styleId="71E4FEE0305B4931BBA59D1AC48B682A">
    <w:name w:val="71E4FEE0305B4931BBA59D1AC48B682A"/>
  </w:style>
  <w:style w:type="paragraph" w:customStyle="1" w:styleId="9141D94433C74C08A2810D21A2C97A4B">
    <w:name w:val="9141D94433C74C08A2810D21A2C97A4B"/>
  </w:style>
  <w:style w:type="paragraph" w:customStyle="1" w:styleId="FF3C691A9E06495AADD698AE7DF674A9">
    <w:name w:val="FF3C691A9E06495AADD698AE7DF674A9"/>
  </w:style>
  <w:style w:type="paragraph" w:customStyle="1" w:styleId="BC2B0DFB5A074F6B84515D7A5D14B09F">
    <w:name w:val="BC2B0DFB5A074F6B84515D7A5D14B09F"/>
  </w:style>
  <w:style w:type="paragraph" w:customStyle="1" w:styleId="02EB0402F0904ED6A5EB4E405C9BE4D2">
    <w:name w:val="02EB0402F0904ED6A5EB4E405C9BE4D2"/>
  </w:style>
  <w:style w:type="paragraph" w:customStyle="1" w:styleId="03DBF635C3FE4D3D92B3DD3CF24645C7">
    <w:name w:val="03DBF635C3FE4D3D92B3DD3CF24645C7"/>
  </w:style>
  <w:style w:type="paragraph" w:customStyle="1" w:styleId="90DF83EC79924442B9C3F75F1C32C0F3">
    <w:name w:val="90DF83EC79924442B9C3F75F1C32C0F3"/>
  </w:style>
  <w:style w:type="paragraph" w:customStyle="1" w:styleId="ED06A68A3AC84FB893D12983F1979D24">
    <w:name w:val="ED06A68A3AC84FB893D12983F1979D24"/>
  </w:style>
  <w:style w:type="paragraph" w:customStyle="1" w:styleId="7BEF9CF0DCA146FC8FA677E9E97CDA37">
    <w:name w:val="7BEF9CF0DCA146FC8FA677E9E97CDA37"/>
  </w:style>
  <w:style w:type="paragraph" w:customStyle="1" w:styleId="204503020C8C4B398F13DC496C0E322C">
    <w:name w:val="204503020C8C4B398F13DC496C0E322C"/>
  </w:style>
  <w:style w:type="paragraph" w:customStyle="1" w:styleId="09D18AF9C89040239FFDAC6F05A3EE1F">
    <w:name w:val="09D18AF9C89040239FFDAC6F05A3EE1F"/>
  </w:style>
  <w:style w:type="paragraph" w:customStyle="1" w:styleId="08DC0319E145434CAC369905424ABE3C">
    <w:name w:val="08DC0319E145434CAC369905424ABE3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254CCF2DC9140ECA530D33B0BD8B6DE">
    <w:name w:val="9254CCF2DC9140ECA530D33B0BD8B6DE"/>
  </w:style>
  <w:style w:type="paragraph" w:customStyle="1" w:styleId="20EED8DEC98748619E48BCF71AB087F3">
    <w:name w:val="20EED8DEC98748619E48BCF71AB087F3"/>
  </w:style>
  <w:style w:type="paragraph" w:customStyle="1" w:styleId="9154955CD4574D4F826D37B3444A4E4B">
    <w:name w:val="9154955CD4574D4F826D37B3444A4E4B"/>
  </w:style>
  <w:style w:type="paragraph" w:customStyle="1" w:styleId="B81EACCC938F4FBB88D988B93C670298">
    <w:name w:val="B81EACCC938F4FBB88D988B93C670298"/>
  </w:style>
  <w:style w:type="paragraph" w:customStyle="1" w:styleId="6296610C2B684F28870A5CEDAA163A89">
    <w:name w:val="6296610C2B684F28870A5CEDAA163A89"/>
  </w:style>
  <w:style w:type="paragraph" w:customStyle="1" w:styleId="5C8633B7149243318F0BAD9431DCB357">
    <w:name w:val="5C8633B7149243318F0BAD9431DCB357"/>
  </w:style>
  <w:style w:type="paragraph" w:customStyle="1" w:styleId="C2D1468BE5C04EB19F0EEDA901421F58">
    <w:name w:val="C2D1468BE5C04EB19F0EEDA901421F58"/>
  </w:style>
  <w:style w:type="paragraph" w:customStyle="1" w:styleId="74AD4A0674F64476B6C89E1B653E061E">
    <w:name w:val="74AD4A0674F64476B6C89E1B653E061E"/>
  </w:style>
  <w:style w:type="paragraph" w:customStyle="1" w:styleId="9BCB61774C614D1899D533B52D78993C">
    <w:name w:val="9BCB61774C614D1899D533B52D78993C"/>
  </w:style>
  <w:style w:type="paragraph" w:customStyle="1" w:styleId="1510CFDB934C4B82B9DE5926B95B4161">
    <w:name w:val="1510CFDB934C4B82B9DE5926B95B4161"/>
  </w:style>
  <w:style w:type="paragraph" w:customStyle="1" w:styleId="A5FF1871CBBF4E98B689977FAD66870F">
    <w:name w:val="A5FF1871CBBF4E98B689977FAD66870F"/>
  </w:style>
  <w:style w:type="paragraph" w:customStyle="1" w:styleId="15880A75414940A6B81A285013C6B7F3">
    <w:name w:val="15880A75414940A6B81A285013C6B7F3"/>
  </w:style>
  <w:style w:type="paragraph" w:customStyle="1" w:styleId="B4B1F4A1D94F46DCA5E70FA06051719A">
    <w:name w:val="B4B1F4A1D94F46DCA5E70FA06051719A"/>
  </w:style>
  <w:style w:type="paragraph" w:customStyle="1" w:styleId="BB3F67A07571459EB43E9CC61AF8BC30">
    <w:name w:val="BB3F67A07571459EB43E9CC61AF8BC30"/>
  </w:style>
  <w:style w:type="paragraph" w:customStyle="1" w:styleId="1A5C1ED5BA594A48AB9DDEF8DBD6AA0D">
    <w:name w:val="1A5C1ED5BA594A48AB9DDEF8DBD6AA0D"/>
  </w:style>
  <w:style w:type="paragraph" w:customStyle="1" w:styleId="0CA930CCC6414865BDC7593B48F24100">
    <w:name w:val="0CA930CCC6414865BDC7593B48F24100"/>
  </w:style>
  <w:style w:type="paragraph" w:customStyle="1" w:styleId="4032B6218EC3468A9695FFC97EDF36EA">
    <w:name w:val="4032B6218EC3468A9695FFC97EDF36EA"/>
  </w:style>
  <w:style w:type="paragraph" w:customStyle="1" w:styleId="D53073684F194052A0348B86559E26D1">
    <w:name w:val="D53073684F194052A0348B86559E26D1"/>
  </w:style>
  <w:style w:type="paragraph" w:customStyle="1" w:styleId="E186001A19C04653A04FC1174579B2FA">
    <w:name w:val="E186001A19C04653A04FC1174579B2FA"/>
  </w:style>
  <w:style w:type="paragraph" w:customStyle="1" w:styleId="C40B74DFAEFE4BAA995B89C367E59488">
    <w:name w:val="C40B74DFAEFE4BAA995B89C367E59488"/>
  </w:style>
  <w:style w:type="paragraph" w:customStyle="1" w:styleId="C4D52788577D479AB7E11C21317A58B4">
    <w:name w:val="C4D52788577D479AB7E11C21317A58B4"/>
  </w:style>
  <w:style w:type="paragraph" w:customStyle="1" w:styleId="FC95ADDD0DE64F14B963DC3C55394241">
    <w:name w:val="FC95ADDD0DE64F14B963DC3C55394241"/>
  </w:style>
  <w:style w:type="paragraph" w:customStyle="1" w:styleId="60D7CC1550D74F58A0403A1028342451">
    <w:name w:val="60D7CC1550D74F58A0403A1028342451"/>
  </w:style>
  <w:style w:type="paragraph" w:customStyle="1" w:styleId="5B50DE58ED2F462FAB44CBD58E776883">
    <w:name w:val="5B50DE58ED2F462FAB44CBD58E776883"/>
  </w:style>
  <w:style w:type="paragraph" w:customStyle="1" w:styleId="DB760800E8424EBB85D1D3B61FCF2365">
    <w:name w:val="DB760800E8424EBB85D1D3B61FCF2365"/>
  </w:style>
  <w:style w:type="paragraph" w:customStyle="1" w:styleId="5E118FE2206B47A89AA0D8F2703FC47B">
    <w:name w:val="5E118FE2206B47A89AA0D8F2703FC47B"/>
  </w:style>
  <w:style w:type="paragraph" w:customStyle="1" w:styleId="653BD1DB20E1469C88D17556F18C3D8E">
    <w:name w:val="653BD1DB20E1469C88D17556F18C3D8E"/>
    <w:rsid w:val="002202F3"/>
  </w:style>
  <w:style w:type="paragraph" w:customStyle="1" w:styleId="70CFBD8E2BFB45E9A45B1EF462BD66EC">
    <w:name w:val="70CFBD8E2BFB45E9A45B1EF462BD66EC"/>
    <w:rsid w:val="002202F3"/>
  </w:style>
  <w:style w:type="paragraph" w:customStyle="1" w:styleId="1DDBCF7FA53146B78BAFAE8E40E25656">
    <w:name w:val="1DDBCF7FA53146B78BAFAE8E40E25656"/>
    <w:rsid w:val="002202F3"/>
  </w:style>
  <w:style w:type="paragraph" w:customStyle="1" w:styleId="4E09C6F4AB4A44169F3E850344E48C60">
    <w:name w:val="4E09C6F4AB4A44169F3E850344E48C60"/>
    <w:rsid w:val="002202F3"/>
  </w:style>
  <w:style w:type="paragraph" w:customStyle="1" w:styleId="D9248A644B764A5880561F1398D54D91">
    <w:name w:val="D9248A644B764A5880561F1398D54D91"/>
    <w:rsid w:val="002202F3"/>
  </w:style>
  <w:style w:type="paragraph" w:customStyle="1" w:styleId="CC55887AF8E7446EA1B4BCEDE0053FA0">
    <w:name w:val="CC55887AF8E7446EA1B4BCEDE0053FA0"/>
    <w:rsid w:val="002202F3"/>
  </w:style>
  <w:style w:type="paragraph" w:customStyle="1" w:styleId="4AFC30399955400ABC70145ABD9C40C0">
    <w:name w:val="4AFC30399955400ABC70145ABD9C40C0"/>
    <w:rsid w:val="00220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5357E-F107-43BD-8B6B-7EDC494B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Merru</dc:creator>
  <cp:keywords/>
  <dc:description/>
  <cp:lastModifiedBy>Merru</cp:lastModifiedBy>
  <cp:revision>25</cp:revision>
  <cp:lastPrinted>2019-11-11T16:18:00Z</cp:lastPrinted>
  <dcterms:created xsi:type="dcterms:W3CDTF">2019-11-10T19:34:00Z</dcterms:created>
  <dcterms:modified xsi:type="dcterms:W3CDTF">2019-11-11T16:22:00Z</dcterms:modified>
  <cp:category/>
</cp:coreProperties>
</file>