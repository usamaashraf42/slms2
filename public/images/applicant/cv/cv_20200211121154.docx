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896"/>
        <w:gridCol w:w="3744"/>
        <w:gridCol w:w="9"/>
      </w:tblGrid>
      <w:tr w:rsidR="007A0F44" w:rsidRPr="00565B06" w:rsidTr="000179D3">
        <w:trPr>
          <w:gridBefore w:val="1"/>
          <w:gridAfter w:val="1"/>
          <w:wBefore w:w="725" w:type="dxa"/>
          <w:wAfter w:w="9" w:type="dxa"/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0179D3" w:rsidP="000179D3">
            <w:pPr>
              <w:pStyle w:val="Subtitle"/>
            </w:pPr>
            <w:r>
              <w:t>Abdul basit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6B1EDB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7BA0D8661BE496E80173611F050313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0179D3">
                  <w:t>Cavalry Ground</w:t>
                </w:r>
                <w:r w:rsidR="003D32B8">
                  <w:t xml:space="preserve"> </w:t>
                </w:r>
                <w:r w:rsidR="000179D3">
                  <w:t xml:space="preserve"> Lahore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w14:anchorId="5EE91C3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6B1EDB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5483A562C88A400B946A1B781041C0C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0179D3">
                  <w:t>03464049685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w14:anchorId="3B3C10E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6B1EDB" w:rsidP="000179D3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93204323002C4B978BDC2B04125261C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EndPr/>
              <w:sdtContent>
                <w:r w:rsidR="000179D3">
                  <w:t>Abdul_basitbax@yahoo.com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w14:anchorId="4C2B0AA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>
              <w:t xml:space="preserve">  </w:t>
            </w:r>
          </w:p>
        </w:tc>
      </w:tr>
      <w:tr w:rsidR="000179D3" w:rsidRPr="00565B06" w:rsidTr="000179D3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:rsidR="000179D3" w:rsidRPr="00565B06" w:rsidRDefault="000179D3" w:rsidP="00A2474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CE89D70" wp14:editId="72ECABC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03E55A2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:rsidR="002C6049" w:rsidRPr="00565B06" w:rsidRDefault="006B1EDB" w:rsidP="00A2474D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728BA0A123446F5B84EA914684A9364"/>
                </w:placeholder>
                <w:temporary/>
                <w:showingPlcHdr/>
              </w:sdtPr>
              <w:sdtEndPr/>
              <w:sdtContent>
                <w:r w:rsidR="000179D3" w:rsidRPr="00565B06">
                  <w:t>Skills</w:t>
                </w:r>
              </w:sdtContent>
            </w:sdt>
          </w:p>
        </w:tc>
      </w:tr>
      <w:tr w:rsidR="002C6049" w:rsidRPr="00565B06" w:rsidTr="00DB0309">
        <w:tblPrEx>
          <w:tblCellMar>
            <w:bottom w:w="0" w:type="dxa"/>
          </w:tblCellMar>
        </w:tblPrEx>
        <w:trPr>
          <w:trHeight w:val="1917"/>
        </w:trPr>
        <w:tc>
          <w:tcPr>
            <w:tcW w:w="725" w:type="dxa"/>
            <w:tcMar>
              <w:right w:w="216" w:type="dxa"/>
            </w:tcMar>
            <w:vAlign w:val="bottom"/>
          </w:tcPr>
          <w:p w:rsidR="002C6049" w:rsidRPr="00565B06" w:rsidRDefault="002C6049" w:rsidP="002C6049">
            <w:pPr>
              <w:pStyle w:val="Icons"/>
              <w:jc w:val="left"/>
              <w:rPr>
                <w:noProof/>
              </w:rPr>
            </w:pPr>
            <w:r>
              <w:rPr>
                <w:noProof/>
              </w:rPr>
              <w:t xml:space="preserve">                   </w:t>
            </w:r>
          </w:p>
        </w:tc>
        <w:tc>
          <w:tcPr>
            <w:tcW w:w="8649" w:type="dxa"/>
            <w:gridSpan w:val="3"/>
          </w:tcPr>
          <w:p w:rsidR="006A4B9D" w:rsidRDefault="001103DF" w:rsidP="006A4B9D">
            <w:pPr>
              <w:pStyle w:val="Icons"/>
              <w:jc w:val="left"/>
              <w:rPr>
                <w:rFonts w:ascii="Calibri Light" w:hAnsi="Calibri Light" w:cstheme="minorHAnsi"/>
                <w:sz w:val="21"/>
                <w:szCs w:val="21"/>
                <w:lang w:val="en-GB"/>
              </w:rPr>
            </w:pPr>
            <w:r>
              <w:rPr>
                <w:rFonts w:ascii="Calibri Light" w:hAnsi="Calibri Light" w:cstheme="minorHAnsi"/>
                <w:sz w:val="21"/>
                <w:szCs w:val="21"/>
                <w:lang w:val="en-GB"/>
              </w:rPr>
              <w:t xml:space="preserve">Possess a clear and concise manner </w:t>
            </w:r>
            <w:r w:rsidR="00B8051A">
              <w:rPr>
                <w:rFonts w:ascii="Calibri Light" w:hAnsi="Calibri Light" w:cstheme="minorHAnsi"/>
                <w:sz w:val="21"/>
                <w:szCs w:val="21"/>
                <w:lang w:val="en-GB"/>
              </w:rPr>
              <w:t xml:space="preserve">of </w:t>
            </w:r>
            <w:r w:rsidR="00DB0309">
              <w:rPr>
                <w:rFonts w:ascii="Calibri Light" w:hAnsi="Calibri Light" w:cstheme="minorHAnsi"/>
                <w:sz w:val="21"/>
                <w:szCs w:val="21"/>
                <w:lang w:val="en-GB"/>
              </w:rPr>
              <w:t>convey</w:t>
            </w:r>
            <w:r w:rsidR="00B8051A">
              <w:rPr>
                <w:rFonts w:ascii="Calibri Light" w:hAnsi="Calibri Light" w:cstheme="minorHAnsi"/>
                <w:sz w:val="21"/>
                <w:szCs w:val="21"/>
                <w:lang w:val="en-GB"/>
              </w:rPr>
              <w:t>ing</w:t>
            </w:r>
            <w:r w:rsidR="00DB0309">
              <w:rPr>
                <w:rFonts w:ascii="Calibri Light" w:hAnsi="Calibri Light" w:cstheme="minorHAnsi"/>
                <w:sz w:val="21"/>
                <w:szCs w:val="21"/>
                <w:lang w:val="en-GB"/>
              </w:rPr>
              <w:t xml:space="preserve"> infor</w:t>
            </w:r>
            <w:r>
              <w:rPr>
                <w:rFonts w:ascii="Calibri Light" w:hAnsi="Calibri Light" w:cstheme="minorHAnsi"/>
                <w:sz w:val="21"/>
                <w:szCs w:val="21"/>
                <w:lang w:val="en-GB"/>
              </w:rPr>
              <w:t xml:space="preserve">mation to a number of audience.  </w:t>
            </w:r>
            <w:r w:rsidR="00484F59" w:rsidRPr="00DB0309">
              <w:rPr>
                <w:rFonts w:ascii="Calibri Light" w:hAnsi="Calibri Light" w:cstheme="minorHAnsi"/>
                <w:sz w:val="21"/>
                <w:szCs w:val="21"/>
                <w:lang w:val="en-GB"/>
              </w:rPr>
              <w:t>Hardworking individual with experience in delivering technical help including the detailed documentation of the projects</w:t>
            </w:r>
            <w:r w:rsidR="00DB0309" w:rsidRPr="00DB0309">
              <w:rPr>
                <w:rFonts w:ascii="Calibri Light" w:hAnsi="Calibri Light" w:cstheme="minorHAnsi"/>
                <w:sz w:val="21"/>
                <w:szCs w:val="21"/>
                <w:lang w:val="en-GB"/>
              </w:rPr>
              <w:t>.</w:t>
            </w:r>
            <w:r>
              <w:rPr>
                <w:rFonts w:ascii="Calibri Light" w:hAnsi="Calibri Light" w:cstheme="minorHAnsi"/>
                <w:sz w:val="21"/>
                <w:szCs w:val="21"/>
                <w:lang w:val="en-GB"/>
              </w:rPr>
              <w:t xml:space="preserve"> </w:t>
            </w:r>
            <w:r w:rsidR="006A4B9D">
              <w:rPr>
                <w:rFonts w:ascii="Calibri Light" w:hAnsi="Calibri Light" w:cstheme="minorHAnsi"/>
                <w:sz w:val="21"/>
                <w:szCs w:val="21"/>
                <w:lang w:val="en-GB"/>
              </w:rPr>
              <w:t>Excellent knowledge of importance of representi</w:t>
            </w:r>
            <w:r w:rsidR="00B8051A">
              <w:rPr>
                <w:rFonts w:ascii="Calibri Light" w:hAnsi="Calibri Light" w:cstheme="minorHAnsi"/>
                <w:sz w:val="21"/>
                <w:szCs w:val="21"/>
                <w:lang w:val="en-GB"/>
              </w:rPr>
              <w:t>ng the data.</w:t>
            </w:r>
            <w:r w:rsidR="006A4B9D">
              <w:rPr>
                <w:rFonts w:ascii="Calibri Light" w:hAnsi="Calibri Light" w:cstheme="minorHAnsi"/>
                <w:sz w:val="21"/>
                <w:szCs w:val="21"/>
                <w:lang w:val="en-GB"/>
              </w:rPr>
              <w:t xml:space="preserve"> Expertise Include:</w:t>
            </w:r>
          </w:p>
          <w:p w:rsidR="00471AEA" w:rsidRDefault="00471AEA" w:rsidP="006A4B9D">
            <w:pPr>
              <w:pStyle w:val="Icons"/>
              <w:jc w:val="left"/>
              <w:rPr>
                <w:rFonts w:ascii="Calibri Light" w:hAnsi="Calibri Light" w:cstheme="minorHAnsi"/>
                <w:sz w:val="21"/>
                <w:szCs w:val="21"/>
                <w:lang w:val="en-GB"/>
              </w:rPr>
            </w:pPr>
          </w:p>
          <w:tbl>
            <w:tblPr>
              <w:tblW w:w="1441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83"/>
              <w:gridCol w:w="2884"/>
              <w:gridCol w:w="2884"/>
              <w:gridCol w:w="2884"/>
              <w:gridCol w:w="2884"/>
            </w:tblGrid>
            <w:tr w:rsidR="00471AEA" w:rsidTr="00471AEA">
              <w:trPr>
                <w:jc w:val="center"/>
              </w:trPr>
              <w:tc>
                <w:tcPr>
                  <w:tcW w:w="1000" w:type="pct"/>
                </w:tcPr>
                <w:p w:rsidR="00471AEA" w:rsidRPr="006A4B9D" w:rsidRDefault="00471AEA" w:rsidP="00471AEA">
                  <w:pPr>
                    <w:rPr>
                      <w:rFonts w:cstheme="minorHAnsi"/>
                      <w:spacing w:val="-4"/>
                      <w:sz w:val="21"/>
                      <w:szCs w:val="21"/>
                      <w:lang w:val="en-GB"/>
                    </w:rPr>
                  </w:pPr>
                  <w:r>
                    <w:t xml:space="preserve">                         </w:t>
                  </w:r>
                </w:p>
              </w:tc>
              <w:tc>
                <w:tcPr>
                  <w:tcW w:w="1000" w:type="pct"/>
                </w:tcPr>
                <w:p w:rsidR="00471AEA" w:rsidRPr="008B62E5" w:rsidRDefault="00471AEA" w:rsidP="00471AEA"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val="right" w:pos="360"/>
                      <w:tab w:val="left" w:pos="11520"/>
                    </w:tabs>
                    <w:spacing w:line="264" w:lineRule="auto"/>
                    <w:rPr>
                      <w:rFonts w:asciiTheme="minorHAnsi" w:eastAsia="Dotum" w:hAnsiTheme="minorHAnsi" w:cstheme="minorHAnsi"/>
                      <w:sz w:val="21"/>
                      <w:szCs w:val="21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  <w:lang w:val="en-GB"/>
                    </w:rPr>
                    <w:t>HTML/CSS</w:t>
                  </w:r>
                </w:p>
              </w:tc>
              <w:tc>
                <w:tcPr>
                  <w:tcW w:w="1000" w:type="pct"/>
                </w:tcPr>
                <w:p w:rsidR="00471AEA" w:rsidRPr="008B62E5" w:rsidRDefault="00471AEA" w:rsidP="00471AEA"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val="right" w:pos="360"/>
                      <w:tab w:val="left" w:pos="11520"/>
                    </w:tabs>
                    <w:spacing w:line="264" w:lineRule="auto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  <w:t>Responsive Design</w:t>
                  </w:r>
                </w:p>
              </w:tc>
              <w:tc>
                <w:tcPr>
                  <w:tcW w:w="1000" w:type="pct"/>
                </w:tcPr>
                <w:p w:rsidR="00471AEA" w:rsidRPr="008E1769" w:rsidRDefault="008E1769" w:rsidP="008E1769"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val="right" w:pos="360"/>
                      <w:tab w:val="left" w:pos="11520"/>
                    </w:tabs>
                    <w:spacing w:line="264" w:lineRule="auto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  <w:t>Technical Writing</w:t>
                  </w:r>
                </w:p>
              </w:tc>
              <w:tc>
                <w:tcPr>
                  <w:tcW w:w="1000" w:type="pct"/>
                </w:tcPr>
                <w:p w:rsidR="00471AEA" w:rsidRPr="006A4B9D" w:rsidRDefault="00471AEA" w:rsidP="00471AEA">
                  <w:pPr>
                    <w:pStyle w:val="BodyText"/>
                    <w:tabs>
                      <w:tab w:val="right" w:pos="360"/>
                      <w:tab w:val="left" w:pos="11520"/>
                    </w:tabs>
                    <w:spacing w:line="264" w:lineRule="auto"/>
                    <w:ind w:left="432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</w:p>
              </w:tc>
            </w:tr>
            <w:tr w:rsidR="00471AEA" w:rsidTr="00471AEA">
              <w:trPr>
                <w:jc w:val="center"/>
              </w:trPr>
              <w:tc>
                <w:tcPr>
                  <w:tcW w:w="1000" w:type="pct"/>
                </w:tcPr>
                <w:p w:rsidR="00471AEA" w:rsidRPr="006A4B9D" w:rsidRDefault="00471AEA" w:rsidP="00471AEA">
                  <w:pPr>
                    <w:pStyle w:val="BodyText"/>
                    <w:tabs>
                      <w:tab w:val="right" w:pos="360"/>
                      <w:tab w:val="left" w:pos="11520"/>
                    </w:tabs>
                    <w:spacing w:line="264" w:lineRule="auto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</w:p>
              </w:tc>
              <w:tc>
                <w:tcPr>
                  <w:tcW w:w="1000" w:type="pct"/>
                </w:tcPr>
                <w:p w:rsidR="00471AEA" w:rsidRPr="008B62E5" w:rsidRDefault="007613F4" w:rsidP="00471AEA"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val="right" w:pos="360"/>
                      <w:tab w:val="left" w:pos="11520"/>
                    </w:tabs>
                    <w:spacing w:line="264" w:lineRule="auto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  <w:t>SQL</w:t>
                  </w:r>
                </w:p>
              </w:tc>
              <w:tc>
                <w:tcPr>
                  <w:tcW w:w="1000" w:type="pct"/>
                </w:tcPr>
                <w:p w:rsidR="00471AEA" w:rsidRPr="008B62E5" w:rsidRDefault="00471AEA" w:rsidP="00471AEA"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val="right" w:pos="360"/>
                      <w:tab w:val="left" w:pos="11520"/>
                    </w:tabs>
                    <w:spacing w:line="264" w:lineRule="auto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  <w:t>Web-Based Documentation</w:t>
                  </w:r>
                </w:p>
              </w:tc>
              <w:tc>
                <w:tcPr>
                  <w:tcW w:w="1000" w:type="pct"/>
                </w:tcPr>
                <w:p w:rsidR="00471AEA" w:rsidRPr="008B62E5" w:rsidRDefault="00471AEA" w:rsidP="00471AEA"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val="right" w:pos="360"/>
                      <w:tab w:val="left" w:pos="11520"/>
                    </w:tabs>
                    <w:spacing w:line="264" w:lineRule="auto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  <w:t>Microsoft Office</w:t>
                  </w:r>
                </w:p>
              </w:tc>
              <w:tc>
                <w:tcPr>
                  <w:tcW w:w="1000" w:type="pct"/>
                </w:tcPr>
                <w:p w:rsidR="00471AEA" w:rsidRPr="006A4B9D" w:rsidRDefault="00471AEA" w:rsidP="00471AEA">
                  <w:pPr>
                    <w:pStyle w:val="BodyText"/>
                    <w:tabs>
                      <w:tab w:val="right" w:pos="360"/>
                      <w:tab w:val="left" w:pos="11520"/>
                    </w:tabs>
                    <w:spacing w:line="264" w:lineRule="auto"/>
                    <w:ind w:left="432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</w:p>
              </w:tc>
            </w:tr>
            <w:tr w:rsidR="00471AEA" w:rsidTr="00471AEA">
              <w:trPr>
                <w:jc w:val="center"/>
              </w:trPr>
              <w:tc>
                <w:tcPr>
                  <w:tcW w:w="1000" w:type="pct"/>
                </w:tcPr>
                <w:p w:rsidR="00471AEA" w:rsidRPr="006A4B9D" w:rsidRDefault="00471AEA" w:rsidP="00471AEA">
                  <w:pPr>
                    <w:pStyle w:val="BodyText"/>
                    <w:tabs>
                      <w:tab w:val="right" w:pos="360"/>
                      <w:tab w:val="left" w:pos="11520"/>
                    </w:tabs>
                    <w:spacing w:line="264" w:lineRule="auto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</w:p>
              </w:tc>
              <w:tc>
                <w:tcPr>
                  <w:tcW w:w="1000" w:type="pct"/>
                </w:tcPr>
                <w:p w:rsidR="00471AEA" w:rsidRDefault="00471AEA" w:rsidP="00471AEA"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val="right" w:pos="360"/>
                      <w:tab w:val="left" w:pos="11520"/>
                    </w:tabs>
                    <w:spacing w:line="264" w:lineRule="auto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  <w:t>AJQUERY/JAVASCRIPT</w:t>
                  </w:r>
                </w:p>
                <w:p w:rsidR="00471AEA" w:rsidRPr="008B62E5" w:rsidRDefault="00471AEA" w:rsidP="00471AEA"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val="right" w:pos="360"/>
                      <w:tab w:val="left" w:pos="11520"/>
                    </w:tabs>
                    <w:spacing w:line="264" w:lineRule="auto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  <w:t>IT support</w:t>
                  </w:r>
                </w:p>
              </w:tc>
              <w:tc>
                <w:tcPr>
                  <w:tcW w:w="1000" w:type="pct"/>
                </w:tcPr>
                <w:p w:rsidR="00471AEA" w:rsidRDefault="00471AEA" w:rsidP="00471AEA"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val="right" w:pos="360"/>
                      <w:tab w:val="left" w:pos="11520"/>
                    </w:tabs>
                    <w:spacing w:line="264" w:lineRule="auto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  <w:t>Testing/Debugging</w:t>
                  </w:r>
                </w:p>
                <w:p w:rsidR="00471AEA" w:rsidRPr="008B62E5" w:rsidRDefault="00471AEA" w:rsidP="00471AEA"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val="right" w:pos="360"/>
                      <w:tab w:val="left" w:pos="11520"/>
                    </w:tabs>
                    <w:spacing w:line="264" w:lineRule="auto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  <w:t>Web Performance Tools</w:t>
                  </w:r>
                </w:p>
              </w:tc>
              <w:tc>
                <w:tcPr>
                  <w:tcW w:w="1000" w:type="pct"/>
                </w:tcPr>
                <w:p w:rsidR="00471AEA" w:rsidRDefault="00464FB6" w:rsidP="00471AEA"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val="right" w:pos="360"/>
                      <w:tab w:val="left" w:pos="11520"/>
                    </w:tabs>
                    <w:spacing w:line="264" w:lineRule="auto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  <w:t>OOP</w:t>
                  </w:r>
                </w:p>
                <w:p w:rsidR="007F7577" w:rsidRDefault="007613F4" w:rsidP="00471AEA"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val="right" w:pos="360"/>
                      <w:tab w:val="left" w:pos="11520"/>
                    </w:tabs>
                    <w:spacing w:line="264" w:lineRule="auto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  <w:t>PHP/Angular4</w:t>
                  </w:r>
                </w:p>
                <w:p w:rsidR="00471AEA" w:rsidRPr="008B62E5" w:rsidRDefault="00471AEA" w:rsidP="008E1769">
                  <w:pPr>
                    <w:pStyle w:val="BodyText"/>
                    <w:tabs>
                      <w:tab w:val="right" w:pos="360"/>
                      <w:tab w:val="left" w:pos="11520"/>
                    </w:tabs>
                    <w:spacing w:line="264" w:lineRule="auto"/>
                    <w:ind w:left="432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</w:p>
              </w:tc>
              <w:tc>
                <w:tcPr>
                  <w:tcW w:w="1000" w:type="pct"/>
                </w:tcPr>
                <w:p w:rsidR="00471AEA" w:rsidRPr="006A4B9D" w:rsidRDefault="00471AEA" w:rsidP="00471AEA">
                  <w:pPr>
                    <w:pStyle w:val="BodyText"/>
                    <w:tabs>
                      <w:tab w:val="right" w:pos="360"/>
                      <w:tab w:val="left" w:pos="11520"/>
                    </w:tabs>
                    <w:spacing w:line="264" w:lineRule="auto"/>
                    <w:ind w:left="432"/>
                    <w:rPr>
                      <w:rFonts w:asciiTheme="minorHAnsi" w:hAnsiTheme="minorHAnsi" w:cstheme="minorHAnsi"/>
                      <w:spacing w:val="-4"/>
                      <w:sz w:val="21"/>
                      <w:szCs w:val="21"/>
                      <w:lang w:val="en-GB"/>
                    </w:rPr>
                  </w:pPr>
                </w:p>
              </w:tc>
            </w:tr>
          </w:tbl>
          <w:p w:rsidR="006A4B9D" w:rsidRPr="002C6049" w:rsidRDefault="006A4B9D" w:rsidP="006A4B9D">
            <w:pPr>
              <w:pStyle w:val="Icons"/>
              <w:jc w:val="left"/>
            </w:pPr>
          </w:p>
        </w:tc>
      </w:tr>
    </w:tbl>
    <w:p w:rsidR="000179D3" w:rsidRPr="00565B06" w:rsidRDefault="000179D3" w:rsidP="00B6108F">
      <w:pPr>
        <w:pStyle w:val="Icons"/>
        <w:jc w:val="left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0179D3" w:rsidRPr="00565B06" w:rsidTr="00A2474D">
        <w:tc>
          <w:tcPr>
            <w:tcW w:w="720" w:type="dxa"/>
            <w:tcMar>
              <w:right w:w="216" w:type="dxa"/>
            </w:tcMar>
            <w:vAlign w:val="bottom"/>
          </w:tcPr>
          <w:p w:rsidR="000179D3" w:rsidRPr="00565B06" w:rsidRDefault="000179D3" w:rsidP="00A2474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F370280" wp14:editId="2C67CC88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54F6DE8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0179D3" w:rsidRPr="00565B06" w:rsidRDefault="000179D3" w:rsidP="00A2474D">
            <w:pPr>
              <w:pStyle w:val="Heading1"/>
              <w:outlineLvl w:val="0"/>
            </w:pPr>
            <w:r>
              <w:t xml:space="preserve">Professional </w:t>
            </w:r>
            <w:sdt>
              <w:sdtPr>
                <w:alias w:val="Education:"/>
                <w:tag w:val="Education:"/>
                <w:id w:val="-2131392780"/>
                <w:placeholder>
                  <w:docPart w:val="431C786AB363470FA1FBB8EB919F7F2A"/>
                </w:placeholder>
                <w:temporary/>
                <w:showingPlcHdr/>
              </w:sdtPr>
              <w:sdtEndPr/>
              <w:sdtContent>
                <w:r w:rsidRPr="00565B06">
                  <w:t>Experience</w:t>
                </w:r>
              </w:sdtContent>
            </w:sdt>
          </w:p>
        </w:tc>
      </w:tr>
    </w:tbl>
    <w:p w:rsidR="004648CD" w:rsidRDefault="0051135E" w:rsidP="000179D3">
      <w:pPr>
        <w:pStyle w:val="Heading2"/>
      </w:pPr>
      <w:r>
        <w:t xml:space="preserve">   </w:t>
      </w:r>
      <w:r>
        <w:tab/>
        <w:t xml:space="preserve">        </w:t>
      </w:r>
    </w:p>
    <w:p w:rsidR="004648CD" w:rsidRPr="00565B06" w:rsidRDefault="004648CD" w:rsidP="004648CD">
      <w:pPr>
        <w:pStyle w:val="Heading2"/>
      </w:pPr>
      <w:r>
        <w:t xml:space="preserve">   </w:t>
      </w:r>
      <w:r>
        <w:tab/>
        <w:t xml:space="preserve">        </w:t>
      </w:r>
      <w:r>
        <w:tab/>
      </w:r>
      <w:r>
        <w:tab/>
        <w:t>Python Developer</w:t>
      </w:r>
      <w:r w:rsidRPr="00565B06">
        <w:t xml:space="preserve"> | </w:t>
      </w:r>
      <w:proofErr w:type="spellStart"/>
      <w:r>
        <w:rPr>
          <w:rStyle w:val="Emphasis"/>
        </w:rPr>
        <w:t>BrainPlow</w:t>
      </w:r>
      <w:proofErr w:type="spellEnd"/>
    </w:p>
    <w:p w:rsidR="004648CD" w:rsidRDefault="004648CD" w:rsidP="004648CD">
      <w:pPr>
        <w:pStyle w:val="Heading3"/>
        <w:ind w:firstLine="720"/>
      </w:pPr>
      <w:r>
        <w:t xml:space="preserve"> </w:t>
      </w:r>
      <w:r>
        <w:tab/>
      </w:r>
      <w:r>
        <w:tab/>
        <w:t xml:space="preserve">                  July 2019</w:t>
      </w:r>
      <w:r w:rsidRPr="00565B06">
        <w:t xml:space="preserve"> –</w:t>
      </w:r>
      <w:r w:rsidR="00CE6423">
        <w:tab/>
        <w:t xml:space="preserve"> November 2019</w:t>
      </w:r>
    </w:p>
    <w:p w:rsidR="004648CD" w:rsidRDefault="00F06DCE" w:rsidP="00F06DCE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Working as a Web Scraper </w:t>
      </w:r>
      <w:proofErr w:type="gramStart"/>
      <w:r>
        <w:rPr>
          <w:rFonts w:ascii="Calibri" w:hAnsi="Calibri" w:cs="Calibri"/>
        </w:rPr>
        <w:t>In</w:t>
      </w:r>
      <w:proofErr w:type="gramEnd"/>
      <w:r>
        <w:rPr>
          <w:rFonts w:ascii="Calibri" w:hAnsi="Calibri" w:cs="Calibri"/>
        </w:rPr>
        <w:t xml:space="preserve"> Python. Targeted vendors were American based websites.</w:t>
      </w:r>
    </w:p>
    <w:p w:rsidR="00F06DCE" w:rsidRPr="003D32B8" w:rsidRDefault="00F06DCE" w:rsidP="00F06DCE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</w:p>
    <w:p w:rsidR="00F06DCE" w:rsidRDefault="00F06DCE" w:rsidP="00F06DCE">
      <w:pPr>
        <w:shd w:val="clear" w:color="auto" w:fill="FFFFFF"/>
        <w:autoSpaceDE w:val="0"/>
        <w:autoSpaceDN w:val="0"/>
        <w:adjustRightInd w:val="0"/>
        <w:spacing w:after="75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• Scraped Blocked Sites Using Proxies (Manual / Serv</w:t>
      </w:r>
      <w:bookmarkStart w:id="0" w:name="_GoBack"/>
      <w:bookmarkEnd w:id="0"/>
      <w:r>
        <w:rPr>
          <w:rFonts w:ascii="Calibri" w:hAnsi="Calibri" w:cs="Calibri"/>
        </w:rPr>
        <w:t>er)</w:t>
      </w:r>
    </w:p>
    <w:p w:rsidR="00F06DCE" w:rsidRDefault="00F06DCE" w:rsidP="00F06DCE">
      <w:pPr>
        <w:shd w:val="clear" w:color="auto" w:fill="FFFFFF"/>
        <w:autoSpaceDE w:val="0"/>
        <w:autoSpaceDN w:val="0"/>
        <w:adjustRightInd w:val="0"/>
        <w:spacing w:after="75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• Request methods Usage.</w:t>
      </w:r>
    </w:p>
    <w:p w:rsidR="004648CD" w:rsidRPr="00F06DCE" w:rsidRDefault="00F06DCE" w:rsidP="00F06DCE">
      <w:pPr>
        <w:shd w:val="clear" w:color="auto" w:fill="FFFFFF"/>
        <w:autoSpaceDE w:val="0"/>
        <w:autoSpaceDN w:val="0"/>
        <w:adjustRightInd w:val="0"/>
        <w:spacing w:after="75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• Proxy Sites Using Selenium (Drivers)</w:t>
      </w:r>
    </w:p>
    <w:p w:rsidR="004648CD" w:rsidRDefault="004648CD" w:rsidP="000179D3">
      <w:pPr>
        <w:pStyle w:val="Heading2"/>
      </w:pPr>
    </w:p>
    <w:p w:rsidR="000179D3" w:rsidRPr="00565B06" w:rsidRDefault="000179D3" w:rsidP="004648CD">
      <w:pPr>
        <w:pStyle w:val="Heading2"/>
        <w:ind w:left="720" w:firstLine="720"/>
      </w:pPr>
      <w:r>
        <w:t>Web Developer</w:t>
      </w:r>
      <w:r w:rsidRPr="00565B06">
        <w:t xml:space="preserve"> | </w:t>
      </w:r>
      <w:r>
        <w:rPr>
          <w:rStyle w:val="Emphasis"/>
        </w:rPr>
        <w:t>Parenthesis Group of Developers</w:t>
      </w:r>
    </w:p>
    <w:p w:rsidR="00DB327B" w:rsidRDefault="000179D3" w:rsidP="003D32B8">
      <w:pPr>
        <w:pStyle w:val="Heading3"/>
        <w:ind w:left="1440" w:firstLine="720"/>
      </w:pPr>
      <w:r>
        <w:t>September 2017</w:t>
      </w:r>
      <w:r w:rsidRPr="00565B06">
        <w:t xml:space="preserve"> –</w:t>
      </w:r>
      <w:r>
        <w:t xml:space="preserve">January </w:t>
      </w:r>
      <w:r w:rsidR="00DB327B">
        <w:t>2018</w:t>
      </w:r>
    </w:p>
    <w:p w:rsidR="003D32B8" w:rsidRPr="003D32B8" w:rsidRDefault="003D32B8" w:rsidP="003D32B8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Developing and designing website for Real Estate Agents and Property Dealers. Our main clients were foreigners. </w:t>
      </w:r>
    </w:p>
    <w:p w:rsidR="0051135E" w:rsidRPr="00565B06" w:rsidRDefault="0051135E" w:rsidP="000179D3">
      <w:pPr>
        <w:pStyle w:val="Heading3"/>
      </w:pPr>
    </w:p>
    <w:p w:rsidR="0051135E" w:rsidRDefault="0051135E" w:rsidP="00F06DCE">
      <w:pPr>
        <w:shd w:val="clear" w:color="auto" w:fill="FFFFFF"/>
        <w:autoSpaceDE w:val="0"/>
        <w:autoSpaceDN w:val="0"/>
        <w:adjustRightInd w:val="0"/>
        <w:spacing w:after="75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• Backend development </w:t>
      </w:r>
      <w:r w:rsidR="00F06DCE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Data display </w:t>
      </w:r>
      <w:r w:rsidR="006F747A">
        <w:rPr>
          <w:rFonts w:ascii="Calibri" w:hAnsi="Calibri" w:cs="Calibri"/>
        </w:rPr>
        <w:t xml:space="preserve">in </w:t>
      </w:r>
      <w:proofErr w:type="spellStart"/>
      <w:r w:rsidR="006F747A">
        <w:rPr>
          <w:rFonts w:ascii="Calibri" w:hAnsi="Calibri" w:cs="Calibri"/>
        </w:rPr>
        <w:t>header.php</w:t>
      </w:r>
      <w:proofErr w:type="spellEnd"/>
      <w:r w:rsidR="006F747A">
        <w:rPr>
          <w:rFonts w:ascii="Calibri" w:hAnsi="Calibri" w:cs="Calibri"/>
        </w:rPr>
        <w:t xml:space="preserve">, </w:t>
      </w:r>
      <w:proofErr w:type="spellStart"/>
      <w:r w:rsidR="006F747A">
        <w:rPr>
          <w:rFonts w:ascii="Calibri" w:hAnsi="Calibri" w:cs="Calibri"/>
        </w:rPr>
        <w:t>footer.php</w:t>
      </w:r>
      <w:proofErr w:type="spellEnd"/>
      <w:r w:rsidR="006F747A">
        <w:rPr>
          <w:rFonts w:ascii="Calibri" w:hAnsi="Calibri" w:cs="Calibri"/>
        </w:rPr>
        <w:t xml:space="preserve"> etc.)</w:t>
      </w:r>
    </w:p>
    <w:p w:rsidR="0051135E" w:rsidRDefault="0051135E" w:rsidP="0051135E">
      <w:pPr>
        <w:shd w:val="clear" w:color="auto" w:fill="FFFFFF"/>
        <w:autoSpaceDE w:val="0"/>
        <w:autoSpaceDN w:val="0"/>
        <w:adjustRightInd w:val="0"/>
        <w:spacing w:after="75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• Frontend development. </w:t>
      </w:r>
    </w:p>
    <w:p w:rsidR="0051135E" w:rsidRDefault="0051135E" w:rsidP="0051135E">
      <w:pPr>
        <w:shd w:val="clear" w:color="auto" w:fill="FFFFFF"/>
        <w:autoSpaceDE w:val="0"/>
        <w:autoSpaceDN w:val="0"/>
        <w:adjustRightInd w:val="0"/>
        <w:spacing w:after="75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• Analyzing client’s requirements and proposed feasible solutions. </w:t>
      </w:r>
    </w:p>
    <w:p w:rsidR="0051135E" w:rsidRDefault="0051135E" w:rsidP="0051135E">
      <w:pPr>
        <w:shd w:val="clear" w:color="auto" w:fill="FFFFFF"/>
        <w:autoSpaceDE w:val="0"/>
        <w:autoSpaceDN w:val="0"/>
        <w:adjustRightInd w:val="0"/>
        <w:spacing w:after="75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• Use Cases for website themes. </w:t>
      </w:r>
    </w:p>
    <w:p w:rsidR="0051135E" w:rsidRDefault="0051135E" w:rsidP="0051135E">
      <w:pPr>
        <w:autoSpaceDE w:val="0"/>
        <w:autoSpaceDN w:val="0"/>
        <w:adjustRightInd w:val="0"/>
        <w:spacing w:after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• Testing and debugging of newly created and existed websites.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6F747A" w:rsidRPr="00565B06" w:rsidTr="00471AEA">
        <w:tc>
          <w:tcPr>
            <w:tcW w:w="725" w:type="dxa"/>
            <w:tcMar>
              <w:right w:w="216" w:type="dxa"/>
            </w:tcMar>
            <w:vAlign w:val="bottom"/>
          </w:tcPr>
          <w:p w:rsidR="006F747A" w:rsidRPr="00565B06" w:rsidRDefault="006F747A" w:rsidP="00A2474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595A9A4" wp14:editId="2999B8B8">
                      <wp:extent cx="274320" cy="274320"/>
                      <wp:effectExtent l="0" t="0" r="0" b="0"/>
                      <wp:docPr id="2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567C3A4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I2rh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C7&#10;tRI2rhEAAAVkAAAOAAAAAAAAAAAAAAAAAC4CAABkcnMvZTJvRG9jLnhtbFBLAQItABQABgAIAAAA&#10;IQAYauyH2QAAAAMBAAAPAAAAAAAAAAAAAAAAAAgUAABkcnMvZG93bnJldi54bWxQSwUGAAAAAAQA&#10;BADzAAAAD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T48IA&#10;AADaAAAADwAAAGRycy9kb3ducmV2LnhtbESPT2sCMRTE7wW/Q3hCbzVrhSJbo4gg7MVS/4G9PTav&#10;m62blyVJNf32jSB4HGbmN8xskWwnLuRD61jBeFSAIK6dbrlRcNivX6YgQkTW2DkmBX8UYDEfPM2w&#10;1O7KW7rsYiMyhEOJCkyMfSllqA1ZDCPXE2fv23mLMUvfSO3xmuG2k69F8SYttpwXDPa0MlSfd79W&#10;weepStPJ0XuZvj5+NpvK9GezVep5mJbvICKl+Ajf25VWMIHb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NPjwgAAANo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O98IA&#10;AADaAAAADwAAAGRycy9kb3ducmV2LnhtbESPQWsCMRSE74X+h/CE3jSrrbasRimK0qurlh4fyXOz&#10;7eZl2URd++sbQehxmJlvmNmic7U4UxsqzwqGgwwEsfam4lLBfrfuv4EIEdlg7ZkUXCnAYv74MMPc&#10;+Atv6VzEUiQIhxwV2BibXMqgLTkMA98QJ+/oW4cxybaUpsVLgrtajrJsIh1WnBYsNrS0pH+Kk1Ow&#10;+vx6xtX3ptAa7X7sfw+vV7dW6qnXvU9BROrif/je/jAKXuB2Jd0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2873wgAAANoAAAAPAAAAAAAAAAAAAAAAAJgCAABkcnMvZG93&#10;bnJldi54bWxQSwUGAAAAAAQABAD1AAAAhwM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6F747A" w:rsidRPr="00565B06" w:rsidRDefault="00DB327B" w:rsidP="00DB327B">
            <w:pPr>
              <w:pStyle w:val="Heading1"/>
              <w:outlineLvl w:val="0"/>
            </w:pPr>
            <w:r>
              <w:t>Freelancing</w:t>
            </w:r>
            <w:r w:rsidR="006F747A">
              <w:t xml:space="preserve"> </w:t>
            </w:r>
            <w:sdt>
              <w:sdtPr>
                <w:alias w:val="Education:"/>
                <w:tag w:val="Education:"/>
                <w:id w:val="-953089031"/>
                <w:placeholder>
                  <w:docPart w:val="4E56B42C3C8540D0B18AEB34B3CEB930"/>
                </w:placeholder>
                <w:temporary/>
                <w:showingPlcHdr/>
              </w:sdtPr>
              <w:sdtEndPr/>
              <w:sdtContent>
                <w:r w:rsidR="006F747A" w:rsidRPr="00565B06">
                  <w:t>Experience</w:t>
                </w:r>
              </w:sdtContent>
            </w:sdt>
          </w:p>
        </w:tc>
      </w:tr>
    </w:tbl>
    <w:p w:rsidR="006F747A" w:rsidRDefault="006F747A" w:rsidP="006F747A">
      <w:pPr>
        <w:pStyle w:val="Heading2"/>
      </w:pPr>
      <w:r>
        <w:lastRenderedPageBreak/>
        <w:t xml:space="preserve">   </w:t>
      </w:r>
      <w:r>
        <w:tab/>
        <w:t xml:space="preserve">        </w:t>
      </w:r>
      <w:r w:rsidR="00DB327B">
        <w:t xml:space="preserve"> </w:t>
      </w:r>
      <w:r w:rsidR="003D32B8">
        <w:t xml:space="preserve">   </w:t>
      </w:r>
      <w:r w:rsidR="001217C7">
        <w:t>Web Development</w:t>
      </w:r>
      <w:r w:rsidR="00DB327B">
        <w:t xml:space="preserve"> |www.sidhantrade.com</w:t>
      </w:r>
    </w:p>
    <w:p w:rsidR="001F479C" w:rsidRPr="00565B06" w:rsidRDefault="001F479C" w:rsidP="001F479C">
      <w:pPr>
        <w:pStyle w:val="Heading3"/>
        <w:ind w:left="1440" w:firstLine="720"/>
      </w:pPr>
      <w:r>
        <w:t>OcToBer 2017</w:t>
      </w:r>
      <w:r w:rsidRPr="00565B06">
        <w:t xml:space="preserve"> –</w:t>
      </w:r>
      <w:r>
        <w:t>To DATE</w:t>
      </w:r>
    </w:p>
    <w:p w:rsidR="00DB327B" w:rsidRPr="002F1F2A" w:rsidRDefault="00DB327B" w:rsidP="00DB327B">
      <w:pPr>
        <w:pStyle w:val="NoSpacing"/>
      </w:pPr>
      <w:proofErr w:type="spellStart"/>
      <w:r>
        <w:t>SidhanTrade</w:t>
      </w:r>
      <w:proofErr w:type="spellEnd"/>
      <w:r>
        <w:t xml:space="preserve"> was an online shopping website that was developed for a local customer. It was a site related to the garments</w:t>
      </w:r>
      <w:proofErr w:type="gramStart"/>
      <w:r>
        <w:t>.</w:t>
      </w:r>
      <w:r w:rsidR="002C6049">
        <w:t>.</w:t>
      </w:r>
      <w:proofErr w:type="gramEnd"/>
      <w:r>
        <w:t xml:space="preserve"> </w:t>
      </w:r>
      <w:r w:rsidR="003D32B8">
        <w:t>The functionalities which were provided are</w:t>
      </w:r>
    </w:p>
    <w:p w:rsidR="00DB327B" w:rsidRDefault="00DB327B" w:rsidP="00DB327B">
      <w:pPr>
        <w:numPr>
          <w:ilvl w:val="0"/>
          <w:numId w:val="16"/>
        </w:numPr>
        <w:autoSpaceDE w:val="0"/>
        <w:autoSpaceDN w:val="0"/>
        <w:adjustRightInd w:val="0"/>
        <w:spacing w:before="120"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theme used was </w:t>
      </w:r>
      <w:r w:rsidRPr="00104158">
        <w:rPr>
          <w:rFonts w:ascii="Calibri" w:hAnsi="Calibri" w:cs="Calibri"/>
          <w:b/>
        </w:rPr>
        <w:t>FLATSOME</w:t>
      </w:r>
      <w:r>
        <w:rPr>
          <w:rFonts w:ascii="Calibri" w:hAnsi="Calibri" w:cs="Calibri"/>
        </w:rPr>
        <w:t xml:space="preserve">. Hosting and Domain was bought from </w:t>
      </w:r>
      <w:r w:rsidRPr="00104158">
        <w:rPr>
          <w:rFonts w:ascii="Calibri" w:hAnsi="Calibri" w:cs="Calibri"/>
          <w:b/>
        </w:rPr>
        <w:t>GODADDY</w:t>
      </w:r>
      <w:r>
        <w:rPr>
          <w:rFonts w:ascii="Calibri" w:hAnsi="Calibri" w:cs="Calibri"/>
        </w:rPr>
        <w:t>.</w:t>
      </w:r>
    </w:p>
    <w:p w:rsidR="00DB327B" w:rsidRDefault="00DB327B" w:rsidP="00DB327B">
      <w:pPr>
        <w:numPr>
          <w:ilvl w:val="0"/>
          <w:numId w:val="16"/>
        </w:numPr>
        <w:autoSpaceDE w:val="0"/>
        <w:autoSpaceDN w:val="0"/>
        <w:adjustRightInd w:val="0"/>
        <w:spacing w:before="120"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major functionality was to post the picture of products the site owner wants to.</w:t>
      </w:r>
    </w:p>
    <w:p w:rsidR="00DB327B" w:rsidRDefault="00DB327B" w:rsidP="00DB327B">
      <w:pPr>
        <w:numPr>
          <w:ilvl w:val="0"/>
          <w:numId w:val="16"/>
        </w:numPr>
        <w:autoSpaceDE w:val="0"/>
        <w:autoSpaceDN w:val="0"/>
        <w:adjustRightInd w:val="0"/>
        <w:spacing w:before="120"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Major CSS was performed on Menu-bar and contact-bar. Revolution Sliders was used for the carousels. Contact Form 7 was used and mailing address of the owner was provided so that he might be able to access all the mails sent by the visitors of the site.</w:t>
      </w:r>
    </w:p>
    <w:p w:rsidR="00DB327B" w:rsidRDefault="00DB327B" w:rsidP="00DB327B">
      <w:pPr>
        <w:numPr>
          <w:ilvl w:val="0"/>
          <w:numId w:val="16"/>
        </w:numPr>
        <w:autoSpaceDE w:val="0"/>
        <w:autoSpaceDN w:val="0"/>
        <w:adjustRightInd w:val="0"/>
        <w:spacing w:before="120"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site was simple as its main purpose was to provide the customers the idea of </w:t>
      </w:r>
      <w:proofErr w:type="gramStart"/>
      <w:r>
        <w:rPr>
          <w:rFonts w:ascii="Calibri" w:hAnsi="Calibri" w:cs="Calibri"/>
        </w:rPr>
        <w:t>products company</w:t>
      </w:r>
      <w:proofErr w:type="gramEnd"/>
      <w:r>
        <w:rPr>
          <w:rFonts w:ascii="Calibri" w:hAnsi="Calibri" w:cs="Calibri"/>
        </w:rPr>
        <w:t xml:space="preserve"> was to producing.</w:t>
      </w:r>
    </w:p>
    <w:p w:rsidR="006F747A" w:rsidRPr="00DB327B" w:rsidRDefault="006F747A" w:rsidP="006F747A">
      <w:pPr>
        <w:pStyle w:val="Heading3"/>
        <w:rPr>
          <w:sz w:val="22"/>
          <w:szCs w:val="22"/>
        </w:rPr>
      </w:pPr>
    </w:p>
    <w:p w:rsidR="00DB327B" w:rsidRDefault="00DB327B" w:rsidP="00DB327B">
      <w:pPr>
        <w:pStyle w:val="Heading2"/>
      </w:pPr>
      <w:r>
        <w:t xml:space="preserve">                 </w:t>
      </w:r>
    </w:p>
    <w:p w:rsidR="00DB327B" w:rsidRPr="00565B06" w:rsidRDefault="00DB327B" w:rsidP="00DB327B">
      <w:pPr>
        <w:pStyle w:val="Heading2"/>
      </w:pPr>
      <w:r>
        <w:t xml:space="preserve">                        </w:t>
      </w:r>
      <w:r w:rsidR="003D32B8">
        <w:t xml:space="preserve">     </w:t>
      </w:r>
      <w:r>
        <w:t xml:space="preserve"> </w:t>
      </w:r>
      <w:r w:rsidR="001217C7">
        <w:t>Web Development</w:t>
      </w:r>
      <w:r>
        <w:t xml:space="preserve"> |www.buildco.pk</w:t>
      </w:r>
    </w:p>
    <w:p w:rsidR="003D32B8" w:rsidRDefault="003D32B8" w:rsidP="003D32B8">
      <w:pPr>
        <w:autoSpaceDE w:val="0"/>
        <w:autoSpaceDN w:val="0"/>
        <w:adjustRightInd w:val="0"/>
        <w:spacing w:before="120"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site where buyers and suppliers will be able to find and complete their requirements.</w:t>
      </w:r>
    </w:p>
    <w:p w:rsidR="003D32B8" w:rsidRDefault="003D32B8" w:rsidP="003D32B8">
      <w:pPr>
        <w:numPr>
          <w:ilvl w:val="0"/>
          <w:numId w:val="17"/>
        </w:numPr>
        <w:autoSpaceDE w:val="0"/>
        <w:autoSpaceDN w:val="0"/>
        <w:adjustRightInd w:val="0"/>
        <w:spacing w:before="120"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theme used in it was </w:t>
      </w:r>
      <w:r w:rsidRPr="00104158">
        <w:rPr>
          <w:rFonts w:ascii="Calibri" w:hAnsi="Calibri" w:cs="Calibri"/>
          <w:b/>
        </w:rPr>
        <w:t>BETHEME</w:t>
      </w:r>
      <w:r>
        <w:rPr>
          <w:rFonts w:ascii="Calibri" w:hAnsi="Calibri" w:cs="Calibri"/>
        </w:rPr>
        <w:t xml:space="preserve">. Hosting and Domain was bought from </w:t>
      </w:r>
      <w:r w:rsidRPr="00104158">
        <w:rPr>
          <w:rFonts w:ascii="Calibri" w:hAnsi="Calibri" w:cs="Calibri"/>
          <w:b/>
        </w:rPr>
        <w:t>EASYHOST</w:t>
      </w:r>
      <w:r>
        <w:rPr>
          <w:rFonts w:ascii="Calibri" w:hAnsi="Calibri" w:cs="Calibri"/>
        </w:rPr>
        <w:t>.</w:t>
      </w:r>
    </w:p>
    <w:p w:rsidR="00D839C1" w:rsidRDefault="00D839C1" w:rsidP="00D839C1">
      <w:pPr>
        <w:numPr>
          <w:ilvl w:val="0"/>
          <w:numId w:val="17"/>
        </w:numPr>
        <w:autoSpaceDE w:val="0"/>
        <w:autoSpaceDN w:val="0"/>
        <w:adjustRightInd w:val="0"/>
        <w:spacing w:before="120"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Both the seller and buyer </w:t>
      </w:r>
      <w:r w:rsidR="00464FB6">
        <w:rPr>
          <w:rFonts w:ascii="Calibri" w:hAnsi="Calibri" w:cs="Calibri"/>
        </w:rPr>
        <w:t xml:space="preserve">can </w:t>
      </w:r>
      <w:r>
        <w:rPr>
          <w:rFonts w:ascii="Calibri" w:hAnsi="Calibri" w:cs="Calibri"/>
        </w:rPr>
        <w:t>register themselves.</w:t>
      </w:r>
    </w:p>
    <w:p w:rsidR="00D839C1" w:rsidRDefault="00D839C1" w:rsidP="00D839C1">
      <w:pPr>
        <w:numPr>
          <w:ilvl w:val="0"/>
          <w:numId w:val="17"/>
        </w:numPr>
        <w:autoSpaceDE w:val="0"/>
        <w:autoSpaceDN w:val="0"/>
        <w:adjustRightInd w:val="0"/>
        <w:spacing w:before="120"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</w:t>
      </w:r>
      <w:proofErr w:type="gramStart"/>
      <w:r>
        <w:rPr>
          <w:rFonts w:ascii="Calibri" w:hAnsi="Calibri" w:cs="Calibri"/>
        </w:rPr>
        <w:t>Signing</w:t>
      </w:r>
      <w:proofErr w:type="gramEnd"/>
      <w:r>
        <w:rPr>
          <w:rFonts w:ascii="Calibri" w:hAnsi="Calibri" w:cs="Calibri"/>
        </w:rPr>
        <w:t xml:space="preserve"> in to the account</w:t>
      </w:r>
      <w:r w:rsidR="00464FB6">
        <w:rPr>
          <w:rFonts w:ascii="Calibri" w:hAnsi="Calibri" w:cs="Calibri"/>
        </w:rPr>
        <w:t xml:space="preserve"> the user</w:t>
      </w:r>
      <w:r>
        <w:rPr>
          <w:rFonts w:ascii="Calibri" w:hAnsi="Calibri" w:cs="Calibri"/>
        </w:rPr>
        <w:t xml:space="preserve"> will be able to post and comments on the product they want to buy or sell.</w:t>
      </w:r>
    </w:p>
    <w:p w:rsidR="00D839C1" w:rsidRDefault="00D839C1" w:rsidP="00D839C1">
      <w:pPr>
        <w:numPr>
          <w:ilvl w:val="0"/>
          <w:numId w:val="17"/>
        </w:numPr>
        <w:autoSpaceDE w:val="0"/>
        <w:autoSpaceDN w:val="0"/>
        <w:adjustRightInd w:val="0"/>
        <w:spacing w:before="120"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Database will also be handle as registered and login customers requires to be dealt with.</w:t>
      </w:r>
    </w:p>
    <w:p w:rsidR="00D839C1" w:rsidRDefault="00D839C1" w:rsidP="00464FB6">
      <w:pPr>
        <w:autoSpaceDE w:val="0"/>
        <w:autoSpaceDN w:val="0"/>
        <w:adjustRightInd w:val="0"/>
        <w:spacing w:before="120" w:after="0"/>
        <w:ind w:left="1065"/>
        <w:jc w:val="both"/>
        <w:rPr>
          <w:rFonts w:ascii="Calibri" w:hAnsi="Calibri" w:cs="Calibri"/>
        </w:rPr>
      </w:pPr>
    </w:p>
    <w:p w:rsidR="00613E61" w:rsidRDefault="00613E61" w:rsidP="00613E61">
      <w:pPr>
        <w:autoSpaceDE w:val="0"/>
        <w:autoSpaceDN w:val="0"/>
        <w:adjustRightInd w:val="0"/>
        <w:spacing w:before="120" w:after="0"/>
        <w:ind w:left="705"/>
        <w:jc w:val="both"/>
        <w:rPr>
          <w:rFonts w:ascii="Calibri" w:hAnsi="Calibri" w:cs="Calibri"/>
        </w:rPr>
      </w:pPr>
    </w:p>
    <w:p w:rsidR="00DB327B" w:rsidRDefault="00DB327B" w:rsidP="006F747A">
      <w:pPr>
        <w:autoSpaceDE w:val="0"/>
        <w:autoSpaceDN w:val="0"/>
        <w:adjustRightInd w:val="0"/>
        <w:spacing w:after="0"/>
        <w:ind w:left="720"/>
        <w:jc w:val="both"/>
        <w:rPr>
          <w:rFonts w:ascii="Calibri" w:hAnsi="Calibri" w:cs="Calibri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385A4C"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EDC4DEE" wp14:editId="64A69D38">
                      <wp:extent cx="274320" cy="274320"/>
                      <wp:effectExtent l="0" t="0" r="11430" b="1143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0A1AEBD7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pB7ClQIZ&#10;AADOjwAADgAAAAAAAAAAAAAAAAAuAgAAZHJzL2Uyb0RvYy54bWxQSwECLQAUAAYACAAAACEAGGrs&#10;h9kAAAADAQAADwAAAAAAAAAAAAAAAABcGwAAZHJzL2Rvd25yZXYueG1sUEsFBgAAAAAEAAQA8wAA&#10;AGI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kxX78A&#10;AADbAAAADwAAAGRycy9kb3ducmV2LnhtbERPS2vCQBC+C/6HZQredFMPxaauIoKl9OYTchuy02ww&#10;Oxuyo8Z/7wpCb/PxPWe+7H2jrtTFOrCB90kGirgMtubKwGG/Gc9ARUG22AQmA3eKsFwMB3PMbbjx&#10;lq47qVQK4ZijASfS5lrH0pHHOAktceL+QudREuwqbTu8pXDf6GmWfWiPNacGhy2tHZXn3cUbkPJS&#10;0P0kh31zjGu2rvie/hbGjN761RcooV7+xS/3j03zP+H5SzpAL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TFfvwAAANs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color="#bfbfbf [24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c9b8A&#10;AADbAAAADwAAAGRycy9kb3ducmV2LnhtbERPPW/CMBDdK/EfrEPq1jh4oFWIQQgJqSspQ7sd8ZEE&#10;4nOw3ST99/VQqePT+y53s+3FSD50jjWsshwEce1Mx42G88fx5Q1EiMgGe8ek4YcC7LaLpxIL4yY+&#10;0VjFRqQQDgVqaGMcCilD3ZLFkLmBOHFX5y3GBH0jjccphdteqjxfS4sdp4YWBzq0VN+rb6vh1ld3&#10;zt3n1+X1cu5uyqtHE5XWz8t5vwERaY7/4j/3u9Gg0vr0Jf0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5Jz1vwAAANsAAAAPAAAAAAAAAAAAAAAAAJgCAABkcnMvZG93bnJl&#10;di54bWxQSwUGAAAAAAQABAD1AAAAhA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color="#bfbfbf [2412]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77B4D" w:rsidRPr="00565B06" w:rsidRDefault="006B1EDB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5B559A998C44282AE92DE0B5A9349E3"/>
                </w:placeholder>
                <w:temporary/>
                <w:showingPlcHdr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0179D3" w:rsidP="00B47E1E">
      <w:pPr>
        <w:pStyle w:val="Heading2"/>
      </w:pPr>
      <w:r>
        <w:t>Bachelors in Computer Science</w:t>
      </w:r>
      <w:r w:rsidR="007C0E0E" w:rsidRPr="00565B06">
        <w:t xml:space="preserve"> | </w:t>
      </w:r>
      <w:r>
        <w:rPr>
          <w:rStyle w:val="Emphasis"/>
        </w:rPr>
        <w:t>COMSATS UNIVERSITY</w:t>
      </w:r>
    </w:p>
    <w:p w:rsidR="007C0E0E" w:rsidRPr="00565B06" w:rsidRDefault="000179D3" w:rsidP="004F199F">
      <w:pPr>
        <w:pStyle w:val="Heading3"/>
      </w:pPr>
      <w:r>
        <w:t>September 2014</w:t>
      </w:r>
      <w:r w:rsidR="007C0E0E" w:rsidRPr="00565B06">
        <w:t xml:space="preserve"> – </w:t>
      </w:r>
      <w:r>
        <w:t>JuLY 2018</w:t>
      </w:r>
    </w:p>
    <w:p w:rsidR="000179D3" w:rsidRDefault="000179D3" w:rsidP="00B47E1E">
      <w:pPr>
        <w:pStyle w:val="Heading2"/>
      </w:pPr>
    </w:p>
    <w:p w:rsidR="007C0E0E" w:rsidRPr="00565B06" w:rsidRDefault="000179D3" w:rsidP="00B47E1E">
      <w:pPr>
        <w:pStyle w:val="Heading2"/>
      </w:pPr>
      <w:r>
        <w:t>Intermediate in Computer Science</w:t>
      </w:r>
      <w:r w:rsidR="007C0E0E" w:rsidRPr="00565B06">
        <w:t xml:space="preserve">| </w:t>
      </w:r>
      <w:r>
        <w:rPr>
          <w:rStyle w:val="Emphasis"/>
        </w:rPr>
        <w:t>LAHORE GARRISON UNIVERSITY</w:t>
      </w:r>
    </w:p>
    <w:p w:rsidR="005E088C" w:rsidRPr="00565B06" w:rsidRDefault="006F747A" w:rsidP="005E088C">
      <w:r>
        <w:t>S</w:t>
      </w:r>
      <w:r w:rsidR="000179D3">
        <w:t>EPTEMVER 2011</w:t>
      </w:r>
      <w:r w:rsidR="007C0E0E" w:rsidRPr="00565B06">
        <w:t xml:space="preserve"> –</w:t>
      </w:r>
      <w:r w:rsidR="000179D3">
        <w:t>MARCH 2013</w:t>
      </w:r>
    </w:p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179D3" w:rsidRPr="00565B06" w:rsidTr="00A24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179D3" w:rsidRPr="00565B06" w:rsidRDefault="000179D3" w:rsidP="00A2474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1C7D66A" wp14:editId="0A796226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73B5B0C6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179D3" w:rsidRPr="00565B06" w:rsidRDefault="005021F6" w:rsidP="005021F6">
            <w:pPr>
              <w:pStyle w:val="Heading1"/>
              <w:outlineLvl w:val="0"/>
            </w:pPr>
            <w:r w:rsidRPr="005021F6">
              <w:rPr>
                <w:b/>
              </w:rPr>
              <w:t>Key Projects</w:t>
            </w:r>
          </w:p>
        </w:tc>
      </w:tr>
    </w:tbl>
    <w:p w:rsidR="005A7A3F" w:rsidRDefault="005A7A3F" w:rsidP="00316CE4"/>
    <w:p w:rsidR="007A0F44" w:rsidRDefault="00360DB3" w:rsidP="00316CE4">
      <w:pPr>
        <w:rPr>
          <w:b/>
        </w:rPr>
      </w:pPr>
      <w:r>
        <w:t>Hotel Management System (</w:t>
      </w:r>
      <w:proofErr w:type="spellStart"/>
      <w:r>
        <w:t>OOP</w:t>
      </w:r>
      <w:proofErr w:type="gramStart"/>
      <w:r>
        <w:t>,Database</w:t>
      </w:r>
      <w:proofErr w:type="spellEnd"/>
      <w:proofErr w:type="gramEnd"/>
      <w:r>
        <w:t>)</w:t>
      </w:r>
      <w:r w:rsidR="005A7A3F">
        <w:t xml:space="preserve"> </w:t>
      </w:r>
      <w:r w:rsidR="005A7A3F" w:rsidRPr="005A7A3F">
        <w:rPr>
          <w:b/>
        </w:rPr>
        <w:t>|</w:t>
      </w:r>
      <w:r w:rsidR="005A7A3F">
        <w:rPr>
          <w:b/>
        </w:rPr>
        <w:t xml:space="preserve"> </w:t>
      </w:r>
      <w:r w:rsidR="005A7A3F">
        <w:t xml:space="preserve">Supposed Communication System (Networking) </w:t>
      </w:r>
      <w:r w:rsidR="005A7A3F" w:rsidRPr="005A7A3F">
        <w:rPr>
          <w:b/>
        </w:rPr>
        <w:t>|</w:t>
      </w:r>
      <w:r w:rsidR="005A7A3F">
        <w:rPr>
          <w:b/>
        </w:rPr>
        <w:t xml:space="preserve"> </w:t>
      </w:r>
      <w:r w:rsidR="005A7A3F">
        <w:t xml:space="preserve">Database Management Project for Wholesale Shops {Database} </w:t>
      </w:r>
      <w:r w:rsidR="005A7A3F" w:rsidRPr="005A7A3F">
        <w:rPr>
          <w:b/>
        </w:rPr>
        <w:t>|</w:t>
      </w:r>
      <w:r w:rsidR="005A7A3F">
        <w:t xml:space="preserve"> </w:t>
      </w:r>
      <w:proofErr w:type="spellStart"/>
      <w:r w:rsidR="005A7A3F">
        <w:t>PlayOn</w:t>
      </w:r>
      <w:proofErr w:type="spellEnd"/>
      <w:r w:rsidR="005A7A3F">
        <w:t xml:space="preserve"> (Web Technologies) </w:t>
      </w:r>
      <w:r w:rsidR="00471AEA" w:rsidRPr="00471AEA">
        <w:rPr>
          <w:b/>
        </w:rPr>
        <w:t>|</w:t>
      </w:r>
    </w:p>
    <w:p w:rsidR="00471AEA" w:rsidRPr="000D438F" w:rsidRDefault="00471AEA" w:rsidP="00316CE4">
      <w:r>
        <w:t>HBOOK (FYP/ Web Technologies/Technical working)</w:t>
      </w:r>
      <w:r w:rsidR="000D438F">
        <w:t xml:space="preserve"> </w:t>
      </w:r>
      <w:r w:rsidR="000D438F" w:rsidRPr="000D438F">
        <w:rPr>
          <w:b/>
        </w:rPr>
        <w:t>|</w:t>
      </w:r>
      <w:r w:rsidR="000D438F">
        <w:rPr>
          <w:b/>
        </w:rPr>
        <w:t xml:space="preserve"> </w:t>
      </w:r>
      <w:r w:rsidR="00360DB3">
        <w:t>Vegas Run (Computer Graphics/Unity 3d)</w:t>
      </w:r>
    </w:p>
    <w:sectPr w:rsidR="00471AEA" w:rsidRPr="000D438F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EDB" w:rsidRDefault="006B1EDB" w:rsidP="00F534FB">
      <w:pPr>
        <w:spacing w:after="0"/>
      </w:pPr>
      <w:r>
        <w:separator/>
      </w:r>
    </w:p>
  </w:endnote>
  <w:endnote w:type="continuationSeparator" w:id="0">
    <w:p w:rsidR="006B1EDB" w:rsidRDefault="006B1ED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4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EDB" w:rsidRDefault="006B1EDB" w:rsidP="00F534FB">
      <w:pPr>
        <w:spacing w:after="0"/>
      </w:pPr>
      <w:r>
        <w:separator/>
      </w:r>
    </w:p>
  </w:footnote>
  <w:footnote w:type="continuationSeparator" w:id="0">
    <w:p w:rsidR="006B1EDB" w:rsidRDefault="006B1ED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4B45B58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6CA7FF2"/>
    <w:multiLevelType w:val="hybridMultilevel"/>
    <w:tmpl w:val="6F1C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9644A"/>
    <w:multiLevelType w:val="hybridMultilevel"/>
    <w:tmpl w:val="91B0869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377E0E7B"/>
    <w:multiLevelType w:val="hybridMultilevel"/>
    <w:tmpl w:val="7160F0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>
    <w:nsid w:val="65814DDC"/>
    <w:multiLevelType w:val="hybridMultilevel"/>
    <w:tmpl w:val="4CD297D8"/>
    <w:lvl w:ilvl="0" w:tplc="B9DCDE02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6"/>
  </w:num>
  <w:num w:numId="17">
    <w:abstractNumId w:val="15"/>
  </w:num>
  <w:num w:numId="18">
    <w:abstractNumId w:val="12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9D3"/>
    <w:rsid w:val="00002750"/>
    <w:rsid w:val="00004D4E"/>
    <w:rsid w:val="00011895"/>
    <w:rsid w:val="00013818"/>
    <w:rsid w:val="000179D3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D438F"/>
    <w:rsid w:val="000D49E4"/>
    <w:rsid w:val="000E24AC"/>
    <w:rsid w:val="000E4A73"/>
    <w:rsid w:val="000F79EA"/>
    <w:rsid w:val="001103DF"/>
    <w:rsid w:val="001217C7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479C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B769F"/>
    <w:rsid w:val="002C6049"/>
    <w:rsid w:val="002F10E7"/>
    <w:rsid w:val="002F69E4"/>
    <w:rsid w:val="00300A98"/>
    <w:rsid w:val="0030724A"/>
    <w:rsid w:val="00316CE4"/>
    <w:rsid w:val="00320122"/>
    <w:rsid w:val="003217A4"/>
    <w:rsid w:val="00323C3F"/>
    <w:rsid w:val="003279A4"/>
    <w:rsid w:val="00337114"/>
    <w:rsid w:val="0035004C"/>
    <w:rsid w:val="003571C8"/>
    <w:rsid w:val="00360DB3"/>
    <w:rsid w:val="003814FE"/>
    <w:rsid w:val="00383057"/>
    <w:rsid w:val="00385A4C"/>
    <w:rsid w:val="0039703C"/>
    <w:rsid w:val="003974BB"/>
    <w:rsid w:val="003A091E"/>
    <w:rsid w:val="003D32B8"/>
    <w:rsid w:val="003D69C1"/>
    <w:rsid w:val="003E5D64"/>
    <w:rsid w:val="00403149"/>
    <w:rsid w:val="004037EF"/>
    <w:rsid w:val="00405BAD"/>
    <w:rsid w:val="004113D8"/>
    <w:rsid w:val="00416463"/>
    <w:rsid w:val="00423827"/>
    <w:rsid w:val="00437B8B"/>
    <w:rsid w:val="00446C40"/>
    <w:rsid w:val="004648CD"/>
    <w:rsid w:val="00464FB6"/>
    <w:rsid w:val="00465113"/>
    <w:rsid w:val="00467F3F"/>
    <w:rsid w:val="00471AEA"/>
    <w:rsid w:val="004727C2"/>
    <w:rsid w:val="00476144"/>
    <w:rsid w:val="00484F59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21F6"/>
    <w:rsid w:val="005106C0"/>
    <w:rsid w:val="0051135E"/>
    <w:rsid w:val="005247B7"/>
    <w:rsid w:val="005324B1"/>
    <w:rsid w:val="005372FA"/>
    <w:rsid w:val="00556337"/>
    <w:rsid w:val="005611C3"/>
    <w:rsid w:val="00562038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A7A3F"/>
    <w:rsid w:val="005B3D67"/>
    <w:rsid w:val="005B437C"/>
    <w:rsid w:val="005D0108"/>
    <w:rsid w:val="005E088C"/>
    <w:rsid w:val="005E6E43"/>
    <w:rsid w:val="005F4455"/>
    <w:rsid w:val="006104FF"/>
    <w:rsid w:val="00613E61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86926"/>
    <w:rsid w:val="0069300B"/>
    <w:rsid w:val="006A4B9D"/>
    <w:rsid w:val="006A4C72"/>
    <w:rsid w:val="006B1EDB"/>
    <w:rsid w:val="006D65F8"/>
    <w:rsid w:val="006E7B4E"/>
    <w:rsid w:val="006F4D23"/>
    <w:rsid w:val="006F747A"/>
    <w:rsid w:val="007175B9"/>
    <w:rsid w:val="007215A9"/>
    <w:rsid w:val="007253E8"/>
    <w:rsid w:val="00735140"/>
    <w:rsid w:val="0073645E"/>
    <w:rsid w:val="007366E5"/>
    <w:rsid w:val="00745196"/>
    <w:rsid w:val="00755346"/>
    <w:rsid w:val="007613F4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7F7577"/>
    <w:rsid w:val="008030EE"/>
    <w:rsid w:val="00812148"/>
    <w:rsid w:val="00814B43"/>
    <w:rsid w:val="00814FA5"/>
    <w:rsid w:val="008154C0"/>
    <w:rsid w:val="0083016A"/>
    <w:rsid w:val="00846AAE"/>
    <w:rsid w:val="00867081"/>
    <w:rsid w:val="008978E8"/>
    <w:rsid w:val="008A02C4"/>
    <w:rsid w:val="008A49A0"/>
    <w:rsid w:val="008A62C0"/>
    <w:rsid w:val="008A6538"/>
    <w:rsid w:val="008D4FC8"/>
    <w:rsid w:val="008D5A80"/>
    <w:rsid w:val="008E1769"/>
    <w:rsid w:val="008E5483"/>
    <w:rsid w:val="008F4532"/>
    <w:rsid w:val="00933CCA"/>
    <w:rsid w:val="0093795C"/>
    <w:rsid w:val="009411E8"/>
    <w:rsid w:val="0094671D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02D0A"/>
    <w:rsid w:val="00B112B1"/>
    <w:rsid w:val="00B1221A"/>
    <w:rsid w:val="00B204FE"/>
    <w:rsid w:val="00B25746"/>
    <w:rsid w:val="00B47E1E"/>
    <w:rsid w:val="00B54661"/>
    <w:rsid w:val="00B55487"/>
    <w:rsid w:val="00B6108F"/>
    <w:rsid w:val="00B763B5"/>
    <w:rsid w:val="00B8051A"/>
    <w:rsid w:val="00B90654"/>
    <w:rsid w:val="00B91175"/>
    <w:rsid w:val="00B9422B"/>
    <w:rsid w:val="00BA0D15"/>
    <w:rsid w:val="00BA71B3"/>
    <w:rsid w:val="00BB34BE"/>
    <w:rsid w:val="00BC0E1A"/>
    <w:rsid w:val="00BC1472"/>
    <w:rsid w:val="00BD2DD6"/>
    <w:rsid w:val="00BD55EE"/>
    <w:rsid w:val="00C0155C"/>
    <w:rsid w:val="00C273E9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E6423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0B97"/>
    <w:rsid w:val="00D839C1"/>
    <w:rsid w:val="00D83EA1"/>
    <w:rsid w:val="00D85CA4"/>
    <w:rsid w:val="00DB0309"/>
    <w:rsid w:val="00DB0B61"/>
    <w:rsid w:val="00DB1B12"/>
    <w:rsid w:val="00DB327B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45B0"/>
    <w:rsid w:val="00E97BD9"/>
    <w:rsid w:val="00EE0848"/>
    <w:rsid w:val="00F03B1E"/>
    <w:rsid w:val="00F03F2C"/>
    <w:rsid w:val="00F06DCE"/>
    <w:rsid w:val="00F1202D"/>
    <w:rsid w:val="00F217AB"/>
    <w:rsid w:val="00F277B3"/>
    <w:rsid w:val="00F35A06"/>
    <w:rsid w:val="00F435D3"/>
    <w:rsid w:val="00F46425"/>
    <w:rsid w:val="00F5078D"/>
    <w:rsid w:val="00F534FB"/>
    <w:rsid w:val="00F56CBB"/>
    <w:rsid w:val="00F56FFE"/>
    <w:rsid w:val="00F761E1"/>
    <w:rsid w:val="00F904FC"/>
    <w:rsid w:val="00F935BF"/>
    <w:rsid w:val="00F94EB5"/>
    <w:rsid w:val="00FA4359"/>
    <w:rsid w:val="00FA4C84"/>
    <w:rsid w:val="00FB0F18"/>
    <w:rsid w:val="00FC267D"/>
    <w:rsid w:val="00FC285E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Body Text" w:uiPriority="0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rsid w:val="00DB327B"/>
    <w:rPr>
      <w:rFonts w:cs="Times New Roman"/>
      <w:color w:val="886288" w:themeColor="hyperlink"/>
      <w:u w:val="single"/>
    </w:rPr>
  </w:style>
  <w:style w:type="paragraph" w:styleId="NoSpacing">
    <w:name w:val="No Spacing"/>
    <w:uiPriority w:val="1"/>
    <w:qFormat/>
    <w:rsid w:val="00DB327B"/>
    <w:pPr>
      <w:spacing w:after="0"/>
    </w:pPr>
    <w:rPr>
      <w:rFonts w:eastAsiaTheme="minorEastAsia" w:cs="Arial"/>
      <w:color w:val="auto"/>
    </w:rPr>
  </w:style>
  <w:style w:type="paragraph" w:styleId="BodyText">
    <w:name w:val="Body Text"/>
    <w:basedOn w:val="Normal"/>
    <w:link w:val="BodyTextChar"/>
    <w:unhideWhenUsed/>
    <w:rsid w:val="006A4B9D"/>
    <w:pPr>
      <w:spacing w:after="0"/>
      <w:jc w:val="both"/>
    </w:pPr>
    <w:rPr>
      <w:rFonts w:ascii="Book Antiqua" w:eastAsia="Times New Roman" w:hAnsi="Book Antiqua" w:cs="Times New Roman"/>
      <w:color w:val="auto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6A4B9D"/>
    <w:rPr>
      <w:rFonts w:ascii="Book Antiqua" w:eastAsia="Times New Roman" w:hAnsi="Book Antiqua" w:cs="Times New Roman"/>
      <w:color w:val="auto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Body Text" w:uiPriority="0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rsid w:val="00DB327B"/>
    <w:rPr>
      <w:rFonts w:cs="Times New Roman"/>
      <w:color w:val="886288" w:themeColor="hyperlink"/>
      <w:u w:val="single"/>
    </w:rPr>
  </w:style>
  <w:style w:type="paragraph" w:styleId="NoSpacing">
    <w:name w:val="No Spacing"/>
    <w:uiPriority w:val="1"/>
    <w:qFormat/>
    <w:rsid w:val="00DB327B"/>
    <w:pPr>
      <w:spacing w:after="0"/>
    </w:pPr>
    <w:rPr>
      <w:rFonts w:eastAsiaTheme="minorEastAsia" w:cs="Arial"/>
      <w:color w:val="auto"/>
    </w:rPr>
  </w:style>
  <w:style w:type="paragraph" w:styleId="BodyText">
    <w:name w:val="Body Text"/>
    <w:basedOn w:val="Normal"/>
    <w:link w:val="BodyTextChar"/>
    <w:unhideWhenUsed/>
    <w:rsid w:val="006A4B9D"/>
    <w:pPr>
      <w:spacing w:after="0"/>
      <w:jc w:val="both"/>
    </w:pPr>
    <w:rPr>
      <w:rFonts w:ascii="Book Antiqua" w:eastAsia="Times New Roman" w:hAnsi="Book Antiqua" w:cs="Times New Roman"/>
      <w:color w:val="auto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6A4B9D"/>
    <w:rPr>
      <w:rFonts w:ascii="Book Antiqua" w:eastAsia="Times New Roman" w:hAnsi="Book Antiqua" w:cs="Times New Roman"/>
      <w:color w:val="auto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basit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BA0D8661BE496E80173611F050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0374B-6C10-4115-8AA1-29E733593F2F}"/>
      </w:docPartPr>
      <w:docPartBody>
        <w:p w:rsidR="00141113" w:rsidRDefault="00563AC4">
          <w:pPr>
            <w:pStyle w:val="E7BA0D8661BE496E80173611F050313D"/>
          </w:pPr>
          <w:r w:rsidRPr="009D0878">
            <w:t>Address</w:t>
          </w:r>
        </w:p>
      </w:docPartBody>
    </w:docPart>
    <w:docPart>
      <w:docPartPr>
        <w:name w:val="5483A562C88A400B946A1B781041C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D14B-8273-425D-8720-54E785BF9666}"/>
      </w:docPartPr>
      <w:docPartBody>
        <w:p w:rsidR="00141113" w:rsidRDefault="00563AC4">
          <w:pPr>
            <w:pStyle w:val="5483A562C88A400B946A1B781041C0CC"/>
          </w:pPr>
          <w:r w:rsidRPr="009D0878">
            <w:t>Phone</w:t>
          </w:r>
        </w:p>
      </w:docPartBody>
    </w:docPart>
    <w:docPart>
      <w:docPartPr>
        <w:name w:val="93204323002C4B978BDC2B0412526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48B86-A9DA-434B-873E-E02DF5F67710}"/>
      </w:docPartPr>
      <w:docPartBody>
        <w:p w:rsidR="00141113" w:rsidRDefault="00563AC4">
          <w:pPr>
            <w:pStyle w:val="93204323002C4B978BDC2B04125261CD"/>
          </w:pPr>
          <w:r w:rsidRPr="009D0878">
            <w:t>Email</w:t>
          </w:r>
        </w:p>
      </w:docPartBody>
    </w:docPart>
    <w:docPart>
      <w:docPartPr>
        <w:name w:val="A5B559A998C44282AE92DE0B5A934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3D15-AB04-4306-890F-233FB963C27D}"/>
      </w:docPartPr>
      <w:docPartBody>
        <w:p w:rsidR="00141113" w:rsidRDefault="00563AC4">
          <w:pPr>
            <w:pStyle w:val="A5B559A998C44282AE92DE0B5A9349E3"/>
          </w:pPr>
          <w:r w:rsidRPr="00565B06">
            <w:t>Education</w:t>
          </w:r>
        </w:p>
      </w:docPartBody>
    </w:docPart>
    <w:docPart>
      <w:docPartPr>
        <w:name w:val="7728BA0A123446F5B84EA914684A9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C23F6-23A0-4ED8-90E8-A105C51065A9}"/>
      </w:docPartPr>
      <w:docPartBody>
        <w:p w:rsidR="00141113" w:rsidRDefault="00563AC4" w:rsidP="00563AC4">
          <w:pPr>
            <w:pStyle w:val="7728BA0A123446F5B84EA914684A9364"/>
          </w:pPr>
          <w:r w:rsidRPr="00565B06">
            <w:t>Skills</w:t>
          </w:r>
        </w:p>
      </w:docPartBody>
    </w:docPart>
    <w:docPart>
      <w:docPartPr>
        <w:name w:val="431C786AB363470FA1FBB8EB919F7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BB8DC-EA86-4924-B4A2-C6BDF3331343}"/>
      </w:docPartPr>
      <w:docPartBody>
        <w:p w:rsidR="00141113" w:rsidRDefault="00563AC4" w:rsidP="00563AC4">
          <w:pPr>
            <w:pStyle w:val="431C786AB363470FA1FBB8EB919F7F2A"/>
          </w:pPr>
          <w:r w:rsidRPr="00565B06">
            <w:t>Experience</w:t>
          </w:r>
        </w:p>
      </w:docPartBody>
    </w:docPart>
    <w:docPart>
      <w:docPartPr>
        <w:name w:val="4E56B42C3C8540D0B18AEB34B3CEB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E31FB-E4BB-4258-9BEB-32BF29D7B072}"/>
      </w:docPartPr>
      <w:docPartBody>
        <w:p w:rsidR="00141113" w:rsidRDefault="00563AC4" w:rsidP="00563AC4">
          <w:pPr>
            <w:pStyle w:val="4E56B42C3C8540D0B18AEB34B3CEB930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C4"/>
    <w:rsid w:val="000C5BBC"/>
    <w:rsid w:val="000D1D29"/>
    <w:rsid w:val="000F28E2"/>
    <w:rsid w:val="00141113"/>
    <w:rsid w:val="001E578F"/>
    <w:rsid w:val="00262CE1"/>
    <w:rsid w:val="003172BA"/>
    <w:rsid w:val="004F7D01"/>
    <w:rsid w:val="00563AC4"/>
    <w:rsid w:val="006C46DF"/>
    <w:rsid w:val="00C11BF0"/>
    <w:rsid w:val="00C4134B"/>
    <w:rsid w:val="00CA016A"/>
    <w:rsid w:val="00D87FF1"/>
    <w:rsid w:val="00E62BC1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975A0972164823B9AD5B99F6310CAF">
    <w:name w:val="B5975A0972164823B9AD5B99F6310CAF"/>
  </w:style>
  <w:style w:type="paragraph" w:customStyle="1" w:styleId="3622A5C3DCE24443BD13C83E3ADF121C">
    <w:name w:val="3622A5C3DCE24443BD13C83E3ADF121C"/>
  </w:style>
  <w:style w:type="paragraph" w:customStyle="1" w:styleId="E7BA0D8661BE496E80173611F050313D">
    <w:name w:val="E7BA0D8661BE496E80173611F050313D"/>
  </w:style>
  <w:style w:type="paragraph" w:customStyle="1" w:styleId="5483A562C88A400B946A1B781041C0CC">
    <w:name w:val="5483A562C88A400B946A1B781041C0CC"/>
  </w:style>
  <w:style w:type="paragraph" w:customStyle="1" w:styleId="93204323002C4B978BDC2B04125261CD">
    <w:name w:val="93204323002C4B978BDC2B04125261CD"/>
  </w:style>
  <w:style w:type="paragraph" w:customStyle="1" w:styleId="51869B1067644FAAAEF6DE588DD01BDB">
    <w:name w:val="51869B1067644FAAAEF6DE588DD01BDB"/>
  </w:style>
  <w:style w:type="paragraph" w:customStyle="1" w:styleId="5C09150632294B8887B811A190AA8C18">
    <w:name w:val="5C09150632294B8887B811A190AA8C18"/>
  </w:style>
  <w:style w:type="paragraph" w:customStyle="1" w:styleId="B9B399B3A74B4EBF9383A57C13A7D219">
    <w:name w:val="B9B399B3A74B4EBF9383A57C13A7D219"/>
  </w:style>
  <w:style w:type="paragraph" w:customStyle="1" w:styleId="A40E44F9FA9D46B389321F1A13079DAB">
    <w:name w:val="A40E44F9FA9D46B389321F1A13079DAB"/>
  </w:style>
  <w:style w:type="paragraph" w:customStyle="1" w:styleId="A5B559A998C44282AE92DE0B5A9349E3">
    <w:name w:val="A5B559A998C44282AE92DE0B5A9349E3"/>
  </w:style>
  <w:style w:type="paragraph" w:customStyle="1" w:styleId="AF577F3027ED4DAAAE9483B9989951B7">
    <w:name w:val="AF577F3027ED4DAAAE9483B9989951B7"/>
  </w:style>
  <w:style w:type="character" w:styleId="Emphasis">
    <w:name w:val="Emphasis"/>
    <w:basedOn w:val="DefaultParagraphFont"/>
    <w:uiPriority w:val="11"/>
    <w:qFormat/>
    <w:rPr>
      <w:b w:val="0"/>
      <w:iCs/>
      <w:color w:val="3071C3" w:themeColor="text2" w:themeTint="BF"/>
      <w:sz w:val="26"/>
    </w:rPr>
  </w:style>
  <w:style w:type="paragraph" w:customStyle="1" w:styleId="718F1143A60D4A94983CDF4D86B2BCDF">
    <w:name w:val="718F1143A60D4A94983CDF4D86B2BCDF"/>
  </w:style>
  <w:style w:type="paragraph" w:customStyle="1" w:styleId="1FE1C57D0F7C47D3AE0397F125E7CB75">
    <w:name w:val="1FE1C57D0F7C47D3AE0397F125E7CB75"/>
  </w:style>
  <w:style w:type="paragraph" w:customStyle="1" w:styleId="D18E69B5280649E1A3C84D7034443064">
    <w:name w:val="D18E69B5280649E1A3C84D7034443064"/>
  </w:style>
  <w:style w:type="paragraph" w:customStyle="1" w:styleId="7884B44A3FE24BB1BD1AEED0E43DEC01">
    <w:name w:val="7884B44A3FE24BB1BD1AEED0E43DEC01"/>
  </w:style>
  <w:style w:type="paragraph" w:customStyle="1" w:styleId="BB60DF4BE46F46AD8850CFDCAE64EBFA">
    <w:name w:val="BB60DF4BE46F46AD8850CFDCAE64EBFA"/>
  </w:style>
  <w:style w:type="paragraph" w:customStyle="1" w:styleId="0A1605A2ACA64DF2BCA75BE5B72773F9">
    <w:name w:val="0A1605A2ACA64DF2BCA75BE5B72773F9"/>
  </w:style>
  <w:style w:type="paragraph" w:customStyle="1" w:styleId="A9516E3A9195405EB2FA41C24646C52A">
    <w:name w:val="A9516E3A9195405EB2FA41C24646C52A"/>
  </w:style>
  <w:style w:type="paragraph" w:customStyle="1" w:styleId="71714ADB3FEF46EB827895CD0D76E211">
    <w:name w:val="71714ADB3FEF46EB827895CD0D76E211"/>
  </w:style>
  <w:style w:type="paragraph" w:customStyle="1" w:styleId="0CF7D504AF514E6D9D01B478AD8CC51E">
    <w:name w:val="0CF7D504AF514E6D9D01B478AD8CC51E"/>
  </w:style>
  <w:style w:type="paragraph" w:customStyle="1" w:styleId="DF72974182AE476F93938AE6302D6B32">
    <w:name w:val="DF72974182AE476F93938AE6302D6B32"/>
  </w:style>
  <w:style w:type="paragraph" w:customStyle="1" w:styleId="5138C522B1374A1B9ACFE1E3C9046A6E">
    <w:name w:val="5138C522B1374A1B9ACFE1E3C9046A6E"/>
  </w:style>
  <w:style w:type="paragraph" w:customStyle="1" w:styleId="E8F72633F6114CDCB06ED02F39BD0765">
    <w:name w:val="E8F72633F6114CDCB06ED02F39BD0765"/>
  </w:style>
  <w:style w:type="paragraph" w:customStyle="1" w:styleId="B3EB4D9DF66741C4B099940AC5EC4368">
    <w:name w:val="B3EB4D9DF66741C4B099940AC5EC4368"/>
  </w:style>
  <w:style w:type="paragraph" w:customStyle="1" w:styleId="B790F404320240AB9518589CA2C7C73D">
    <w:name w:val="B790F404320240AB9518589CA2C7C73D"/>
  </w:style>
  <w:style w:type="paragraph" w:customStyle="1" w:styleId="23008DE3B22840CEB1A1EB251ABA5E11">
    <w:name w:val="23008DE3B22840CEB1A1EB251ABA5E11"/>
  </w:style>
  <w:style w:type="paragraph" w:customStyle="1" w:styleId="76E1E34212F3493CBF649A0ED1AD6262">
    <w:name w:val="76E1E34212F3493CBF649A0ED1AD6262"/>
  </w:style>
  <w:style w:type="paragraph" w:customStyle="1" w:styleId="A9DA5EE13C8F427593DA00456FBD546B">
    <w:name w:val="A9DA5EE13C8F427593DA00456FBD546B"/>
  </w:style>
  <w:style w:type="paragraph" w:customStyle="1" w:styleId="A69798310EEE461A8C096058C54B8415">
    <w:name w:val="A69798310EEE461A8C096058C54B8415"/>
  </w:style>
  <w:style w:type="paragraph" w:customStyle="1" w:styleId="D23382BB1FF94E0FA5816240926C7598">
    <w:name w:val="D23382BB1FF94E0FA5816240926C7598"/>
  </w:style>
  <w:style w:type="paragraph" w:customStyle="1" w:styleId="B56E3F997E6B433AAE62312E77E5B7B4">
    <w:name w:val="B56E3F997E6B433AAE62312E77E5B7B4"/>
  </w:style>
  <w:style w:type="paragraph" w:customStyle="1" w:styleId="98CDB7DD415F4F7E99C21B35559CFF93">
    <w:name w:val="98CDB7DD415F4F7E99C21B35559CFF93"/>
  </w:style>
  <w:style w:type="paragraph" w:customStyle="1" w:styleId="7427CEF3791F49BD8EFCC273D4912EE1">
    <w:name w:val="7427CEF3791F49BD8EFCC273D4912EE1"/>
  </w:style>
  <w:style w:type="paragraph" w:customStyle="1" w:styleId="D8F75E02F92A444A9FF5D58BF7FA5055">
    <w:name w:val="D8F75E02F92A444A9FF5D58BF7FA5055"/>
  </w:style>
  <w:style w:type="paragraph" w:customStyle="1" w:styleId="B0A57C2546BE4D8CA39115E38FA517A8">
    <w:name w:val="B0A57C2546BE4D8CA39115E38FA517A8"/>
  </w:style>
  <w:style w:type="paragraph" w:customStyle="1" w:styleId="EE7D4C00FCFC4157A6BE8D3CF0CB0CAE">
    <w:name w:val="EE7D4C00FCFC4157A6BE8D3CF0CB0CAE"/>
  </w:style>
  <w:style w:type="paragraph" w:customStyle="1" w:styleId="6070312FD7CB4A088C2D2466EFFC7243">
    <w:name w:val="6070312FD7CB4A088C2D2466EFFC7243"/>
  </w:style>
  <w:style w:type="paragraph" w:customStyle="1" w:styleId="5948D5051F504581B95A1AF422682A04">
    <w:name w:val="5948D5051F504581B95A1AF422682A04"/>
  </w:style>
  <w:style w:type="paragraph" w:customStyle="1" w:styleId="5578EE32BA974D6986A2CD59FCA05BB3">
    <w:name w:val="5578EE32BA974D6986A2CD59FCA05BB3"/>
  </w:style>
  <w:style w:type="paragraph" w:customStyle="1" w:styleId="056DB7E0346F41A8A6EE1F4A3CC6EA3A">
    <w:name w:val="056DB7E0346F41A8A6EE1F4A3CC6EA3A"/>
    <w:rsid w:val="00563AC4"/>
  </w:style>
  <w:style w:type="paragraph" w:customStyle="1" w:styleId="D5FED7A1753849FB9F179E59D6520C34">
    <w:name w:val="D5FED7A1753849FB9F179E59D6520C34"/>
    <w:rsid w:val="00563AC4"/>
  </w:style>
  <w:style w:type="paragraph" w:customStyle="1" w:styleId="7728BA0A123446F5B84EA914684A9364">
    <w:name w:val="7728BA0A123446F5B84EA914684A9364"/>
    <w:rsid w:val="00563AC4"/>
  </w:style>
  <w:style w:type="paragraph" w:customStyle="1" w:styleId="DCBE8C35D5144A98BE74D3479C71D101">
    <w:name w:val="DCBE8C35D5144A98BE74D3479C71D101"/>
    <w:rsid w:val="00563AC4"/>
  </w:style>
  <w:style w:type="paragraph" w:customStyle="1" w:styleId="3639A548A643497480C684A075F19E9F">
    <w:name w:val="3639A548A643497480C684A075F19E9F"/>
    <w:rsid w:val="00563AC4"/>
  </w:style>
  <w:style w:type="paragraph" w:customStyle="1" w:styleId="F230A5378B214924B4F36261BE916F9E">
    <w:name w:val="F230A5378B214924B4F36261BE916F9E"/>
    <w:rsid w:val="00563AC4"/>
  </w:style>
  <w:style w:type="paragraph" w:customStyle="1" w:styleId="E36D56DA0FB849F7BC66688DEB5BA616">
    <w:name w:val="E36D56DA0FB849F7BC66688DEB5BA616"/>
    <w:rsid w:val="00563AC4"/>
  </w:style>
  <w:style w:type="paragraph" w:customStyle="1" w:styleId="DBBBE43C6A094A5F8F1163AD5935FC21">
    <w:name w:val="DBBBE43C6A094A5F8F1163AD5935FC21"/>
    <w:rsid w:val="00563AC4"/>
  </w:style>
  <w:style w:type="paragraph" w:customStyle="1" w:styleId="729E62BA58E1498280C18A53AF7C935F">
    <w:name w:val="729E62BA58E1498280C18A53AF7C935F"/>
    <w:rsid w:val="00563AC4"/>
  </w:style>
  <w:style w:type="paragraph" w:customStyle="1" w:styleId="431C786AB363470FA1FBB8EB919F7F2A">
    <w:name w:val="431C786AB363470FA1FBB8EB919F7F2A"/>
    <w:rsid w:val="00563AC4"/>
  </w:style>
  <w:style w:type="paragraph" w:customStyle="1" w:styleId="07A10F48F9E0443884ED6FD0A083F94C">
    <w:name w:val="07A10F48F9E0443884ED6FD0A083F94C"/>
    <w:rsid w:val="00563AC4"/>
  </w:style>
  <w:style w:type="paragraph" w:customStyle="1" w:styleId="4E56B42C3C8540D0B18AEB34B3CEB930">
    <w:name w:val="4E56B42C3C8540D0B18AEB34B3CEB930"/>
    <w:rsid w:val="00563A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975A0972164823B9AD5B99F6310CAF">
    <w:name w:val="B5975A0972164823B9AD5B99F6310CAF"/>
  </w:style>
  <w:style w:type="paragraph" w:customStyle="1" w:styleId="3622A5C3DCE24443BD13C83E3ADF121C">
    <w:name w:val="3622A5C3DCE24443BD13C83E3ADF121C"/>
  </w:style>
  <w:style w:type="paragraph" w:customStyle="1" w:styleId="E7BA0D8661BE496E80173611F050313D">
    <w:name w:val="E7BA0D8661BE496E80173611F050313D"/>
  </w:style>
  <w:style w:type="paragraph" w:customStyle="1" w:styleId="5483A562C88A400B946A1B781041C0CC">
    <w:name w:val="5483A562C88A400B946A1B781041C0CC"/>
  </w:style>
  <w:style w:type="paragraph" w:customStyle="1" w:styleId="93204323002C4B978BDC2B04125261CD">
    <w:name w:val="93204323002C4B978BDC2B04125261CD"/>
  </w:style>
  <w:style w:type="paragraph" w:customStyle="1" w:styleId="51869B1067644FAAAEF6DE588DD01BDB">
    <w:name w:val="51869B1067644FAAAEF6DE588DD01BDB"/>
  </w:style>
  <w:style w:type="paragraph" w:customStyle="1" w:styleId="5C09150632294B8887B811A190AA8C18">
    <w:name w:val="5C09150632294B8887B811A190AA8C18"/>
  </w:style>
  <w:style w:type="paragraph" w:customStyle="1" w:styleId="B9B399B3A74B4EBF9383A57C13A7D219">
    <w:name w:val="B9B399B3A74B4EBF9383A57C13A7D219"/>
  </w:style>
  <w:style w:type="paragraph" w:customStyle="1" w:styleId="A40E44F9FA9D46B389321F1A13079DAB">
    <w:name w:val="A40E44F9FA9D46B389321F1A13079DAB"/>
  </w:style>
  <w:style w:type="paragraph" w:customStyle="1" w:styleId="A5B559A998C44282AE92DE0B5A9349E3">
    <w:name w:val="A5B559A998C44282AE92DE0B5A9349E3"/>
  </w:style>
  <w:style w:type="paragraph" w:customStyle="1" w:styleId="AF577F3027ED4DAAAE9483B9989951B7">
    <w:name w:val="AF577F3027ED4DAAAE9483B9989951B7"/>
  </w:style>
  <w:style w:type="character" w:styleId="Emphasis">
    <w:name w:val="Emphasis"/>
    <w:basedOn w:val="DefaultParagraphFont"/>
    <w:uiPriority w:val="11"/>
    <w:qFormat/>
    <w:rPr>
      <w:b w:val="0"/>
      <w:iCs/>
      <w:color w:val="3071C3" w:themeColor="text2" w:themeTint="BF"/>
      <w:sz w:val="26"/>
    </w:rPr>
  </w:style>
  <w:style w:type="paragraph" w:customStyle="1" w:styleId="718F1143A60D4A94983CDF4D86B2BCDF">
    <w:name w:val="718F1143A60D4A94983CDF4D86B2BCDF"/>
  </w:style>
  <w:style w:type="paragraph" w:customStyle="1" w:styleId="1FE1C57D0F7C47D3AE0397F125E7CB75">
    <w:name w:val="1FE1C57D0F7C47D3AE0397F125E7CB75"/>
  </w:style>
  <w:style w:type="paragraph" w:customStyle="1" w:styleId="D18E69B5280649E1A3C84D7034443064">
    <w:name w:val="D18E69B5280649E1A3C84D7034443064"/>
  </w:style>
  <w:style w:type="paragraph" w:customStyle="1" w:styleId="7884B44A3FE24BB1BD1AEED0E43DEC01">
    <w:name w:val="7884B44A3FE24BB1BD1AEED0E43DEC01"/>
  </w:style>
  <w:style w:type="paragraph" w:customStyle="1" w:styleId="BB60DF4BE46F46AD8850CFDCAE64EBFA">
    <w:name w:val="BB60DF4BE46F46AD8850CFDCAE64EBFA"/>
  </w:style>
  <w:style w:type="paragraph" w:customStyle="1" w:styleId="0A1605A2ACA64DF2BCA75BE5B72773F9">
    <w:name w:val="0A1605A2ACA64DF2BCA75BE5B72773F9"/>
  </w:style>
  <w:style w:type="paragraph" w:customStyle="1" w:styleId="A9516E3A9195405EB2FA41C24646C52A">
    <w:name w:val="A9516E3A9195405EB2FA41C24646C52A"/>
  </w:style>
  <w:style w:type="paragraph" w:customStyle="1" w:styleId="71714ADB3FEF46EB827895CD0D76E211">
    <w:name w:val="71714ADB3FEF46EB827895CD0D76E211"/>
  </w:style>
  <w:style w:type="paragraph" w:customStyle="1" w:styleId="0CF7D504AF514E6D9D01B478AD8CC51E">
    <w:name w:val="0CF7D504AF514E6D9D01B478AD8CC51E"/>
  </w:style>
  <w:style w:type="paragraph" w:customStyle="1" w:styleId="DF72974182AE476F93938AE6302D6B32">
    <w:name w:val="DF72974182AE476F93938AE6302D6B32"/>
  </w:style>
  <w:style w:type="paragraph" w:customStyle="1" w:styleId="5138C522B1374A1B9ACFE1E3C9046A6E">
    <w:name w:val="5138C522B1374A1B9ACFE1E3C9046A6E"/>
  </w:style>
  <w:style w:type="paragraph" w:customStyle="1" w:styleId="E8F72633F6114CDCB06ED02F39BD0765">
    <w:name w:val="E8F72633F6114CDCB06ED02F39BD0765"/>
  </w:style>
  <w:style w:type="paragraph" w:customStyle="1" w:styleId="B3EB4D9DF66741C4B099940AC5EC4368">
    <w:name w:val="B3EB4D9DF66741C4B099940AC5EC4368"/>
  </w:style>
  <w:style w:type="paragraph" w:customStyle="1" w:styleId="B790F404320240AB9518589CA2C7C73D">
    <w:name w:val="B790F404320240AB9518589CA2C7C73D"/>
  </w:style>
  <w:style w:type="paragraph" w:customStyle="1" w:styleId="23008DE3B22840CEB1A1EB251ABA5E11">
    <w:name w:val="23008DE3B22840CEB1A1EB251ABA5E11"/>
  </w:style>
  <w:style w:type="paragraph" w:customStyle="1" w:styleId="76E1E34212F3493CBF649A0ED1AD6262">
    <w:name w:val="76E1E34212F3493CBF649A0ED1AD6262"/>
  </w:style>
  <w:style w:type="paragraph" w:customStyle="1" w:styleId="A9DA5EE13C8F427593DA00456FBD546B">
    <w:name w:val="A9DA5EE13C8F427593DA00456FBD546B"/>
  </w:style>
  <w:style w:type="paragraph" w:customStyle="1" w:styleId="A69798310EEE461A8C096058C54B8415">
    <w:name w:val="A69798310EEE461A8C096058C54B8415"/>
  </w:style>
  <w:style w:type="paragraph" w:customStyle="1" w:styleId="D23382BB1FF94E0FA5816240926C7598">
    <w:name w:val="D23382BB1FF94E0FA5816240926C7598"/>
  </w:style>
  <w:style w:type="paragraph" w:customStyle="1" w:styleId="B56E3F997E6B433AAE62312E77E5B7B4">
    <w:name w:val="B56E3F997E6B433AAE62312E77E5B7B4"/>
  </w:style>
  <w:style w:type="paragraph" w:customStyle="1" w:styleId="98CDB7DD415F4F7E99C21B35559CFF93">
    <w:name w:val="98CDB7DD415F4F7E99C21B35559CFF93"/>
  </w:style>
  <w:style w:type="paragraph" w:customStyle="1" w:styleId="7427CEF3791F49BD8EFCC273D4912EE1">
    <w:name w:val="7427CEF3791F49BD8EFCC273D4912EE1"/>
  </w:style>
  <w:style w:type="paragraph" w:customStyle="1" w:styleId="D8F75E02F92A444A9FF5D58BF7FA5055">
    <w:name w:val="D8F75E02F92A444A9FF5D58BF7FA5055"/>
  </w:style>
  <w:style w:type="paragraph" w:customStyle="1" w:styleId="B0A57C2546BE4D8CA39115E38FA517A8">
    <w:name w:val="B0A57C2546BE4D8CA39115E38FA517A8"/>
  </w:style>
  <w:style w:type="paragraph" w:customStyle="1" w:styleId="EE7D4C00FCFC4157A6BE8D3CF0CB0CAE">
    <w:name w:val="EE7D4C00FCFC4157A6BE8D3CF0CB0CAE"/>
  </w:style>
  <w:style w:type="paragraph" w:customStyle="1" w:styleId="6070312FD7CB4A088C2D2466EFFC7243">
    <w:name w:val="6070312FD7CB4A088C2D2466EFFC7243"/>
  </w:style>
  <w:style w:type="paragraph" w:customStyle="1" w:styleId="5948D5051F504581B95A1AF422682A04">
    <w:name w:val="5948D5051F504581B95A1AF422682A04"/>
  </w:style>
  <w:style w:type="paragraph" w:customStyle="1" w:styleId="5578EE32BA974D6986A2CD59FCA05BB3">
    <w:name w:val="5578EE32BA974D6986A2CD59FCA05BB3"/>
  </w:style>
  <w:style w:type="paragraph" w:customStyle="1" w:styleId="056DB7E0346F41A8A6EE1F4A3CC6EA3A">
    <w:name w:val="056DB7E0346F41A8A6EE1F4A3CC6EA3A"/>
    <w:rsid w:val="00563AC4"/>
  </w:style>
  <w:style w:type="paragraph" w:customStyle="1" w:styleId="D5FED7A1753849FB9F179E59D6520C34">
    <w:name w:val="D5FED7A1753849FB9F179E59D6520C34"/>
    <w:rsid w:val="00563AC4"/>
  </w:style>
  <w:style w:type="paragraph" w:customStyle="1" w:styleId="7728BA0A123446F5B84EA914684A9364">
    <w:name w:val="7728BA0A123446F5B84EA914684A9364"/>
    <w:rsid w:val="00563AC4"/>
  </w:style>
  <w:style w:type="paragraph" w:customStyle="1" w:styleId="DCBE8C35D5144A98BE74D3479C71D101">
    <w:name w:val="DCBE8C35D5144A98BE74D3479C71D101"/>
    <w:rsid w:val="00563AC4"/>
  </w:style>
  <w:style w:type="paragraph" w:customStyle="1" w:styleId="3639A548A643497480C684A075F19E9F">
    <w:name w:val="3639A548A643497480C684A075F19E9F"/>
    <w:rsid w:val="00563AC4"/>
  </w:style>
  <w:style w:type="paragraph" w:customStyle="1" w:styleId="F230A5378B214924B4F36261BE916F9E">
    <w:name w:val="F230A5378B214924B4F36261BE916F9E"/>
    <w:rsid w:val="00563AC4"/>
  </w:style>
  <w:style w:type="paragraph" w:customStyle="1" w:styleId="E36D56DA0FB849F7BC66688DEB5BA616">
    <w:name w:val="E36D56DA0FB849F7BC66688DEB5BA616"/>
    <w:rsid w:val="00563AC4"/>
  </w:style>
  <w:style w:type="paragraph" w:customStyle="1" w:styleId="DBBBE43C6A094A5F8F1163AD5935FC21">
    <w:name w:val="DBBBE43C6A094A5F8F1163AD5935FC21"/>
    <w:rsid w:val="00563AC4"/>
  </w:style>
  <w:style w:type="paragraph" w:customStyle="1" w:styleId="729E62BA58E1498280C18A53AF7C935F">
    <w:name w:val="729E62BA58E1498280C18A53AF7C935F"/>
    <w:rsid w:val="00563AC4"/>
  </w:style>
  <w:style w:type="paragraph" w:customStyle="1" w:styleId="431C786AB363470FA1FBB8EB919F7F2A">
    <w:name w:val="431C786AB363470FA1FBB8EB919F7F2A"/>
    <w:rsid w:val="00563AC4"/>
  </w:style>
  <w:style w:type="paragraph" w:customStyle="1" w:styleId="07A10F48F9E0443884ED6FD0A083F94C">
    <w:name w:val="07A10F48F9E0443884ED6FD0A083F94C"/>
    <w:rsid w:val="00563AC4"/>
  </w:style>
  <w:style w:type="paragraph" w:customStyle="1" w:styleId="4E56B42C3C8540D0B18AEB34B3CEB930">
    <w:name w:val="4E56B42C3C8540D0B18AEB34B3CEB930"/>
    <w:rsid w:val="00563A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Cavalry Ground  Lahore</CompanyAddress>
  <CompanyPhone>03464049685</CompanyPhone>
  <CompanyFax/>
  <CompanyEmail>Abdul_basitbax@yahoo.com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2019-03-09T12:28:00Z</dcterms:created>
  <dcterms:modified xsi:type="dcterms:W3CDTF">2020-02-11T08:58:00Z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