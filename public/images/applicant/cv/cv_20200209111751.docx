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38B" w:rsidRPr="001938E7" w:rsidRDefault="00494948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-179705</wp:posOffset>
                </wp:positionH>
                <wp:positionV relativeFrom="paragraph">
                  <wp:posOffset>-485775</wp:posOffset>
                </wp:positionV>
                <wp:extent cx="6266180" cy="1057275"/>
                <wp:effectExtent l="10795" t="9525" r="9525" b="28575"/>
                <wp:wrapNone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6180" cy="1057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2038B" w:rsidRPr="00573CB4" w:rsidRDefault="00AF333B" w:rsidP="00D2038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573CB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AROOSA AFZAL</w:t>
                            </w:r>
                          </w:p>
                          <w:p w:rsidR="00D2038B" w:rsidRPr="00573CB4" w:rsidRDefault="00240A0B" w:rsidP="007E0177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House# 07,  Street# 3</w:t>
                            </w:r>
                            <w:r w:rsidR="00AF333B" w:rsidRPr="00573CB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Mohalla Dishad Park Shad </w:t>
                            </w:r>
                            <w:r w:rsidR="008600C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Bagh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="00AF333B" w:rsidRPr="00573CB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Lahore </w:t>
                            </w:r>
                          </w:p>
                          <w:p w:rsidR="00D2038B" w:rsidRPr="00573CB4" w:rsidRDefault="00AF333B" w:rsidP="007E0177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Mobile No: 0336 - 4255161</w:t>
                            </w:r>
                          </w:p>
                          <w:p w:rsidR="00D2038B" w:rsidRPr="00573CB4" w:rsidRDefault="00AF333B" w:rsidP="007E01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73CB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r w:rsidR="00427BCC" w:rsidRPr="00427BC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baroosa564@gmail.com</w:t>
                            </w:r>
                            <w:r w:rsidR="00427BC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4.15pt;margin-top:-38.25pt;width:493.4pt;height: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" fillcolor="white [3201]" strokecolor="#c2d69b [1942]" strokeweight="1pt">
                <v:fill color2="#d6e3bc [1302]" focus="100%" type="gradient"/>
                <v:shadow on="t" color="#4e6128 [1606]" opacity=".5" offset="1pt"/>
                <v:textbox>
                  <w:txbxContent>
                    <w:p w:rsidR="00D2038B" w:rsidRPr="00573CB4" w:rsidRDefault="00AF333B" w:rsidP="00D2038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573CB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40"/>
                          <w:szCs w:val="40"/>
                        </w:rPr>
                        <w:t>AROOSA AFZAL</w:t>
                      </w:r>
                    </w:p>
                    <w:p w:rsidR="00D2038B" w:rsidRPr="00573CB4" w:rsidRDefault="00240A0B" w:rsidP="007E0177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House# 07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,  Street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# 3</w:t>
                      </w:r>
                      <w:r w:rsidR="00AF333B" w:rsidRPr="00573CB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Mohalla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Dishad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Park Shad </w:t>
                      </w:r>
                      <w:proofErr w:type="spellStart"/>
                      <w:r w:rsidR="008600C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Bagh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="00AF333B" w:rsidRPr="00573CB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Lahore </w:t>
                      </w:r>
                    </w:p>
                    <w:p w:rsidR="00D2038B" w:rsidRPr="00573CB4" w:rsidRDefault="00AF333B" w:rsidP="007E0177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Mobile No: 0336 - 4255161</w:t>
                      </w:r>
                    </w:p>
                    <w:p w:rsidR="00D2038B" w:rsidRPr="00573CB4" w:rsidRDefault="00AF333B" w:rsidP="007E017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73CB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Email: </w:t>
                      </w:r>
                      <w:r w:rsidR="00427BCC" w:rsidRPr="00427BC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baroosa564@gmail.com</w:t>
                      </w:r>
                      <w:r w:rsidR="00427BC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D2038B" w:rsidRPr="001938E7" w:rsidRDefault="0064208E" w:rsidP="00D2038B">
      <w:pPr>
        <w:rPr>
          <w:rFonts w:ascii="Times New Roman" w:hAnsi="Times New Roman" w:cs="Times New Roman"/>
        </w:rPr>
      </w:pPr>
    </w:p>
    <w:p w:rsidR="00240A0B" w:rsidRDefault="00240A0B" w:rsidP="00D2038B">
      <w:pPr>
        <w:rPr>
          <w:rFonts w:ascii="Times New Roman" w:hAnsi="Times New Roman" w:cs="Times New Roman"/>
        </w:rPr>
      </w:pPr>
    </w:p>
    <w:p w:rsidR="00D2038B" w:rsidRPr="001938E7" w:rsidRDefault="00494948" w:rsidP="00D2038B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-189230</wp:posOffset>
                </wp:positionH>
                <wp:positionV relativeFrom="paragraph">
                  <wp:posOffset>40005</wp:posOffset>
                </wp:positionV>
                <wp:extent cx="6266180" cy="275590"/>
                <wp:effectExtent l="10795" t="11430" r="9525" b="8255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6180" cy="2755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38B" w:rsidRPr="007E0177" w:rsidRDefault="00AF333B" w:rsidP="00D2038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938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PERSONAL INFORMATION</w:t>
                            </w:r>
                            <w:r w:rsidRPr="007E017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:</w:t>
                            </w:r>
                          </w:p>
                          <w:p w:rsidR="00D2038B" w:rsidRPr="00D2038B" w:rsidRDefault="0064208E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2038B" w:rsidRPr="00D2038B" w:rsidRDefault="00AF333B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Gender: Female</w:t>
                            </w:r>
                          </w:p>
                          <w:p w:rsidR="00D2038B" w:rsidRPr="00D2038B" w:rsidRDefault="0064208E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2038B" w:rsidRPr="00D2038B" w:rsidRDefault="00AF333B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Date of Birth: February 24, 1994</w:t>
                            </w:r>
                          </w:p>
                          <w:p w:rsidR="00D2038B" w:rsidRPr="00D2038B" w:rsidRDefault="0064208E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2038B" w:rsidRPr="00D2038B" w:rsidRDefault="00AF333B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Age: 21</w:t>
                            </w:r>
                          </w:p>
                          <w:p w:rsidR="00D2038B" w:rsidRPr="00D2038B" w:rsidRDefault="0064208E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2038B" w:rsidRPr="00D2038B" w:rsidRDefault="00AF333B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Marital Status: Single</w:t>
                            </w:r>
                          </w:p>
                          <w:p w:rsidR="00D2038B" w:rsidRPr="00D2038B" w:rsidRDefault="0064208E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2038B" w:rsidRPr="00D2038B" w:rsidRDefault="00AF333B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Occupation: Fresh Graduate</w:t>
                            </w:r>
                          </w:p>
                          <w:p w:rsidR="00D2038B" w:rsidRPr="00D2038B" w:rsidRDefault="0064208E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D2038B" w:rsidRPr="00D2038B" w:rsidRDefault="00AF333B" w:rsidP="00D203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Interests: Reading, creative writing, swimming, volleyball, travel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ling, watching documentary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-14.9pt;margin-top:3.15pt;width:493.4pt;height:2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" fillcolor="#d6e3bc [1302]" strokecolor="#d6e3bc [1302]">
                <v:textbox>
                  <w:txbxContent>
                    <w:p w:rsidR="00D2038B" w:rsidRPr="007E0177" w:rsidRDefault="00AF333B" w:rsidP="00D2038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1938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PERSONAL INFORMATION</w:t>
                      </w:r>
                      <w:r w:rsidRPr="007E017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:</w:t>
                      </w:r>
                    </w:p>
                    <w:p w:rsidR="00D2038B" w:rsidRPr="00D2038B" w:rsidRDefault="00494948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D2038B" w:rsidRPr="00D2038B" w:rsidRDefault="00AF333B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Gender: Female</w:t>
                      </w:r>
                    </w:p>
                    <w:p w:rsidR="00D2038B" w:rsidRPr="00D2038B" w:rsidRDefault="00494948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D2038B" w:rsidRPr="00D2038B" w:rsidRDefault="00AF333B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Date of Birth: February 24, 1994</w:t>
                      </w:r>
                    </w:p>
                    <w:p w:rsidR="00D2038B" w:rsidRPr="00D2038B" w:rsidRDefault="00494948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D2038B" w:rsidRPr="00D2038B" w:rsidRDefault="00AF333B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Age: 21</w:t>
                      </w:r>
                    </w:p>
                    <w:p w:rsidR="00D2038B" w:rsidRPr="00D2038B" w:rsidRDefault="00494948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D2038B" w:rsidRPr="00D2038B" w:rsidRDefault="00AF333B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Marital Status: Single</w:t>
                      </w:r>
                    </w:p>
                    <w:p w:rsidR="00D2038B" w:rsidRPr="00D2038B" w:rsidRDefault="00494948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D2038B" w:rsidRPr="00D2038B" w:rsidRDefault="00AF333B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Occupation: Fresh Graduate</w:t>
                      </w:r>
                    </w:p>
                    <w:p w:rsidR="00D2038B" w:rsidRPr="00D2038B" w:rsidRDefault="00494948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D2038B" w:rsidRPr="00D2038B" w:rsidRDefault="00AF333B" w:rsidP="00D2038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Interests: Reading, creative writing, swimming, volleyball, travel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ling, watching documentary f</w:t>
                      </w:r>
                    </w:p>
                  </w:txbxContent>
                </v:textbox>
              </v:rect>
            </w:pict>
          </mc:Fallback>
        </mc:AlternateContent>
      </w:r>
    </w:p>
    <w:p w:rsidR="00A0623C" w:rsidRPr="001938E7" w:rsidRDefault="0064208E" w:rsidP="00D2038B">
      <w:pPr>
        <w:pStyle w:val="NoSpacing"/>
        <w:rPr>
          <w:rFonts w:ascii="Times New Roman" w:hAnsi="Times New Roman" w:cs="Times New Roman"/>
        </w:rPr>
      </w:pPr>
    </w:p>
    <w:p w:rsidR="003673D1" w:rsidRPr="007E0177" w:rsidRDefault="00AF333B" w:rsidP="007E0177">
      <w:pPr>
        <w:pStyle w:val="NoSpacing"/>
        <w:spacing w:line="276" w:lineRule="auto"/>
        <w:rPr>
          <w:rFonts w:ascii="Times New Roman" w:hAnsi="Times New Roman" w:cs="Times New Roman"/>
          <w:sz w:val="24"/>
          <w:szCs w:val="20"/>
        </w:rPr>
      </w:pPr>
      <w:r w:rsidRPr="001938E7">
        <w:rPr>
          <w:rFonts w:ascii="Times New Roman" w:hAnsi="Times New Roman" w:cs="Times New Roman"/>
          <w:b/>
          <w:sz w:val="24"/>
          <w:szCs w:val="20"/>
        </w:rPr>
        <w:t>Father’s Name</w:t>
      </w:r>
      <w:r>
        <w:rPr>
          <w:rFonts w:ascii="Times New Roman" w:hAnsi="Times New Roman" w:cs="Times New Roman"/>
          <w:b/>
          <w:sz w:val="24"/>
          <w:szCs w:val="20"/>
        </w:rPr>
        <w:t xml:space="preserve">   </w:t>
      </w:r>
      <w:r w:rsidRPr="001938E7">
        <w:rPr>
          <w:rFonts w:ascii="Times New Roman" w:hAnsi="Times New Roman" w:cs="Times New Roman"/>
          <w:b/>
          <w:sz w:val="24"/>
          <w:szCs w:val="20"/>
        </w:rPr>
        <w:t xml:space="preserve">:   </w:t>
      </w:r>
      <w:r w:rsidRPr="007E0177">
        <w:rPr>
          <w:rFonts w:ascii="Times New Roman" w:hAnsi="Times New Roman" w:cs="Times New Roman"/>
          <w:sz w:val="24"/>
          <w:szCs w:val="20"/>
        </w:rPr>
        <w:t>Muhammad Afzal Butt</w:t>
      </w:r>
    </w:p>
    <w:p w:rsidR="003673D1" w:rsidRPr="001938E7" w:rsidRDefault="00AF333B" w:rsidP="007E0177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1938E7">
        <w:rPr>
          <w:rFonts w:ascii="Times New Roman" w:hAnsi="Times New Roman" w:cs="Times New Roman"/>
          <w:b/>
          <w:sz w:val="24"/>
          <w:szCs w:val="20"/>
        </w:rPr>
        <w:t xml:space="preserve">N.I.C No.        </w:t>
      </w:r>
      <w:r>
        <w:rPr>
          <w:rFonts w:ascii="Times New Roman" w:hAnsi="Times New Roman" w:cs="Times New Roman"/>
          <w:b/>
          <w:sz w:val="24"/>
          <w:szCs w:val="20"/>
        </w:rPr>
        <w:t xml:space="preserve">   </w:t>
      </w:r>
      <w:r w:rsidRPr="001938E7">
        <w:rPr>
          <w:rFonts w:ascii="Times New Roman" w:hAnsi="Times New Roman" w:cs="Times New Roman"/>
          <w:b/>
          <w:sz w:val="24"/>
          <w:szCs w:val="20"/>
        </w:rPr>
        <w:t xml:space="preserve"> :  </w:t>
      </w:r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7E0177">
        <w:rPr>
          <w:rFonts w:ascii="Times New Roman" w:hAnsi="Times New Roman" w:cs="Times New Roman"/>
          <w:sz w:val="24"/>
          <w:szCs w:val="20"/>
        </w:rPr>
        <w:t>35202-7375795-2</w:t>
      </w:r>
    </w:p>
    <w:p w:rsidR="00D2038B" w:rsidRPr="001938E7" w:rsidRDefault="00AF333B" w:rsidP="007E0177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1938E7">
        <w:rPr>
          <w:rFonts w:ascii="Times New Roman" w:hAnsi="Times New Roman" w:cs="Times New Roman"/>
          <w:b/>
          <w:sz w:val="24"/>
          <w:szCs w:val="20"/>
        </w:rPr>
        <w:t>Date of Birth</w:t>
      </w:r>
      <w:r>
        <w:rPr>
          <w:rFonts w:ascii="Times New Roman" w:hAnsi="Times New Roman" w:cs="Times New Roman"/>
          <w:b/>
          <w:sz w:val="24"/>
          <w:szCs w:val="20"/>
        </w:rPr>
        <w:t xml:space="preserve">      </w:t>
      </w:r>
      <w:r w:rsidRPr="001938E7">
        <w:rPr>
          <w:rFonts w:ascii="Times New Roman" w:hAnsi="Times New Roman" w:cs="Times New Roman"/>
          <w:b/>
          <w:sz w:val="24"/>
          <w:szCs w:val="20"/>
        </w:rPr>
        <w:t>:</w:t>
      </w:r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1938E7">
        <w:rPr>
          <w:rFonts w:ascii="Times New Roman" w:hAnsi="Times New Roman" w:cs="Times New Roman"/>
          <w:b/>
          <w:sz w:val="24"/>
          <w:szCs w:val="20"/>
        </w:rPr>
        <w:t xml:space="preserve"> </w:t>
      </w:r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7E0177">
        <w:rPr>
          <w:rFonts w:ascii="Times New Roman" w:hAnsi="Times New Roman" w:cs="Times New Roman"/>
          <w:sz w:val="24"/>
          <w:szCs w:val="20"/>
        </w:rPr>
        <w:t>July 26, 1992</w:t>
      </w:r>
    </w:p>
    <w:p w:rsidR="003673D1" w:rsidRPr="001938E7" w:rsidRDefault="00AF333B" w:rsidP="007E0177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1938E7">
        <w:rPr>
          <w:rFonts w:ascii="Times New Roman" w:hAnsi="Times New Roman" w:cs="Times New Roman"/>
          <w:b/>
          <w:sz w:val="24"/>
          <w:szCs w:val="20"/>
        </w:rPr>
        <w:t>Marital Status</w:t>
      </w:r>
      <w:r>
        <w:rPr>
          <w:rFonts w:ascii="Times New Roman" w:hAnsi="Times New Roman" w:cs="Times New Roman"/>
          <w:b/>
          <w:sz w:val="24"/>
          <w:szCs w:val="20"/>
        </w:rPr>
        <w:t xml:space="preserve">    </w:t>
      </w:r>
      <w:r w:rsidRPr="001938E7">
        <w:rPr>
          <w:rFonts w:ascii="Times New Roman" w:hAnsi="Times New Roman" w:cs="Times New Roman"/>
          <w:b/>
          <w:sz w:val="24"/>
          <w:szCs w:val="20"/>
        </w:rPr>
        <w:t xml:space="preserve">: </w:t>
      </w:r>
      <w:r>
        <w:rPr>
          <w:rFonts w:ascii="Times New Roman" w:hAnsi="Times New Roman" w:cs="Times New Roman"/>
          <w:b/>
          <w:sz w:val="24"/>
          <w:szCs w:val="20"/>
        </w:rPr>
        <w:t xml:space="preserve">  </w:t>
      </w:r>
      <w:r w:rsidRPr="007E0177">
        <w:rPr>
          <w:rFonts w:ascii="Times New Roman" w:hAnsi="Times New Roman" w:cs="Times New Roman"/>
          <w:sz w:val="24"/>
          <w:szCs w:val="20"/>
        </w:rPr>
        <w:t>Single</w:t>
      </w:r>
    </w:p>
    <w:p w:rsidR="003673D1" w:rsidRPr="001938E7" w:rsidRDefault="00AF333B" w:rsidP="007E0177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1938E7">
        <w:rPr>
          <w:rFonts w:ascii="Times New Roman" w:hAnsi="Times New Roman" w:cs="Times New Roman"/>
          <w:b/>
          <w:sz w:val="24"/>
          <w:szCs w:val="20"/>
        </w:rPr>
        <w:t>Domicile</w:t>
      </w:r>
      <w:r>
        <w:rPr>
          <w:rFonts w:ascii="Times New Roman" w:hAnsi="Times New Roman" w:cs="Times New Roman"/>
          <w:b/>
          <w:sz w:val="24"/>
          <w:szCs w:val="20"/>
        </w:rPr>
        <w:t xml:space="preserve">              </w:t>
      </w:r>
      <w:r w:rsidRPr="001938E7">
        <w:rPr>
          <w:rFonts w:ascii="Times New Roman" w:hAnsi="Times New Roman" w:cs="Times New Roman"/>
          <w:b/>
          <w:sz w:val="24"/>
          <w:szCs w:val="20"/>
        </w:rPr>
        <w:t xml:space="preserve">:  </w:t>
      </w:r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7E0177">
        <w:rPr>
          <w:rFonts w:ascii="Times New Roman" w:hAnsi="Times New Roman" w:cs="Times New Roman"/>
          <w:sz w:val="24"/>
          <w:szCs w:val="20"/>
        </w:rPr>
        <w:t>Lahore (Punjab)</w:t>
      </w:r>
    </w:p>
    <w:p w:rsidR="00A0623C" w:rsidRDefault="00AF333B" w:rsidP="007E0177">
      <w:pPr>
        <w:pStyle w:val="NoSpacing"/>
        <w:spacing w:line="276" w:lineRule="auto"/>
        <w:rPr>
          <w:rFonts w:ascii="Times New Roman" w:hAnsi="Times New Roman" w:cs="Times New Roman"/>
          <w:sz w:val="24"/>
          <w:szCs w:val="20"/>
        </w:rPr>
      </w:pPr>
      <w:r w:rsidRPr="001938E7">
        <w:rPr>
          <w:rFonts w:ascii="Times New Roman" w:hAnsi="Times New Roman" w:cs="Times New Roman"/>
          <w:b/>
          <w:sz w:val="24"/>
          <w:szCs w:val="20"/>
        </w:rPr>
        <w:t>Interests</w:t>
      </w:r>
      <w:r>
        <w:rPr>
          <w:rFonts w:ascii="Times New Roman" w:hAnsi="Times New Roman" w:cs="Times New Roman"/>
          <w:b/>
          <w:sz w:val="24"/>
          <w:szCs w:val="20"/>
        </w:rPr>
        <w:t xml:space="preserve">               </w:t>
      </w:r>
      <w:r w:rsidRPr="001938E7">
        <w:rPr>
          <w:rFonts w:ascii="Times New Roman" w:hAnsi="Times New Roman" w:cs="Times New Roman"/>
          <w:b/>
          <w:sz w:val="24"/>
          <w:szCs w:val="20"/>
        </w:rPr>
        <w:t xml:space="preserve">: </w:t>
      </w:r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7E0177">
        <w:rPr>
          <w:rFonts w:ascii="Times New Roman" w:hAnsi="Times New Roman" w:cs="Times New Roman"/>
          <w:sz w:val="24"/>
          <w:szCs w:val="20"/>
        </w:rPr>
        <w:t>Reading, watching documentary films</w:t>
      </w:r>
    </w:p>
    <w:p w:rsidR="007E0177" w:rsidRPr="007E0177" w:rsidRDefault="0064208E" w:rsidP="007E0177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</w:p>
    <w:p w:rsidR="00A0623C" w:rsidRPr="001938E7" w:rsidRDefault="00494948" w:rsidP="00A0623C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-189230</wp:posOffset>
                </wp:positionH>
                <wp:positionV relativeFrom="paragraph">
                  <wp:posOffset>90170</wp:posOffset>
                </wp:positionV>
                <wp:extent cx="6266180" cy="275590"/>
                <wp:effectExtent l="10795" t="13970" r="9525" b="5715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6180" cy="2755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23C" w:rsidRPr="007E0177" w:rsidRDefault="00AF333B" w:rsidP="00A0623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E017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CAREER OBJECTIVE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</w:p>
                          <w:p w:rsidR="00A0623C" w:rsidRPr="00D2038B" w:rsidRDefault="00AF333B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Gender: Female</w:t>
                            </w:r>
                          </w:p>
                          <w:p w:rsidR="00A0623C" w:rsidRPr="00D2038B" w:rsidRDefault="0064208E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623C" w:rsidRPr="00D2038B" w:rsidRDefault="00AF333B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Date of Birth: February 24, 1994</w:t>
                            </w:r>
                          </w:p>
                          <w:p w:rsidR="00A0623C" w:rsidRPr="00D2038B" w:rsidRDefault="0064208E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623C" w:rsidRPr="00D2038B" w:rsidRDefault="00AF333B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Age: 21</w:t>
                            </w:r>
                          </w:p>
                          <w:p w:rsidR="00A0623C" w:rsidRPr="00D2038B" w:rsidRDefault="0064208E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623C" w:rsidRPr="00D2038B" w:rsidRDefault="00AF333B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Marital Status: Single</w:t>
                            </w:r>
                          </w:p>
                          <w:p w:rsidR="00A0623C" w:rsidRPr="00D2038B" w:rsidRDefault="0064208E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623C" w:rsidRPr="00D2038B" w:rsidRDefault="00AF333B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Occupation: Fresh Graduate</w:t>
                            </w:r>
                          </w:p>
                          <w:p w:rsidR="00A0623C" w:rsidRPr="00D2038B" w:rsidRDefault="0064208E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623C" w:rsidRPr="00D2038B" w:rsidRDefault="00AF333B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Interests: Reading, creative writing, swimming, volleyball, travel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ling, watching documentary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margin-left:-14.9pt;margin-top:7.1pt;width:493.4pt;height:2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" fillcolor="#d6e3bc [1302]" strokecolor="#d6e3bc [1302]">
                <v:textbox>
                  <w:txbxContent>
                    <w:p w:rsidR="00A0623C" w:rsidRPr="007E0177" w:rsidRDefault="00AF333B" w:rsidP="00A0623C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7E017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CAREER OBJECTIVE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:</w:t>
                      </w:r>
                    </w:p>
                    <w:p w:rsidR="00A0623C" w:rsidRPr="00D2038B" w:rsidRDefault="00AF333B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Gender: Female</w:t>
                      </w:r>
                    </w:p>
                    <w:p w:rsidR="00A0623C" w:rsidRPr="00D2038B" w:rsidRDefault="00494948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623C" w:rsidRPr="00D2038B" w:rsidRDefault="00AF333B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Date of Birth: February 24, 1994</w:t>
                      </w:r>
                    </w:p>
                    <w:p w:rsidR="00A0623C" w:rsidRPr="00D2038B" w:rsidRDefault="00494948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623C" w:rsidRPr="00D2038B" w:rsidRDefault="00AF333B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Age: 21</w:t>
                      </w:r>
                    </w:p>
                    <w:p w:rsidR="00A0623C" w:rsidRPr="00D2038B" w:rsidRDefault="00494948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623C" w:rsidRPr="00D2038B" w:rsidRDefault="00AF333B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Marital Status: Single</w:t>
                      </w:r>
                    </w:p>
                    <w:p w:rsidR="00A0623C" w:rsidRPr="00D2038B" w:rsidRDefault="00494948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623C" w:rsidRPr="00D2038B" w:rsidRDefault="00AF333B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Occupation: Fresh Graduate</w:t>
                      </w:r>
                    </w:p>
                    <w:p w:rsidR="00A0623C" w:rsidRPr="00D2038B" w:rsidRDefault="00494948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623C" w:rsidRPr="00D2038B" w:rsidRDefault="00AF333B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Interests: Reading, creative writing, swimming, volleyball, travel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ling, watching documentary f</w:t>
                      </w:r>
                    </w:p>
                  </w:txbxContent>
                </v:textbox>
              </v:rect>
            </w:pict>
          </mc:Fallback>
        </mc:AlternateContent>
      </w:r>
    </w:p>
    <w:p w:rsidR="00A0623C" w:rsidRPr="001938E7" w:rsidRDefault="0064208E" w:rsidP="00A0623C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:rsidR="003673D1" w:rsidRPr="007E0177" w:rsidRDefault="00AF333B" w:rsidP="00A0623C">
      <w:pPr>
        <w:rPr>
          <w:rFonts w:ascii="Times New Roman" w:hAnsi="Times New Roman" w:cs="Times New Roman"/>
          <w:sz w:val="24"/>
        </w:rPr>
      </w:pPr>
      <w:r w:rsidRPr="007E0177">
        <w:rPr>
          <w:rFonts w:ascii="Times New Roman" w:hAnsi="Times New Roman" w:cs="Times New Roman"/>
          <w:sz w:val="24"/>
        </w:rPr>
        <w:t>To be a part of career oriented organization where my skills and abilities can be best utilized for accomplishing the mission and enhancing the universe standardized of the organization and where I can enhance my knowledge and experience.</w:t>
      </w:r>
    </w:p>
    <w:p w:rsidR="003673D1" w:rsidRPr="001938E7" w:rsidRDefault="00494948" w:rsidP="00A0623C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-189230</wp:posOffset>
                </wp:positionH>
                <wp:positionV relativeFrom="paragraph">
                  <wp:posOffset>186690</wp:posOffset>
                </wp:positionV>
                <wp:extent cx="6275705" cy="275590"/>
                <wp:effectExtent l="10795" t="5715" r="9525" b="13970"/>
                <wp:wrapNone/>
                <wp:docPr id="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5705" cy="2755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23C" w:rsidRPr="007E0177" w:rsidRDefault="00AF333B" w:rsidP="00A0623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E017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ACADEMIC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7E017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QUALIFICATIONS</w:t>
                            </w:r>
                          </w:p>
                          <w:p w:rsidR="00A0623C" w:rsidRPr="00D2038B" w:rsidRDefault="00AF333B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Gender: Female</w:t>
                            </w:r>
                          </w:p>
                          <w:p w:rsidR="00A0623C" w:rsidRPr="00D2038B" w:rsidRDefault="0064208E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623C" w:rsidRPr="00D2038B" w:rsidRDefault="00AF333B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Date of Birth: February 24, 1994</w:t>
                            </w:r>
                          </w:p>
                          <w:p w:rsidR="00A0623C" w:rsidRPr="00D2038B" w:rsidRDefault="0064208E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623C" w:rsidRPr="00D2038B" w:rsidRDefault="00AF333B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Age: 21</w:t>
                            </w:r>
                          </w:p>
                          <w:p w:rsidR="00A0623C" w:rsidRPr="00D2038B" w:rsidRDefault="0064208E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623C" w:rsidRPr="00D2038B" w:rsidRDefault="00AF333B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Marital Status: Single</w:t>
                            </w:r>
                          </w:p>
                          <w:p w:rsidR="00A0623C" w:rsidRPr="00D2038B" w:rsidRDefault="0064208E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623C" w:rsidRPr="00D2038B" w:rsidRDefault="00AF333B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Occupation: Fresh Graduate</w:t>
                            </w:r>
                          </w:p>
                          <w:p w:rsidR="00A0623C" w:rsidRPr="00D2038B" w:rsidRDefault="0064208E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623C" w:rsidRPr="00D2038B" w:rsidRDefault="00AF333B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Interests: Reading, creative writing, swimming, volleyball, travel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ling, watching documentary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9" style="position:absolute;margin-left:-14.9pt;margin-top:14.7pt;width:494.15pt;height:2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" fillcolor="#d6e3bc [1302]" strokecolor="#d6e3bc [1302]">
                <v:textbox>
                  <w:txbxContent>
                    <w:p w:rsidR="00A0623C" w:rsidRPr="007E0177" w:rsidRDefault="00AF333B" w:rsidP="00A0623C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7E017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ACADEMIC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7E017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QUALIFICATIONS</w:t>
                      </w:r>
                    </w:p>
                    <w:p w:rsidR="00A0623C" w:rsidRPr="00D2038B" w:rsidRDefault="00AF333B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Gender: Female</w:t>
                      </w:r>
                    </w:p>
                    <w:p w:rsidR="00A0623C" w:rsidRPr="00D2038B" w:rsidRDefault="00494948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623C" w:rsidRPr="00D2038B" w:rsidRDefault="00AF333B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Date of Birth: February 24, 1994</w:t>
                      </w:r>
                    </w:p>
                    <w:p w:rsidR="00A0623C" w:rsidRPr="00D2038B" w:rsidRDefault="00494948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623C" w:rsidRPr="00D2038B" w:rsidRDefault="00AF333B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Age: 21</w:t>
                      </w:r>
                    </w:p>
                    <w:p w:rsidR="00A0623C" w:rsidRPr="00D2038B" w:rsidRDefault="00494948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623C" w:rsidRPr="00D2038B" w:rsidRDefault="00AF333B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Marital Status: Single</w:t>
                      </w:r>
                    </w:p>
                    <w:p w:rsidR="00A0623C" w:rsidRPr="00D2038B" w:rsidRDefault="00494948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623C" w:rsidRPr="00D2038B" w:rsidRDefault="00AF333B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Occupation: Fresh Graduate</w:t>
                      </w:r>
                    </w:p>
                    <w:p w:rsidR="00A0623C" w:rsidRPr="00D2038B" w:rsidRDefault="00494948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623C" w:rsidRPr="00D2038B" w:rsidRDefault="00AF333B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Interests: Reading, creative writing, swimming, volleyball, travel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ling, watching documentary f</w:t>
                      </w:r>
                    </w:p>
                  </w:txbxContent>
                </v:textbox>
              </v:rect>
            </w:pict>
          </mc:Fallback>
        </mc:AlternateContent>
      </w:r>
    </w:p>
    <w:p w:rsidR="003673D1" w:rsidRPr="001938E7" w:rsidRDefault="0064208E" w:rsidP="00A0623C">
      <w:pPr>
        <w:rPr>
          <w:rFonts w:ascii="Times New Roman" w:hAnsi="Times New Roman" w:cs="Times New Roman"/>
        </w:rPr>
      </w:pPr>
    </w:p>
    <w:p w:rsidR="00A0623C" w:rsidRPr="007E0177" w:rsidRDefault="00AF333B" w:rsidP="007E017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E0177">
        <w:rPr>
          <w:rFonts w:ascii="Times New Roman" w:hAnsi="Times New Roman" w:cs="Times New Roman"/>
          <w:b/>
          <w:sz w:val="24"/>
          <w:szCs w:val="24"/>
        </w:rPr>
        <w:t xml:space="preserve">Level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Y</w:t>
      </w:r>
      <w:r w:rsidRPr="007E0177">
        <w:rPr>
          <w:rFonts w:ascii="Times New Roman" w:hAnsi="Times New Roman" w:cs="Times New Roman"/>
          <w:b/>
          <w:sz w:val="24"/>
          <w:szCs w:val="24"/>
        </w:rPr>
        <w:t xml:space="preserve">ear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7E0177">
        <w:rPr>
          <w:rFonts w:ascii="Times New Roman" w:hAnsi="Times New Roman" w:cs="Times New Roman"/>
          <w:b/>
          <w:sz w:val="24"/>
          <w:szCs w:val="24"/>
        </w:rPr>
        <w:t xml:space="preserve"> Division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I</w:t>
      </w:r>
      <w:r w:rsidRPr="007E0177">
        <w:rPr>
          <w:rFonts w:ascii="Times New Roman" w:hAnsi="Times New Roman" w:cs="Times New Roman"/>
          <w:b/>
          <w:sz w:val="24"/>
          <w:szCs w:val="24"/>
        </w:rPr>
        <w:t xml:space="preserve">nstitution </w:t>
      </w:r>
    </w:p>
    <w:p w:rsidR="00EB5691" w:rsidRPr="007E0177" w:rsidRDefault="00AF333B" w:rsidP="007E0177">
      <w:pPr>
        <w:spacing w:after="0"/>
        <w:rPr>
          <w:rFonts w:ascii="Times New Roman" w:hAnsi="Times New Roman" w:cs="Times New Roman"/>
          <w:sz w:val="24"/>
        </w:rPr>
      </w:pPr>
      <w:r w:rsidRPr="0015777D">
        <w:rPr>
          <w:rFonts w:ascii="Times New Roman" w:hAnsi="Times New Roman" w:cs="Times New Roman"/>
          <w:b/>
          <w:sz w:val="24"/>
        </w:rPr>
        <w:t xml:space="preserve">Matric </w:t>
      </w:r>
      <w:r w:rsidRPr="007E017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          </w:t>
      </w:r>
      <w:r w:rsidRPr="007E0177">
        <w:rPr>
          <w:rFonts w:ascii="Times New Roman" w:hAnsi="Times New Roman" w:cs="Times New Roman"/>
          <w:sz w:val="24"/>
        </w:rPr>
        <w:t>2008             1</w:t>
      </w:r>
      <w:r w:rsidRPr="007E0177">
        <w:rPr>
          <w:rFonts w:ascii="Times New Roman" w:hAnsi="Times New Roman" w:cs="Times New Roman"/>
          <w:sz w:val="24"/>
          <w:vertAlign w:val="superscript"/>
        </w:rPr>
        <w:t>st</w:t>
      </w:r>
      <w:r w:rsidRPr="007E0177">
        <w:rPr>
          <w:rFonts w:ascii="Times New Roman" w:hAnsi="Times New Roman" w:cs="Times New Roman"/>
          <w:sz w:val="24"/>
        </w:rPr>
        <w:t xml:space="preserve">                         </w:t>
      </w:r>
      <w:r>
        <w:rPr>
          <w:rFonts w:ascii="Times New Roman" w:hAnsi="Times New Roman" w:cs="Times New Roman"/>
          <w:sz w:val="24"/>
        </w:rPr>
        <w:t xml:space="preserve">    </w:t>
      </w:r>
      <w:r w:rsidRPr="007E0177">
        <w:rPr>
          <w:rFonts w:ascii="Times New Roman" w:hAnsi="Times New Roman" w:cs="Times New Roman"/>
          <w:sz w:val="24"/>
        </w:rPr>
        <w:t>Govt Girls High School Shad Bagh Lahore.</w:t>
      </w:r>
    </w:p>
    <w:p w:rsidR="00EB5691" w:rsidRPr="007E0177" w:rsidRDefault="00AF333B" w:rsidP="007E0177">
      <w:pPr>
        <w:spacing w:after="0"/>
        <w:rPr>
          <w:rFonts w:ascii="Times New Roman" w:hAnsi="Times New Roman" w:cs="Times New Roman"/>
          <w:sz w:val="24"/>
        </w:rPr>
      </w:pPr>
      <w:r w:rsidRPr="0015777D">
        <w:rPr>
          <w:rFonts w:ascii="Times New Roman" w:hAnsi="Times New Roman" w:cs="Times New Roman"/>
          <w:b/>
          <w:sz w:val="24"/>
        </w:rPr>
        <w:t xml:space="preserve">I.Com                     </w:t>
      </w:r>
      <w:r w:rsidRPr="007E0177">
        <w:rPr>
          <w:rFonts w:ascii="Times New Roman" w:hAnsi="Times New Roman" w:cs="Times New Roman"/>
          <w:sz w:val="24"/>
        </w:rPr>
        <w:t>2010             1</w:t>
      </w:r>
      <w:r w:rsidRPr="007E0177">
        <w:rPr>
          <w:rFonts w:ascii="Times New Roman" w:hAnsi="Times New Roman" w:cs="Times New Roman"/>
          <w:sz w:val="24"/>
          <w:vertAlign w:val="superscript"/>
        </w:rPr>
        <w:t>st</w:t>
      </w:r>
      <w:r w:rsidRPr="007E0177">
        <w:rPr>
          <w:rFonts w:ascii="Times New Roman" w:hAnsi="Times New Roman" w:cs="Times New Roman"/>
          <w:sz w:val="24"/>
        </w:rPr>
        <w:t xml:space="preserve">                         </w:t>
      </w:r>
      <w:r>
        <w:rPr>
          <w:rFonts w:ascii="Times New Roman" w:hAnsi="Times New Roman" w:cs="Times New Roman"/>
          <w:sz w:val="24"/>
        </w:rPr>
        <w:t xml:space="preserve">   </w:t>
      </w:r>
      <w:r w:rsidRPr="007E017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Pr="007E0177">
        <w:rPr>
          <w:rFonts w:ascii="Times New Roman" w:hAnsi="Times New Roman" w:cs="Times New Roman"/>
          <w:sz w:val="24"/>
        </w:rPr>
        <w:t>Lahore College for Women University.</w:t>
      </w:r>
    </w:p>
    <w:p w:rsidR="007E0177" w:rsidRDefault="00AF333B" w:rsidP="007E0177">
      <w:pPr>
        <w:spacing w:after="0"/>
        <w:rPr>
          <w:rFonts w:ascii="Times New Roman" w:hAnsi="Times New Roman" w:cs="Times New Roman"/>
          <w:sz w:val="24"/>
        </w:rPr>
      </w:pPr>
      <w:r w:rsidRPr="0015777D">
        <w:rPr>
          <w:rFonts w:ascii="Times New Roman" w:hAnsi="Times New Roman" w:cs="Times New Roman"/>
          <w:b/>
          <w:sz w:val="24"/>
        </w:rPr>
        <w:t>B.Com (Hons</w:t>
      </w:r>
      <w:r>
        <w:rPr>
          <w:rFonts w:ascii="Times New Roman" w:hAnsi="Times New Roman" w:cs="Times New Roman"/>
          <w:b/>
          <w:sz w:val="24"/>
        </w:rPr>
        <w:t xml:space="preserve">)       </w:t>
      </w:r>
      <w:r w:rsidRPr="007E0177">
        <w:rPr>
          <w:rFonts w:ascii="Times New Roman" w:hAnsi="Times New Roman" w:cs="Times New Roman"/>
          <w:sz w:val="24"/>
        </w:rPr>
        <w:t xml:space="preserve">2014     </w:t>
      </w:r>
      <w:r>
        <w:rPr>
          <w:rFonts w:ascii="Times New Roman" w:hAnsi="Times New Roman" w:cs="Times New Roman"/>
          <w:sz w:val="24"/>
        </w:rPr>
        <w:t xml:space="preserve">      </w:t>
      </w:r>
      <w:r w:rsidRPr="007E0177">
        <w:rPr>
          <w:rFonts w:ascii="Times New Roman" w:hAnsi="Times New Roman" w:cs="Times New Roman"/>
          <w:sz w:val="24"/>
        </w:rPr>
        <w:t>1</w:t>
      </w:r>
      <w:r w:rsidRPr="007E0177">
        <w:rPr>
          <w:rFonts w:ascii="Times New Roman" w:hAnsi="Times New Roman" w:cs="Times New Roman"/>
          <w:sz w:val="24"/>
          <w:vertAlign w:val="superscript"/>
        </w:rPr>
        <w:t>st</w:t>
      </w:r>
      <w:r w:rsidRPr="007E0177">
        <w:rPr>
          <w:rFonts w:ascii="Times New Roman" w:hAnsi="Times New Roman" w:cs="Times New Roman"/>
          <w:sz w:val="24"/>
        </w:rPr>
        <w:t xml:space="preserve"> 3.82 CGPA     </w:t>
      </w:r>
      <w:r>
        <w:rPr>
          <w:rFonts w:ascii="Times New Roman" w:hAnsi="Times New Roman" w:cs="Times New Roman"/>
          <w:sz w:val="24"/>
        </w:rPr>
        <w:t xml:space="preserve">        </w:t>
      </w:r>
      <w:r w:rsidRPr="007E0177">
        <w:rPr>
          <w:rFonts w:ascii="Times New Roman" w:hAnsi="Times New Roman" w:cs="Times New Roman"/>
          <w:sz w:val="24"/>
        </w:rPr>
        <w:t>Hailey college of commerce</w:t>
      </w:r>
    </w:p>
    <w:p w:rsidR="007E0177" w:rsidRDefault="00AF333B" w:rsidP="007E017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15777D">
        <w:rPr>
          <w:rFonts w:ascii="Times New Roman" w:hAnsi="Times New Roman" w:cs="Times New Roman"/>
          <w:b/>
          <w:sz w:val="24"/>
        </w:rPr>
        <w:t xml:space="preserve">/M.Com                                                                        </w:t>
      </w:r>
      <w:r w:rsidRPr="007E0177">
        <w:rPr>
          <w:rFonts w:ascii="Times New Roman" w:hAnsi="Times New Roman" w:cs="Times New Roman"/>
          <w:sz w:val="24"/>
        </w:rPr>
        <w:t>University of the Punjab Lahore</w:t>
      </w:r>
    </w:p>
    <w:p w:rsidR="007E0177" w:rsidRDefault="00AF333B" w:rsidP="007E0177">
      <w:pPr>
        <w:spacing w:after="0"/>
        <w:rPr>
          <w:rFonts w:ascii="Times New Roman" w:hAnsi="Times New Roman" w:cs="Times New Roman"/>
          <w:sz w:val="24"/>
        </w:rPr>
      </w:pPr>
      <w:r w:rsidRPr="0015777D">
        <w:rPr>
          <w:rFonts w:ascii="Times New Roman" w:hAnsi="Times New Roman" w:cs="Times New Roman"/>
          <w:b/>
          <w:sz w:val="24"/>
        </w:rPr>
        <w:t xml:space="preserve">PGD </w:t>
      </w:r>
      <w:r>
        <w:rPr>
          <w:rFonts w:ascii="Times New Roman" w:hAnsi="Times New Roman" w:cs="Times New Roman"/>
          <w:sz w:val="24"/>
        </w:rPr>
        <w:t xml:space="preserve">                      </w:t>
      </w:r>
      <w:r w:rsidRPr="007E0177">
        <w:rPr>
          <w:rFonts w:ascii="Times New Roman" w:hAnsi="Times New Roman" w:cs="Times New Roman"/>
          <w:sz w:val="24"/>
        </w:rPr>
        <w:t xml:space="preserve">2016   </w:t>
      </w:r>
      <w:r>
        <w:rPr>
          <w:rFonts w:ascii="Times New Roman" w:hAnsi="Times New Roman" w:cs="Times New Roman"/>
          <w:sz w:val="24"/>
        </w:rPr>
        <w:t xml:space="preserve">       </w:t>
      </w:r>
      <w:r w:rsidRPr="007E0177">
        <w:rPr>
          <w:rFonts w:ascii="Times New Roman" w:hAnsi="Times New Roman" w:cs="Times New Roman"/>
          <w:sz w:val="24"/>
        </w:rPr>
        <w:t xml:space="preserve"> 1</w:t>
      </w:r>
      <w:r w:rsidRPr="007E0177">
        <w:rPr>
          <w:rFonts w:ascii="Times New Roman" w:hAnsi="Times New Roman" w:cs="Times New Roman"/>
          <w:sz w:val="24"/>
          <w:vertAlign w:val="superscript"/>
        </w:rPr>
        <w:t>st</w:t>
      </w:r>
      <w:r w:rsidRPr="007E0177">
        <w:rPr>
          <w:rFonts w:ascii="Times New Roman" w:hAnsi="Times New Roman" w:cs="Times New Roman"/>
          <w:sz w:val="24"/>
        </w:rPr>
        <w:t xml:space="preserve"> 3.98 CGPA    </w:t>
      </w:r>
      <w:r>
        <w:rPr>
          <w:rFonts w:ascii="Times New Roman" w:hAnsi="Times New Roman" w:cs="Times New Roman"/>
          <w:sz w:val="24"/>
        </w:rPr>
        <w:t xml:space="preserve">          </w:t>
      </w:r>
      <w:r w:rsidRPr="007E0177">
        <w:rPr>
          <w:rFonts w:ascii="Times New Roman" w:hAnsi="Times New Roman" w:cs="Times New Roman"/>
          <w:sz w:val="24"/>
        </w:rPr>
        <w:t>Virtual University of Pakistan</w:t>
      </w:r>
    </w:p>
    <w:p w:rsidR="002757C8" w:rsidRPr="0015777D" w:rsidRDefault="00AF333B" w:rsidP="007E0177">
      <w:pPr>
        <w:spacing w:after="0"/>
        <w:rPr>
          <w:rFonts w:ascii="Times New Roman" w:hAnsi="Times New Roman" w:cs="Times New Roman"/>
          <w:b/>
          <w:sz w:val="24"/>
        </w:rPr>
      </w:pPr>
      <w:r w:rsidRPr="0015777D">
        <w:rPr>
          <w:rFonts w:ascii="Times New Roman" w:hAnsi="Times New Roman" w:cs="Times New Roman"/>
          <w:b/>
          <w:sz w:val="24"/>
        </w:rPr>
        <w:t xml:space="preserve">(In Banking and finance) </w:t>
      </w:r>
    </w:p>
    <w:p w:rsidR="00EB5691" w:rsidRPr="007E0177" w:rsidRDefault="00AF333B" w:rsidP="007E0177">
      <w:pPr>
        <w:spacing w:after="0"/>
        <w:rPr>
          <w:rFonts w:ascii="Times New Roman" w:hAnsi="Times New Roman" w:cs="Times New Roman"/>
          <w:sz w:val="24"/>
        </w:rPr>
      </w:pPr>
      <w:r w:rsidRPr="007E0177">
        <w:rPr>
          <w:rFonts w:ascii="Times New Roman" w:hAnsi="Times New Roman" w:cs="Times New Roman"/>
          <w:sz w:val="24"/>
        </w:rPr>
        <w:t xml:space="preserve"> </w:t>
      </w:r>
    </w:p>
    <w:p w:rsidR="00EB5691" w:rsidRDefault="00AF333B" w:rsidP="007E0177">
      <w:pPr>
        <w:spacing w:after="0"/>
        <w:rPr>
          <w:rFonts w:ascii="Times New Roman" w:hAnsi="Times New Roman" w:cs="Times New Roman"/>
          <w:b/>
          <w:sz w:val="24"/>
        </w:rPr>
      </w:pPr>
      <w:r w:rsidRPr="002757C8">
        <w:rPr>
          <w:rFonts w:ascii="Times New Roman" w:hAnsi="Times New Roman" w:cs="Times New Roman"/>
          <w:b/>
          <w:sz w:val="24"/>
        </w:rPr>
        <w:t xml:space="preserve">Currently I am doing MIT from virtual university of Pakistan </w:t>
      </w:r>
      <w:r w:rsidR="00BF552E">
        <w:rPr>
          <w:rFonts w:ascii="Times New Roman" w:hAnsi="Times New Roman" w:cs="Times New Roman"/>
          <w:b/>
          <w:sz w:val="24"/>
        </w:rPr>
        <w:t xml:space="preserve">and also doing freelancing and digital marketing from Digi Skills Govt of Punjab </w:t>
      </w:r>
    </w:p>
    <w:p w:rsidR="00BF552E" w:rsidRPr="00573CB4" w:rsidRDefault="00BF552E" w:rsidP="007E0177">
      <w:pPr>
        <w:spacing w:after="0"/>
        <w:rPr>
          <w:rFonts w:ascii="Times New Roman" w:hAnsi="Times New Roman" w:cs="Times New Roman"/>
          <w:b/>
          <w:sz w:val="24"/>
        </w:rPr>
      </w:pPr>
    </w:p>
    <w:p w:rsidR="00A0623C" w:rsidRPr="001938E7" w:rsidRDefault="00494948" w:rsidP="00A0623C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-132080</wp:posOffset>
                </wp:positionH>
                <wp:positionV relativeFrom="paragraph">
                  <wp:posOffset>104140</wp:posOffset>
                </wp:positionV>
                <wp:extent cx="6275705" cy="275590"/>
                <wp:effectExtent l="10795" t="8890" r="9525" b="10795"/>
                <wp:wrapNone/>
                <wp:docPr id="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5705" cy="2755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23C" w:rsidRDefault="00AF333B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757C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OTHER QUALIFICATIONS</w:t>
                            </w:r>
                            <w:r w:rsidRPr="00113CA5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2757C8" w:rsidRDefault="0064208E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2757C8" w:rsidRPr="00D2038B" w:rsidRDefault="0064208E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623C" w:rsidRPr="00D2038B" w:rsidRDefault="00AF333B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Gender: Female</w:t>
                            </w:r>
                          </w:p>
                          <w:p w:rsidR="00A0623C" w:rsidRPr="00D2038B" w:rsidRDefault="0064208E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623C" w:rsidRPr="00D2038B" w:rsidRDefault="00AF333B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Date of Birth: February 24, 1994</w:t>
                            </w:r>
                          </w:p>
                          <w:p w:rsidR="00A0623C" w:rsidRPr="00D2038B" w:rsidRDefault="0064208E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623C" w:rsidRPr="00D2038B" w:rsidRDefault="00AF333B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Age: 21</w:t>
                            </w:r>
                          </w:p>
                          <w:p w:rsidR="00A0623C" w:rsidRPr="00D2038B" w:rsidRDefault="0064208E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623C" w:rsidRPr="00D2038B" w:rsidRDefault="00AF333B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Marital Status: Single</w:t>
                            </w:r>
                          </w:p>
                          <w:p w:rsidR="00A0623C" w:rsidRPr="00D2038B" w:rsidRDefault="0064208E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623C" w:rsidRPr="00D2038B" w:rsidRDefault="00AF333B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Occupation: Fresh Graduate</w:t>
                            </w:r>
                          </w:p>
                          <w:p w:rsidR="00A0623C" w:rsidRPr="00D2038B" w:rsidRDefault="0064208E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623C" w:rsidRPr="00D2038B" w:rsidRDefault="00AF333B" w:rsidP="00A062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Interests: Reading, creative writing, swimming, volleyball, travel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ling, watching documentary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30" style="position:absolute;margin-left:-10.4pt;margin-top:8.2pt;width:494.15pt;height:2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" fillcolor="#d6e3bc [1302]" strokecolor="#d6e3bc [1302]">
                <v:textbox>
                  <w:txbxContent>
                    <w:p w:rsidR="00A0623C" w:rsidRDefault="00AF333B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2757C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OTHER QUALIFICATIONS</w:t>
                      </w:r>
                      <w:r w:rsidRPr="00113CA5">
                        <w:rPr>
                          <w:b/>
                          <w:sz w:val="24"/>
                          <w:szCs w:val="24"/>
                        </w:rPr>
                        <w:t>:</w:t>
                      </w:r>
                    </w:p>
                    <w:p w:rsidR="002757C8" w:rsidRDefault="00494948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2757C8" w:rsidRPr="00D2038B" w:rsidRDefault="00494948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623C" w:rsidRPr="00D2038B" w:rsidRDefault="00AF333B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Gender: Female</w:t>
                      </w:r>
                    </w:p>
                    <w:p w:rsidR="00A0623C" w:rsidRPr="00D2038B" w:rsidRDefault="00494948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623C" w:rsidRPr="00D2038B" w:rsidRDefault="00AF333B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Date of Birth: February 24, 1994</w:t>
                      </w:r>
                    </w:p>
                    <w:p w:rsidR="00A0623C" w:rsidRPr="00D2038B" w:rsidRDefault="00494948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623C" w:rsidRPr="00D2038B" w:rsidRDefault="00AF333B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Age: 21</w:t>
                      </w:r>
                    </w:p>
                    <w:p w:rsidR="00A0623C" w:rsidRPr="00D2038B" w:rsidRDefault="00494948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623C" w:rsidRPr="00D2038B" w:rsidRDefault="00AF333B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Marital Status: Single</w:t>
                      </w:r>
                    </w:p>
                    <w:p w:rsidR="00A0623C" w:rsidRPr="00D2038B" w:rsidRDefault="00494948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623C" w:rsidRPr="00D2038B" w:rsidRDefault="00AF333B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Occupation: Fresh Graduate</w:t>
                      </w:r>
                    </w:p>
                    <w:p w:rsidR="00A0623C" w:rsidRPr="00D2038B" w:rsidRDefault="00494948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623C" w:rsidRPr="00D2038B" w:rsidRDefault="00AF333B" w:rsidP="00A062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Interests: Reading, creative writing, swimming, volleyball, travel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ling, watching documentary f</w:t>
                      </w:r>
                    </w:p>
                  </w:txbxContent>
                </v:textbox>
              </v:rect>
            </w:pict>
          </mc:Fallback>
        </mc:AlternateContent>
      </w:r>
    </w:p>
    <w:p w:rsidR="00A0623C" w:rsidRDefault="0064208E" w:rsidP="00A0623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2757C8" w:rsidRPr="001938E7" w:rsidRDefault="0064208E" w:rsidP="00A0623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2757C8" w:rsidRDefault="00AF333B" w:rsidP="002757C8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0"/>
        </w:rPr>
      </w:pPr>
      <w:r w:rsidRPr="002757C8">
        <w:rPr>
          <w:rFonts w:ascii="Times New Roman" w:hAnsi="Times New Roman" w:cs="Times New Roman"/>
          <w:sz w:val="24"/>
          <w:szCs w:val="20"/>
        </w:rPr>
        <w:t>Excellent written and verbal communication skills.</w:t>
      </w:r>
    </w:p>
    <w:p w:rsidR="002757C8" w:rsidRDefault="00AF333B" w:rsidP="002757C8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0"/>
        </w:rPr>
      </w:pPr>
      <w:r w:rsidRPr="002757C8">
        <w:rPr>
          <w:rFonts w:ascii="Times New Roman" w:hAnsi="Times New Roman" w:cs="Times New Roman"/>
          <w:sz w:val="24"/>
          <w:szCs w:val="20"/>
        </w:rPr>
        <w:t xml:space="preserve"> Proficient in Microsoft Office (Word, PowerPoint and Excel)</w:t>
      </w:r>
    </w:p>
    <w:p w:rsidR="007253D2" w:rsidRDefault="00AF333B" w:rsidP="002757C8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0"/>
        </w:rPr>
      </w:pPr>
      <w:r w:rsidRPr="002757C8">
        <w:rPr>
          <w:rFonts w:ascii="Times New Roman" w:hAnsi="Times New Roman" w:cs="Times New Roman"/>
          <w:sz w:val="24"/>
          <w:szCs w:val="20"/>
        </w:rPr>
        <w:t xml:space="preserve">Complete control on e-mail and internet </w:t>
      </w:r>
    </w:p>
    <w:p w:rsidR="002757C8" w:rsidRPr="00573CB4" w:rsidRDefault="0064208E" w:rsidP="007253D2">
      <w:pPr>
        <w:pStyle w:val="NoSpacing"/>
        <w:spacing w:line="276" w:lineRule="auto"/>
        <w:rPr>
          <w:rFonts w:ascii="Times New Roman" w:hAnsi="Times New Roman" w:cs="Times New Roman"/>
          <w:sz w:val="24"/>
          <w:szCs w:val="20"/>
        </w:rPr>
      </w:pPr>
    </w:p>
    <w:p w:rsidR="00A0623C" w:rsidRPr="001938E7" w:rsidRDefault="00494948" w:rsidP="00A0623C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93980</wp:posOffset>
                </wp:positionV>
                <wp:extent cx="6266180" cy="275590"/>
                <wp:effectExtent l="10795" t="8255" r="9525" b="11430"/>
                <wp:wrapNone/>
                <wp:docPr id="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6180" cy="2755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CA5" w:rsidRDefault="00AF333B" w:rsidP="00113CA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757C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WORK EXPERIENCE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</w:p>
                          <w:p w:rsidR="002757C8" w:rsidRDefault="0064208E" w:rsidP="00113CA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2757C8" w:rsidRDefault="0064208E" w:rsidP="00113CA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2757C8" w:rsidRPr="002757C8" w:rsidRDefault="0064208E" w:rsidP="00113CA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113CA5" w:rsidRPr="00D2038B" w:rsidRDefault="00AF333B" w:rsidP="00113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Gender: Female</w:t>
                            </w:r>
                          </w:p>
                          <w:p w:rsidR="00113CA5" w:rsidRPr="00D2038B" w:rsidRDefault="0064208E" w:rsidP="00113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13CA5" w:rsidRPr="00D2038B" w:rsidRDefault="00AF333B" w:rsidP="00113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Date of Birth: February 24, 1994</w:t>
                            </w:r>
                          </w:p>
                          <w:p w:rsidR="00113CA5" w:rsidRPr="00D2038B" w:rsidRDefault="0064208E" w:rsidP="00113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13CA5" w:rsidRPr="00D2038B" w:rsidRDefault="00AF333B" w:rsidP="00113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Age: 21</w:t>
                            </w:r>
                          </w:p>
                          <w:p w:rsidR="00113CA5" w:rsidRPr="00D2038B" w:rsidRDefault="0064208E" w:rsidP="00113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13CA5" w:rsidRPr="00D2038B" w:rsidRDefault="00AF333B" w:rsidP="00113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Marital Status: Single</w:t>
                            </w:r>
                          </w:p>
                          <w:p w:rsidR="00113CA5" w:rsidRPr="00D2038B" w:rsidRDefault="0064208E" w:rsidP="00113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13CA5" w:rsidRPr="00D2038B" w:rsidRDefault="00AF333B" w:rsidP="00113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Occupation: Fresh Graduate</w:t>
                            </w:r>
                          </w:p>
                          <w:p w:rsidR="00113CA5" w:rsidRPr="00D2038B" w:rsidRDefault="0064208E" w:rsidP="00113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13CA5" w:rsidRPr="00D2038B" w:rsidRDefault="00AF333B" w:rsidP="00113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Interests: Reading, creative writing, swimming, volleyball, travel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ling, watching documentary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31" style="position:absolute;margin-left:1.6pt;margin-top:7.4pt;width:493.4pt;height:2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" fillcolor="#d6e3bc [1302]" strokecolor="#d6e3bc [1302]">
                <v:textbox>
                  <w:txbxContent>
                    <w:p w:rsidR="00113CA5" w:rsidRDefault="00AF333B" w:rsidP="00113CA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2757C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WORK EXPERIENCE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:</w:t>
                      </w:r>
                    </w:p>
                    <w:p w:rsidR="002757C8" w:rsidRDefault="00494948" w:rsidP="00113CA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:rsidR="002757C8" w:rsidRDefault="00494948" w:rsidP="00113CA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:rsidR="002757C8" w:rsidRPr="002757C8" w:rsidRDefault="00494948" w:rsidP="00113CA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:rsidR="00113CA5" w:rsidRPr="00D2038B" w:rsidRDefault="00AF333B" w:rsidP="00113CA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Gender: Female</w:t>
                      </w:r>
                    </w:p>
                    <w:p w:rsidR="00113CA5" w:rsidRPr="00D2038B" w:rsidRDefault="00494948" w:rsidP="00113CA5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113CA5" w:rsidRPr="00D2038B" w:rsidRDefault="00AF333B" w:rsidP="00113CA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Date of Birth: February 24, 1994</w:t>
                      </w:r>
                    </w:p>
                    <w:p w:rsidR="00113CA5" w:rsidRPr="00D2038B" w:rsidRDefault="00494948" w:rsidP="00113CA5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113CA5" w:rsidRPr="00D2038B" w:rsidRDefault="00AF333B" w:rsidP="00113CA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Age: 21</w:t>
                      </w:r>
                    </w:p>
                    <w:p w:rsidR="00113CA5" w:rsidRPr="00D2038B" w:rsidRDefault="00494948" w:rsidP="00113CA5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113CA5" w:rsidRPr="00D2038B" w:rsidRDefault="00AF333B" w:rsidP="00113CA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Marital Status: Single</w:t>
                      </w:r>
                    </w:p>
                    <w:p w:rsidR="00113CA5" w:rsidRPr="00D2038B" w:rsidRDefault="00494948" w:rsidP="00113CA5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113CA5" w:rsidRPr="00D2038B" w:rsidRDefault="00AF333B" w:rsidP="00113CA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Occupation: Fresh Graduate</w:t>
                      </w:r>
                    </w:p>
                    <w:p w:rsidR="00113CA5" w:rsidRPr="00D2038B" w:rsidRDefault="00494948" w:rsidP="00113CA5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113CA5" w:rsidRPr="00D2038B" w:rsidRDefault="00AF333B" w:rsidP="00113CA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Interests: Reading, creative writing, swimming, volleyball, travel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ling, watching documentary f</w:t>
                      </w:r>
                    </w:p>
                  </w:txbxContent>
                </v:textbox>
              </v:rect>
            </w:pict>
          </mc:Fallback>
        </mc:AlternateContent>
      </w:r>
    </w:p>
    <w:p w:rsidR="00A0623C" w:rsidRPr="002757C8" w:rsidRDefault="0064208E" w:rsidP="00A0623C">
      <w:pPr>
        <w:rPr>
          <w:rFonts w:ascii="Times New Roman" w:hAnsi="Times New Roman" w:cs="Times New Roman"/>
          <w:sz w:val="24"/>
        </w:rPr>
      </w:pPr>
    </w:p>
    <w:p w:rsidR="002757C8" w:rsidRDefault="0064208E" w:rsidP="002757C8">
      <w:pPr>
        <w:pStyle w:val="ListParagraph"/>
        <w:rPr>
          <w:rFonts w:ascii="Times New Roman" w:hAnsi="Times New Roman" w:cs="Times New Roman"/>
          <w:sz w:val="24"/>
        </w:rPr>
      </w:pPr>
    </w:p>
    <w:p w:rsidR="00575BAE" w:rsidRPr="002757C8" w:rsidRDefault="00AF333B" w:rsidP="002757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2757C8">
        <w:rPr>
          <w:rFonts w:ascii="Times New Roman" w:hAnsi="Times New Roman" w:cs="Times New Roman"/>
          <w:sz w:val="24"/>
        </w:rPr>
        <w:t xml:space="preserve">I have done 2 month internship in </w:t>
      </w:r>
      <w:r w:rsidRPr="002757C8">
        <w:rPr>
          <w:rFonts w:ascii="Times New Roman" w:hAnsi="Times New Roman" w:cs="Times New Roman"/>
          <w:b/>
          <w:sz w:val="24"/>
        </w:rPr>
        <w:t>ALLIED BANK LIMITED</w:t>
      </w:r>
      <w:r w:rsidRPr="002757C8">
        <w:rPr>
          <w:rFonts w:ascii="Times New Roman" w:hAnsi="Times New Roman" w:cs="Times New Roman"/>
          <w:sz w:val="24"/>
        </w:rPr>
        <w:t xml:space="preserve"> where I go</w:t>
      </w:r>
      <w:r>
        <w:rPr>
          <w:rFonts w:ascii="Times New Roman" w:hAnsi="Times New Roman" w:cs="Times New Roman"/>
          <w:sz w:val="24"/>
        </w:rPr>
        <w:t>t experience of general banking.</w:t>
      </w:r>
    </w:p>
    <w:p w:rsidR="00575BAE" w:rsidRPr="002757C8" w:rsidRDefault="00AF333B" w:rsidP="002757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2757C8">
        <w:rPr>
          <w:rFonts w:ascii="Times New Roman" w:hAnsi="Times New Roman" w:cs="Times New Roman"/>
          <w:sz w:val="24"/>
        </w:rPr>
        <w:t xml:space="preserve">I have also taught in </w:t>
      </w:r>
      <w:r w:rsidRPr="002757C8">
        <w:rPr>
          <w:rFonts w:ascii="Times New Roman" w:hAnsi="Times New Roman" w:cs="Times New Roman"/>
          <w:b/>
          <w:sz w:val="24"/>
        </w:rPr>
        <w:t>ORIENT ACADEMY</w:t>
      </w:r>
      <w:r>
        <w:rPr>
          <w:rFonts w:ascii="Times New Roman" w:hAnsi="Times New Roman" w:cs="Times New Roman"/>
          <w:b/>
          <w:sz w:val="24"/>
        </w:rPr>
        <w:t>.</w:t>
      </w:r>
    </w:p>
    <w:p w:rsidR="00575BAE" w:rsidRPr="002757C8" w:rsidRDefault="00AF333B" w:rsidP="002757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2757C8">
        <w:rPr>
          <w:rFonts w:ascii="Times New Roman" w:hAnsi="Times New Roman" w:cs="Times New Roman"/>
          <w:sz w:val="24"/>
        </w:rPr>
        <w:t xml:space="preserve">I have also knowledge and practical experience in </w:t>
      </w:r>
      <w:r w:rsidRPr="002757C8">
        <w:rPr>
          <w:rFonts w:ascii="Times New Roman" w:hAnsi="Times New Roman" w:cs="Times New Roman"/>
          <w:b/>
          <w:sz w:val="24"/>
        </w:rPr>
        <w:t>PEACHTREE</w:t>
      </w:r>
      <w:r w:rsidRPr="002757C8">
        <w:rPr>
          <w:rFonts w:ascii="Times New Roman" w:hAnsi="Times New Roman" w:cs="Times New Roman"/>
          <w:sz w:val="24"/>
        </w:rPr>
        <w:t xml:space="preserve"> </w:t>
      </w:r>
      <w:r w:rsidRPr="002757C8">
        <w:rPr>
          <w:rFonts w:ascii="Times New Roman" w:hAnsi="Times New Roman" w:cs="Times New Roman"/>
          <w:b/>
          <w:sz w:val="24"/>
        </w:rPr>
        <w:t>ACCOUNTING SOFTWARE</w:t>
      </w:r>
      <w:r>
        <w:rPr>
          <w:rFonts w:ascii="Times New Roman" w:hAnsi="Times New Roman" w:cs="Times New Roman"/>
          <w:sz w:val="24"/>
        </w:rPr>
        <w:t>.</w:t>
      </w:r>
    </w:p>
    <w:p w:rsidR="00575BAE" w:rsidRDefault="00AF333B" w:rsidP="002757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2757C8">
        <w:rPr>
          <w:rFonts w:ascii="Times New Roman" w:hAnsi="Times New Roman" w:cs="Times New Roman"/>
          <w:sz w:val="24"/>
        </w:rPr>
        <w:t>I have also taught</w:t>
      </w:r>
      <w:r>
        <w:rPr>
          <w:rFonts w:ascii="Times New Roman" w:hAnsi="Times New Roman" w:cs="Times New Roman"/>
          <w:sz w:val="24"/>
        </w:rPr>
        <w:t xml:space="preserve"> in</w:t>
      </w:r>
      <w:r w:rsidRPr="002757C8">
        <w:rPr>
          <w:rFonts w:ascii="Times New Roman" w:hAnsi="Times New Roman" w:cs="Times New Roman"/>
          <w:b/>
          <w:sz w:val="24"/>
        </w:rPr>
        <w:t xml:space="preserve"> GOVT POST GRADUATE COLLEGE SHAD BAGH LAHORE</w:t>
      </w:r>
      <w:r>
        <w:rPr>
          <w:rFonts w:ascii="Times New Roman" w:hAnsi="Times New Roman" w:cs="Times New Roman"/>
          <w:b/>
          <w:sz w:val="24"/>
        </w:rPr>
        <w:t>.</w:t>
      </w:r>
    </w:p>
    <w:p w:rsidR="00BF552E" w:rsidRPr="002757C8" w:rsidRDefault="00BF552E" w:rsidP="002757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I have also worked in </w:t>
      </w:r>
      <w:r w:rsidR="008C7979" w:rsidRPr="00A80F7F">
        <w:rPr>
          <w:rFonts w:ascii="Times New Roman" w:hAnsi="Times New Roman" w:cs="Times New Roman"/>
          <w:b/>
          <w:sz w:val="24"/>
        </w:rPr>
        <w:t>HERBAL WELLNESS</w:t>
      </w:r>
      <w:r w:rsidR="00A80F7F" w:rsidRPr="00A80F7F">
        <w:rPr>
          <w:rFonts w:ascii="Times New Roman" w:hAnsi="Times New Roman" w:cs="Times New Roman"/>
          <w:b/>
          <w:sz w:val="24"/>
        </w:rPr>
        <w:t xml:space="preserve"> CENTRE</w:t>
      </w:r>
      <w:r w:rsidR="008C7979">
        <w:rPr>
          <w:rFonts w:ascii="Times New Roman" w:hAnsi="Times New Roman" w:cs="Times New Roman"/>
          <w:sz w:val="24"/>
        </w:rPr>
        <w:t xml:space="preserve"> as an administrator </w:t>
      </w:r>
      <w:r w:rsidR="0064208E">
        <w:rPr>
          <w:rFonts w:ascii="Times New Roman" w:hAnsi="Times New Roman" w:cs="Times New Roman"/>
          <w:sz w:val="24"/>
        </w:rPr>
        <w:t xml:space="preserve">or customer dealing </w:t>
      </w:r>
      <w:bookmarkStart w:id="0" w:name="_GoBack"/>
      <w:bookmarkEnd w:id="0"/>
      <w:r w:rsidR="008C7979">
        <w:rPr>
          <w:rFonts w:ascii="Times New Roman" w:hAnsi="Times New Roman" w:cs="Times New Roman"/>
          <w:b/>
          <w:sz w:val="24"/>
        </w:rPr>
        <w:t>SADDQIUE TRADE CENTRE LAHORE.</w:t>
      </w:r>
    </w:p>
    <w:p w:rsidR="00113CA5" w:rsidRPr="001938E7" w:rsidRDefault="00AF333B" w:rsidP="00113CA5">
      <w:pPr>
        <w:pStyle w:val="NoSpacing"/>
        <w:rPr>
          <w:rFonts w:ascii="Times New Roman" w:hAnsi="Times New Roman" w:cs="Times New Roman"/>
          <w:i/>
          <w:sz w:val="20"/>
          <w:szCs w:val="20"/>
        </w:rPr>
      </w:pPr>
      <w:r w:rsidRPr="001938E7">
        <w:rPr>
          <w:rFonts w:ascii="Times New Roman" w:hAnsi="Times New Roman" w:cs="Times New Roman"/>
          <w:i/>
          <w:sz w:val="20"/>
          <w:szCs w:val="20"/>
        </w:rPr>
        <w:t>.</w:t>
      </w:r>
    </w:p>
    <w:p w:rsidR="00113CA5" w:rsidRPr="001938E7" w:rsidRDefault="00494948" w:rsidP="00113CA5">
      <w:pPr>
        <w:pStyle w:val="NoSpacing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142240</wp:posOffset>
                </wp:positionV>
                <wp:extent cx="6266180" cy="275590"/>
                <wp:effectExtent l="10795" t="8890" r="9525" b="10795"/>
                <wp:wrapNone/>
                <wp:docPr id="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6180" cy="2755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3CA5" w:rsidRPr="002757C8" w:rsidRDefault="00AF333B" w:rsidP="00113CA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FUTURE PROSPECTS:</w:t>
                            </w:r>
                          </w:p>
                          <w:p w:rsidR="00113CA5" w:rsidRPr="00D2038B" w:rsidRDefault="0064208E" w:rsidP="00113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13CA5" w:rsidRPr="00D2038B" w:rsidRDefault="00AF333B" w:rsidP="00113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Date of Birth: February 24, 1994</w:t>
                            </w:r>
                          </w:p>
                          <w:p w:rsidR="00113CA5" w:rsidRPr="00D2038B" w:rsidRDefault="0064208E" w:rsidP="00113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13CA5" w:rsidRPr="00D2038B" w:rsidRDefault="00AF333B" w:rsidP="00113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Age: 21</w:t>
                            </w:r>
                          </w:p>
                          <w:p w:rsidR="00113CA5" w:rsidRPr="00D2038B" w:rsidRDefault="0064208E" w:rsidP="00113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13CA5" w:rsidRPr="00D2038B" w:rsidRDefault="00AF333B" w:rsidP="00113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Marital Status: Single</w:t>
                            </w:r>
                          </w:p>
                          <w:p w:rsidR="00113CA5" w:rsidRPr="00D2038B" w:rsidRDefault="0064208E" w:rsidP="00113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13CA5" w:rsidRPr="00D2038B" w:rsidRDefault="00AF333B" w:rsidP="00113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Occupation: Fresh Graduate</w:t>
                            </w:r>
                          </w:p>
                          <w:p w:rsidR="00113CA5" w:rsidRPr="00D2038B" w:rsidRDefault="0064208E" w:rsidP="00113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13CA5" w:rsidRPr="00D2038B" w:rsidRDefault="00AF333B" w:rsidP="00113C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Interests: Reading, creative writing, swimming, volleyball, travel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ling, watching documentary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2" style="position:absolute;margin-left:1.6pt;margin-top:11.2pt;width:493.4pt;height:2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" fillcolor="#d6e3bc [1302]" strokecolor="#d6e3bc [1302]">
                <v:textbox>
                  <w:txbxContent>
                    <w:p w:rsidR="00113CA5" w:rsidRPr="002757C8" w:rsidRDefault="00AF333B" w:rsidP="00113CA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FUTURE PROSPECTS:</w:t>
                      </w:r>
                    </w:p>
                    <w:p w:rsidR="00113CA5" w:rsidRPr="00D2038B" w:rsidRDefault="00494948" w:rsidP="00113CA5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113CA5" w:rsidRPr="00D2038B" w:rsidRDefault="00AF333B" w:rsidP="00113CA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Date of Birth: February 24, 1994</w:t>
                      </w:r>
                    </w:p>
                    <w:p w:rsidR="00113CA5" w:rsidRPr="00D2038B" w:rsidRDefault="00494948" w:rsidP="00113CA5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113CA5" w:rsidRPr="00D2038B" w:rsidRDefault="00AF333B" w:rsidP="00113CA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Age: 21</w:t>
                      </w:r>
                    </w:p>
                    <w:p w:rsidR="00113CA5" w:rsidRPr="00D2038B" w:rsidRDefault="00494948" w:rsidP="00113CA5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113CA5" w:rsidRPr="00D2038B" w:rsidRDefault="00AF333B" w:rsidP="00113CA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Marital Status: Single</w:t>
                      </w:r>
                    </w:p>
                    <w:p w:rsidR="00113CA5" w:rsidRPr="00D2038B" w:rsidRDefault="00494948" w:rsidP="00113CA5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113CA5" w:rsidRPr="00D2038B" w:rsidRDefault="00AF333B" w:rsidP="00113CA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Occupation: Fresh Graduate</w:t>
                      </w:r>
                    </w:p>
                    <w:p w:rsidR="00113CA5" w:rsidRPr="00D2038B" w:rsidRDefault="00494948" w:rsidP="00113CA5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113CA5" w:rsidRPr="00D2038B" w:rsidRDefault="00AF333B" w:rsidP="00113CA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Interests: Reading, creative writing, swimming, volleyball, travel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ling, watching documentary f</w:t>
                      </w:r>
                    </w:p>
                  </w:txbxContent>
                </v:textbox>
              </v:rect>
            </w:pict>
          </mc:Fallback>
        </mc:AlternateContent>
      </w:r>
    </w:p>
    <w:p w:rsidR="00573CB4" w:rsidRDefault="0064208E" w:rsidP="00573CB4">
      <w:pPr>
        <w:rPr>
          <w:rFonts w:ascii="Times New Roman" w:hAnsi="Times New Roman" w:cs="Times New Roman"/>
          <w:sz w:val="24"/>
        </w:rPr>
      </w:pPr>
    </w:p>
    <w:p w:rsidR="00573CB4" w:rsidRPr="00573CB4" w:rsidRDefault="0064208E" w:rsidP="00573CB4">
      <w:pPr>
        <w:spacing w:after="0"/>
        <w:rPr>
          <w:rFonts w:ascii="Times New Roman" w:hAnsi="Times New Roman" w:cs="Times New Roman"/>
          <w:sz w:val="24"/>
        </w:rPr>
      </w:pPr>
    </w:p>
    <w:p w:rsidR="00113CA5" w:rsidRPr="002757C8" w:rsidRDefault="00AF333B" w:rsidP="00573CB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 w:rsidRPr="002757C8">
        <w:rPr>
          <w:rFonts w:ascii="Times New Roman" w:hAnsi="Times New Roman" w:cs="Times New Roman"/>
          <w:sz w:val="24"/>
        </w:rPr>
        <w:t>Looking forward for challenging and better position in a working environment where I can effectively utilized my skills.</w:t>
      </w:r>
    </w:p>
    <w:p w:rsidR="00575BAE" w:rsidRPr="001938E7" w:rsidRDefault="00494948" w:rsidP="00573CB4">
      <w:pPr>
        <w:spacing w:after="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114300</wp:posOffset>
                </wp:positionV>
                <wp:extent cx="6266180" cy="275590"/>
                <wp:effectExtent l="10795" t="9525" r="9525" b="10160"/>
                <wp:wrapNone/>
                <wp:docPr id="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6180" cy="2755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BAE" w:rsidRPr="002757C8" w:rsidRDefault="00AF333B" w:rsidP="00575BA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757C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PERSONAL VALUES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</w:p>
                          <w:p w:rsidR="00575BAE" w:rsidRPr="00D2038B" w:rsidRDefault="0064208E" w:rsidP="00575BA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575BAE" w:rsidRPr="00D2038B" w:rsidRDefault="00AF333B" w:rsidP="00575BA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Date of Birth: February 24, 1994</w:t>
                            </w:r>
                          </w:p>
                          <w:p w:rsidR="00575BAE" w:rsidRPr="00D2038B" w:rsidRDefault="0064208E" w:rsidP="00575BA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575BAE" w:rsidRPr="00D2038B" w:rsidRDefault="00AF333B" w:rsidP="00575BA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Age: 21</w:t>
                            </w:r>
                          </w:p>
                          <w:p w:rsidR="00575BAE" w:rsidRPr="00D2038B" w:rsidRDefault="0064208E" w:rsidP="00575BA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575BAE" w:rsidRPr="00D2038B" w:rsidRDefault="00AF333B" w:rsidP="00575BA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Marital Status: Single</w:t>
                            </w:r>
                          </w:p>
                          <w:p w:rsidR="00575BAE" w:rsidRPr="00D2038B" w:rsidRDefault="0064208E" w:rsidP="00575BA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575BAE" w:rsidRPr="00D2038B" w:rsidRDefault="00AF333B" w:rsidP="00575BA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Occupation: Fresh Graduate</w:t>
                            </w:r>
                          </w:p>
                          <w:p w:rsidR="00575BAE" w:rsidRPr="00D2038B" w:rsidRDefault="0064208E" w:rsidP="00575BA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575BAE" w:rsidRPr="00D2038B" w:rsidRDefault="00AF333B" w:rsidP="00575BA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Interests: Reading, creative writing, swimming, volleyball, travel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ling, watching documentary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33" style="position:absolute;margin-left:-2.9pt;margin-top:9pt;width:493.4pt;height:2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" fillcolor="#d6e3bc [1302]" strokecolor="#d6e3bc [1302]">
                <v:textbox>
                  <w:txbxContent>
                    <w:p w:rsidR="00575BAE" w:rsidRPr="002757C8" w:rsidRDefault="00AF333B" w:rsidP="00575BAE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2757C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PERSONAL VALUES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:</w:t>
                      </w:r>
                    </w:p>
                    <w:p w:rsidR="00575BAE" w:rsidRPr="00D2038B" w:rsidRDefault="00494948" w:rsidP="00575BAE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575BAE" w:rsidRPr="00D2038B" w:rsidRDefault="00AF333B" w:rsidP="00575BA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Date of Birth: February 24, 1994</w:t>
                      </w:r>
                    </w:p>
                    <w:p w:rsidR="00575BAE" w:rsidRPr="00D2038B" w:rsidRDefault="00494948" w:rsidP="00575BAE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575BAE" w:rsidRPr="00D2038B" w:rsidRDefault="00AF333B" w:rsidP="00575BA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Age: 21</w:t>
                      </w:r>
                    </w:p>
                    <w:p w:rsidR="00575BAE" w:rsidRPr="00D2038B" w:rsidRDefault="00494948" w:rsidP="00575BAE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575BAE" w:rsidRPr="00D2038B" w:rsidRDefault="00AF333B" w:rsidP="00575BA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Marital Status: Single</w:t>
                      </w:r>
                    </w:p>
                    <w:p w:rsidR="00575BAE" w:rsidRPr="00D2038B" w:rsidRDefault="00494948" w:rsidP="00575BAE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575BAE" w:rsidRPr="00D2038B" w:rsidRDefault="00AF333B" w:rsidP="00575BA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Occupation: Fresh Graduate</w:t>
                      </w:r>
                    </w:p>
                    <w:p w:rsidR="00575BAE" w:rsidRPr="00D2038B" w:rsidRDefault="00494948" w:rsidP="00575BAE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575BAE" w:rsidRPr="00D2038B" w:rsidRDefault="00AF333B" w:rsidP="00575BA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Interests: Reading, creative writing, swimming, volleyball, travel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ling, watching documentary f</w:t>
                      </w:r>
                    </w:p>
                  </w:txbxContent>
                </v:textbox>
              </v:rect>
            </w:pict>
          </mc:Fallback>
        </mc:AlternateContent>
      </w:r>
    </w:p>
    <w:p w:rsidR="00113CA5" w:rsidRPr="002757C8" w:rsidRDefault="0064208E" w:rsidP="002757C8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</w:p>
    <w:p w:rsidR="009E509D" w:rsidRDefault="0064208E" w:rsidP="009E509D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0"/>
        </w:rPr>
      </w:pPr>
    </w:p>
    <w:p w:rsidR="00113CA5" w:rsidRPr="002757C8" w:rsidRDefault="00AF333B" w:rsidP="002757C8">
      <w:pPr>
        <w:pStyle w:val="NoSpacing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0"/>
        </w:rPr>
      </w:pPr>
      <w:r w:rsidRPr="002757C8">
        <w:rPr>
          <w:rFonts w:ascii="Times New Roman" w:hAnsi="Times New Roman" w:cs="Times New Roman"/>
          <w:sz w:val="24"/>
          <w:szCs w:val="20"/>
        </w:rPr>
        <w:t xml:space="preserve">Dedicated, </w:t>
      </w:r>
      <w:r w:rsidR="008C7979" w:rsidRPr="002757C8">
        <w:rPr>
          <w:rFonts w:ascii="Times New Roman" w:hAnsi="Times New Roman" w:cs="Times New Roman"/>
          <w:sz w:val="24"/>
          <w:szCs w:val="20"/>
        </w:rPr>
        <w:t>self-motivated</w:t>
      </w:r>
      <w:r w:rsidRPr="002757C8">
        <w:rPr>
          <w:rFonts w:ascii="Times New Roman" w:hAnsi="Times New Roman" w:cs="Times New Roman"/>
          <w:sz w:val="24"/>
          <w:szCs w:val="20"/>
        </w:rPr>
        <w:t xml:space="preserve"> and quick to take initiative</w:t>
      </w:r>
      <w:r>
        <w:rPr>
          <w:rFonts w:ascii="Times New Roman" w:hAnsi="Times New Roman" w:cs="Times New Roman"/>
          <w:sz w:val="24"/>
          <w:szCs w:val="20"/>
        </w:rPr>
        <w:t>.</w:t>
      </w:r>
      <w:r w:rsidRPr="002757C8">
        <w:rPr>
          <w:rFonts w:ascii="Times New Roman" w:hAnsi="Times New Roman" w:cs="Times New Roman"/>
          <w:sz w:val="24"/>
          <w:szCs w:val="20"/>
        </w:rPr>
        <w:t xml:space="preserve"> </w:t>
      </w:r>
    </w:p>
    <w:p w:rsidR="001938E7" w:rsidRPr="002757C8" w:rsidRDefault="00AF333B" w:rsidP="002757C8">
      <w:pPr>
        <w:pStyle w:val="NoSpacing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0"/>
        </w:rPr>
      </w:pPr>
      <w:r w:rsidRPr="002757C8">
        <w:rPr>
          <w:rFonts w:ascii="Times New Roman" w:hAnsi="Times New Roman" w:cs="Times New Roman"/>
          <w:sz w:val="24"/>
          <w:szCs w:val="20"/>
        </w:rPr>
        <w:t xml:space="preserve">Sense </w:t>
      </w:r>
      <w:r>
        <w:rPr>
          <w:rFonts w:ascii="Times New Roman" w:hAnsi="Times New Roman" w:cs="Times New Roman"/>
          <w:sz w:val="24"/>
          <w:szCs w:val="20"/>
        </w:rPr>
        <w:t xml:space="preserve">of high responsibility. </w:t>
      </w:r>
    </w:p>
    <w:p w:rsidR="001938E7" w:rsidRPr="002757C8" w:rsidRDefault="00AF333B" w:rsidP="002757C8">
      <w:pPr>
        <w:pStyle w:val="NoSpacing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0"/>
        </w:rPr>
      </w:pPr>
      <w:r w:rsidRPr="002757C8">
        <w:rPr>
          <w:rFonts w:ascii="Times New Roman" w:hAnsi="Times New Roman" w:cs="Times New Roman"/>
          <w:sz w:val="24"/>
          <w:szCs w:val="20"/>
        </w:rPr>
        <w:t>Avoid the chance of negligence</w:t>
      </w:r>
      <w:r>
        <w:rPr>
          <w:rFonts w:ascii="Times New Roman" w:hAnsi="Times New Roman" w:cs="Times New Roman"/>
          <w:sz w:val="24"/>
          <w:szCs w:val="20"/>
        </w:rPr>
        <w:t>.</w:t>
      </w:r>
    </w:p>
    <w:p w:rsidR="001938E7" w:rsidRPr="001938E7" w:rsidRDefault="00494948" w:rsidP="00113CA5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126365</wp:posOffset>
                </wp:positionV>
                <wp:extent cx="6266180" cy="275590"/>
                <wp:effectExtent l="10795" t="12065" r="9525" b="7620"/>
                <wp:wrapNone/>
                <wp:docPr id="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6180" cy="2755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8E7" w:rsidRPr="002757C8" w:rsidRDefault="00AF333B" w:rsidP="001938E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757C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LANGUAGE:</w:t>
                            </w:r>
                          </w:p>
                          <w:p w:rsidR="001938E7" w:rsidRPr="00D2038B" w:rsidRDefault="0064208E" w:rsidP="001938E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938E7" w:rsidRPr="00D2038B" w:rsidRDefault="00AF333B" w:rsidP="001938E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Date of Birth: February 24, 1994</w:t>
                            </w:r>
                          </w:p>
                          <w:p w:rsidR="001938E7" w:rsidRPr="00D2038B" w:rsidRDefault="0064208E" w:rsidP="001938E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938E7" w:rsidRPr="00D2038B" w:rsidRDefault="00AF333B" w:rsidP="001938E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Age: 21</w:t>
                            </w:r>
                          </w:p>
                          <w:p w:rsidR="001938E7" w:rsidRPr="00D2038B" w:rsidRDefault="0064208E" w:rsidP="001938E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938E7" w:rsidRPr="00D2038B" w:rsidRDefault="00AF333B" w:rsidP="001938E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Marital Status: Single</w:t>
                            </w:r>
                          </w:p>
                          <w:p w:rsidR="001938E7" w:rsidRPr="00D2038B" w:rsidRDefault="0064208E" w:rsidP="001938E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938E7" w:rsidRPr="00D2038B" w:rsidRDefault="00AF333B" w:rsidP="001938E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Occupation: Fresh Graduate</w:t>
                            </w:r>
                          </w:p>
                          <w:p w:rsidR="001938E7" w:rsidRPr="00D2038B" w:rsidRDefault="0064208E" w:rsidP="001938E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938E7" w:rsidRPr="00D2038B" w:rsidRDefault="00AF333B" w:rsidP="001938E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Interests: Reading, creative writing, swimming, volleyball, travel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ling, watching documentary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34" style="position:absolute;margin-left:-2.9pt;margin-top:9.95pt;width:493.4pt;height:2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" fillcolor="#d6e3bc [1302]" strokecolor="#d6e3bc [1302]">
                <v:textbox>
                  <w:txbxContent>
                    <w:p w:rsidR="001938E7" w:rsidRPr="002757C8" w:rsidRDefault="00AF333B" w:rsidP="001938E7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2757C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LANGUAGE:</w:t>
                      </w:r>
                    </w:p>
                    <w:p w:rsidR="001938E7" w:rsidRPr="00D2038B" w:rsidRDefault="00494948" w:rsidP="001938E7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1938E7" w:rsidRPr="00D2038B" w:rsidRDefault="00AF333B" w:rsidP="001938E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Date of Birth: February 24, 1994</w:t>
                      </w:r>
                    </w:p>
                    <w:p w:rsidR="001938E7" w:rsidRPr="00D2038B" w:rsidRDefault="00494948" w:rsidP="001938E7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1938E7" w:rsidRPr="00D2038B" w:rsidRDefault="00AF333B" w:rsidP="001938E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Age: 21</w:t>
                      </w:r>
                    </w:p>
                    <w:p w:rsidR="001938E7" w:rsidRPr="00D2038B" w:rsidRDefault="00494948" w:rsidP="001938E7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1938E7" w:rsidRPr="00D2038B" w:rsidRDefault="00AF333B" w:rsidP="001938E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Marital Status: Single</w:t>
                      </w:r>
                    </w:p>
                    <w:p w:rsidR="001938E7" w:rsidRPr="00D2038B" w:rsidRDefault="00494948" w:rsidP="001938E7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1938E7" w:rsidRPr="00D2038B" w:rsidRDefault="00AF333B" w:rsidP="001938E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Occupation: Fresh Graduate</w:t>
                      </w:r>
                    </w:p>
                    <w:p w:rsidR="001938E7" w:rsidRPr="00D2038B" w:rsidRDefault="00494948" w:rsidP="001938E7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1938E7" w:rsidRPr="00D2038B" w:rsidRDefault="00AF333B" w:rsidP="001938E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Interests: Reading, creative writing, swimming, volleyball, travel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ling, watching documentary f</w:t>
                      </w:r>
                    </w:p>
                  </w:txbxContent>
                </v:textbox>
              </v:rect>
            </w:pict>
          </mc:Fallback>
        </mc:AlternateContent>
      </w:r>
    </w:p>
    <w:p w:rsidR="001938E7" w:rsidRPr="001938E7" w:rsidRDefault="0064208E" w:rsidP="00113CA5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1938E7" w:rsidRPr="001938E7" w:rsidRDefault="0064208E" w:rsidP="00113CA5">
      <w:pPr>
        <w:pStyle w:val="NoSpacing"/>
        <w:rPr>
          <w:rFonts w:ascii="Times New Roman" w:hAnsi="Times New Roman" w:cs="Times New Roman"/>
        </w:rPr>
      </w:pPr>
    </w:p>
    <w:p w:rsidR="002757C8" w:rsidRDefault="0064208E" w:rsidP="00113CA5">
      <w:pPr>
        <w:pStyle w:val="NoSpacing"/>
        <w:rPr>
          <w:rFonts w:ascii="Times New Roman" w:hAnsi="Times New Roman" w:cs="Times New Roman"/>
        </w:rPr>
      </w:pPr>
    </w:p>
    <w:p w:rsidR="00113CA5" w:rsidRPr="002757C8" w:rsidRDefault="00AF333B" w:rsidP="002757C8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2757C8">
        <w:rPr>
          <w:rFonts w:ascii="Times New Roman" w:hAnsi="Times New Roman" w:cs="Times New Roman"/>
          <w:sz w:val="24"/>
        </w:rPr>
        <w:t>Reading, writing, speaking, hearing power in English and Urdu with nice accent.</w:t>
      </w:r>
    </w:p>
    <w:p w:rsidR="001938E7" w:rsidRPr="001938E7" w:rsidRDefault="0064208E" w:rsidP="00113CA5">
      <w:pPr>
        <w:pStyle w:val="NoSpacing"/>
        <w:rPr>
          <w:rFonts w:ascii="Times New Roman" w:hAnsi="Times New Roman" w:cs="Times New Roman"/>
        </w:rPr>
      </w:pPr>
    </w:p>
    <w:p w:rsidR="001938E7" w:rsidRPr="001938E7" w:rsidRDefault="00494948" w:rsidP="00113CA5">
      <w:pPr>
        <w:pStyle w:val="NoSpacing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104775</wp:posOffset>
                </wp:positionV>
                <wp:extent cx="6266180" cy="275590"/>
                <wp:effectExtent l="10795" t="9525" r="9525" b="1016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6180" cy="2755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8E7" w:rsidRPr="002757C8" w:rsidRDefault="00AF333B" w:rsidP="001938E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REFERENCE:</w:t>
                            </w:r>
                          </w:p>
                          <w:p w:rsidR="001938E7" w:rsidRPr="00D2038B" w:rsidRDefault="0064208E" w:rsidP="001938E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938E7" w:rsidRPr="00D2038B" w:rsidRDefault="00AF333B" w:rsidP="001938E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Date of Birth: February 24, 1994</w:t>
                            </w:r>
                          </w:p>
                          <w:p w:rsidR="001938E7" w:rsidRPr="00D2038B" w:rsidRDefault="0064208E" w:rsidP="001938E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938E7" w:rsidRPr="00D2038B" w:rsidRDefault="00AF333B" w:rsidP="001938E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Age: 21</w:t>
                            </w:r>
                          </w:p>
                          <w:p w:rsidR="001938E7" w:rsidRPr="00D2038B" w:rsidRDefault="0064208E" w:rsidP="001938E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938E7" w:rsidRPr="00D2038B" w:rsidRDefault="00AF333B" w:rsidP="001938E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Marital Status: Single</w:t>
                            </w:r>
                          </w:p>
                          <w:p w:rsidR="001938E7" w:rsidRPr="00D2038B" w:rsidRDefault="0064208E" w:rsidP="001938E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938E7" w:rsidRPr="00D2038B" w:rsidRDefault="00AF333B" w:rsidP="001938E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Occupation: Fresh Graduate</w:t>
                            </w:r>
                          </w:p>
                          <w:p w:rsidR="001938E7" w:rsidRPr="00D2038B" w:rsidRDefault="0064208E" w:rsidP="001938E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938E7" w:rsidRPr="00D2038B" w:rsidRDefault="00AF333B" w:rsidP="001938E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038B">
                              <w:rPr>
                                <w:b/>
                                <w:sz w:val="24"/>
                                <w:szCs w:val="24"/>
                              </w:rPr>
                              <w:t>Interests: Reading, creative writing, swimming, volleyball, travel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ling, watching documentary 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35" style="position:absolute;margin-left:-2.9pt;margin-top:8.25pt;width:493.4pt;height:21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" fillcolor="#d6e3bc [1302]" strokecolor="#d6e3bc [1302]">
                <v:textbox>
                  <w:txbxContent>
                    <w:p w:rsidR="001938E7" w:rsidRPr="002757C8" w:rsidRDefault="00AF333B" w:rsidP="001938E7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REFERENCE:</w:t>
                      </w:r>
                    </w:p>
                    <w:p w:rsidR="001938E7" w:rsidRPr="00D2038B" w:rsidRDefault="00494948" w:rsidP="001938E7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1938E7" w:rsidRPr="00D2038B" w:rsidRDefault="00AF333B" w:rsidP="001938E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Date of Birth: February 24, 1994</w:t>
                      </w:r>
                    </w:p>
                    <w:p w:rsidR="001938E7" w:rsidRPr="00D2038B" w:rsidRDefault="00494948" w:rsidP="001938E7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1938E7" w:rsidRPr="00D2038B" w:rsidRDefault="00AF333B" w:rsidP="001938E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Age: 21</w:t>
                      </w:r>
                    </w:p>
                    <w:p w:rsidR="001938E7" w:rsidRPr="00D2038B" w:rsidRDefault="00494948" w:rsidP="001938E7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1938E7" w:rsidRPr="00D2038B" w:rsidRDefault="00AF333B" w:rsidP="001938E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Marital Status: Single</w:t>
                      </w:r>
                    </w:p>
                    <w:p w:rsidR="001938E7" w:rsidRPr="00D2038B" w:rsidRDefault="00494948" w:rsidP="001938E7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1938E7" w:rsidRPr="00D2038B" w:rsidRDefault="00AF333B" w:rsidP="001938E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Occupation: Fresh Graduate</w:t>
                      </w:r>
                    </w:p>
                    <w:p w:rsidR="001938E7" w:rsidRPr="00D2038B" w:rsidRDefault="00494948" w:rsidP="001938E7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1938E7" w:rsidRPr="00D2038B" w:rsidRDefault="00AF333B" w:rsidP="001938E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2038B">
                        <w:rPr>
                          <w:b/>
                          <w:sz w:val="24"/>
                          <w:szCs w:val="24"/>
                        </w:rPr>
                        <w:t>Interests: Reading, creative writing, swimming, volleyball, travel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ling, watching documentary f</w:t>
                      </w:r>
                    </w:p>
                  </w:txbxContent>
                </v:textbox>
              </v:rect>
            </w:pict>
          </mc:Fallback>
        </mc:AlternateContent>
      </w:r>
    </w:p>
    <w:p w:rsidR="00113CA5" w:rsidRPr="001938E7" w:rsidRDefault="0064208E" w:rsidP="00113CA5">
      <w:pPr>
        <w:pStyle w:val="NoSpacing"/>
        <w:rPr>
          <w:rFonts w:ascii="Times New Roman" w:hAnsi="Times New Roman" w:cs="Times New Roman"/>
        </w:rPr>
      </w:pPr>
    </w:p>
    <w:p w:rsidR="00113CA5" w:rsidRPr="001938E7" w:rsidRDefault="0064208E" w:rsidP="00113CA5">
      <w:pPr>
        <w:pStyle w:val="NoSpacing"/>
        <w:rPr>
          <w:rFonts w:ascii="Times New Roman" w:hAnsi="Times New Roman" w:cs="Times New Roman"/>
        </w:rPr>
      </w:pPr>
    </w:p>
    <w:p w:rsidR="001938E7" w:rsidRPr="002976E4" w:rsidRDefault="00AF333B" w:rsidP="002976E4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2976E4">
        <w:rPr>
          <w:rFonts w:ascii="Times New Roman" w:hAnsi="Times New Roman" w:cs="Times New Roman"/>
          <w:sz w:val="24"/>
        </w:rPr>
        <w:t xml:space="preserve">Reference will be furnished on demand </w:t>
      </w:r>
    </w:p>
    <w:sectPr w:rsidR="001938E7" w:rsidRPr="002976E4" w:rsidSect="00573CB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B08E0"/>
    <w:multiLevelType w:val="hybridMultilevel"/>
    <w:tmpl w:val="252EE1BA"/>
    <w:lvl w:ilvl="0" w:tplc="5128F3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B4B01"/>
    <w:multiLevelType w:val="hybridMultilevel"/>
    <w:tmpl w:val="00921B9C"/>
    <w:lvl w:ilvl="0" w:tplc="2B165D5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D36E1"/>
    <w:multiLevelType w:val="hybridMultilevel"/>
    <w:tmpl w:val="4DFE7B68"/>
    <w:lvl w:ilvl="0" w:tplc="2B165D5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02A02"/>
    <w:multiLevelType w:val="hybridMultilevel"/>
    <w:tmpl w:val="A8A4327E"/>
    <w:lvl w:ilvl="0" w:tplc="5128F3A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656F08"/>
    <w:multiLevelType w:val="hybridMultilevel"/>
    <w:tmpl w:val="6AC8D3F4"/>
    <w:lvl w:ilvl="0" w:tplc="2B165D5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77AAF"/>
    <w:multiLevelType w:val="hybridMultilevel"/>
    <w:tmpl w:val="BEB82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C5172E"/>
    <w:multiLevelType w:val="hybridMultilevel"/>
    <w:tmpl w:val="23C2545A"/>
    <w:lvl w:ilvl="0" w:tplc="2B165D5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D9729E"/>
    <w:multiLevelType w:val="hybridMultilevel"/>
    <w:tmpl w:val="E5CC874C"/>
    <w:lvl w:ilvl="0" w:tplc="157EC452">
      <w:start w:val="1"/>
      <w:numFmt w:val="decimal"/>
      <w:lvlText w:val="%1."/>
      <w:lvlJc w:val="left"/>
      <w:pPr>
        <w:ind w:left="720" w:hanging="360"/>
      </w:pPr>
    </w:lvl>
    <w:lvl w:ilvl="1" w:tplc="0B1CAF96">
      <w:start w:val="1"/>
      <w:numFmt w:val="decimal"/>
      <w:lvlText w:val="%2."/>
      <w:lvlJc w:val="left"/>
      <w:pPr>
        <w:ind w:left="1440" w:hanging="1080"/>
      </w:pPr>
    </w:lvl>
    <w:lvl w:ilvl="2" w:tplc="8E58351E">
      <w:start w:val="1"/>
      <w:numFmt w:val="decimal"/>
      <w:lvlText w:val="%3."/>
      <w:lvlJc w:val="left"/>
      <w:pPr>
        <w:ind w:left="2160" w:hanging="1980"/>
      </w:pPr>
    </w:lvl>
    <w:lvl w:ilvl="3" w:tplc="3006AFEE">
      <w:start w:val="1"/>
      <w:numFmt w:val="decimal"/>
      <w:lvlText w:val="%4."/>
      <w:lvlJc w:val="left"/>
      <w:pPr>
        <w:ind w:left="2880" w:hanging="2520"/>
      </w:pPr>
    </w:lvl>
    <w:lvl w:ilvl="4" w:tplc="DAA23190">
      <w:start w:val="1"/>
      <w:numFmt w:val="decimal"/>
      <w:lvlText w:val="%5."/>
      <w:lvlJc w:val="left"/>
      <w:pPr>
        <w:ind w:left="3600" w:hanging="3240"/>
      </w:pPr>
    </w:lvl>
    <w:lvl w:ilvl="5" w:tplc="DA08250E">
      <w:start w:val="1"/>
      <w:numFmt w:val="decimal"/>
      <w:lvlText w:val="%6."/>
      <w:lvlJc w:val="left"/>
      <w:pPr>
        <w:ind w:left="4320" w:hanging="4140"/>
      </w:pPr>
    </w:lvl>
    <w:lvl w:ilvl="6" w:tplc="08B678E8">
      <w:start w:val="1"/>
      <w:numFmt w:val="decimal"/>
      <w:lvlText w:val="%7."/>
      <w:lvlJc w:val="left"/>
      <w:pPr>
        <w:ind w:left="5040" w:hanging="4680"/>
      </w:pPr>
    </w:lvl>
    <w:lvl w:ilvl="7" w:tplc="F0F69D94">
      <w:start w:val="1"/>
      <w:numFmt w:val="decimal"/>
      <w:lvlText w:val="%8."/>
      <w:lvlJc w:val="left"/>
      <w:pPr>
        <w:ind w:left="5760" w:hanging="5400"/>
      </w:pPr>
    </w:lvl>
    <w:lvl w:ilvl="8" w:tplc="B4B4F2C0">
      <w:start w:val="1"/>
      <w:numFmt w:val="decimal"/>
      <w:lvlText w:val="%9."/>
      <w:lvlJc w:val="left"/>
      <w:pPr>
        <w:ind w:left="6480" w:hanging="6300"/>
      </w:pPr>
    </w:lvl>
  </w:abstractNum>
  <w:abstractNum w:abstractNumId="8">
    <w:nsid w:val="68BA70B0"/>
    <w:multiLevelType w:val="hybridMultilevel"/>
    <w:tmpl w:val="070A480E"/>
    <w:lvl w:ilvl="0" w:tplc="2B165D5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33B"/>
    <w:rsid w:val="00240A0B"/>
    <w:rsid w:val="00427BCC"/>
    <w:rsid w:val="00494948"/>
    <w:rsid w:val="0064208E"/>
    <w:rsid w:val="006F3688"/>
    <w:rsid w:val="007253D2"/>
    <w:rsid w:val="008600CD"/>
    <w:rsid w:val="008C7979"/>
    <w:rsid w:val="00A80F7F"/>
    <w:rsid w:val="00AF333B"/>
    <w:rsid w:val="00BF552E"/>
    <w:rsid w:val="00C1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DE4"/>
  </w:style>
  <w:style w:type="paragraph" w:styleId="Heading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  <w:outlineLvl w:val="2"/>
    </w:pPr>
    <w:rPr>
      <w:b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038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0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3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57C8"/>
    <w:pPr>
      <w:ind w:left="720"/>
      <w:contextualSpacing/>
    </w:p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character" w:styleId="Hyperlink">
    <w:name w:val="Hyperlink"/>
    <w:basedOn w:val="DefaultParagraphFont"/>
    <w:uiPriority w:val="99"/>
    <w:unhideWhenUsed/>
    <w:rsid w:val="00427B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DE4"/>
  </w:style>
  <w:style w:type="paragraph" w:styleId="Heading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  <w:outlineLvl w:val="2"/>
    </w:pPr>
    <w:rPr>
      <w:b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038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0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3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57C8"/>
    <w:pPr>
      <w:ind w:left="720"/>
      <w:contextualSpacing/>
    </w:p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character" w:styleId="Hyperlink">
    <w:name w:val="Hyperlink"/>
    <w:basedOn w:val="DefaultParagraphFont"/>
    <w:uiPriority w:val="99"/>
    <w:unhideWhenUsed/>
    <w:rsid w:val="00427B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%201\Sample_Resume_Format_for_Fresh_Graduates_Two_Page_1_Template-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3693B-6D62-4E14-8D2E-8CCFF65CF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Sample_Resume_Format_for_Fresh_Graduates_Two_Page_1_Template-3</Template>
  <TotalTime>3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wwwStatusWebnet</dc:creator>
  <cp:lastModifiedBy>Malik Awais</cp:lastModifiedBy>
  <cp:revision>8</cp:revision>
  <dcterms:created xsi:type="dcterms:W3CDTF">2019-11-10T16:41:00Z</dcterms:created>
  <dcterms:modified xsi:type="dcterms:W3CDTF">2019-12-08T12:51:00Z</dcterms:modified>
</cp:coreProperties>
</file>