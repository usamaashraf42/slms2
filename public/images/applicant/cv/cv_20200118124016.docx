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2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:rsidTr="00F64362">
        <w:tc>
          <w:tcPr>
            <w:tcW w:w="2922" w:type="dxa"/>
          </w:tcPr>
          <w:sdt>
            <w:sdtPr>
              <w:alias w:val="Your Name:"/>
              <w:tag w:val="Your Name:"/>
              <w:id w:val="-1220516334"/>
              <w:placeholder>
                <w:docPart w:val="F2CE104821A58049BAE182E0065EF67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F64362" w:rsidP="00F64362">
                <w:pPr>
                  <w:pStyle w:val="Heading1"/>
                </w:pPr>
                <w:r>
                  <w:t>Ibrahim Bin Saqlain</w:t>
                </w:r>
              </w:p>
            </w:sdtContent>
          </w:sdt>
          <w:tbl>
            <w:tblPr>
              <w:tblW w:w="4933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883"/>
            </w:tblGrid>
            <w:tr w:rsidR="00441EB9" w:rsidRPr="005152F2" w:rsidTr="00083DE4">
              <w:tc>
                <w:tcPr>
                  <w:tcW w:w="288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F64362">
                  <w:pPr>
                    <w:pStyle w:val="Heading3"/>
                    <w:framePr w:hSpace="180" w:wrap="around" w:hAnchor="margin" w:y="-420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764D1A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083DE4">
              <w:tc>
                <w:tcPr>
                  <w:tcW w:w="288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83DE4" w:rsidP="00F64362">
                  <w:pPr>
                    <w:pStyle w:val="Heading3"/>
                    <w:framePr w:hSpace="180" w:wrap="around" w:hAnchor="margin" w:y="-420"/>
                  </w:pPr>
                  <w:hyperlink r:id="rId7" w:history="1">
                    <w:r w:rsidRPr="002E38DB">
                      <w:rPr>
                        <w:rStyle w:val="Hyperlink"/>
                      </w:rPr>
                      <w:t>ibrahim.bin.saqlain@live.com</w:t>
                    </w:r>
                  </w:hyperlink>
                </w:p>
              </w:tc>
            </w:tr>
            <w:tr w:rsidR="00441EB9" w:rsidRPr="005152F2" w:rsidTr="00083DE4">
              <w:tc>
                <w:tcPr>
                  <w:tcW w:w="288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F64362">
                  <w:pPr>
                    <w:pStyle w:val="Heading3"/>
                    <w:framePr w:hSpace="180" w:wrap="around" w:hAnchor="margin" w:y="-420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5D45D8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083DE4">
              <w:tc>
                <w:tcPr>
                  <w:tcW w:w="288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83DE4" w:rsidP="00F64362">
                  <w:pPr>
                    <w:pStyle w:val="Heading3"/>
                    <w:framePr w:hSpace="180" w:wrap="around" w:hAnchor="margin" w:y="-420"/>
                  </w:pPr>
                  <w:r>
                    <w:t>03354666502</w:t>
                  </w:r>
                </w:p>
              </w:tc>
            </w:tr>
            <w:tr w:rsidR="00441EB9" w:rsidRPr="005152F2" w:rsidTr="00083DE4">
              <w:tc>
                <w:tcPr>
                  <w:tcW w:w="288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F64362">
                  <w:pPr>
                    <w:pStyle w:val="Heading3"/>
                    <w:framePr w:hSpace="180" w:wrap="around" w:hAnchor="margin" w:y="-420"/>
                  </w:pPr>
                </w:p>
              </w:tc>
            </w:tr>
            <w:tr w:rsidR="00441EB9" w:rsidRPr="005152F2" w:rsidTr="00083DE4">
              <w:tc>
                <w:tcPr>
                  <w:tcW w:w="288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F64362">
                  <w:pPr>
                    <w:pStyle w:val="Heading3"/>
                    <w:framePr w:hSpace="180" w:wrap="around" w:hAnchor="margin" w:y="-420"/>
                  </w:pPr>
                </w:p>
              </w:tc>
            </w:tr>
            <w:tr w:rsidR="00441EB9" w:rsidRPr="005152F2" w:rsidTr="00083DE4">
              <w:trPr>
                <w:trHeight w:val="12"/>
              </w:trPr>
              <w:tc>
                <w:tcPr>
                  <w:tcW w:w="288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F64362">
                  <w:pPr>
                    <w:pStyle w:val="Heading3"/>
                    <w:framePr w:hSpace="180" w:wrap="around" w:hAnchor="margin" w:y="-420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083DE4">
              <w:tc>
                <w:tcPr>
                  <w:tcW w:w="2883" w:type="dxa"/>
                  <w:tcMar>
                    <w:top w:w="374" w:type="dxa"/>
                    <w:bottom w:w="115" w:type="dxa"/>
                  </w:tcMar>
                </w:tcPr>
                <w:p w:rsidR="002C77B9" w:rsidRDefault="00D20458" w:rsidP="00F64362">
                  <w:pPr>
                    <w:pStyle w:val="Heading3"/>
                    <w:framePr w:hSpace="180" w:wrap="around" w:hAnchor="margin" w:y="-420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12AB4B53A138D4F806D56A232A82B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:rsidR="005A7E57" w:rsidRDefault="00616FF4" w:rsidP="00F64362">
                  <w:pPr>
                    <w:pStyle w:val="GraphicElement"/>
                    <w:framePr w:hSpace="180" w:wrap="around" w:hAnchor="margin" w:y="-420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108A16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083DE4" w:rsidRDefault="00083DE4" w:rsidP="00F64362">
                  <w:pPr>
                    <w:framePr w:hSpace="180" w:wrap="around" w:hAnchor="margin" w:y="-420"/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To obtain a position as a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school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</w:rPr>
                    <w:t>teacher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that will utilize my dedication to children's educational needs and development. To encourage creativity and higher-order thinking in a way that increases student performance.</w:t>
                  </w:r>
                </w:p>
                <w:p w:rsidR="005A7E57" w:rsidRDefault="005A7E57" w:rsidP="00F64362">
                  <w:pPr>
                    <w:framePr w:hSpace="180" w:wrap="around" w:hAnchor="margin" w:y="-420"/>
                  </w:pPr>
                </w:p>
              </w:tc>
            </w:tr>
            <w:tr w:rsidR="00463463" w:rsidRPr="005152F2" w:rsidTr="00F64362">
              <w:trPr>
                <w:trHeight w:val="26"/>
              </w:trPr>
              <w:tc>
                <w:tcPr>
                  <w:tcW w:w="2883" w:type="dxa"/>
                  <w:tcMar>
                    <w:top w:w="374" w:type="dxa"/>
                    <w:bottom w:w="115" w:type="dxa"/>
                  </w:tcMar>
                </w:tcPr>
                <w:p w:rsidR="005A7E57" w:rsidRDefault="00D20458" w:rsidP="00F64362">
                  <w:pPr>
                    <w:pStyle w:val="Heading3"/>
                    <w:framePr w:hSpace="180" w:wrap="around" w:hAnchor="margin" w:y="-420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74E7E6EEADFA84380E60C97BCBDA8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:rsidR="00616FF4" w:rsidRPr="00F64362" w:rsidRDefault="00616FF4" w:rsidP="00F64362">
                  <w:pPr>
                    <w:pStyle w:val="GraphicElement"/>
                    <w:framePr w:hSpace="180" w:wrap="around" w:hAnchor="margin" w:y="-420"/>
                    <w:rPr>
                      <w:sz w:val="22"/>
                      <w:szCs w:val="22"/>
                    </w:rPr>
                  </w:pPr>
                  <w:r w:rsidRPr="00F64362">
                    <w:rPr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B673CF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F64362" w:rsidRDefault="00083DE4" w:rsidP="00F64362">
                  <w:pPr>
                    <w:framePr w:hSpace="180" w:wrap="around" w:hAnchor="margin" w:y="-420"/>
                    <w:rPr>
                      <w:sz w:val="20"/>
                      <w:szCs w:val="20"/>
                    </w:rPr>
                  </w:pPr>
                  <w:r w:rsidRPr="00F64362">
                    <w:rPr>
                      <w:rFonts w:ascii="inherit" w:hAnsi="inherit" w:cs="Arial"/>
                      <w:color w:val="747C83"/>
                      <w:sz w:val="20"/>
                      <w:szCs w:val="20"/>
                    </w:rPr>
                    <w:t>Developed appropriate skills and social abilities</w:t>
                  </w:r>
                  <w:r w:rsidR="00F64362" w:rsidRPr="00F64362">
                    <w:rPr>
                      <w:rFonts w:ascii="inherit" w:hAnsi="inherit" w:cs="Arial"/>
                      <w:color w:val="747C83"/>
                      <w:sz w:val="20"/>
                      <w:szCs w:val="20"/>
                    </w:rPr>
                    <w:t>.</w:t>
                  </w:r>
                  <w:r w:rsidR="00F64362" w:rsidRPr="00F64362">
                    <w:rPr>
                      <w:rFonts w:ascii="inherit" w:hAnsi="inherit" w:cs="Arial"/>
                      <w:color w:val="747C83"/>
                      <w:sz w:val="20"/>
                      <w:szCs w:val="20"/>
                    </w:rPr>
                    <w:t xml:space="preserve"> in </w:t>
                  </w:r>
                  <w:proofErr w:type="gramStart"/>
                  <w:r w:rsidR="00F64362" w:rsidRPr="00F64362">
                    <w:rPr>
                      <w:rFonts w:ascii="inherit" w:hAnsi="inherit" w:cs="Arial"/>
                      <w:color w:val="747C83"/>
                      <w:sz w:val="20"/>
                      <w:szCs w:val="20"/>
                    </w:rPr>
                    <w:t>students .</w:t>
                  </w:r>
                  <w:r w:rsidR="00F64362" w:rsidRPr="00F64362">
                    <w:rPr>
                      <w:rFonts w:ascii="Arial" w:hAnsi="Arial" w:cs="Arial"/>
                      <w:color w:val="747C83"/>
                      <w:sz w:val="20"/>
                      <w:szCs w:val="20"/>
                      <w:shd w:val="clear" w:color="auto" w:fill="FFFFFF"/>
                    </w:rPr>
                    <w:t>according</w:t>
                  </w:r>
                  <w:proofErr w:type="gramEnd"/>
                  <w:r w:rsidR="00F64362" w:rsidRPr="00F64362">
                    <w:rPr>
                      <w:rFonts w:ascii="Arial" w:hAnsi="Arial" w:cs="Arial"/>
                      <w:color w:val="747C83"/>
                      <w:sz w:val="20"/>
                      <w:szCs w:val="20"/>
                      <w:shd w:val="clear" w:color="auto" w:fill="FFFFFF"/>
                    </w:rPr>
                    <w:t xml:space="preserve"> to their age, aptitude, and ability.</w:t>
                  </w:r>
                </w:p>
              </w:tc>
            </w:tr>
          </w:tbl>
          <w:p w:rsidR="00B93310" w:rsidRPr="005152F2" w:rsidRDefault="00B93310" w:rsidP="00F64362"/>
        </w:tc>
        <w:tc>
          <w:tcPr>
            <w:tcW w:w="699" w:type="dxa"/>
          </w:tcPr>
          <w:p w:rsidR="00B93310" w:rsidRPr="005152F2" w:rsidRDefault="00B93310" w:rsidP="00F64362"/>
        </w:tc>
        <w:tc>
          <w:tcPr>
            <w:tcW w:w="598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083DE4" w:rsidRPr="00083DE4" w:rsidRDefault="00083DE4" w:rsidP="00F64362">
                  <w:pPr>
                    <w:pStyle w:val="Heading2"/>
                    <w:framePr w:hSpace="180" w:wrap="around" w:hAnchor="margin" w:y="-420"/>
                  </w:pPr>
                  <w:r>
                    <w:t xml:space="preserve">Employement </w:t>
                  </w:r>
                  <w:proofErr w:type="gramStart"/>
                  <w:r>
                    <w:t>History :</w:t>
                  </w:r>
                  <w:proofErr w:type="gramEnd"/>
                </w:p>
                <w:p w:rsidR="00083DE4" w:rsidRPr="00083DE4" w:rsidRDefault="00083DE4" w:rsidP="00F64362">
                  <w:pPr>
                    <w:pStyle w:val="NormalWeb"/>
                    <w:framePr w:hSpace="180" w:wrap="around" w:hAnchor="margin" w:y="-420"/>
                    <w:spacing w:before="0" w:beforeAutospacing="0" w:after="0" w:afterAutospacing="0" w:line="432" w:lineRule="atLeast"/>
                    <w:textAlignment w:val="baseline"/>
                    <w:rPr>
                      <w:rFonts w:ascii="inherit" w:hAnsi="inherit" w:cs="Arial"/>
                      <w:b/>
                      <w:bCs/>
                      <w:color w:val="747C83"/>
                      <w:sz w:val="25"/>
                      <w:szCs w:val="25"/>
                      <w:bdr w:val="none" w:sz="0" w:space="0" w:color="auto" w:frame="1"/>
                    </w:rPr>
                  </w:pP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>September 201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>8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 xml:space="preserve"> – 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>March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 xml:space="preserve"> 201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>9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 xml:space="preserve">: 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 xml:space="preserve">Computer Science + 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>History Teacher</w:t>
                  </w:r>
                  <w:r w:rsidR="00F64362"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>(Grade4-7)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 xml:space="preserve"> at 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>Syed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 xml:space="preserve"> School</w:t>
                  </w:r>
                  <w:r>
                    <w:rPr>
                      <w:rStyle w:val="Strong"/>
                      <w:rFonts w:ascii="inherit" w:hAnsi="inherit" w:cs="Arial"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 xml:space="preserve"> Model Town, Lahore</w:t>
                  </w:r>
                  <w:r>
                    <w:rPr>
                      <w:rStyle w:val="apple-converted-space"/>
                      <w:rFonts w:ascii="inherit" w:hAnsi="inherit" w:cs="Arial"/>
                      <w:b/>
                      <w:bCs/>
                      <w:color w:val="747C83"/>
                      <w:sz w:val="25"/>
                      <w:szCs w:val="25"/>
                      <w:bdr w:val="none" w:sz="0" w:space="0" w:color="auto" w:frame="1"/>
                    </w:rPr>
                    <w:t> </w:t>
                  </w:r>
                </w:p>
                <w:p w:rsidR="00083DE4" w:rsidRPr="00F64362" w:rsidRDefault="00083DE4" w:rsidP="00F64362">
                  <w:pPr>
                    <w:framePr w:hSpace="180" w:wrap="around" w:hAnchor="margin" w:y="-420"/>
                    <w:rPr>
                      <w:b/>
                      <w:bCs/>
                    </w:rPr>
                  </w:pPr>
                </w:p>
                <w:p w:rsidR="007B2F5C" w:rsidRDefault="00083DE4" w:rsidP="00F64362">
                  <w:pPr>
                    <w:framePr w:hSpace="180" w:wrap="around" w:hAnchor="margin" w:y="-420"/>
                  </w:pPr>
                  <w:r w:rsidRPr="00F64362">
                    <w:rPr>
                      <w:b/>
                      <w:bCs/>
                      <w:color w:val="676767"/>
                      <w:sz w:val="28"/>
                      <w:szCs w:val="28"/>
                    </w:rPr>
                    <w:t>March 2019-Till Date</w:t>
                  </w:r>
                  <w:r w:rsidR="00F64362">
                    <w:rPr>
                      <w:b/>
                      <w:bCs/>
                      <w:color w:val="676767"/>
                      <w:sz w:val="28"/>
                      <w:szCs w:val="28"/>
                    </w:rPr>
                    <w:t xml:space="preserve">: Computer Science + History + </w:t>
                  </w:r>
                  <w:proofErr w:type="spellStart"/>
                  <w:r w:rsidR="00F64362">
                    <w:rPr>
                      <w:b/>
                      <w:bCs/>
                      <w:color w:val="676767"/>
                      <w:sz w:val="28"/>
                      <w:szCs w:val="28"/>
                    </w:rPr>
                    <w:t>Islamiyat</w:t>
                  </w:r>
                  <w:proofErr w:type="spellEnd"/>
                  <w:r w:rsidR="00F64362">
                    <w:rPr>
                      <w:b/>
                      <w:bCs/>
                      <w:color w:val="676767"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F64362">
                    <w:rPr>
                      <w:b/>
                      <w:bCs/>
                      <w:color w:val="676767"/>
                      <w:sz w:val="28"/>
                      <w:szCs w:val="28"/>
                    </w:rPr>
                    <w:t>Teacher(</w:t>
                  </w:r>
                  <w:proofErr w:type="gramEnd"/>
                  <w:r w:rsidR="00F64362">
                    <w:rPr>
                      <w:b/>
                      <w:bCs/>
                      <w:color w:val="676767"/>
                      <w:sz w:val="28"/>
                      <w:szCs w:val="28"/>
                    </w:rPr>
                    <w:t xml:space="preserve">Grade 4-10) at American </w:t>
                  </w:r>
                  <w:proofErr w:type="spellStart"/>
                  <w:r w:rsidR="00F64362">
                    <w:rPr>
                      <w:b/>
                      <w:bCs/>
                      <w:color w:val="676767"/>
                      <w:sz w:val="28"/>
                      <w:szCs w:val="28"/>
                    </w:rPr>
                    <w:t>Lycetuff</w:t>
                  </w:r>
                  <w:proofErr w:type="spellEnd"/>
                  <w:r w:rsidR="00F64362">
                    <w:rPr>
                      <w:b/>
                      <w:bCs/>
                      <w:color w:val="676767"/>
                      <w:sz w:val="28"/>
                      <w:szCs w:val="28"/>
                    </w:rPr>
                    <w:t xml:space="preserve"> Superior Garden Campus</w:t>
                  </w:r>
                  <w:r w:rsidR="00F64362">
                    <w:t>.</w:t>
                  </w:r>
                </w:p>
                <w:p w:rsidR="00F64362" w:rsidRDefault="00F64362" w:rsidP="00F64362">
                  <w:pPr>
                    <w:framePr w:hSpace="180" w:wrap="around" w:hAnchor="margin" w:y="-420"/>
                  </w:pPr>
                </w:p>
                <w:p w:rsidR="00F64362" w:rsidRPr="00F64362" w:rsidRDefault="00F64362" w:rsidP="00F64362">
                  <w:pPr>
                    <w:framePr w:hSpace="180" w:wrap="around" w:hAnchor="margin" w:y="-420"/>
                    <w:rPr>
                      <w:b/>
                      <w:bCs/>
                      <w:i/>
                      <w:iCs/>
                      <w:color w:val="676767"/>
                      <w:sz w:val="32"/>
                      <w:szCs w:val="32"/>
                      <w:u w:val="single"/>
                    </w:rPr>
                  </w:pPr>
                  <w:r w:rsidRPr="00F64362">
                    <w:rPr>
                      <w:b/>
                      <w:bCs/>
                      <w:i/>
                      <w:iCs/>
                      <w:sz w:val="32"/>
                      <w:szCs w:val="32"/>
                      <w:u w:val="single"/>
                    </w:rPr>
                    <w:t xml:space="preserve">In American </w:t>
                  </w:r>
                  <w:proofErr w:type="spellStart"/>
                  <w:r w:rsidRPr="00F64362">
                    <w:rPr>
                      <w:b/>
                      <w:bCs/>
                      <w:i/>
                      <w:iCs/>
                      <w:sz w:val="32"/>
                      <w:szCs w:val="32"/>
                      <w:u w:val="single"/>
                    </w:rPr>
                    <w:t>Lycetuff</w:t>
                  </w:r>
                  <w:proofErr w:type="spellEnd"/>
                  <w:r w:rsidRPr="00F64362">
                    <w:rPr>
                      <w:b/>
                      <w:bCs/>
                      <w:i/>
                      <w:iCs/>
                      <w:sz w:val="32"/>
                      <w:szCs w:val="32"/>
                      <w:u w:val="single"/>
                    </w:rPr>
                    <w:t xml:space="preserve"> now I’m Currently working as a coordinator as well as delivering lectures </w:t>
                  </w:r>
                </w:p>
                <w:p w:rsidR="008F6337" w:rsidRDefault="008F6337" w:rsidP="00F64362">
                  <w:pPr>
                    <w:framePr w:hSpace="180" w:wrap="around" w:hAnchor="margin" w:y="-420"/>
                  </w:pP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D20458" w:rsidP="00F64362">
                  <w:pPr>
                    <w:pStyle w:val="Heading2"/>
                    <w:framePr w:hSpace="180" w:wrap="around" w:hAnchor="margin" w:y="-420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B8EF71925CBEB14E831D5AAA3FAF24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:rsidR="007B2F5C" w:rsidRPr="0043426C" w:rsidRDefault="00F64362" w:rsidP="00F64362">
                  <w:pPr>
                    <w:pStyle w:val="Heading4"/>
                    <w:framePr w:hSpace="180" w:wrap="around" w:hAnchor="margin" w:y="-420"/>
                  </w:pPr>
                  <w:r>
                    <w:t>Degree/Qualification</w:t>
                  </w:r>
                </w:p>
                <w:p w:rsidR="008F6337" w:rsidRDefault="00F64362" w:rsidP="00F64362">
                  <w:pPr>
                    <w:pStyle w:val="Heading5"/>
                    <w:framePr w:hSpace="180" w:wrap="around" w:hAnchor="margin" w:y="-420"/>
                  </w:pPr>
                  <w:r>
                    <w:t xml:space="preserve">Done intermediate from Forman Christian college </w:t>
                  </w:r>
                </w:p>
                <w:p w:rsidR="00F64362" w:rsidRDefault="00F64362" w:rsidP="00F64362">
                  <w:pPr>
                    <w:framePr w:hSpace="180" w:wrap="around" w:hAnchor="margin" w:y="-420"/>
                  </w:pPr>
                  <w:r>
                    <w:t>Hafiz e Quran</w:t>
                  </w:r>
                </w:p>
                <w:p w:rsidR="00F64362" w:rsidRPr="00F64362" w:rsidRDefault="00F64362" w:rsidP="00F64362">
                  <w:pPr>
                    <w:framePr w:hSpace="180" w:wrap="around" w:hAnchor="margin" w:y="-420"/>
                  </w:pPr>
                  <w:r>
                    <w:t xml:space="preserve">Bachelor in Computer </w:t>
                  </w:r>
                  <w:proofErr w:type="gramStart"/>
                  <w:r>
                    <w:t>science(</w:t>
                  </w:r>
                  <w:proofErr w:type="gramEnd"/>
                  <w:r>
                    <w:t>continue in 5</w:t>
                  </w:r>
                  <w:r w:rsidRPr="00F64362">
                    <w:rPr>
                      <w:vertAlign w:val="superscript"/>
                    </w:rPr>
                    <w:t>th</w:t>
                  </w:r>
                  <w:r>
                    <w:t xml:space="preserve"> semester) from Virtual University 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F64362" w:rsidRDefault="00D20458" w:rsidP="00F64362">
                  <w:pPr>
                    <w:pStyle w:val="Heading2"/>
                    <w:framePr w:hSpace="180" w:wrap="around" w:hAnchor="margin" w:y="-420"/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B3C5BF4877AF34F908778F6BE54C2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F64362">
                        <w:rPr>
                          <w:sz w:val="24"/>
                          <w:szCs w:val="24"/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p w:rsidR="00F64362" w:rsidRPr="00F64362" w:rsidRDefault="00F64362" w:rsidP="00F64362">
                  <w:pPr>
                    <w:framePr w:hSpace="180" w:wrap="around" w:hAnchor="margin" w:y="-420"/>
                    <w:numPr>
                      <w:ilvl w:val="0"/>
                      <w:numId w:val="2"/>
                    </w:numPr>
                    <w:spacing w:line="432" w:lineRule="atLeast"/>
                    <w:ind w:left="360"/>
                    <w:textAlignment w:val="baseline"/>
                    <w:rPr>
                      <w:rFonts w:ascii="inherit" w:hAnsi="inherit" w:cs="Arial"/>
                      <w:color w:val="747C83"/>
                    </w:rPr>
                  </w:pPr>
                  <w:r w:rsidRPr="00F64362">
                    <w:rPr>
                      <w:rFonts w:ascii="inherit" w:hAnsi="inherit" w:cs="Arial"/>
                      <w:color w:val="747C83"/>
                    </w:rPr>
                    <w:t xml:space="preserve">Developed and implemented new learning strategies which had not been used at </w:t>
                  </w:r>
                  <w:r>
                    <w:rPr>
                      <w:rFonts w:ascii="inherit" w:hAnsi="inherit" w:cs="Arial"/>
                      <w:color w:val="747C83"/>
                    </w:rPr>
                    <w:t xml:space="preserve">American </w:t>
                  </w:r>
                  <w:proofErr w:type="spellStart"/>
                  <w:r>
                    <w:rPr>
                      <w:rFonts w:ascii="inherit" w:hAnsi="inherit" w:cs="Arial"/>
                      <w:color w:val="747C83"/>
                    </w:rPr>
                    <w:t>Lycetuff</w:t>
                  </w:r>
                  <w:proofErr w:type="spellEnd"/>
                  <w:r w:rsidRPr="00F64362">
                    <w:rPr>
                      <w:rFonts w:ascii="inherit" w:hAnsi="inherit" w:cs="Arial"/>
                      <w:color w:val="747C83"/>
                    </w:rPr>
                    <w:t>.</w:t>
                  </w:r>
                </w:p>
                <w:p w:rsidR="00F64362" w:rsidRPr="00F64362" w:rsidRDefault="00F64362" w:rsidP="00F64362">
                  <w:pPr>
                    <w:framePr w:hSpace="180" w:wrap="around" w:hAnchor="margin" w:y="-420"/>
                    <w:numPr>
                      <w:ilvl w:val="0"/>
                      <w:numId w:val="2"/>
                    </w:numPr>
                    <w:spacing w:line="432" w:lineRule="atLeast"/>
                    <w:ind w:left="360"/>
                    <w:textAlignment w:val="baseline"/>
                    <w:rPr>
                      <w:rFonts w:ascii="inherit" w:hAnsi="inherit" w:cs="Arial"/>
                      <w:color w:val="747C83"/>
                    </w:rPr>
                  </w:pPr>
                  <w:r w:rsidRPr="00F64362">
                    <w:rPr>
                      <w:rFonts w:ascii="inherit" w:hAnsi="inherit" w:cs="Arial"/>
                      <w:color w:val="747C83"/>
                    </w:rPr>
                    <w:t>Improved the academic performance of students in comparison to previous years.</w:t>
                  </w:r>
                </w:p>
                <w:p w:rsidR="008F6337" w:rsidRPr="00F64362" w:rsidRDefault="008F6337" w:rsidP="00F64362">
                  <w:pPr>
                    <w:framePr w:hSpace="180" w:wrap="around" w:hAnchor="margin" w:y="-420"/>
                  </w:pPr>
                </w:p>
              </w:tc>
            </w:tr>
          </w:tbl>
          <w:p w:rsidR="008F6337" w:rsidRPr="005152F2" w:rsidRDefault="008F6337" w:rsidP="00F64362"/>
        </w:tc>
        <w:bookmarkStart w:id="0" w:name="_GoBack"/>
        <w:bookmarkEnd w:id="0"/>
      </w:tr>
    </w:tbl>
    <w:p w:rsidR="00E941EF" w:rsidRDefault="00E941EF" w:rsidP="00F64362">
      <w:pPr>
        <w:pStyle w:val="NoSpacing"/>
        <w:jc w:val="left"/>
      </w:pPr>
    </w:p>
    <w:sectPr w:rsidR="00E941EF" w:rsidSect="00083DE4">
      <w:footerReference w:type="default" r:id="rId8"/>
      <w:pgSz w:w="11906" w:h="16838" w:code="9"/>
      <w:pgMar w:top="2074" w:right="1152" w:bottom="2304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458" w:rsidRDefault="00D20458" w:rsidP="003856C9">
      <w:r>
        <w:separator/>
      </w:r>
    </w:p>
  </w:endnote>
  <w:endnote w:type="continuationSeparator" w:id="0">
    <w:p w:rsidR="00D20458" w:rsidRDefault="00D20458" w:rsidP="0038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D7F7387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458" w:rsidRDefault="00D20458" w:rsidP="003856C9">
      <w:r>
        <w:separator/>
      </w:r>
    </w:p>
  </w:footnote>
  <w:footnote w:type="continuationSeparator" w:id="0">
    <w:p w:rsidR="00D20458" w:rsidRDefault="00D20458" w:rsidP="0038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D68"/>
    <w:multiLevelType w:val="multilevel"/>
    <w:tmpl w:val="E166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D62DC8"/>
    <w:multiLevelType w:val="multilevel"/>
    <w:tmpl w:val="26EC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E4"/>
    <w:rsid w:val="00052BE1"/>
    <w:rsid w:val="0007412A"/>
    <w:rsid w:val="00083DE4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20458"/>
    <w:rsid w:val="00D5067A"/>
    <w:rsid w:val="00DC79BB"/>
    <w:rsid w:val="00E34D58"/>
    <w:rsid w:val="00E941EF"/>
    <w:rsid w:val="00EB1C1B"/>
    <w:rsid w:val="00F56435"/>
    <w:rsid w:val="00F64362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1D4C"/>
  <w15:chartTrackingRefBased/>
  <w15:docId w15:val="{36A6996C-49B8-2B4E-9C1D-5BA81612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E4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8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E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83DE4"/>
  </w:style>
  <w:style w:type="paragraph" w:styleId="NormalWeb">
    <w:name w:val="Normal (Web)"/>
    <w:basedOn w:val="Normal"/>
    <w:uiPriority w:val="99"/>
    <w:semiHidden/>
    <w:unhideWhenUsed/>
    <w:rsid w:val="00083DE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83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brahim.bin.saqlain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brahimkharal/Library/Containers/com.microsoft.Word/Data/Library/Application%20Support/Microsoft/Office/16.0/DTS/en-GB%7b8B952F22-BB5C-7741-93D5-684742F52F41%7d/%7bFD79ADF9-FB6E-984D-BDDA-215DE5DAF71A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CE104821A58049BAE182E0065EF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A0FCC-E4F0-1143-A736-792CD1FEB2DA}"/>
      </w:docPartPr>
      <w:docPartBody>
        <w:p w:rsidR="00000000" w:rsidRDefault="00625393">
          <w:pPr>
            <w:pStyle w:val="F2CE104821A58049BAE182E0065EF670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112AB4B53A138D4F806D56A232A8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8B6F-4C3C-0242-8FF5-AE5688E280D1}"/>
      </w:docPartPr>
      <w:docPartBody>
        <w:p w:rsidR="00000000" w:rsidRDefault="00625393">
          <w:pPr>
            <w:pStyle w:val="112AB4B53A138D4F806D56A232A82BF9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474E7E6EEADFA84380E60C97BCBDA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F579A-879E-8545-AFD8-7D084B1ACDE6}"/>
      </w:docPartPr>
      <w:docPartBody>
        <w:p w:rsidR="00000000" w:rsidRDefault="00625393">
          <w:pPr>
            <w:pStyle w:val="474E7E6EEADFA84380E60C97BCBDA8FB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B8EF71925CBEB14E831D5AAA3FAF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75D92-05FD-914B-AED2-8395546AC2EB}"/>
      </w:docPartPr>
      <w:docPartBody>
        <w:p w:rsidR="00000000" w:rsidRDefault="00625393">
          <w:pPr>
            <w:pStyle w:val="B8EF71925CBEB14E831D5AAA3FAF2453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4B3C5BF4877AF34F908778F6BE54C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4604C-18F7-0B45-92F3-56EED6940DCD}"/>
      </w:docPartPr>
      <w:docPartBody>
        <w:p w:rsidR="00000000" w:rsidRDefault="00625393">
          <w:pPr>
            <w:pStyle w:val="4B3C5BF4877AF34F908778F6BE54C293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93"/>
    <w:rsid w:val="0062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E104821A58049BAE182E0065EF670">
    <w:name w:val="F2CE104821A58049BAE182E0065EF670"/>
  </w:style>
  <w:style w:type="paragraph" w:customStyle="1" w:styleId="1CFFCDDE1EB384418F63E31D2EAEEABF">
    <w:name w:val="1CFFCDDE1EB384418F63E31D2EAEEABF"/>
  </w:style>
  <w:style w:type="paragraph" w:customStyle="1" w:styleId="43F395129A20B34E82C153939137361A">
    <w:name w:val="43F395129A20B34E82C153939137361A"/>
  </w:style>
  <w:style w:type="paragraph" w:customStyle="1" w:styleId="65D0594B9318B24EA571A6E7B806A104">
    <w:name w:val="65D0594B9318B24EA571A6E7B806A104"/>
  </w:style>
  <w:style w:type="paragraph" w:customStyle="1" w:styleId="B52847BCBB1B4C4AA6C8797F4930CF2E">
    <w:name w:val="B52847BCBB1B4C4AA6C8797F4930CF2E"/>
  </w:style>
  <w:style w:type="paragraph" w:customStyle="1" w:styleId="112AB4B53A138D4F806D56A232A82BF9">
    <w:name w:val="112AB4B53A138D4F806D56A232A82BF9"/>
  </w:style>
  <w:style w:type="paragraph" w:customStyle="1" w:styleId="8BF2A438DFCFF143A0721DDF3427F16E">
    <w:name w:val="8BF2A438DFCFF143A0721DDF3427F16E"/>
  </w:style>
  <w:style w:type="paragraph" w:customStyle="1" w:styleId="474E7E6EEADFA84380E60C97BCBDA8FB">
    <w:name w:val="474E7E6EEADFA84380E60C97BCBDA8FB"/>
  </w:style>
  <w:style w:type="paragraph" w:customStyle="1" w:styleId="C82A7028D95B1A4FA045D37E4E70E20F">
    <w:name w:val="C82A7028D95B1A4FA045D37E4E70E20F"/>
  </w:style>
  <w:style w:type="paragraph" w:customStyle="1" w:styleId="EB3097DDF7356F44B8DE1D6F3A1E268A">
    <w:name w:val="EB3097DDF7356F44B8DE1D6F3A1E268A"/>
  </w:style>
  <w:style w:type="paragraph" w:customStyle="1" w:styleId="F4B9C15827D9B348982F355A02065524">
    <w:name w:val="F4B9C15827D9B348982F355A02065524"/>
  </w:style>
  <w:style w:type="paragraph" w:customStyle="1" w:styleId="2ACA9514D4350944838B7FD898844868">
    <w:name w:val="2ACA9514D4350944838B7FD898844868"/>
  </w:style>
  <w:style w:type="paragraph" w:customStyle="1" w:styleId="641DD8AB049D0146A78147BEF4AF4DB9">
    <w:name w:val="641DD8AB049D0146A78147BEF4AF4DB9"/>
  </w:style>
  <w:style w:type="paragraph" w:customStyle="1" w:styleId="1E5ED575E017564EA270A5FF4E0AB08B">
    <w:name w:val="1E5ED575E017564EA270A5FF4E0AB08B"/>
  </w:style>
  <w:style w:type="paragraph" w:customStyle="1" w:styleId="AA7F76477DC9D547B98EAFA0CC0439A6">
    <w:name w:val="AA7F76477DC9D547B98EAFA0CC0439A6"/>
  </w:style>
  <w:style w:type="paragraph" w:customStyle="1" w:styleId="FB808BD1B668BE40B711735888B3FBF5">
    <w:name w:val="FB808BD1B668BE40B711735888B3FBF5"/>
  </w:style>
  <w:style w:type="paragraph" w:customStyle="1" w:styleId="B8EF71925CBEB14E831D5AAA3FAF2453">
    <w:name w:val="B8EF71925CBEB14E831D5AAA3FAF2453"/>
  </w:style>
  <w:style w:type="paragraph" w:customStyle="1" w:styleId="5BBB502FA9D1BB42A425B9ED76987F65">
    <w:name w:val="5BBB502FA9D1BB42A425B9ED76987F65"/>
  </w:style>
  <w:style w:type="paragraph" w:customStyle="1" w:styleId="C9E72717AD32AC47A903619A81F080A1">
    <w:name w:val="C9E72717AD32AC47A903619A81F080A1"/>
  </w:style>
  <w:style w:type="paragraph" w:customStyle="1" w:styleId="6CCFC22A51ECE24A891BFEF71C39DC20">
    <w:name w:val="6CCFC22A51ECE24A891BFEF71C39DC20"/>
  </w:style>
  <w:style w:type="paragraph" w:customStyle="1" w:styleId="4B3C5BF4877AF34F908778F6BE54C293">
    <w:name w:val="4B3C5BF4877AF34F908778F6BE54C293"/>
  </w:style>
  <w:style w:type="paragraph" w:customStyle="1" w:styleId="9F34DFF93822CB498FCDF3BC3E9AF4F2">
    <w:name w:val="9F34DFF93822CB498FCDF3BC3E9AF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CV, designed by MOO.dotx</Template>
  <TotalTime>19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Bin Saqlain</dc:creator>
  <cp:keywords/>
  <dc:description/>
  <cp:lastModifiedBy>Microsoft Office User</cp:lastModifiedBy>
  <cp:revision>1</cp:revision>
  <dcterms:created xsi:type="dcterms:W3CDTF">2020-01-16T00:07:00Z</dcterms:created>
  <dcterms:modified xsi:type="dcterms:W3CDTF">2020-01-16T00:28:00Z</dcterms:modified>
</cp:coreProperties>
</file>