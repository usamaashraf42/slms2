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1955" w14:textId="77777777" w:rsidR="00D52741" w:rsidRPr="00A5106C" w:rsidRDefault="000A77CC" w:rsidP="00A5106C">
      <w:pPr>
        <w:jc w:val="center"/>
        <w:rPr>
          <w:b/>
          <w:noProof/>
          <w:color w:val="000080"/>
          <w:sz w:val="48"/>
          <w:szCs w:val="48"/>
        </w:rPr>
      </w:pPr>
      <w:r>
        <w:rPr>
          <w:b/>
          <w:noProof/>
          <w:color w:val="000080"/>
          <w:sz w:val="48"/>
          <w:szCs w:val="48"/>
        </w:rPr>
        <w:t>AYESHA AKRAM</w:t>
      </w:r>
    </w:p>
    <w:p w14:paraId="68E3AEA3" w14:textId="77777777" w:rsidR="00A5106C" w:rsidRPr="00A5106C" w:rsidRDefault="00F107F0" w:rsidP="00A5106C">
      <w:pPr>
        <w:jc w:val="center"/>
        <w:rPr>
          <w:b/>
          <w:noProof/>
          <w:color w:val="000080"/>
          <w:sz w:val="32"/>
          <w:szCs w:val="32"/>
        </w:rPr>
      </w:pPr>
      <w:r>
        <w:rPr>
          <w:b/>
          <w:noProof/>
          <w:color w:val="000080"/>
          <w:sz w:val="32"/>
          <w:szCs w:val="32"/>
        </w:rPr>
        <w:t xml:space="preserve">Contact </w:t>
      </w:r>
      <w:r w:rsidR="000A77CC">
        <w:rPr>
          <w:b/>
          <w:noProof/>
          <w:color w:val="000080"/>
          <w:sz w:val="32"/>
          <w:szCs w:val="32"/>
        </w:rPr>
        <w:t>#: 03370692160</w:t>
      </w:r>
    </w:p>
    <w:p w14:paraId="01AF9E7A" w14:textId="77777777" w:rsidR="004A59D3" w:rsidRPr="00CF6D91" w:rsidRDefault="00CF6D91" w:rsidP="00CF6D91">
      <w:pPr>
        <w:jc w:val="center"/>
        <w:rPr>
          <w:b/>
          <w:noProof/>
          <w:color w:val="000080"/>
          <w:sz w:val="32"/>
          <w:szCs w:val="32"/>
        </w:rPr>
      </w:pPr>
      <w:r>
        <w:rPr>
          <w:b/>
          <w:noProof/>
          <w:color w:val="000080"/>
          <w:sz w:val="32"/>
          <w:szCs w:val="32"/>
        </w:rPr>
        <w:tab/>
      </w:r>
      <w:r>
        <w:rPr>
          <w:b/>
          <w:noProof/>
          <w:color w:val="000080"/>
          <w:sz w:val="32"/>
          <w:szCs w:val="32"/>
        </w:rPr>
        <w:tab/>
      </w:r>
      <w:r>
        <w:rPr>
          <w:b/>
          <w:noProof/>
          <w:color w:val="000080"/>
          <w:sz w:val="32"/>
          <w:szCs w:val="32"/>
        </w:rPr>
        <w:tab/>
      </w:r>
      <w:r w:rsidR="000A77CC">
        <w:rPr>
          <w:b/>
          <w:noProof/>
          <w:color w:val="000080"/>
          <w:sz w:val="32"/>
          <w:szCs w:val="32"/>
        </w:rPr>
        <w:t>Email: ayeshaakram651</w:t>
      </w:r>
      <w:r w:rsidR="00A5106C" w:rsidRPr="00A5106C">
        <w:rPr>
          <w:b/>
          <w:noProof/>
          <w:color w:val="000080"/>
          <w:sz w:val="32"/>
          <w:szCs w:val="32"/>
        </w:rPr>
        <w:t>@gmail.com</w:t>
      </w:r>
      <w:r w:rsidR="00D40464" w:rsidRPr="00CB092E">
        <w:rPr>
          <w:b/>
          <w:noProof/>
          <w:color w:val="000080"/>
          <w:sz w:val="48"/>
          <w:szCs w:val="48"/>
        </w:rPr>
        <w:tab/>
      </w:r>
      <w:r w:rsidR="00D40464" w:rsidRPr="00CB092E">
        <w:rPr>
          <w:b/>
          <w:noProof/>
          <w:color w:val="000080"/>
          <w:sz w:val="48"/>
          <w:szCs w:val="48"/>
        </w:rPr>
        <w:tab/>
      </w:r>
      <w:r w:rsidR="00D552F9" w:rsidRPr="00CB092E">
        <w:rPr>
          <w:b/>
          <w:sz w:val="48"/>
          <w:szCs w:val="48"/>
        </w:rPr>
        <w:tab/>
      </w:r>
      <w:r w:rsidR="00D40464" w:rsidRPr="00CB092E">
        <w:rPr>
          <w:b/>
          <w:sz w:val="48"/>
          <w:szCs w:val="48"/>
        </w:rPr>
        <w:tab/>
      </w:r>
    </w:p>
    <w:p w14:paraId="495F5A14" w14:textId="77777777" w:rsidR="00D52741" w:rsidRPr="00C240E9" w:rsidRDefault="00D52741" w:rsidP="00F86CC6">
      <w:pPr>
        <w:pStyle w:val="BodyText"/>
        <w:shd w:val="clear" w:color="auto" w:fill="A6A6A6"/>
        <w:spacing w:line="240" w:lineRule="auto"/>
        <w:rPr>
          <w:rFonts w:ascii="Times New Roman" w:hAnsi="Times New Roman"/>
          <w:b/>
          <w:sz w:val="18"/>
          <w:szCs w:val="18"/>
        </w:rPr>
      </w:pPr>
      <w:r w:rsidRPr="00C240E9">
        <w:rPr>
          <w:rFonts w:ascii="Times New Roman" w:hAnsi="Times New Roman"/>
          <w:b/>
          <w:sz w:val="18"/>
          <w:szCs w:val="18"/>
        </w:rPr>
        <w:t>Objective</w:t>
      </w:r>
    </w:p>
    <w:p w14:paraId="6A0F8E1A" w14:textId="77777777" w:rsidR="00A233FE" w:rsidRPr="00C240E9" w:rsidRDefault="008C24F0" w:rsidP="00F86CC6">
      <w:pPr>
        <w:widowControl w:val="0"/>
        <w:jc w:val="both"/>
        <w:rPr>
          <w:color w:val="000000"/>
          <w:sz w:val="18"/>
          <w:szCs w:val="16"/>
        </w:rPr>
      </w:pPr>
      <w:r w:rsidRPr="00C240E9">
        <w:rPr>
          <w:color w:val="000000"/>
          <w:sz w:val="18"/>
          <w:szCs w:val="16"/>
        </w:rPr>
        <w:t>To utilize my skills and knowledge in a vibrant and prestigious organization</w:t>
      </w:r>
      <w:r w:rsidR="006505CC" w:rsidRPr="00C240E9">
        <w:rPr>
          <w:color w:val="000000"/>
          <w:sz w:val="18"/>
          <w:szCs w:val="16"/>
        </w:rPr>
        <w:t xml:space="preserve"> against a reasonable remuneration, </w:t>
      </w:r>
      <w:r w:rsidRPr="00C240E9">
        <w:rPr>
          <w:color w:val="000000"/>
          <w:sz w:val="18"/>
          <w:szCs w:val="16"/>
        </w:rPr>
        <w:t xml:space="preserve">with a professional attitude and </w:t>
      </w:r>
      <w:r w:rsidR="000A77CC" w:rsidRPr="00C240E9">
        <w:rPr>
          <w:color w:val="000000"/>
          <w:sz w:val="18"/>
          <w:szCs w:val="16"/>
        </w:rPr>
        <w:t>commitment to</w:t>
      </w:r>
      <w:r w:rsidRPr="00C240E9">
        <w:rPr>
          <w:color w:val="000000"/>
          <w:sz w:val="18"/>
          <w:szCs w:val="16"/>
        </w:rPr>
        <w:t xml:space="preserve"> enjoy a good working and learning milieu and with the aim to further polish-up the skills that are imperative to serve humanity in the best way and also </w:t>
      </w:r>
      <w:r w:rsidR="00D85BF2" w:rsidRPr="00C240E9">
        <w:rPr>
          <w:color w:val="000000"/>
          <w:sz w:val="18"/>
          <w:szCs w:val="16"/>
        </w:rPr>
        <w:t>to support my family, financially</w:t>
      </w:r>
      <w:r w:rsidR="00A233FE" w:rsidRPr="00C240E9">
        <w:rPr>
          <w:color w:val="000000"/>
          <w:sz w:val="18"/>
          <w:szCs w:val="16"/>
        </w:rPr>
        <w:t xml:space="preserve">.        </w:t>
      </w:r>
    </w:p>
    <w:p w14:paraId="71CB6E4F" w14:textId="77777777" w:rsidR="001316CB" w:rsidRPr="00C240E9" w:rsidRDefault="00D552F9" w:rsidP="00F86CC6">
      <w:pPr>
        <w:widowControl w:val="0"/>
        <w:jc w:val="both"/>
        <w:rPr>
          <w:color w:val="000000"/>
          <w:sz w:val="18"/>
          <w:szCs w:val="16"/>
        </w:rPr>
      </w:pPr>
      <w:r w:rsidRPr="00C240E9">
        <w:rPr>
          <w:b/>
          <w:sz w:val="46"/>
          <w:szCs w:val="42"/>
        </w:rPr>
        <w:tab/>
      </w:r>
      <w:r w:rsidRPr="00C240E9">
        <w:rPr>
          <w:b/>
          <w:sz w:val="46"/>
          <w:szCs w:val="42"/>
        </w:rPr>
        <w:tab/>
      </w:r>
      <w:r w:rsidRPr="00C240E9">
        <w:rPr>
          <w:b/>
          <w:sz w:val="46"/>
          <w:szCs w:val="42"/>
        </w:rPr>
        <w:tab/>
      </w:r>
      <w:r w:rsidRPr="00C240E9">
        <w:rPr>
          <w:b/>
          <w:sz w:val="46"/>
          <w:szCs w:val="42"/>
        </w:rPr>
        <w:tab/>
      </w:r>
      <w:r w:rsidRPr="00C240E9">
        <w:rPr>
          <w:b/>
          <w:sz w:val="46"/>
          <w:szCs w:val="42"/>
        </w:rPr>
        <w:tab/>
      </w:r>
      <w:r w:rsidRPr="00C240E9">
        <w:rPr>
          <w:b/>
          <w:sz w:val="46"/>
          <w:szCs w:val="42"/>
        </w:rPr>
        <w:tab/>
      </w:r>
    </w:p>
    <w:p w14:paraId="2453B800" w14:textId="77777777" w:rsidR="009F2E50" w:rsidRPr="00C240E9" w:rsidRDefault="00312B52" w:rsidP="00F86CC6">
      <w:pPr>
        <w:pStyle w:val="BodyText"/>
        <w:shd w:val="clear" w:color="auto" w:fill="A6A6A6"/>
        <w:spacing w:line="240" w:lineRule="auto"/>
        <w:rPr>
          <w:rFonts w:ascii="Times New Roman" w:hAnsi="Times New Roman"/>
          <w:b/>
          <w:sz w:val="18"/>
          <w:szCs w:val="18"/>
        </w:rPr>
      </w:pPr>
      <w:r w:rsidRPr="00C240E9">
        <w:rPr>
          <w:rFonts w:ascii="Times New Roman" w:hAnsi="Times New Roman"/>
          <w:b/>
          <w:sz w:val="18"/>
          <w:szCs w:val="18"/>
        </w:rPr>
        <w:t>Personal Information:</w:t>
      </w:r>
    </w:p>
    <w:p w14:paraId="3AC68FAC" w14:textId="77777777" w:rsidR="003C6A04" w:rsidRPr="00C240E9" w:rsidRDefault="003C6A04" w:rsidP="00F86CC6">
      <w:pPr>
        <w:widowControl w:val="0"/>
        <w:jc w:val="both"/>
        <w:rPr>
          <w:sz w:val="18"/>
          <w:szCs w:val="18"/>
        </w:rPr>
      </w:pPr>
      <w:r w:rsidRPr="00C240E9">
        <w:rPr>
          <w:b/>
          <w:bCs/>
          <w:sz w:val="18"/>
          <w:szCs w:val="18"/>
        </w:rPr>
        <w:t>Father’s Name:</w:t>
      </w:r>
      <w:r w:rsidR="00D30C17" w:rsidRPr="00C240E9">
        <w:rPr>
          <w:b/>
          <w:bCs/>
          <w:sz w:val="18"/>
          <w:szCs w:val="18"/>
        </w:rPr>
        <w:tab/>
      </w:r>
      <w:r w:rsidR="00CB092E" w:rsidRPr="00C240E9">
        <w:rPr>
          <w:b/>
          <w:bCs/>
          <w:sz w:val="18"/>
          <w:szCs w:val="18"/>
        </w:rPr>
        <w:tab/>
      </w:r>
      <w:r w:rsidR="000A77CC" w:rsidRPr="00C240E9">
        <w:rPr>
          <w:b/>
          <w:bCs/>
          <w:sz w:val="18"/>
          <w:szCs w:val="18"/>
        </w:rPr>
        <w:t xml:space="preserve">           </w:t>
      </w:r>
      <w:r w:rsidR="004A0F12">
        <w:rPr>
          <w:b/>
          <w:bCs/>
          <w:sz w:val="18"/>
          <w:szCs w:val="18"/>
        </w:rPr>
        <w:tab/>
      </w:r>
      <w:r w:rsidR="004A0F12">
        <w:rPr>
          <w:b/>
          <w:bCs/>
          <w:sz w:val="18"/>
          <w:szCs w:val="18"/>
        </w:rPr>
        <w:tab/>
      </w:r>
      <w:r w:rsidR="000A77CC" w:rsidRPr="00C240E9">
        <w:rPr>
          <w:bCs/>
          <w:sz w:val="18"/>
          <w:szCs w:val="18"/>
        </w:rPr>
        <w:t>Chaudhary Muhammad Akram</w:t>
      </w:r>
      <w:r w:rsidR="00857AE1" w:rsidRPr="00C240E9">
        <w:rPr>
          <w:bCs/>
          <w:sz w:val="18"/>
          <w:szCs w:val="18"/>
        </w:rPr>
        <w:t xml:space="preserve"> </w:t>
      </w:r>
    </w:p>
    <w:p w14:paraId="6E8291BF" w14:textId="77777777" w:rsidR="009F2E50" w:rsidRPr="00C240E9" w:rsidRDefault="009F2E50" w:rsidP="00420FA2">
      <w:pPr>
        <w:jc w:val="both"/>
        <w:rPr>
          <w:color w:val="000000"/>
          <w:sz w:val="18"/>
          <w:szCs w:val="18"/>
        </w:rPr>
      </w:pPr>
      <w:r w:rsidRPr="00C240E9">
        <w:rPr>
          <w:b/>
          <w:bCs/>
          <w:sz w:val="18"/>
          <w:szCs w:val="18"/>
        </w:rPr>
        <w:t>Date of Birth:</w:t>
      </w:r>
      <w:r w:rsidRPr="00C240E9">
        <w:rPr>
          <w:sz w:val="18"/>
          <w:szCs w:val="18"/>
        </w:rPr>
        <w:tab/>
      </w:r>
      <w:r w:rsidRPr="00C240E9">
        <w:rPr>
          <w:sz w:val="18"/>
          <w:szCs w:val="18"/>
        </w:rPr>
        <w:tab/>
      </w:r>
      <w:r w:rsidRPr="00C240E9">
        <w:rPr>
          <w:sz w:val="18"/>
          <w:szCs w:val="18"/>
        </w:rPr>
        <w:tab/>
      </w:r>
      <w:r w:rsidR="000A77CC" w:rsidRPr="00C240E9">
        <w:rPr>
          <w:sz w:val="18"/>
          <w:szCs w:val="18"/>
        </w:rPr>
        <w:t xml:space="preserve">           </w:t>
      </w:r>
      <w:r w:rsidR="004A0F12">
        <w:rPr>
          <w:sz w:val="18"/>
          <w:szCs w:val="18"/>
        </w:rPr>
        <w:tab/>
      </w:r>
      <w:r w:rsidR="000A77CC" w:rsidRPr="00C240E9">
        <w:rPr>
          <w:sz w:val="18"/>
          <w:szCs w:val="18"/>
        </w:rPr>
        <w:t>Jan, 18</w:t>
      </w:r>
      <w:r w:rsidR="00420FA2" w:rsidRPr="00C240E9">
        <w:rPr>
          <w:sz w:val="18"/>
          <w:szCs w:val="18"/>
        </w:rPr>
        <w:t>, 199</w:t>
      </w:r>
      <w:r w:rsidR="000A77CC" w:rsidRPr="00C240E9">
        <w:rPr>
          <w:sz w:val="18"/>
          <w:szCs w:val="18"/>
        </w:rPr>
        <w:t>4</w:t>
      </w:r>
      <w:r w:rsidRPr="00C240E9">
        <w:rPr>
          <w:color w:val="000000"/>
          <w:sz w:val="18"/>
          <w:szCs w:val="18"/>
        </w:rPr>
        <w:tab/>
      </w:r>
    </w:p>
    <w:p w14:paraId="221E4B8B" w14:textId="77777777" w:rsidR="00DC4100" w:rsidRPr="00C240E9" w:rsidRDefault="00DC4100" w:rsidP="00420FA2">
      <w:pPr>
        <w:jc w:val="both"/>
        <w:rPr>
          <w:color w:val="000000"/>
          <w:sz w:val="18"/>
          <w:szCs w:val="18"/>
        </w:rPr>
      </w:pPr>
      <w:r w:rsidRPr="00C240E9">
        <w:rPr>
          <w:b/>
          <w:color w:val="000000"/>
          <w:sz w:val="18"/>
          <w:szCs w:val="18"/>
        </w:rPr>
        <w:t>CNIC:</w:t>
      </w:r>
      <w:r w:rsidR="000A77CC" w:rsidRPr="00C240E9">
        <w:rPr>
          <w:b/>
          <w:color w:val="000000"/>
          <w:sz w:val="18"/>
          <w:szCs w:val="18"/>
        </w:rPr>
        <w:t xml:space="preserve">                                                </w:t>
      </w:r>
      <w:r w:rsidR="004A0F12">
        <w:rPr>
          <w:b/>
          <w:color w:val="000000"/>
          <w:sz w:val="18"/>
          <w:szCs w:val="18"/>
        </w:rPr>
        <w:tab/>
      </w:r>
      <w:r w:rsidR="004A0F12">
        <w:rPr>
          <w:b/>
          <w:color w:val="000000"/>
          <w:sz w:val="18"/>
          <w:szCs w:val="18"/>
        </w:rPr>
        <w:tab/>
      </w:r>
      <w:r w:rsidR="000A77CC" w:rsidRPr="00C240E9">
        <w:rPr>
          <w:color w:val="000000"/>
          <w:sz w:val="18"/>
          <w:szCs w:val="18"/>
        </w:rPr>
        <w:t>33303-6731857-4</w:t>
      </w:r>
    </w:p>
    <w:p w14:paraId="7F44D069" w14:textId="77777777" w:rsidR="00DC4100" w:rsidRPr="00C240E9" w:rsidRDefault="00DC4100" w:rsidP="00420FA2">
      <w:pPr>
        <w:jc w:val="both"/>
        <w:rPr>
          <w:b/>
          <w:sz w:val="18"/>
          <w:szCs w:val="18"/>
        </w:rPr>
      </w:pPr>
      <w:r w:rsidRPr="00C240E9">
        <w:rPr>
          <w:b/>
          <w:color w:val="000000"/>
          <w:sz w:val="18"/>
          <w:szCs w:val="18"/>
        </w:rPr>
        <w:t>Marital Status:</w:t>
      </w:r>
      <w:r w:rsidRPr="00C240E9">
        <w:rPr>
          <w:color w:val="000000"/>
          <w:sz w:val="18"/>
          <w:szCs w:val="18"/>
        </w:rPr>
        <w:t xml:space="preserve">                                  </w:t>
      </w:r>
      <w:r w:rsidR="004A0F12">
        <w:rPr>
          <w:color w:val="000000"/>
          <w:sz w:val="18"/>
          <w:szCs w:val="18"/>
        </w:rPr>
        <w:tab/>
      </w:r>
      <w:r w:rsidR="004A0F12">
        <w:rPr>
          <w:color w:val="000000"/>
          <w:sz w:val="18"/>
          <w:szCs w:val="18"/>
        </w:rPr>
        <w:tab/>
      </w:r>
      <w:r w:rsidRPr="00C240E9">
        <w:rPr>
          <w:color w:val="000000"/>
          <w:sz w:val="18"/>
          <w:szCs w:val="18"/>
        </w:rPr>
        <w:t>Single</w:t>
      </w:r>
    </w:p>
    <w:p w14:paraId="0DFC3FD6" w14:textId="77777777" w:rsidR="00857AE1" w:rsidRPr="00C240E9" w:rsidRDefault="00857AE1" w:rsidP="00F86CC6">
      <w:pPr>
        <w:pStyle w:val="BodyText"/>
        <w:spacing w:after="0" w:line="240" w:lineRule="auto"/>
        <w:ind w:left="3600" w:hanging="3600"/>
        <w:jc w:val="left"/>
        <w:rPr>
          <w:rFonts w:ascii="Times New Roman" w:hAnsi="Times New Roman"/>
          <w:color w:val="000000"/>
          <w:sz w:val="18"/>
          <w:szCs w:val="18"/>
        </w:rPr>
      </w:pPr>
      <w:r w:rsidRPr="00C240E9">
        <w:rPr>
          <w:rFonts w:ascii="Times New Roman" w:hAnsi="Times New Roman"/>
          <w:b/>
          <w:color w:val="000000"/>
          <w:sz w:val="18"/>
          <w:szCs w:val="18"/>
        </w:rPr>
        <w:t>Permanent Address:</w:t>
      </w:r>
      <w:r w:rsidR="00F945CA" w:rsidRPr="00C240E9">
        <w:rPr>
          <w:rFonts w:ascii="Times New Roman" w:hAnsi="Times New Roman"/>
          <w:color w:val="000000"/>
          <w:sz w:val="18"/>
          <w:szCs w:val="18"/>
        </w:rPr>
        <w:tab/>
      </w:r>
      <w:r w:rsidR="000A77CC" w:rsidRPr="00C240E9">
        <w:rPr>
          <w:rFonts w:ascii="Times New Roman" w:hAnsi="Times New Roman"/>
          <w:color w:val="000000"/>
          <w:sz w:val="18"/>
          <w:szCs w:val="18"/>
        </w:rPr>
        <w:t>M.Waqas Akram Mohallah Islam pura str # 6 Toba Tek Singh.</w:t>
      </w:r>
    </w:p>
    <w:p w14:paraId="2129B99A" w14:textId="77777777" w:rsidR="00657F50" w:rsidRPr="00C240E9" w:rsidRDefault="00657F50" w:rsidP="00F86CC6">
      <w:pPr>
        <w:pStyle w:val="BodyText"/>
        <w:spacing w:after="0" w:line="240" w:lineRule="auto"/>
        <w:ind w:left="3600" w:hanging="3600"/>
        <w:jc w:val="left"/>
        <w:rPr>
          <w:rFonts w:ascii="Times New Roman" w:hAnsi="Times New Roman"/>
          <w:b/>
          <w:color w:val="000000"/>
          <w:sz w:val="18"/>
          <w:szCs w:val="18"/>
        </w:rPr>
      </w:pPr>
      <w:r w:rsidRPr="00C240E9">
        <w:rPr>
          <w:rFonts w:ascii="Times New Roman" w:hAnsi="Times New Roman"/>
          <w:b/>
          <w:color w:val="000000"/>
          <w:sz w:val="18"/>
          <w:szCs w:val="18"/>
        </w:rPr>
        <w:t>Nationality:</w:t>
      </w:r>
      <w:r w:rsidRPr="00C240E9">
        <w:rPr>
          <w:rFonts w:ascii="Times New Roman" w:hAnsi="Times New Roman"/>
          <w:b/>
          <w:color w:val="000000"/>
          <w:sz w:val="18"/>
          <w:szCs w:val="18"/>
        </w:rPr>
        <w:tab/>
      </w:r>
      <w:r w:rsidRPr="00C240E9">
        <w:rPr>
          <w:rFonts w:ascii="Times New Roman" w:eastAsia="Times New Roman" w:hAnsi="Times New Roman"/>
          <w:bCs/>
          <w:spacing w:val="0"/>
          <w:sz w:val="18"/>
          <w:szCs w:val="18"/>
        </w:rPr>
        <w:t>Pakistani</w:t>
      </w:r>
      <w:r w:rsidR="00F40F81" w:rsidRPr="00C240E9">
        <w:rPr>
          <w:rFonts w:ascii="Times New Roman" w:eastAsia="Times New Roman" w:hAnsi="Times New Roman"/>
          <w:bCs/>
          <w:spacing w:val="0"/>
          <w:sz w:val="18"/>
          <w:szCs w:val="18"/>
        </w:rPr>
        <w:t>.</w:t>
      </w:r>
    </w:p>
    <w:p w14:paraId="58C22003" w14:textId="77777777" w:rsidR="00857AE1" w:rsidRPr="00C240E9" w:rsidRDefault="00657F50" w:rsidP="00F86CC6">
      <w:pPr>
        <w:pStyle w:val="BodyText"/>
        <w:spacing w:after="0" w:line="240" w:lineRule="auto"/>
        <w:ind w:left="3600" w:hanging="3600"/>
        <w:jc w:val="left"/>
        <w:rPr>
          <w:rFonts w:ascii="Times New Roman" w:hAnsi="Times New Roman"/>
          <w:color w:val="000000"/>
          <w:sz w:val="18"/>
          <w:szCs w:val="18"/>
        </w:rPr>
      </w:pPr>
      <w:r w:rsidRPr="00C240E9">
        <w:rPr>
          <w:rFonts w:ascii="Times New Roman" w:hAnsi="Times New Roman"/>
          <w:b/>
          <w:color w:val="000000"/>
          <w:sz w:val="18"/>
          <w:szCs w:val="18"/>
        </w:rPr>
        <w:t>Domicile:</w:t>
      </w:r>
      <w:r w:rsidR="00484939" w:rsidRPr="00C240E9">
        <w:rPr>
          <w:rFonts w:ascii="Times New Roman" w:hAnsi="Times New Roman"/>
          <w:color w:val="000000"/>
          <w:sz w:val="18"/>
          <w:szCs w:val="18"/>
        </w:rPr>
        <w:tab/>
        <w:t>Toba Tek Singh.</w:t>
      </w:r>
    </w:p>
    <w:p w14:paraId="2A52EF7A" w14:textId="77777777" w:rsidR="00CC357C" w:rsidRPr="00CB092E" w:rsidRDefault="00CC357C" w:rsidP="00F86CC6">
      <w:pPr>
        <w:pStyle w:val="BodyText"/>
        <w:spacing w:after="0" w:line="240" w:lineRule="auto"/>
        <w:jc w:val="left"/>
        <w:rPr>
          <w:rFonts w:ascii="Times New Roman" w:hAnsi="Times New Roman"/>
          <w:color w:val="000000"/>
          <w:sz w:val="12"/>
          <w:szCs w:val="12"/>
        </w:rPr>
      </w:pPr>
    </w:p>
    <w:p w14:paraId="4AB9F3BC" w14:textId="77777777" w:rsidR="00CC357C" w:rsidRPr="00CB092E" w:rsidRDefault="00CC357C" w:rsidP="00F86CC6">
      <w:pPr>
        <w:pStyle w:val="BodyText"/>
        <w:spacing w:after="0" w:line="240" w:lineRule="auto"/>
        <w:jc w:val="left"/>
        <w:rPr>
          <w:rFonts w:ascii="Times New Roman" w:hAnsi="Times New Roman"/>
          <w:color w:val="000000"/>
          <w:sz w:val="12"/>
          <w:szCs w:val="12"/>
        </w:rPr>
      </w:pPr>
    </w:p>
    <w:p w14:paraId="5AC85A06" w14:textId="77777777" w:rsidR="009F2E50" w:rsidRPr="00621129" w:rsidRDefault="00FF3BC9" w:rsidP="00F86CC6">
      <w:pPr>
        <w:pStyle w:val="BodyText"/>
        <w:shd w:val="clear" w:color="auto" w:fill="A6A6A6"/>
        <w:spacing w:line="240" w:lineRule="auto"/>
        <w:rPr>
          <w:rFonts w:ascii="Times New Roman" w:hAnsi="Times New Roman"/>
          <w:b/>
          <w:sz w:val="18"/>
          <w:szCs w:val="18"/>
        </w:rPr>
      </w:pPr>
      <w:r w:rsidRPr="00621129">
        <w:rPr>
          <w:rFonts w:ascii="Times New Roman" w:hAnsi="Times New Roman"/>
          <w:b/>
          <w:sz w:val="18"/>
          <w:szCs w:val="18"/>
        </w:rPr>
        <w:t>Qualification</w:t>
      </w:r>
      <w:r w:rsidR="00466188" w:rsidRPr="00621129">
        <w:rPr>
          <w:rFonts w:ascii="Times New Roman" w:hAnsi="Times New Roman"/>
          <w:b/>
          <w:sz w:val="18"/>
          <w:szCs w:val="1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3"/>
        <w:gridCol w:w="3429"/>
        <w:gridCol w:w="1457"/>
        <w:gridCol w:w="3687"/>
      </w:tblGrid>
      <w:tr w:rsidR="00D42975" w:rsidRPr="00621129" w14:paraId="76F00650" w14:textId="77777777" w:rsidTr="00A5106C">
        <w:tc>
          <w:tcPr>
            <w:tcW w:w="1003" w:type="dxa"/>
          </w:tcPr>
          <w:p w14:paraId="53327324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YEARS</w:t>
            </w:r>
          </w:p>
        </w:tc>
        <w:tc>
          <w:tcPr>
            <w:tcW w:w="3429" w:type="dxa"/>
          </w:tcPr>
          <w:p w14:paraId="5178198C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DEGREE</w:t>
            </w:r>
          </w:p>
        </w:tc>
        <w:tc>
          <w:tcPr>
            <w:tcW w:w="1457" w:type="dxa"/>
          </w:tcPr>
          <w:p w14:paraId="0778F82A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MARKS</w:t>
            </w:r>
          </w:p>
        </w:tc>
        <w:tc>
          <w:tcPr>
            <w:tcW w:w="3687" w:type="dxa"/>
          </w:tcPr>
          <w:p w14:paraId="46D510BD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BOARD/UNIVERSITY</w:t>
            </w:r>
          </w:p>
        </w:tc>
      </w:tr>
      <w:tr w:rsidR="00D42975" w:rsidRPr="00621129" w14:paraId="7A762C9F" w14:textId="77777777" w:rsidTr="00A5106C">
        <w:tc>
          <w:tcPr>
            <w:tcW w:w="1003" w:type="dxa"/>
          </w:tcPr>
          <w:p w14:paraId="712F1B3A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2010</w:t>
            </w:r>
          </w:p>
        </w:tc>
        <w:tc>
          <w:tcPr>
            <w:tcW w:w="3429" w:type="dxa"/>
          </w:tcPr>
          <w:p w14:paraId="37347D20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Matriculation</w:t>
            </w:r>
          </w:p>
          <w:p w14:paraId="73B1149B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(Science)</w:t>
            </w:r>
          </w:p>
        </w:tc>
        <w:tc>
          <w:tcPr>
            <w:tcW w:w="1457" w:type="dxa"/>
          </w:tcPr>
          <w:p w14:paraId="6B70724C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695</w:t>
            </w:r>
            <w:r w:rsidR="00D42975" w:rsidRPr="00621129">
              <w:rPr>
                <w:bCs/>
                <w:sz w:val="18"/>
                <w:szCs w:val="18"/>
              </w:rPr>
              <w:t>/1050</w:t>
            </w:r>
          </w:p>
        </w:tc>
        <w:tc>
          <w:tcPr>
            <w:tcW w:w="3687" w:type="dxa"/>
          </w:tcPr>
          <w:p w14:paraId="53DDAE57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BISE Fsbd.</w:t>
            </w:r>
          </w:p>
        </w:tc>
      </w:tr>
      <w:tr w:rsidR="00D42975" w:rsidRPr="00621129" w14:paraId="72F3E3E2" w14:textId="77777777" w:rsidTr="00A5106C">
        <w:tc>
          <w:tcPr>
            <w:tcW w:w="1003" w:type="dxa"/>
          </w:tcPr>
          <w:p w14:paraId="229ADAFB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2012</w:t>
            </w:r>
          </w:p>
        </w:tc>
        <w:tc>
          <w:tcPr>
            <w:tcW w:w="3429" w:type="dxa"/>
          </w:tcPr>
          <w:p w14:paraId="29CF958B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ICS</w:t>
            </w:r>
          </w:p>
          <w:p w14:paraId="1BA8BE7B" w14:textId="77777777" w:rsidR="00D84A41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(Math,Computer science,</w:t>
            </w:r>
          </w:p>
          <w:p w14:paraId="33A02503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Economics</w:t>
            </w:r>
            <w:r w:rsidR="00D42975" w:rsidRPr="0062112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457" w:type="dxa"/>
          </w:tcPr>
          <w:p w14:paraId="21B8C400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623</w:t>
            </w:r>
            <w:r w:rsidR="00D42975" w:rsidRPr="00621129">
              <w:rPr>
                <w:bCs/>
                <w:sz w:val="18"/>
                <w:szCs w:val="18"/>
              </w:rPr>
              <w:t>/1100</w:t>
            </w:r>
          </w:p>
        </w:tc>
        <w:tc>
          <w:tcPr>
            <w:tcW w:w="3687" w:type="dxa"/>
          </w:tcPr>
          <w:p w14:paraId="4843FAA8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BISE Fsbd.</w:t>
            </w:r>
          </w:p>
        </w:tc>
      </w:tr>
      <w:tr w:rsidR="00D42975" w:rsidRPr="00621129" w14:paraId="193E941A" w14:textId="77777777" w:rsidTr="00A5106C">
        <w:tc>
          <w:tcPr>
            <w:tcW w:w="1003" w:type="dxa"/>
          </w:tcPr>
          <w:p w14:paraId="117A41AD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2014</w:t>
            </w:r>
          </w:p>
        </w:tc>
        <w:tc>
          <w:tcPr>
            <w:tcW w:w="3429" w:type="dxa"/>
          </w:tcPr>
          <w:p w14:paraId="1A3644F8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B.Sc</w:t>
            </w:r>
          </w:p>
          <w:p w14:paraId="2F009DA2" w14:textId="77777777" w:rsidR="00D42975" w:rsidRPr="00621129" w:rsidRDefault="00D84A41" w:rsidP="00D84A41">
            <w:pPr>
              <w:overflowPunct/>
              <w:autoSpaceDE/>
              <w:autoSpaceDN/>
              <w:adjustRightInd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 xml:space="preserve">      </w:t>
            </w:r>
            <w:r w:rsidR="00B80745" w:rsidRPr="00621129">
              <w:rPr>
                <w:bCs/>
                <w:sz w:val="18"/>
                <w:szCs w:val="18"/>
              </w:rPr>
              <w:t>(</w:t>
            </w:r>
            <w:r w:rsidR="00D42975" w:rsidRPr="00621129">
              <w:rPr>
                <w:bCs/>
                <w:sz w:val="18"/>
                <w:szCs w:val="18"/>
              </w:rPr>
              <w:t>Computer</w:t>
            </w:r>
            <w:r w:rsidR="00FF3BC9" w:rsidRPr="00621129">
              <w:rPr>
                <w:bCs/>
                <w:sz w:val="18"/>
                <w:szCs w:val="18"/>
              </w:rPr>
              <w:t>,</w:t>
            </w:r>
            <w:r w:rsidR="00D42975" w:rsidRPr="00621129">
              <w:rPr>
                <w:bCs/>
                <w:sz w:val="18"/>
                <w:szCs w:val="18"/>
              </w:rPr>
              <w:t>Geography,</w:t>
            </w:r>
            <w:r w:rsidRPr="00621129">
              <w:rPr>
                <w:bCs/>
                <w:sz w:val="18"/>
                <w:szCs w:val="18"/>
              </w:rPr>
              <w:t xml:space="preserve">                                     Psychology</w:t>
            </w:r>
            <w:r w:rsidR="00B80745" w:rsidRPr="0062112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457" w:type="dxa"/>
          </w:tcPr>
          <w:p w14:paraId="45AC2AE4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531/8</w:t>
            </w:r>
            <w:r w:rsidR="00D42975" w:rsidRPr="00621129">
              <w:rPr>
                <w:bCs/>
                <w:sz w:val="18"/>
                <w:szCs w:val="18"/>
              </w:rPr>
              <w:t>00</w:t>
            </w:r>
          </w:p>
        </w:tc>
        <w:tc>
          <w:tcPr>
            <w:tcW w:w="3687" w:type="dxa"/>
          </w:tcPr>
          <w:p w14:paraId="78F63AE6" w14:textId="77777777" w:rsidR="00D42975" w:rsidRPr="00621129" w:rsidRDefault="00D84A41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Govt University Faisalabad.</w:t>
            </w:r>
          </w:p>
        </w:tc>
      </w:tr>
      <w:tr w:rsidR="00D42975" w:rsidRPr="00621129" w14:paraId="3E3BF46A" w14:textId="77777777" w:rsidTr="00A5106C">
        <w:tc>
          <w:tcPr>
            <w:tcW w:w="1003" w:type="dxa"/>
          </w:tcPr>
          <w:p w14:paraId="10C45761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2017</w:t>
            </w:r>
          </w:p>
        </w:tc>
        <w:tc>
          <w:tcPr>
            <w:tcW w:w="3429" w:type="dxa"/>
          </w:tcPr>
          <w:p w14:paraId="5758E4FA" w14:textId="77777777" w:rsidR="00D42975" w:rsidRPr="00621129" w:rsidRDefault="00D4297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M.Sc</w:t>
            </w:r>
          </w:p>
          <w:p w14:paraId="64B1ECA4" w14:textId="77777777" w:rsidR="00D42975" w:rsidRDefault="00B80745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(</w:t>
            </w:r>
            <w:r w:rsidR="00D42975" w:rsidRPr="00621129">
              <w:rPr>
                <w:bCs/>
                <w:sz w:val="18"/>
                <w:szCs w:val="18"/>
              </w:rPr>
              <w:t>Geography</w:t>
            </w:r>
            <w:r w:rsidRPr="00621129">
              <w:rPr>
                <w:bCs/>
                <w:sz w:val="18"/>
                <w:szCs w:val="18"/>
              </w:rPr>
              <w:t>)</w:t>
            </w:r>
          </w:p>
          <w:p w14:paraId="08552244" w14:textId="760C183A" w:rsidR="00A750EE" w:rsidRPr="00621129" w:rsidRDefault="00A750EE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B.ed (result awaited)</w:t>
            </w:r>
            <w:bookmarkStart w:id="0" w:name="_GoBack"/>
            <w:bookmarkEnd w:id="0"/>
          </w:p>
        </w:tc>
        <w:tc>
          <w:tcPr>
            <w:tcW w:w="1457" w:type="dxa"/>
          </w:tcPr>
          <w:p w14:paraId="45103D34" w14:textId="77777777" w:rsidR="00C842DF" w:rsidRPr="00621129" w:rsidRDefault="00D84A41" w:rsidP="00AC76BE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779</w:t>
            </w:r>
            <w:r w:rsidR="00AC76BE" w:rsidRPr="00621129">
              <w:rPr>
                <w:bCs/>
                <w:sz w:val="18"/>
                <w:szCs w:val="18"/>
              </w:rPr>
              <w:t>/1200</w:t>
            </w:r>
          </w:p>
        </w:tc>
        <w:tc>
          <w:tcPr>
            <w:tcW w:w="3687" w:type="dxa"/>
          </w:tcPr>
          <w:p w14:paraId="1B08DE11" w14:textId="77777777" w:rsidR="00D42975" w:rsidRPr="00621129" w:rsidRDefault="00FF3BC9" w:rsidP="00FF3BC9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18"/>
                <w:szCs w:val="18"/>
              </w:rPr>
            </w:pPr>
            <w:r w:rsidRPr="00621129">
              <w:rPr>
                <w:bCs/>
                <w:sz w:val="18"/>
                <w:szCs w:val="18"/>
              </w:rPr>
              <w:t>University Of The Punjab Lahore</w:t>
            </w:r>
          </w:p>
        </w:tc>
      </w:tr>
    </w:tbl>
    <w:p w14:paraId="1D1C4FDD" w14:textId="77777777" w:rsidR="00212465" w:rsidRPr="00621129" w:rsidRDefault="00212465" w:rsidP="00F107F0">
      <w:pPr>
        <w:overflowPunct/>
        <w:autoSpaceDE/>
        <w:autoSpaceDN/>
        <w:adjustRightInd/>
        <w:jc w:val="both"/>
        <w:textAlignment w:val="auto"/>
        <w:rPr>
          <w:b/>
          <w:bCs/>
          <w:sz w:val="18"/>
          <w:szCs w:val="18"/>
        </w:rPr>
      </w:pPr>
    </w:p>
    <w:p w14:paraId="6230A474" w14:textId="77777777" w:rsidR="00AC76BE" w:rsidRPr="00621129" w:rsidRDefault="00AC76BE" w:rsidP="00AC76BE">
      <w:pPr>
        <w:pStyle w:val="BodyText"/>
        <w:shd w:val="clear" w:color="auto" w:fill="A6A6A6"/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621129">
        <w:rPr>
          <w:rFonts w:ascii="Times New Roman" w:hAnsi="Times New Roman"/>
          <w:b/>
          <w:sz w:val="18"/>
          <w:szCs w:val="18"/>
        </w:rPr>
        <w:t>Trainings and Certificates:</w:t>
      </w:r>
    </w:p>
    <w:p w14:paraId="7F21E7CE" w14:textId="77777777" w:rsidR="00FF1127" w:rsidRPr="00621129" w:rsidRDefault="00AC76BE" w:rsidP="00FF1127">
      <w:pPr>
        <w:numPr>
          <w:ilvl w:val="0"/>
          <w:numId w:val="43"/>
        </w:numPr>
        <w:overflowPunct/>
        <w:autoSpaceDE/>
        <w:adjustRightInd/>
        <w:jc w:val="both"/>
        <w:textAlignment w:val="auto"/>
        <w:rPr>
          <w:bCs/>
          <w:sz w:val="18"/>
          <w:szCs w:val="18"/>
        </w:rPr>
      </w:pPr>
      <w:r w:rsidRPr="00621129">
        <w:rPr>
          <w:bCs/>
          <w:sz w:val="18"/>
          <w:szCs w:val="18"/>
        </w:rPr>
        <w:t>Pa</w:t>
      </w:r>
      <w:r w:rsidR="00FF1127" w:rsidRPr="00621129">
        <w:rPr>
          <w:bCs/>
          <w:sz w:val="18"/>
          <w:szCs w:val="18"/>
        </w:rPr>
        <w:t>rticipated in two days Introductory W</w:t>
      </w:r>
      <w:r w:rsidRPr="00621129">
        <w:rPr>
          <w:bCs/>
          <w:sz w:val="18"/>
          <w:szCs w:val="18"/>
        </w:rPr>
        <w:t>orkshop (Oct 23-24 Oct, 2017</w:t>
      </w:r>
      <w:r w:rsidR="00FF1127" w:rsidRPr="00621129">
        <w:rPr>
          <w:bCs/>
          <w:sz w:val="18"/>
          <w:szCs w:val="18"/>
        </w:rPr>
        <w:t>) on</w:t>
      </w:r>
      <w:r w:rsidR="00FF1127" w:rsidRPr="00621129">
        <w:rPr>
          <w:b/>
          <w:bCs/>
          <w:sz w:val="18"/>
          <w:szCs w:val="18"/>
        </w:rPr>
        <w:t xml:space="preserve"> GIS</w:t>
      </w:r>
      <w:r w:rsidRPr="00621129">
        <w:rPr>
          <w:bCs/>
          <w:sz w:val="18"/>
          <w:szCs w:val="18"/>
        </w:rPr>
        <w:t xml:space="preserve"> (</w:t>
      </w:r>
      <w:r w:rsidR="00FF1127" w:rsidRPr="00621129">
        <w:rPr>
          <w:b/>
          <w:bCs/>
          <w:sz w:val="18"/>
          <w:szCs w:val="18"/>
        </w:rPr>
        <w:t>Geographical Information System</w:t>
      </w:r>
      <w:r w:rsidRPr="00621129">
        <w:rPr>
          <w:b/>
          <w:bCs/>
          <w:sz w:val="18"/>
          <w:szCs w:val="18"/>
        </w:rPr>
        <w:t>)</w:t>
      </w:r>
      <w:r w:rsidR="00FF1127" w:rsidRPr="00621129">
        <w:rPr>
          <w:bCs/>
          <w:sz w:val="18"/>
          <w:szCs w:val="18"/>
        </w:rPr>
        <w:t xml:space="preserve"> conducted by Department of City and Regional Planning (SAP) UMT Lahore</w:t>
      </w:r>
    </w:p>
    <w:p w14:paraId="52C6B8BB" w14:textId="77777777" w:rsidR="002E5992" w:rsidRPr="00621129" w:rsidRDefault="00FF1127" w:rsidP="002E5992">
      <w:pPr>
        <w:numPr>
          <w:ilvl w:val="0"/>
          <w:numId w:val="43"/>
        </w:numPr>
        <w:overflowPunct/>
        <w:autoSpaceDE/>
        <w:adjustRightInd/>
        <w:jc w:val="both"/>
        <w:textAlignment w:val="auto"/>
        <w:rPr>
          <w:bCs/>
          <w:sz w:val="18"/>
          <w:szCs w:val="18"/>
        </w:rPr>
      </w:pPr>
      <w:bookmarkStart w:id="1" w:name="_Hlk498338980"/>
      <w:r w:rsidRPr="00621129">
        <w:rPr>
          <w:bCs/>
          <w:sz w:val="18"/>
          <w:szCs w:val="18"/>
        </w:rPr>
        <w:t xml:space="preserve">Participated in one day seminar (Nov 15, 2016)  on </w:t>
      </w:r>
      <w:r w:rsidRPr="00621129">
        <w:rPr>
          <w:b/>
          <w:sz w:val="18"/>
          <w:szCs w:val="18"/>
        </w:rPr>
        <w:t xml:space="preserve">GIS </w:t>
      </w:r>
      <w:r w:rsidRPr="00621129">
        <w:rPr>
          <w:bCs/>
          <w:sz w:val="18"/>
          <w:szCs w:val="18"/>
        </w:rPr>
        <w:t xml:space="preserve"> conducted by the </w:t>
      </w:r>
      <w:r w:rsidRPr="00621129">
        <w:rPr>
          <w:b/>
          <w:bCs/>
          <w:sz w:val="18"/>
          <w:szCs w:val="18"/>
        </w:rPr>
        <w:t>Depart</w:t>
      </w:r>
      <w:r w:rsidR="002E5992" w:rsidRPr="00621129">
        <w:rPr>
          <w:b/>
          <w:bCs/>
          <w:sz w:val="18"/>
          <w:szCs w:val="18"/>
        </w:rPr>
        <w:t>ment of Geography,Universiy Of The Punjab</w:t>
      </w:r>
      <w:r w:rsidRPr="00621129">
        <w:rPr>
          <w:b/>
          <w:bCs/>
          <w:sz w:val="18"/>
          <w:szCs w:val="18"/>
        </w:rPr>
        <w:t>,</w:t>
      </w:r>
      <w:r w:rsidR="002E5992" w:rsidRPr="00621129">
        <w:rPr>
          <w:b/>
          <w:bCs/>
          <w:sz w:val="18"/>
          <w:szCs w:val="18"/>
        </w:rPr>
        <w:t xml:space="preserve"> Quaid-i.Azam Campus Lahore on the occasion of World GIS Day.</w:t>
      </w:r>
      <w:bookmarkEnd w:id="1"/>
    </w:p>
    <w:p w14:paraId="2CA9B12E" w14:textId="77777777" w:rsidR="002E5992" w:rsidRPr="00621129" w:rsidRDefault="002E5992" w:rsidP="002E5992">
      <w:pPr>
        <w:numPr>
          <w:ilvl w:val="0"/>
          <w:numId w:val="43"/>
        </w:numPr>
        <w:overflowPunct/>
        <w:autoSpaceDE/>
        <w:adjustRightInd/>
        <w:jc w:val="both"/>
        <w:textAlignment w:val="auto"/>
        <w:rPr>
          <w:bCs/>
          <w:sz w:val="18"/>
          <w:szCs w:val="18"/>
        </w:rPr>
      </w:pPr>
      <w:r w:rsidRPr="00621129">
        <w:rPr>
          <w:bCs/>
          <w:sz w:val="18"/>
          <w:szCs w:val="18"/>
        </w:rPr>
        <w:t xml:space="preserve">Participated in one day seminar (Mar 22, 2016)  on </w:t>
      </w:r>
      <w:r w:rsidRPr="00621129">
        <w:rPr>
          <w:b/>
          <w:sz w:val="18"/>
          <w:szCs w:val="18"/>
        </w:rPr>
        <w:t>World Water Day 2016,“Better Water ,Better Jobs”</w:t>
      </w:r>
      <w:r w:rsidRPr="00621129">
        <w:rPr>
          <w:bCs/>
          <w:sz w:val="18"/>
          <w:szCs w:val="18"/>
        </w:rPr>
        <w:t xml:space="preserve"> conducted by the </w:t>
      </w:r>
      <w:r w:rsidRPr="00621129">
        <w:rPr>
          <w:b/>
          <w:bCs/>
          <w:sz w:val="18"/>
          <w:szCs w:val="18"/>
        </w:rPr>
        <w:t>Department of Geography,Universiy Of The Punjab, Quaid-i.Azam Campus Lahore.</w:t>
      </w:r>
    </w:p>
    <w:p w14:paraId="04FF03FC" w14:textId="77777777" w:rsidR="00CB6FAB" w:rsidRPr="00621129" w:rsidRDefault="00CB6FAB" w:rsidP="008C4371">
      <w:pPr>
        <w:overflowPunct/>
        <w:autoSpaceDE/>
        <w:adjustRightInd/>
        <w:ind w:left="720"/>
        <w:jc w:val="both"/>
        <w:textAlignment w:val="auto"/>
        <w:rPr>
          <w:bCs/>
          <w:sz w:val="18"/>
          <w:szCs w:val="18"/>
        </w:rPr>
      </w:pPr>
    </w:p>
    <w:p w14:paraId="46489EF5" w14:textId="311C7C6D" w:rsidR="00D52741" w:rsidRPr="00621129" w:rsidRDefault="009B01F9" w:rsidP="00F86CC6">
      <w:pPr>
        <w:pStyle w:val="BodyText"/>
        <w:shd w:val="clear" w:color="auto" w:fill="A6A6A6"/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Experience:</w:t>
      </w:r>
    </w:p>
    <w:p w14:paraId="6B06F09F" w14:textId="4507A2E4" w:rsidR="00CB092E" w:rsidRPr="00621129" w:rsidRDefault="009B01F9" w:rsidP="00F86CC6">
      <w:pPr>
        <w:pStyle w:val="Heading1"/>
        <w:numPr>
          <w:ilvl w:val="0"/>
          <w:numId w:val="34"/>
        </w:numPr>
        <w:jc w:val="both"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u w:val="none"/>
        </w:rPr>
        <w:t>One year experience of teaching (PST) to class 8</w:t>
      </w:r>
      <w:r w:rsidRPr="009B01F9">
        <w:rPr>
          <w:b w:val="0"/>
          <w:bCs w:val="0"/>
          <w:sz w:val="18"/>
          <w:szCs w:val="18"/>
          <w:u w:val="none"/>
          <w:vertAlign w:val="superscript"/>
        </w:rPr>
        <w:t>th</w:t>
      </w:r>
      <w:r>
        <w:rPr>
          <w:b w:val="0"/>
          <w:bCs w:val="0"/>
          <w:sz w:val="18"/>
          <w:szCs w:val="18"/>
          <w:u w:val="none"/>
        </w:rPr>
        <w:t xml:space="preserve"> ,9</w:t>
      </w:r>
      <w:r w:rsidRPr="009B01F9">
        <w:rPr>
          <w:b w:val="0"/>
          <w:bCs w:val="0"/>
          <w:sz w:val="18"/>
          <w:szCs w:val="18"/>
          <w:u w:val="none"/>
          <w:vertAlign w:val="superscript"/>
        </w:rPr>
        <w:t>th</w:t>
      </w:r>
      <w:r>
        <w:rPr>
          <w:b w:val="0"/>
          <w:bCs w:val="0"/>
          <w:sz w:val="18"/>
          <w:szCs w:val="18"/>
          <w:u w:val="none"/>
        </w:rPr>
        <w:t xml:space="preserve"> amd 10</w:t>
      </w:r>
      <w:r w:rsidRPr="009B01F9">
        <w:rPr>
          <w:b w:val="0"/>
          <w:bCs w:val="0"/>
          <w:sz w:val="18"/>
          <w:szCs w:val="18"/>
          <w:u w:val="none"/>
          <w:vertAlign w:val="superscript"/>
        </w:rPr>
        <w:t>th</w:t>
      </w:r>
      <w:r>
        <w:rPr>
          <w:b w:val="0"/>
          <w:bCs w:val="0"/>
          <w:sz w:val="18"/>
          <w:szCs w:val="18"/>
          <w:u w:val="none"/>
          <w:vertAlign w:val="superscript"/>
        </w:rPr>
        <w:t xml:space="preserve"> </w:t>
      </w:r>
      <w:r>
        <w:rPr>
          <w:b w:val="0"/>
          <w:bCs w:val="0"/>
          <w:sz w:val="18"/>
          <w:szCs w:val="18"/>
          <w:u w:val="none"/>
        </w:rPr>
        <w:t xml:space="preserve"> “The </w:t>
      </w:r>
      <w:r>
        <w:rPr>
          <w:b w:val="0"/>
          <w:bCs w:val="0"/>
          <w:sz w:val="18"/>
          <w:szCs w:val="18"/>
          <w:u w:val="none"/>
          <w:vertAlign w:val="superscript"/>
        </w:rPr>
        <w:t xml:space="preserve"> </w:t>
      </w:r>
      <w:r>
        <w:rPr>
          <w:b w:val="0"/>
          <w:bCs w:val="0"/>
          <w:sz w:val="18"/>
          <w:szCs w:val="18"/>
          <w:u w:val="none"/>
        </w:rPr>
        <w:t>Educators” School Toba Tek Singh.</w:t>
      </w:r>
    </w:p>
    <w:p w14:paraId="1D75534F" w14:textId="77777777" w:rsidR="0065110B" w:rsidRPr="00621129" w:rsidRDefault="0065110B" w:rsidP="00F86CC6">
      <w:pPr>
        <w:pStyle w:val="BodyText"/>
        <w:shd w:val="clear" w:color="auto" w:fill="A6A6A6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 w:rsidRPr="00621129">
        <w:rPr>
          <w:rFonts w:ascii="Times New Roman" w:hAnsi="Times New Roman"/>
          <w:b/>
          <w:bCs/>
          <w:sz w:val="18"/>
          <w:szCs w:val="18"/>
        </w:rPr>
        <w:t>Research Experience:</w:t>
      </w:r>
    </w:p>
    <w:p w14:paraId="3909B9F1" w14:textId="77777777" w:rsidR="000C4B51" w:rsidRPr="00621129" w:rsidRDefault="003A301C" w:rsidP="00DF586E">
      <w:pPr>
        <w:numPr>
          <w:ilvl w:val="0"/>
          <w:numId w:val="1"/>
        </w:numPr>
        <w:tabs>
          <w:tab w:val="left" w:pos="398"/>
        </w:tabs>
        <w:ind w:left="398"/>
        <w:jc w:val="both"/>
        <w:rPr>
          <w:sz w:val="18"/>
          <w:szCs w:val="18"/>
        </w:rPr>
      </w:pPr>
      <w:r w:rsidRPr="00621129">
        <w:rPr>
          <w:sz w:val="18"/>
          <w:szCs w:val="18"/>
        </w:rPr>
        <w:t>MS</w:t>
      </w:r>
      <w:r w:rsidR="0093262E" w:rsidRPr="00621129">
        <w:rPr>
          <w:sz w:val="18"/>
          <w:szCs w:val="18"/>
        </w:rPr>
        <w:t>c research topic</w:t>
      </w:r>
      <w:bookmarkStart w:id="2" w:name="_Hlk498338981"/>
      <w:r w:rsidR="0093262E" w:rsidRPr="00621129">
        <w:rPr>
          <w:sz w:val="18"/>
          <w:szCs w:val="18"/>
        </w:rPr>
        <w:t xml:space="preserve">: </w:t>
      </w:r>
      <w:r w:rsidRPr="00621129">
        <w:rPr>
          <w:b/>
          <w:sz w:val="18"/>
          <w:szCs w:val="18"/>
        </w:rPr>
        <w:t>“</w:t>
      </w:r>
      <w:bookmarkEnd w:id="2"/>
      <w:r w:rsidRPr="00621129">
        <w:rPr>
          <w:b/>
          <w:sz w:val="18"/>
          <w:szCs w:val="18"/>
        </w:rPr>
        <w:t>Urban Tourism Field Survey at Ayubia,Nathia Gali and Murree</w:t>
      </w:r>
      <w:r w:rsidR="002E5992" w:rsidRPr="00621129">
        <w:rPr>
          <w:b/>
          <w:sz w:val="18"/>
          <w:szCs w:val="18"/>
        </w:rPr>
        <w:t>”</w:t>
      </w:r>
    </w:p>
    <w:p w14:paraId="452F2DE3" w14:textId="77777777" w:rsidR="00CB6FAB" w:rsidRPr="00621129" w:rsidRDefault="00CB6FAB" w:rsidP="00F86CC6">
      <w:pPr>
        <w:jc w:val="both"/>
        <w:rPr>
          <w:bCs/>
          <w:sz w:val="18"/>
          <w:szCs w:val="18"/>
        </w:rPr>
      </w:pPr>
    </w:p>
    <w:p w14:paraId="3E00476A" w14:textId="77777777" w:rsidR="00F86CC6" w:rsidRPr="00621129" w:rsidRDefault="00F86CC6" w:rsidP="00536F47">
      <w:pPr>
        <w:pStyle w:val="BodyText"/>
        <w:shd w:val="clear" w:color="auto" w:fill="A6A6A6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 w:rsidRPr="00621129">
        <w:rPr>
          <w:rFonts w:ascii="Times New Roman" w:hAnsi="Times New Roman"/>
          <w:b/>
          <w:bCs/>
          <w:sz w:val="18"/>
          <w:szCs w:val="18"/>
        </w:rPr>
        <w:t>Activities:</w:t>
      </w:r>
    </w:p>
    <w:p w14:paraId="2BC08134" w14:textId="77777777" w:rsidR="000C4B51" w:rsidRPr="00621129" w:rsidRDefault="00DB42C5" w:rsidP="00536F47">
      <w:pPr>
        <w:numPr>
          <w:ilvl w:val="0"/>
          <w:numId w:val="1"/>
        </w:numPr>
        <w:tabs>
          <w:tab w:val="left" w:pos="398"/>
        </w:tabs>
        <w:overflowPunct/>
        <w:autoSpaceDE/>
        <w:autoSpaceDN/>
        <w:adjustRightInd/>
        <w:ind w:left="398"/>
        <w:jc w:val="both"/>
        <w:textAlignment w:val="auto"/>
        <w:rPr>
          <w:rFonts w:eastAsia="Batang"/>
          <w:b/>
          <w:bCs/>
          <w:spacing w:val="-5"/>
          <w:sz w:val="18"/>
          <w:szCs w:val="18"/>
        </w:rPr>
      </w:pPr>
      <w:r w:rsidRPr="00621129">
        <w:rPr>
          <w:sz w:val="18"/>
          <w:szCs w:val="18"/>
        </w:rPr>
        <w:t xml:space="preserve">Worked as a member </w:t>
      </w:r>
      <w:r w:rsidR="00F86CC6" w:rsidRPr="00621129">
        <w:rPr>
          <w:sz w:val="18"/>
          <w:szCs w:val="18"/>
        </w:rPr>
        <w:t xml:space="preserve">of </w:t>
      </w:r>
      <w:r w:rsidR="003A301C" w:rsidRPr="00621129">
        <w:rPr>
          <w:b/>
          <w:sz w:val="18"/>
          <w:szCs w:val="18"/>
        </w:rPr>
        <w:t>CBS (Character Building Society)</w:t>
      </w:r>
      <w:r w:rsidR="003A301C" w:rsidRPr="00621129">
        <w:rPr>
          <w:sz w:val="18"/>
          <w:szCs w:val="18"/>
        </w:rPr>
        <w:t xml:space="preserve"> in Department of Geography University Of The Punjab Lahore</w:t>
      </w:r>
      <w:r w:rsidRPr="00621129">
        <w:rPr>
          <w:sz w:val="18"/>
          <w:szCs w:val="18"/>
        </w:rPr>
        <w:t>.</w:t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  <w:r w:rsidRPr="00621129">
        <w:rPr>
          <w:sz w:val="18"/>
          <w:szCs w:val="18"/>
        </w:rPr>
        <w:tab/>
      </w:r>
    </w:p>
    <w:p w14:paraId="13297D9D" w14:textId="77777777" w:rsidR="0030640A" w:rsidRPr="00621129" w:rsidRDefault="0030640A" w:rsidP="00DF586E">
      <w:pPr>
        <w:pStyle w:val="BodyText"/>
        <w:shd w:val="clear" w:color="auto" w:fill="A6A6A6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 w:rsidRPr="00621129">
        <w:rPr>
          <w:rFonts w:ascii="Times New Roman" w:hAnsi="Times New Roman"/>
          <w:b/>
          <w:bCs/>
          <w:sz w:val="18"/>
          <w:szCs w:val="18"/>
        </w:rPr>
        <w:t>Languages:</w:t>
      </w:r>
    </w:p>
    <w:p w14:paraId="39C49BB8" w14:textId="77777777" w:rsidR="0030640A" w:rsidRPr="00621129" w:rsidRDefault="0030640A" w:rsidP="00F86CC6">
      <w:pPr>
        <w:numPr>
          <w:ilvl w:val="0"/>
          <w:numId w:val="1"/>
        </w:numPr>
        <w:tabs>
          <w:tab w:val="left" w:pos="398"/>
        </w:tabs>
        <w:ind w:left="398"/>
        <w:jc w:val="both"/>
        <w:rPr>
          <w:sz w:val="18"/>
          <w:szCs w:val="18"/>
        </w:rPr>
      </w:pPr>
      <w:r w:rsidRPr="00621129">
        <w:rPr>
          <w:sz w:val="18"/>
          <w:szCs w:val="18"/>
        </w:rPr>
        <w:t xml:space="preserve">English </w:t>
      </w:r>
    </w:p>
    <w:p w14:paraId="4696B7B6" w14:textId="77777777" w:rsidR="004A6F0C" w:rsidRPr="00621129" w:rsidRDefault="0030640A" w:rsidP="00CB6FAB">
      <w:pPr>
        <w:numPr>
          <w:ilvl w:val="0"/>
          <w:numId w:val="1"/>
        </w:numPr>
        <w:tabs>
          <w:tab w:val="left" w:pos="398"/>
        </w:tabs>
        <w:ind w:left="398"/>
        <w:jc w:val="both"/>
        <w:rPr>
          <w:sz w:val="18"/>
          <w:szCs w:val="18"/>
        </w:rPr>
      </w:pPr>
      <w:r w:rsidRPr="00621129">
        <w:rPr>
          <w:sz w:val="18"/>
          <w:szCs w:val="18"/>
        </w:rPr>
        <w:t xml:space="preserve">Urdu </w:t>
      </w:r>
    </w:p>
    <w:p w14:paraId="1F12A11A" w14:textId="77777777" w:rsidR="00DF586E" w:rsidRPr="00621129" w:rsidRDefault="00DF586E" w:rsidP="00CB6FAB">
      <w:pPr>
        <w:numPr>
          <w:ilvl w:val="0"/>
          <w:numId w:val="1"/>
        </w:numPr>
        <w:tabs>
          <w:tab w:val="left" w:pos="398"/>
        </w:tabs>
        <w:ind w:left="398"/>
        <w:jc w:val="both"/>
        <w:rPr>
          <w:sz w:val="18"/>
          <w:szCs w:val="18"/>
        </w:rPr>
      </w:pPr>
      <w:r w:rsidRPr="00621129">
        <w:rPr>
          <w:sz w:val="18"/>
          <w:szCs w:val="18"/>
        </w:rPr>
        <w:t>Punjabi</w:t>
      </w:r>
    </w:p>
    <w:p w14:paraId="28BB3013" w14:textId="77777777" w:rsidR="00D30C17" w:rsidRPr="00621129" w:rsidRDefault="00466188" w:rsidP="00F86CC6">
      <w:pPr>
        <w:pStyle w:val="BodyText"/>
        <w:shd w:val="clear" w:color="auto" w:fill="A6A6A6"/>
        <w:tabs>
          <w:tab w:val="right" w:pos="9360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621129">
        <w:rPr>
          <w:rFonts w:ascii="Times New Roman" w:hAnsi="Times New Roman"/>
          <w:b/>
          <w:sz w:val="18"/>
          <w:szCs w:val="18"/>
        </w:rPr>
        <w:t>References:</w:t>
      </w:r>
      <w:r w:rsidR="00D30C17" w:rsidRPr="00621129">
        <w:rPr>
          <w:rFonts w:ascii="Times New Roman" w:hAnsi="Times New Roman"/>
          <w:b/>
          <w:sz w:val="18"/>
          <w:szCs w:val="18"/>
        </w:rPr>
        <w:tab/>
      </w:r>
    </w:p>
    <w:p w14:paraId="30300346" w14:textId="77777777" w:rsidR="00BF7B28" w:rsidRPr="00621129" w:rsidRDefault="007F236B" w:rsidP="00F86CC6">
      <w:pPr>
        <w:tabs>
          <w:tab w:val="left" w:pos="398"/>
        </w:tabs>
        <w:jc w:val="both"/>
        <w:rPr>
          <w:sz w:val="18"/>
          <w:szCs w:val="18"/>
        </w:rPr>
      </w:pPr>
      <w:r w:rsidRPr="00621129">
        <w:rPr>
          <w:sz w:val="18"/>
          <w:szCs w:val="18"/>
        </w:rPr>
        <w:t>Will be provided when required.</w:t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  <w:r w:rsidR="00F40F81" w:rsidRPr="00621129">
        <w:rPr>
          <w:sz w:val="18"/>
          <w:szCs w:val="18"/>
        </w:rPr>
        <w:tab/>
      </w:r>
    </w:p>
    <w:sectPr w:rsidR="00BF7B28" w:rsidRPr="00621129" w:rsidSect="00206ACC">
      <w:pgSz w:w="11907" w:h="16839" w:code="9"/>
      <w:pgMar w:top="749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EABB1" w14:textId="77777777" w:rsidR="00BA01B3" w:rsidRDefault="00BA01B3" w:rsidP="00D86D27">
      <w:r>
        <w:separator/>
      </w:r>
    </w:p>
  </w:endnote>
  <w:endnote w:type="continuationSeparator" w:id="0">
    <w:p w14:paraId="42AEA792" w14:textId="77777777" w:rsidR="00BA01B3" w:rsidRDefault="00BA01B3" w:rsidP="00D8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6F13" w14:textId="77777777" w:rsidR="00BA01B3" w:rsidRDefault="00BA01B3" w:rsidP="00D86D27">
      <w:r>
        <w:separator/>
      </w:r>
    </w:p>
  </w:footnote>
  <w:footnote w:type="continuationSeparator" w:id="0">
    <w:p w14:paraId="426D2FA7" w14:textId="77777777" w:rsidR="00BA01B3" w:rsidRDefault="00BA01B3" w:rsidP="00D86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345"/>
    <w:multiLevelType w:val="hybridMultilevel"/>
    <w:tmpl w:val="A0D4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355"/>
    <w:multiLevelType w:val="hybridMultilevel"/>
    <w:tmpl w:val="A89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11B6"/>
    <w:multiLevelType w:val="hybridMultilevel"/>
    <w:tmpl w:val="A3D6C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D6F05"/>
    <w:multiLevelType w:val="hybridMultilevel"/>
    <w:tmpl w:val="CF1034E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184A175F"/>
    <w:multiLevelType w:val="hybridMultilevel"/>
    <w:tmpl w:val="FEB8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A7C1B"/>
    <w:multiLevelType w:val="hybridMultilevel"/>
    <w:tmpl w:val="CB66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F3816"/>
    <w:multiLevelType w:val="hybridMultilevel"/>
    <w:tmpl w:val="973A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16C9B"/>
    <w:multiLevelType w:val="hybridMultilevel"/>
    <w:tmpl w:val="996C498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1F8B60A2"/>
    <w:multiLevelType w:val="hybridMultilevel"/>
    <w:tmpl w:val="FA28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77DE5"/>
    <w:multiLevelType w:val="hybridMultilevel"/>
    <w:tmpl w:val="4B40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43B79"/>
    <w:multiLevelType w:val="hybridMultilevel"/>
    <w:tmpl w:val="D50853D2"/>
    <w:lvl w:ilvl="0" w:tplc="1DCC984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63F2D"/>
    <w:multiLevelType w:val="hybridMultilevel"/>
    <w:tmpl w:val="D832A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E1796"/>
    <w:multiLevelType w:val="hybridMultilevel"/>
    <w:tmpl w:val="04C2B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20463B"/>
    <w:multiLevelType w:val="hybridMultilevel"/>
    <w:tmpl w:val="2A4AD0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034EA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654EFD"/>
    <w:multiLevelType w:val="hybridMultilevel"/>
    <w:tmpl w:val="2BCA54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29DB"/>
    <w:multiLevelType w:val="hybridMultilevel"/>
    <w:tmpl w:val="FFBE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D1A15"/>
    <w:multiLevelType w:val="hybridMultilevel"/>
    <w:tmpl w:val="B9C6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44B4"/>
    <w:multiLevelType w:val="hybridMultilevel"/>
    <w:tmpl w:val="C3C2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D7567"/>
    <w:multiLevelType w:val="hybridMultilevel"/>
    <w:tmpl w:val="2F8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0780F"/>
    <w:multiLevelType w:val="hybridMultilevel"/>
    <w:tmpl w:val="493C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5464E"/>
    <w:multiLevelType w:val="hybridMultilevel"/>
    <w:tmpl w:val="E1A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2292E"/>
    <w:multiLevelType w:val="hybridMultilevel"/>
    <w:tmpl w:val="7A06A1AE"/>
    <w:lvl w:ilvl="0" w:tplc="FB0ED3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430B2"/>
    <w:multiLevelType w:val="hybridMultilevel"/>
    <w:tmpl w:val="973A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304B2"/>
    <w:multiLevelType w:val="hybridMultilevel"/>
    <w:tmpl w:val="696E128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4" w15:restartNumberingAfterBreak="0">
    <w:nsid w:val="579C32E8"/>
    <w:multiLevelType w:val="hybridMultilevel"/>
    <w:tmpl w:val="6696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A30B1"/>
    <w:multiLevelType w:val="hybridMultilevel"/>
    <w:tmpl w:val="B73E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23E6"/>
    <w:multiLevelType w:val="hybridMultilevel"/>
    <w:tmpl w:val="AED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C7B2F"/>
    <w:multiLevelType w:val="hybridMultilevel"/>
    <w:tmpl w:val="2D883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55A8E"/>
    <w:multiLevelType w:val="hybridMultilevel"/>
    <w:tmpl w:val="6EBC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F3012"/>
    <w:multiLevelType w:val="hybridMultilevel"/>
    <w:tmpl w:val="AC7EF2D0"/>
    <w:lvl w:ilvl="0" w:tplc="BD362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C6628"/>
    <w:multiLevelType w:val="hybridMultilevel"/>
    <w:tmpl w:val="9C9810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034EA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2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5A3BB8"/>
    <w:multiLevelType w:val="hybridMultilevel"/>
    <w:tmpl w:val="75CC8E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308BD"/>
    <w:multiLevelType w:val="hybridMultilevel"/>
    <w:tmpl w:val="CE868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722C9"/>
    <w:multiLevelType w:val="hybridMultilevel"/>
    <w:tmpl w:val="E5CC4658"/>
    <w:lvl w:ilvl="0" w:tplc="C804CDDC">
      <w:start w:val="1"/>
      <w:numFmt w:val="decimal"/>
      <w:lvlText w:val="%1."/>
      <w:lvlJc w:val="left"/>
      <w:pPr>
        <w:ind w:left="75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4" w15:restartNumberingAfterBreak="0">
    <w:nsid w:val="6FB11E81"/>
    <w:multiLevelType w:val="hybridMultilevel"/>
    <w:tmpl w:val="C4D81BC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36D7AC8"/>
    <w:multiLevelType w:val="hybridMultilevel"/>
    <w:tmpl w:val="16F03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C109CE"/>
    <w:multiLevelType w:val="hybridMultilevel"/>
    <w:tmpl w:val="8A94B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252DB"/>
    <w:multiLevelType w:val="hybridMultilevel"/>
    <w:tmpl w:val="9F2856D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8" w15:restartNumberingAfterBreak="0">
    <w:nsid w:val="7D9F0AB9"/>
    <w:multiLevelType w:val="hybridMultilevel"/>
    <w:tmpl w:val="3AFC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C3E82"/>
    <w:multiLevelType w:val="hybridMultilevel"/>
    <w:tmpl w:val="72163D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9"/>
  </w:num>
  <w:num w:numId="3">
    <w:abstractNumId w:val="3"/>
  </w:num>
  <w:num w:numId="4">
    <w:abstractNumId w:val="10"/>
  </w:num>
  <w:num w:numId="5">
    <w:abstractNumId w:val="7"/>
  </w:num>
  <w:num w:numId="6">
    <w:abstractNumId w:val="34"/>
  </w:num>
  <w:num w:numId="7">
    <w:abstractNumId w:val="2"/>
  </w:num>
  <w:num w:numId="8">
    <w:abstractNumId w:val="1"/>
  </w:num>
  <w:num w:numId="9">
    <w:abstractNumId w:val="25"/>
  </w:num>
  <w:num w:numId="10">
    <w:abstractNumId w:val="22"/>
  </w:num>
  <w:num w:numId="11">
    <w:abstractNumId w:val="27"/>
  </w:num>
  <w:num w:numId="12">
    <w:abstractNumId w:val="11"/>
  </w:num>
  <w:num w:numId="13">
    <w:abstractNumId w:val="6"/>
  </w:num>
  <w:num w:numId="14">
    <w:abstractNumId w:val="33"/>
  </w:num>
  <w:num w:numId="15">
    <w:abstractNumId w:val="37"/>
  </w:num>
  <w:num w:numId="16">
    <w:abstractNumId w:val="26"/>
  </w:num>
  <w:num w:numId="17">
    <w:abstractNumId w:val="29"/>
  </w:num>
  <w:num w:numId="18">
    <w:abstractNumId w:val="21"/>
  </w:num>
  <w:num w:numId="19">
    <w:abstractNumId w:val="31"/>
  </w:num>
  <w:num w:numId="20">
    <w:abstractNumId w:val="32"/>
  </w:num>
  <w:num w:numId="21">
    <w:abstractNumId w:val="14"/>
  </w:num>
  <w:num w:numId="22">
    <w:abstractNumId w:val="8"/>
  </w:num>
  <w:num w:numId="23">
    <w:abstractNumId w:val="19"/>
  </w:num>
  <w:num w:numId="24">
    <w:abstractNumId w:val="15"/>
  </w:num>
  <w:num w:numId="25">
    <w:abstractNumId w:val="24"/>
  </w:num>
  <w:num w:numId="26">
    <w:abstractNumId w:val="0"/>
  </w:num>
  <w:num w:numId="27">
    <w:abstractNumId w:val="38"/>
  </w:num>
  <w:num w:numId="28">
    <w:abstractNumId w:val="36"/>
  </w:num>
  <w:num w:numId="29">
    <w:abstractNumId w:val="36"/>
  </w:num>
  <w:num w:numId="30">
    <w:abstractNumId w:val="4"/>
  </w:num>
  <w:num w:numId="31">
    <w:abstractNumId w:val="30"/>
  </w:num>
  <w:num w:numId="32">
    <w:abstractNumId w:val="30"/>
  </w:num>
  <w:num w:numId="33">
    <w:abstractNumId w:val="13"/>
  </w:num>
  <w:num w:numId="34">
    <w:abstractNumId w:val="9"/>
  </w:num>
  <w:num w:numId="35">
    <w:abstractNumId w:val="5"/>
  </w:num>
  <w:num w:numId="36">
    <w:abstractNumId w:val="12"/>
  </w:num>
  <w:num w:numId="37">
    <w:abstractNumId w:val="28"/>
  </w:num>
  <w:num w:numId="38">
    <w:abstractNumId w:val="16"/>
  </w:num>
  <w:num w:numId="39">
    <w:abstractNumId w:val="18"/>
  </w:num>
  <w:num w:numId="40">
    <w:abstractNumId w:val="17"/>
  </w:num>
  <w:num w:numId="41">
    <w:abstractNumId w:val="23"/>
  </w:num>
  <w:num w:numId="42">
    <w:abstractNumId w:val="20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870"/>
    <w:rsid w:val="0000107E"/>
    <w:rsid w:val="00013B92"/>
    <w:rsid w:val="000156C0"/>
    <w:rsid w:val="0001794B"/>
    <w:rsid w:val="00026E49"/>
    <w:rsid w:val="00030161"/>
    <w:rsid w:val="000345D0"/>
    <w:rsid w:val="0004185F"/>
    <w:rsid w:val="00045E3F"/>
    <w:rsid w:val="00047658"/>
    <w:rsid w:val="00050D0C"/>
    <w:rsid w:val="0006370D"/>
    <w:rsid w:val="00072B35"/>
    <w:rsid w:val="00074633"/>
    <w:rsid w:val="000748F4"/>
    <w:rsid w:val="00075596"/>
    <w:rsid w:val="00090D6B"/>
    <w:rsid w:val="00091D11"/>
    <w:rsid w:val="00092D71"/>
    <w:rsid w:val="000A0B87"/>
    <w:rsid w:val="000A32F8"/>
    <w:rsid w:val="000A36FC"/>
    <w:rsid w:val="000A77CC"/>
    <w:rsid w:val="000B23B0"/>
    <w:rsid w:val="000B6E03"/>
    <w:rsid w:val="000C0164"/>
    <w:rsid w:val="000C3AB1"/>
    <w:rsid w:val="000C4B51"/>
    <w:rsid w:val="000C6B39"/>
    <w:rsid w:val="000E2C4C"/>
    <w:rsid w:val="000E597C"/>
    <w:rsid w:val="000F0E9B"/>
    <w:rsid w:val="000F77D0"/>
    <w:rsid w:val="00102A2C"/>
    <w:rsid w:val="00120745"/>
    <w:rsid w:val="001316CB"/>
    <w:rsid w:val="00137EFD"/>
    <w:rsid w:val="00151109"/>
    <w:rsid w:val="00151BFA"/>
    <w:rsid w:val="001619CE"/>
    <w:rsid w:val="001662AB"/>
    <w:rsid w:val="00177FDD"/>
    <w:rsid w:val="001855BD"/>
    <w:rsid w:val="001A1207"/>
    <w:rsid w:val="001A2393"/>
    <w:rsid w:val="001A262B"/>
    <w:rsid w:val="001A2CB2"/>
    <w:rsid w:val="001A62A8"/>
    <w:rsid w:val="001B6C57"/>
    <w:rsid w:val="001D62CB"/>
    <w:rsid w:val="001E624E"/>
    <w:rsid w:val="001F32C9"/>
    <w:rsid w:val="001F37A0"/>
    <w:rsid w:val="001F66A7"/>
    <w:rsid w:val="00206ACC"/>
    <w:rsid w:val="00212465"/>
    <w:rsid w:val="00214058"/>
    <w:rsid w:val="002145C0"/>
    <w:rsid w:val="00214AA8"/>
    <w:rsid w:val="002245C5"/>
    <w:rsid w:val="00224E08"/>
    <w:rsid w:val="002259FE"/>
    <w:rsid w:val="002260CA"/>
    <w:rsid w:val="00236E6F"/>
    <w:rsid w:val="00252D25"/>
    <w:rsid w:val="00256B5C"/>
    <w:rsid w:val="0026488A"/>
    <w:rsid w:val="00265BD1"/>
    <w:rsid w:val="0028113E"/>
    <w:rsid w:val="00296F79"/>
    <w:rsid w:val="00297C6A"/>
    <w:rsid w:val="002B217A"/>
    <w:rsid w:val="002C5EC9"/>
    <w:rsid w:val="002C6AB1"/>
    <w:rsid w:val="002D11D9"/>
    <w:rsid w:val="002E13A4"/>
    <w:rsid w:val="002E1AAF"/>
    <w:rsid w:val="002E5992"/>
    <w:rsid w:val="002F6B8C"/>
    <w:rsid w:val="00303A98"/>
    <w:rsid w:val="0030640A"/>
    <w:rsid w:val="00312B52"/>
    <w:rsid w:val="0033127B"/>
    <w:rsid w:val="00343167"/>
    <w:rsid w:val="003445D8"/>
    <w:rsid w:val="00344CA0"/>
    <w:rsid w:val="00345783"/>
    <w:rsid w:val="003515B6"/>
    <w:rsid w:val="00352B4B"/>
    <w:rsid w:val="00363C02"/>
    <w:rsid w:val="00366062"/>
    <w:rsid w:val="00387DEF"/>
    <w:rsid w:val="00391211"/>
    <w:rsid w:val="003A28EA"/>
    <w:rsid w:val="003A301C"/>
    <w:rsid w:val="003B1FE4"/>
    <w:rsid w:val="003B241C"/>
    <w:rsid w:val="003B5715"/>
    <w:rsid w:val="003C16E9"/>
    <w:rsid w:val="003C18DF"/>
    <w:rsid w:val="003C6A04"/>
    <w:rsid w:val="003C728D"/>
    <w:rsid w:val="003D24D3"/>
    <w:rsid w:val="003D40C2"/>
    <w:rsid w:val="003F49C6"/>
    <w:rsid w:val="00403033"/>
    <w:rsid w:val="00411F0B"/>
    <w:rsid w:val="00420FA2"/>
    <w:rsid w:val="004213DA"/>
    <w:rsid w:val="00423FC6"/>
    <w:rsid w:val="004314C3"/>
    <w:rsid w:val="004351FB"/>
    <w:rsid w:val="004417A0"/>
    <w:rsid w:val="004520F9"/>
    <w:rsid w:val="00452FC2"/>
    <w:rsid w:val="004547A0"/>
    <w:rsid w:val="00457691"/>
    <w:rsid w:val="00457BD0"/>
    <w:rsid w:val="004632D3"/>
    <w:rsid w:val="004646D7"/>
    <w:rsid w:val="00465FBB"/>
    <w:rsid w:val="00466188"/>
    <w:rsid w:val="004676AD"/>
    <w:rsid w:val="00471C3E"/>
    <w:rsid w:val="0047206F"/>
    <w:rsid w:val="00477F5D"/>
    <w:rsid w:val="00484939"/>
    <w:rsid w:val="00486093"/>
    <w:rsid w:val="00486941"/>
    <w:rsid w:val="00487270"/>
    <w:rsid w:val="0049685F"/>
    <w:rsid w:val="004A0F12"/>
    <w:rsid w:val="004A59D3"/>
    <w:rsid w:val="004A6F0C"/>
    <w:rsid w:val="004A7BE3"/>
    <w:rsid w:val="004B254A"/>
    <w:rsid w:val="004C1FC1"/>
    <w:rsid w:val="004C3CB6"/>
    <w:rsid w:val="004C4959"/>
    <w:rsid w:val="004C64FB"/>
    <w:rsid w:val="004E7E34"/>
    <w:rsid w:val="00501A2D"/>
    <w:rsid w:val="00506ABA"/>
    <w:rsid w:val="00510DEA"/>
    <w:rsid w:val="005307EF"/>
    <w:rsid w:val="0053657A"/>
    <w:rsid w:val="00536F47"/>
    <w:rsid w:val="00545686"/>
    <w:rsid w:val="00551340"/>
    <w:rsid w:val="00555B50"/>
    <w:rsid w:val="005679D1"/>
    <w:rsid w:val="0057688E"/>
    <w:rsid w:val="00576C44"/>
    <w:rsid w:val="005774B5"/>
    <w:rsid w:val="00586073"/>
    <w:rsid w:val="005920D6"/>
    <w:rsid w:val="00596D75"/>
    <w:rsid w:val="005A78A2"/>
    <w:rsid w:val="005B0521"/>
    <w:rsid w:val="005B3B2F"/>
    <w:rsid w:val="005B4B25"/>
    <w:rsid w:val="005B604D"/>
    <w:rsid w:val="005B7D3F"/>
    <w:rsid w:val="005C3CC0"/>
    <w:rsid w:val="005D7E32"/>
    <w:rsid w:val="005E09AA"/>
    <w:rsid w:val="005E2F4C"/>
    <w:rsid w:val="005E3043"/>
    <w:rsid w:val="005F7130"/>
    <w:rsid w:val="00602F8C"/>
    <w:rsid w:val="00611999"/>
    <w:rsid w:val="00621129"/>
    <w:rsid w:val="00621473"/>
    <w:rsid w:val="006423D9"/>
    <w:rsid w:val="00645A44"/>
    <w:rsid w:val="006505CC"/>
    <w:rsid w:val="0065110B"/>
    <w:rsid w:val="00653870"/>
    <w:rsid w:val="00657F50"/>
    <w:rsid w:val="00664F99"/>
    <w:rsid w:val="0066507F"/>
    <w:rsid w:val="006652AA"/>
    <w:rsid w:val="00673C04"/>
    <w:rsid w:val="00674B65"/>
    <w:rsid w:val="006770CB"/>
    <w:rsid w:val="006773BB"/>
    <w:rsid w:val="00677FF9"/>
    <w:rsid w:val="0068373F"/>
    <w:rsid w:val="006919B1"/>
    <w:rsid w:val="0069396F"/>
    <w:rsid w:val="00697654"/>
    <w:rsid w:val="006B0658"/>
    <w:rsid w:val="006B3F65"/>
    <w:rsid w:val="006B6DBB"/>
    <w:rsid w:val="006C1317"/>
    <w:rsid w:val="006C36C6"/>
    <w:rsid w:val="006D0BF0"/>
    <w:rsid w:val="006E388B"/>
    <w:rsid w:val="006E51C8"/>
    <w:rsid w:val="006E7613"/>
    <w:rsid w:val="007114AA"/>
    <w:rsid w:val="00711BA7"/>
    <w:rsid w:val="0071699B"/>
    <w:rsid w:val="007363D2"/>
    <w:rsid w:val="00740D41"/>
    <w:rsid w:val="00746038"/>
    <w:rsid w:val="00762B09"/>
    <w:rsid w:val="00770124"/>
    <w:rsid w:val="00775B03"/>
    <w:rsid w:val="007829B4"/>
    <w:rsid w:val="0079675C"/>
    <w:rsid w:val="007A526B"/>
    <w:rsid w:val="007B2C93"/>
    <w:rsid w:val="007C095E"/>
    <w:rsid w:val="007C77F8"/>
    <w:rsid w:val="007D2342"/>
    <w:rsid w:val="007E037D"/>
    <w:rsid w:val="007E79DC"/>
    <w:rsid w:val="007F236B"/>
    <w:rsid w:val="007F6377"/>
    <w:rsid w:val="007F6A71"/>
    <w:rsid w:val="007F6AB4"/>
    <w:rsid w:val="00807B99"/>
    <w:rsid w:val="00810FCE"/>
    <w:rsid w:val="008140DB"/>
    <w:rsid w:val="00814CD3"/>
    <w:rsid w:val="00827A2B"/>
    <w:rsid w:val="008305CF"/>
    <w:rsid w:val="00833B29"/>
    <w:rsid w:val="00835314"/>
    <w:rsid w:val="00840230"/>
    <w:rsid w:val="0085691D"/>
    <w:rsid w:val="00857AE1"/>
    <w:rsid w:val="00861CD3"/>
    <w:rsid w:val="00863213"/>
    <w:rsid w:val="008638CB"/>
    <w:rsid w:val="00872D8F"/>
    <w:rsid w:val="008763E0"/>
    <w:rsid w:val="00893144"/>
    <w:rsid w:val="008A0F81"/>
    <w:rsid w:val="008C24F0"/>
    <w:rsid w:val="008C4371"/>
    <w:rsid w:val="008C6659"/>
    <w:rsid w:val="008F22F7"/>
    <w:rsid w:val="008F4669"/>
    <w:rsid w:val="008F4D33"/>
    <w:rsid w:val="00906690"/>
    <w:rsid w:val="00912C16"/>
    <w:rsid w:val="00921BC0"/>
    <w:rsid w:val="0092359B"/>
    <w:rsid w:val="00923E2A"/>
    <w:rsid w:val="00924517"/>
    <w:rsid w:val="0093262E"/>
    <w:rsid w:val="00954606"/>
    <w:rsid w:val="0097439C"/>
    <w:rsid w:val="009748E6"/>
    <w:rsid w:val="00977658"/>
    <w:rsid w:val="0099626F"/>
    <w:rsid w:val="009A1095"/>
    <w:rsid w:val="009A4FD0"/>
    <w:rsid w:val="009A72D9"/>
    <w:rsid w:val="009B01F9"/>
    <w:rsid w:val="009B1CC3"/>
    <w:rsid w:val="009C0F42"/>
    <w:rsid w:val="009C45B8"/>
    <w:rsid w:val="009C52EE"/>
    <w:rsid w:val="009E1506"/>
    <w:rsid w:val="009F1E86"/>
    <w:rsid w:val="009F2E50"/>
    <w:rsid w:val="009F55AB"/>
    <w:rsid w:val="009F77CE"/>
    <w:rsid w:val="00A03D82"/>
    <w:rsid w:val="00A061EF"/>
    <w:rsid w:val="00A22202"/>
    <w:rsid w:val="00A233FE"/>
    <w:rsid w:val="00A2531F"/>
    <w:rsid w:val="00A312DA"/>
    <w:rsid w:val="00A4718A"/>
    <w:rsid w:val="00A5106C"/>
    <w:rsid w:val="00A63613"/>
    <w:rsid w:val="00A750EE"/>
    <w:rsid w:val="00A7743A"/>
    <w:rsid w:val="00A80150"/>
    <w:rsid w:val="00A84FA9"/>
    <w:rsid w:val="00A919F5"/>
    <w:rsid w:val="00AB09D3"/>
    <w:rsid w:val="00AB4CAF"/>
    <w:rsid w:val="00AB6D67"/>
    <w:rsid w:val="00AB72F5"/>
    <w:rsid w:val="00AC76BE"/>
    <w:rsid w:val="00AF00DC"/>
    <w:rsid w:val="00AF5009"/>
    <w:rsid w:val="00B11C9C"/>
    <w:rsid w:val="00B2223B"/>
    <w:rsid w:val="00B37265"/>
    <w:rsid w:val="00B50E4E"/>
    <w:rsid w:val="00B70338"/>
    <w:rsid w:val="00B77FAB"/>
    <w:rsid w:val="00B80745"/>
    <w:rsid w:val="00B95D46"/>
    <w:rsid w:val="00B96C93"/>
    <w:rsid w:val="00BA01B3"/>
    <w:rsid w:val="00BA0998"/>
    <w:rsid w:val="00BC7E15"/>
    <w:rsid w:val="00BD512D"/>
    <w:rsid w:val="00BE0B13"/>
    <w:rsid w:val="00BE475A"/>
    <w:rsid w:val="00BE722E"/>
    <w:rsid w:val="00BF7B28"/>
    <w:rsid w:val="00C0010F"/>
    <w:rsid w:val="00C03F48"/>
    <w:rsid w:val="00C0624E"/>
    <w:rsid w:val="00C13B1B"/>
    <w:rsid w:val="00C13BF2"/>
    <w:rsid w:val="00C240E9"/>
    <w:rsid w:val="00C24D2C"/>
    <w:rsid w:val="00C65DFA"/>
    <w:rsid w:val="00C82526"/>
    <w:rsid w:val="00C842DF"/>
    <w:rsid w:val="00C9000D"/>
    <w:rsid w:val="00C937DB"/>
    <w:rsid w:val="00C95E4C"/>
    <w:rsid w:val="00CA3E93"/>
    <w:rsid w:val="00CA5651"/>
    <w:rsid w:val="00CA76BC"/>
    <w:rsid w:val="00CB092E"/>
    <w:rsid w:val="00CB6FAB"/>
    <w:rsid w:val="00CC04C1"/>
    <w:rsid w:val="00CC0C5E"/>
    <w:rsid w:val="00CC357C"/>
    <w:rsid w:val="00CD05F5"/>
    <w:rsid w:val="00CD5148"/>
    <w:rsid w:val="00CE1FDA"/>
    <w:rsid w:val="00CE43FD"/>
    <w:rsid w:val="00CE5B4B"/>
    <w:rsid w:val="00CF062E"/>
    <w:rsid w:val="00CF6D91"/>
    <w:rsid w:val="00D14425"/>
    <w:rsid w:val="00D24756"/>
    <w:rsid w:val="00D30C17"/>
    <w:rsid w:val="00D321A0"/>
    <w:rsid w:val="00D34036"/>
    <w:rsid w:val="00D40464"/>
    <w:rsid w:val="00D42975"/>
    <w:rsid w:val="00D52741"/>
    <w:rsid w:val="00D53B63"/>
    <w:rsid w:val="00D552F9"/>
    <w:rsid w:val="00D6000D"/>
    <w:rsid w:val="00D84A41"/>
    <w:rsid w:val="00D85BF2"/>
    <w:rsid w:val="00D86D27"/>
    <w:rsid w:val="00D919D7"/>
    <w:rsid w:val="00D95F6B"/>
    <w:rsid w:val="00D977C9"/>
    <w:rsid w:val="00DA3D14"/>
    <w:rsid w:val="00DB42C5"/>
    <w:rsid w:val="00DC4100"/>
    <w:rsid w:val="00DC43F5"/>
    <w:rsid w:val="00DD3891"/>
    <w:rsid w:val="00DE2D6E"/>
    <w:rsid w:val="00DF586E"/>
    <w:rsid w:val="00E06805"/>
    <w:rsid w:val="00E068C6"/>
    <w:rsid w:val="00E073EE"/>
    <w:rsid w:val="00E10162"/>
    <w:rsid w:val="00E15533"/>
    <w:rsid w:val="00E24D01"/>
    <w:rsid w:val="00E327E0"/>
    <w:rsid w:val="00E36CBD"/>
    <w:rsid w:val="00E4453C"/>
    <w:rsid w:val="00E4483B"/>
    <w:rsid w:val="00E47996"/>
    <w:rsid w:val="00E47DD8"/>
    <w:rsid w:val="00E542B8"/>
    <w:rsid w:val="00E6501A"/>
    <w:rsid w:val="00E70CAA"/>
    <w:rsid w:val="00E7224E"/>
    <w:rsid w:val="00E7319F"/>
    <w:rsid w:val="00E75684"/>
    <w:rsid w:val="00E8166C"/>
    <w:rsid w:val="00E840F8"/>
    <w:rsid w:val="00E9583A"/>
    <w:rsid w:val="00EA2F70"/>
    <w:rsid w:val="00EA5703"/>
    <w:rsid w:val="00EB39FF"/>
    <w:rsid w:val="00EC3094"/>
    <w:rsid w:val="00EE1350"/>
    <w:rsid w:val="00EE5BC6"/>
    <w:rsid w:val="00EE6C3D"/>
    <w:rsid w:val="00EF4BC4"/>
    <w:rsid w:val="00F107F0"/>
    <w:rsid w:val="00F1330D"/>
    <w:rsid w:val="00F33002"/>
    <w:rsid w:val="00F40F81"/>
    <w:rsid w:val="00F53CAC"/>
    <w:rsid w:val="00F729A3"/>
    <w:rsid w:val="00F82701"/>
    <w:rsid w:val="00F827BB"/>
    <w:rsid w:val="00F86CC6"/>
    <w:rsid w:val="00F945CA"/>
    <w:rsid w:val="00F9707F"/>
    <w:rsid w:val="00FA6C88"/>
    <w:rsid w:val="00FB3B3A"/>
    <w:rsid w:val="00FB5226"/>
    <w:rsid w:val="00FC0841"/>
    <w:rsid w:val="00FC6CEC"/>
    <w:rsid w:val="00FE4BC0"/>
    <w:rsid w:val="00FF1127"/>
    <w:rsid w:val="00FF307F"/>
    <w:rsid w:val="00FF37B5"/>
    <w:rsid w:val="00FF3BC9"/>
    <w:rsid w:val="00FF5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2F60"/>
  <w15:docId w15:val="{327637C4-D32D-4267-86C2-C50E49D3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50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857AE1"/>
    <w:pPr>
      <w:keepNext/>
      <w:overflowPunct/>
      <w:adjustRightInd/>
      <w:textAlignment w:val="auto"/>
      <w:outlineLvl w:val="0"/>
    </w:pPr>
    <w:rPr>
      <w:b/>
      <w:bCs/>
      <w:noProof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F2E50"/>
    <w:pPr>
      <w:overflowPunct/>
      <w:autoSpaceDE/>
      <w:autoSpaceDN/>
      <w:adjustRightInd/>
      <w:spacing w:after="220" w:line="220" w:lineRule="atLeast"/>
      <w:jc w:val="both"/>
      <w:textAlignment w:val="auto"/>
    </w:pPr>
    <w:rPr>
      <w:rFonts w:ascii="Arial" w:eastAsia="Batang" w:hAnsi="Arial"/>
      <w:spacing w:val="-5"/>
    </w:rPr>
  </w:style>
  <w:style w:type="character" w:customStyle="1" w:styleId="BodyTextChar">
    <w:name w:val="Body Text Char"/>
    <w:link w:val="BodyText"/>
    <w:rsid w:val="009F2E50"/>
    <w:rPr>
      <w:rFonts w:ascii="Arial" w:eastAsia="Batang" w:hAnsi="Arial" w:cs="Times New Roman"/>
      <w:spacing w:val="-5"/>
      <w:sz w:val="20"/>
      <w:szCs w:val="20"/>
    </w:rPr>
  </w:style>
  <w:style w:type="character" w:styleId="Hyperlink">
    <w:name w:val="Hyperlink"/>
    <w:rsid w:val="009F2E50"/>
    <w:rPr>
      <w:color w:val="0000FF"/>
      <w:u w:val="single"/>
    </w:rPr>
  </w:style>
  <w:style w:type="character" w:styleId="Strong">
    <w:name w:val="Strong"/>
    <w:uiPriority w:val="22"/>
    <w:qFormat/>
    <w:rsid w:val="005774B5"/>
    <w:rPr>
      <w:b/>
      <w:bCs/>
    </w:rPr>
  </w:style>
  <w:style w:type="character" w:customStyle="1" w:styleId="apple-style-span">
    <w:name w:val="apple-style-span"/>
    <w:basedOn w:val="DefaultParagraphFont"/>
    <w:rsid w:val="00AF5009"/>
  </w:style>
  <w:style w:type="paragraph" w:styleId="ListParagraph">
    <w:name w:val="List Paragraph"/>
    <w:basedOn w:val="Normal"/>
    <w:uiPriority w:val="34"/>
    <w:qFormat/>
    <w:rsid w:val="00074633"/>
    <w:pPr>
      <w:ind w:left="720"/>
      <w:contextualSpacing/>
    </w:pPr>
  </w:style>
  <w:style w:type="table" w:styleId="TableGrid">
    <w:name w:val="Table Grid"/>
    <w:basedOn w:val="TableNormal"/>
    <w:uiPriority w:val="59"/>
    <w:rsid w:val="00596D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75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4756"/>
    <w:rPr>
      <w:rFonts w:ascii="Tahoma" w:eastAsia="Times New Roman" w:hAnsi="Tahoma" w:cs="Tahoma"/>
      <w:sz w:val="16"/>
      <w:szCs w:val="16"/>
    </w:rPr>
  </w:style>
  <w:style w:type="character" w:customStyle="1" w:styleId="il">
    <w:name w:val="il"/>
    <w:basedOn w:val="DefaultParagraphFont"/>
    <w:rsid w:val="002260CA"/>
  </w:style>
  <w:style w:type="paragraph" w:styleId="Header">
    <w:name w:val="header"/>
    <w:basedOn w:val="Normal"/>
    <w:link w:val="HeaderChar"/>
    <w:uiPriority w:val="99"/>
    <w:unhideWhenUsed/>
    <w:rsid w:val="00D86D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86D27"/>
    <w:rPr>
      <w:rFonts w:ascii="Times New Roman" w:eastAsia="Times New Roman" w:hAnsi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86D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6D27"/>
    <w:rPr>
      <w:rFonts w:ascii="Times New Roman" w:eastAsia="Times New Roman" w:hAnsi="Times New Roman"/>
      <w:lang w:bidi="ar-SA"/>
    </w:rPr>
  </w:style>
  <w:style w:type="character" w:customStyle="1" w:styleId="Heading1Char">
    <w:name w:val="Heading 1 Char"/>
    <w:link w:val="Heading1"/>
    <w:rsid w:val="00857AE1"/>
    <w:rPr>
      <w:rFonts w:ascii="Times New Roman" w:eastAsia="Times New Roman" w:hAnsi="Times New Roman"/>
      <w:b/>
      <w:bCs/>
      <w:noProof/>
      <w:u w:val="single"/>
    </w:rPr>
  </w:style>
  <w:style w:type="character" w:customStyle="1" w:styleId="apple-converted-space">
    <w:name w:val="apple-converted-space"/>
    <w:rsid w:val="00C13B1B"/>
  </w:style>
  <w:style w:type="character" w:styleId="Emphasis">
    <w:name w:val="Emphasis"/>
    <w:basedOn w:val="DefaultParagraphFont"/>
    <w:uiPriority w:val="20"/>
    <w:qFormat/>
    <w:rsid w:val="00E47DD8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20F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w%20folder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5BA1A-522F-43F4-8367-120B512C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Links>
    <vt:vector size="30" baseType="variant">
      <vt:variant>
        <vt:i4>6946905</vt:i4>
      </vt:variant>
      <vt:variant>
        <vt:i4>12</vt:i4>
      </vt:variant>
      <vt:variant>
        <vt:i4>0</vt:i4>
      </vt:variant>
      <vt:variant>
        <vt:i4>5</vt:i4>
      </vt:variant>
      <vt:variant>
        <vt:lpwstr>mailto:dranilakamal@gmail.com</vt:lpwstr>
      </vt:variant>
      <vt:variant>
        <vt:lpwstr/>
      </vt:variant>
      <vt:variant>
        <vt:i4>4784174</vt:i4>
      </vt:variant>
      <vt:variant>
        <vt:i4>9</vt:i4>
      </vt:variant>
      <vt:variant>
        <vt:i4>0</vt:i4>
      </vt:variant>
      <vt:variant>
        <vt:i4>5</vt:i4>
      </vt:variant>
      <vt:variant>
        <vt:lpwstr>mailto:dranilakamal@nip.edu.pk</vt:lpwstr>
      </vt:variant>
      <vt:variant>
        <vt:lpwstr/>
      </vt:variant>
      <vt:variant>
        <vt:i4>6684672</vt:i4>
      </vt:variant>
      <vt:variant>
        <vt:i4>6</vt:i4>
      </vt:variant>
      <vt:variant>
        <vt:i4>0</vt:i4>
      </vt:variant>
      <vt:variant>
        <vt:i4>5</vt:i4>
      </vt:variant>
      <vt:variant>
        <vt:lpwstr>mailto:drrubinahanif@nip.edu.pk</vt:lpwstr>
      </vt:variant>
      <vt:variant>
        <vt:lpwstr/>
      </vt:variant>
      <vt:variant>
        <vt:i4>458849</vt:i4>
      </vt:variant>
      <vt:variant>
        <vt:i4>3</vt:i4>
      </vt:variant>
      <vt:variant>
        <vt:i4>0</vt:i4>
      </vt:variant>
      <vt:variant>
        <vt:i4>5</vt:i4>
      </vt:variant>
      <vt:variant>
        <vt:lpwstr>mailto:daniamphil14@nip.edu.pk</vt:lpwstr>
      </vt:variant>
      <vt:variant>
        <vt:lpwstr/>
      </vt:variant>
      <vt:variant>
        <vt:i4>5701680</vt:i4>
      </vt:variant>
      <vt:variant>
        <vt:i4>0</vt:i4>
      </vt:variant>
      <vt:variant>
        <vt:i4>0</vt:i4>
      </vt:variant>
      <vt:variant>
        <vt:i4>5</vt:i4>
      </vt:variant>
      <vt:variant>
        <vt:lpwstr>mailto:dj.quaidian@gmail.com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saliks khan</dc:creator>
  <cp:lastModifiedBy>Laptop</cp:lastModifiedBy>
  <cp:revision>42</cp:revision>
  <cp:lastPrinted>2017-11-13T15:13:00Z</cp:lastPrinted>
  <dcterms:created xsi:type="dcterms:W3CDTF">2018-01-16T10:18:00Z</dcterms:created>
  <dcterms:modified xsi:type="dcterms:W3CDTF">2020-02-14T11:00:00Z</dcterms:modified>
</cp:coreProperties>
</file>