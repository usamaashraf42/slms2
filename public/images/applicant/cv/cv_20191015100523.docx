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C7134" w:rsidP="00913946">
            <w:pPr>
              <w:pStyle w:val="Title"/>
            </w:pPr>
            <w:r>
              <w:t>sareen</w:t>
            </w:r>
            <w:r w:rsidR="00692703" w:rsidRPr="00CF1A49">
              <w:t xml:space="preserve"> </w:t>
            </w:r>
            <w:r w:rsidR="006C6F50">
              <w:rPr>
                <w:rStyle w:val="IntenseEmphasis"/>
              </w:rPr>
              <w:t>a</w:t>
            </w:r>
            <w:r>
              <w:rPr>
                <w:rStyle w:val="IntenseEmphasis"/>
              </w:rPr>
              <w:t>khtar</w:t>
            </w:r>
          </w:p>
          <w:p w:rsidR="00692703" w:rsidRPr="00CF1A49" w:rsidRDefault="006C7134" w:rsidP="00913946">
            <w:pPr>
              <w:pStyle w:val="ContactInfo"/>
              <w:contextualSpacing w:val="0"/>
            </w:pPr>
            <w:r>
              <w:t xml:space="preserve">339-A </w:t>
            </w:r>
            <w:proofErr w:type="spellStart"/>
            <w:r>
              <w:t>Gulshan</w:t>
            </w:r>
            <w:proofErr w:type="spellEnd"/>
            <w:r>
              <w:t>-e-</w:t>
            </w:r>
            <w:proofErr w:type="spellStart"/>
            <w:r>
              <w:t>ravi</w:t>
            </w:r>
            <w:proofErr w:type="spellEnd"/>
            <w:r>
              <w:t>, Lahore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4FB088AE04E40A291378F6B09C549AA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03354331849</w:t>
            </w:r>
          </w:p>
          <w:p w:rsidR="00692703" w:rsidRPr="00CF1A49" w:rsidRDefault="00F44A49" w:rsidP="006C7134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C34C5F15A0694C7B95EE3F1BF4DDA9BA"/>
                </w:placeholder>
                <w:temporary/>
                <w:showingPlcHdr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069C3B500B4DFD911A968431BE455B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C7134">
              <w:rPr>
                <w:color w:val="00B050"/>
              </w:rPr>
              <w:t xml:space="preserve"> </w:t>
            </w:r>
            <w:hyperlink r:id="rId8" w:history="1">
              <w:r w:rsidR="006C7134" w:rsidRPr="006C7134">
                <w:rPr>
                  <w:rStyle w:val="Hyperlink"/>
                  <w:color w:val="00682F"/>
                  <w:u w:val="none"/>
                </w:rPr>
                <w:t>sareenakhtar@yahoo.com</w:t>
              </w:r>
            </w:hyperlink>
            <w:r w:rsidR="006C7134">
              <w:t>. Sareensari116</w:t>
            </w:r>
            <w:r w:rsidR="006C7134">
              <w:t>@gmail.com</w:t>
            </w:r>
            <w:r w:rsidR="006C7134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57A6C4E4D484801BAEC36C6FCFDB11C"/>
                </w:placeholder>
                <w:temporary/>
                <w:showingPlcHdr/>
              </w:sdtPr>
              <w:sdtContent>
                <w:r w:rsidR="006C7134" w:rsidRPr="00CF1A49">
                  <w:t>·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214A68" w:rsidRDefault="00214A68" w:rsidP="00214A68">
            <w:pPr>
              <w:pStyle w:val="Default"/>
            </w:pPr>
          </w:p>
          <w:p w:rsidR="001755A8" w:rsidRPr="00214A68" w:rsidRDefault="006C7134" w:rsidP="00DC77B8">
            <w:pPr>
              <w:contextualSpacing w:val="0"/>
              <w:jc w:val="both"/>
            </w:pPr>
            <w:r w:rsidRPr="006C7134">
              <w:rPr>
                <w:color w:val="000000" w:themeColor="text1"/>
              </w:rPr>
              <w:t>Hardworking Student offering 4 years of work experience and extensive knowledge of Biology, Forensics and fields related to Biological Sciences. Meticulous and detail-oriented with excellent observational, organizational and communication skills.</w:t>
            </w:r>
          </w:p>
        </w:tc>
      </w:tr>
    </w:tbl>
    <w:p w:rsidR="004E01EB" w:rsidRPr="00CF1A49" w:rsidRDefault="00F44A4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F9D7663C09478594CD4CB2172C612E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:rsidTr="00071E0C">
        <w:tc>
          <w:tcPr>
            <w:tcW w:w="9886" w:type="dxa"/>
          </w:tcPr>
          <w:p w:rsidR="001D0BF1" w:rsidRPr="00CF1A49" w:rsidRDefault="003F3594" w:rsidP="00DC77B8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="001D0BF1" w:rsidRPr="00CF1A49">
              <w:t xml:space="preserve"> – </w:t>
            </w:r>
            <w:r>
              <w:t xml:space="preserve">Current </w:t>
            </w:r>
          </w:p>
          <w:p w:rsidR="001D0BF1" w:rsidRPr="00CF1A49" w:rsidRDefault="003F3594" w:rsidP="00DC77B8">
            <w:pPr>
              <w:pStyle w:val="Heading2"/>
              <w:contextualSpacing w:val="0"/>
              <w:jc w:val="both"/>
              <w:outlineLvl w:val="1"/>
            </w:pPr>
            <w:r>
              <w:t>intern</w:t>
            </w:r>
            <w:r w:rsidR="001D0BF1" w:rsidRPr="00CF1A49">
              <w:t xml:space="preserve">, </w:t>
            </w:r>
            <w:r w:rsidRPr="003F3594">
              <w:rPr>
                <w:rStyle w:val="SubtleReference"/>
              </w:rPr>
              <w:t></w:t>
            </w:r>
            <w:r w:rsidRPr="003F3594">
              <w:rPr>
                <w:rStyle w:val="SubtleReference"/>
              </w:rPr>
              <w:tab/>
              <w:t>University Of Health Sciences Lahore</w:t>
            </w:r>
          </w:p>
          <w:p w:rsidR="001E3120" w:rsidRDefault="003F3594" w:rsidP="00DC77B8">
            <w:pPr>
              <w:contextualSpacing w:val="0"/>
              <w:jc w:val="both"/>
            </w:pPr>
            <w:r>
              <w:t>Lab work (</w:t>
            </w:r>
            <w:r w:rsidRPr="00120811">
              <w:rPr>
                <w:color w:val="3A3A3A" w:themeColor="background2" w:themeShade="40"/>
              </w:rPr>
              <w:t>Lab techniques:</w:t>
            </w:r>
            <w:r>
              <w:rPr>
                <w:color w:val="3A3A3A" w:themeColor="background2" w:themeShade="40"/>
              </w:rPr>
              <w:t xml:space="preserve"> DNA extraction from blood &amp; buccal swab,</w:t>
            </w:r>
            <w:r w:rsidRPr="00120811">
              <w:rPr>
                <w:color w:val="3A3A3A" w:themeColor="background2" w:themeShade="40"/>
              </w:rPr>
              <w:t xml:space="preserve"> Phenotyping, genotyping, PAGE (</w:t>
            </w:r>
            <w:r>
              <w:rPr>
                <w:color w:val="3A3A3A" w:themeColor="background2" w:themeShade="40"/>
              </w:rPr>
              <w:t xml:space="preserve"> </w:t>
            </w:r>
            <w:proofErr w:type="spellStart"/>
            <w:r>
              <w:rPr>
                <w:color w:val="3A3A3A" w:themeColor="background2" w:themeShade="40"/>
              </w:rPr>
              <w:t>PolyA</w:t>
            </w:r>
            <w:r w:rsidRPr="00120811">
              <w:rPr>
                <w:color w:val="3A3A3A" w:themeColor="background2" w:themeShade="40"/>
              </w:rPr>
              <w:t>crylamide</w:t>
            </w:r>
            <w:proofErr w:type="spellEnd"/>
            <w:r w:rsidRPr="00120811">
              <w:rPr>
                <w:color w:val="3A3A3A" w:themeColor="background2" w:themeShade="40"/>
              </w:rPr>
              <w:t xml:space="preserve"> Gel Electrophoresis</w:t>
            </w:r>
            <w:r>
              <w:rPr>
                <w:color w:val="3A3A3A" w:themeColor="background2" w:themeShade="40"/>
              </w:rPr>
              <w:t>, Gradient PCR</w:t>
            </w:r>
            <w:r w:rsidRPr="00120811">
              <w:rPr>
                <w:color w:val="3A3A3A" w:themeColor="background2" w:themeShade="40"/>
              </w:rPr>
              <w:t>)</w:t>
            </w:r>
            <w:r>
              <w:rPr>
                <w:color w:val="3A3A3A" w:themeColor="background2" w:themeShade="40"/>
              </w:rPr>
              <w:t>,</w:t>
            </w:r>
            <w:r>
              <w:t xml:space="preserve"> conducting lectures of DNA serology (M.Phil. students)</w:t>
            </w:r>
          </w:p>
          <w:p w:rsidR="003F3594" w:rsidRDefault="003F3594" w:rsidP="00DC77B8">
            <w:pPr>
              <w:contextualSpacing w:val="0"/>
              <w:jc w:val="both"/>
            </w:pPr>
          </w:p>
          <w:p w:rsidR="003F3594" w:rsidRPr="00CF1A49" w:rsidRDefault="00093FE1" w:rsidP="003F3594">
            <w:pPr>
              <w:pStyle w:val="Heading3"/>
              <w:contextualSpacing w:val="0"/>
              <w:jc w:val="both"/>
              <w:outlineLvl w:val="2"/>
            </w:pPr>
            <w:r>
              <w:t>July 2015</w:t>
            </w:r>
            <w:r w:rsidR="003F3594">
              <w:t xml:space="preserve"> </w:t>
            </w:r>
            <w:r w:rsidR="003F3594" w:rsidRPr="00CF1A49">
              <w:t xml:space="preserve">– </w:t>
            </w:r>
            <w:r>
              <w:t>January</w:t>
            </w:r>
            <w:r w:rsidR="003F3594">
              <w:t xml:space="preserve"> 2019</w:t>
            </w:r>
          </w:p>
          <w:p w:rsidR="003F3594" w:rsidRPr="00CF1A49" w:rsidRDefault="003F3594" w:rsidP="003F3594">
            <w:pPr>
              <w:pStyle w:val="Heading2"/>
              <w:contextualSpacing w:val="0"/>
              <w:jc w:val="both"/>
              <w:outlineLvl w:val="1"/>
            </w:pPr>
            <w:r>
              <w:t>freelancer</w:t>
            </w:r>
            <w:r w:rsidRPr="00CF1A49">
              <w:t xml:space="preserve">, </w:t>
            </w:r>
            <w:r>
              <w:rPr>
                <w:rStyle w:val="SubtleReference"/>
              </w:rPr>
              <w:t>upwork</w:t>
            </w:r>
            <w:r w:rsidR="00093FE1">
              <w:rPr>
                <w:rStyle w:val="SubtleReference"/>
              </w:rPr>
              <w:t xml:space="preserve"> and fiverr</w:t>
            </w:r>
          </w:p>
          <w:p w:rsidR="003F3594" w:rsidRPr="00CF1A49" w:rsidRDefault="00071E0C" w:rsidP="00071E0C">
            <w:pPr>
              <w:contextualSpacing w:val="0"/>
              <w:jc w:val="both"/>
            </w:pPr>
            <w:r>
              <w:rPr>
                <w:color w:val="3A3A3A" w:themeColor="background2" w:themeShade="40"/>
              </w:rPr>
              <w:t>T</w:t>
            </w:r>
            <w:r w:rsidR="003F3594">
              <w:rPr>
                <w:color w:val="3A3A3A" w:themeColor="background2" w:themeShade="40"/>
              </w:rPr>
              <w:t xml:space="preserve">hesis </w:t>
            </w:r>
            <w:r>
              <w:rPr>
                <w:color w:val="3A3A3A" w:themeColor="background2" w:themeShade="40"/>
              </w:rPr>
              <w:t xml:space="preserve">and research paper </w:t>
            </w:r>
            <w:r w:rsidR="003F3594">
              <w:rPr>
                <w:color w:val="3A3A3A" w:themeColor="background2" w:themeShade="40"/>
              </w:rPr>
              <w:t>write up &amp; referencing of biologica</w:t>
            </w:r>
            <w:r>
              <w:rPr>
                <w:color w:val="3A3A3A" w:themeColor="background2" w:themeShade="40"/>
              </w:rPr>
              <w:t>l, nursing and health sciences and other subject’s</w:t>
            </w:r>
            <w:r w:rsidR="003F3594">
              <w:rPr>
                <w:color w:val="3A3A3A" w:themeColor="background2" w:themeShade="40"/>
              </w:rPr>
              <w:t xml:space="preserve"> research work.</w:t>
            </w:r>
          </w:p>
        </w:tc>
      </w:tr>
      <w:tr w:rsidR="00F61DF9" w:rsidRPr="00CF1A49" w:rsidTr="00071E0C">
        <w:tc>
          <w:tcPr>
            <w:tcW w:w="9886" w:type="dxa"/>
            <w:tcMar>
              <w:top w:w="216" w:type="dxa"/>
            </w:tcMar>
          </w:tcPr>
          <w:p w:rsidR="00F61DF9" w:rsidRPr="00CF1A49" w:rsidRDefault="003F3594" w:rsidP="00DC77B8">
            <w:pPr>
              <w:pStyle w:val="Heading3"/>
              <w:contextualSpacing w:val="0"/>
              <w:jc w:val="both"/>
              <w:outlineLvl w:val="2"/>
            </w:pPr>
            <w:r>
              <w:t xml:space="preserve">october </w:t>
            </w:r>
            <w:r w:rsidR="006C6F50">
              <w:t>2014</w:t>
            </w:r>
            <w:r w:rsidR="00F61DF9" w:rsidRPr="00CF1A49">
              <w:t xml:space="preserve"> – </w:t>
            </w:r>
            <w:r>
              <w:t>april 2015</w:t>
            </w:r>
          </w:p>
          <w:p w:rsidR="00F61DF9" w:rsidRPr="00CF1A49" w:rsidRDefault="003F3594" w:rsidP="00DC77B8">
            <w:pPr>
              <w:pStyle w:val="Heading2"/>
              <w:contextualSpacing w:val="0"/>
              <w:jc w:val="both"/>
              <w:outlineLvl w:val="1"/>
            </w:pPr>
            <w:r>
              <w:t>Co-Author,</w:t>
            </w:r>
            <w:r w:rsidR="00F61DF9" w:rsidRPr="00CF1A49">
              <w:t xml:space="preserve"> </w:t>
            </w:r>
            <w:r w:rsidR="00071E0C">
              <w:rPr>
                <w:rStyle w:val="SubtleReference"/>
              </w:rPr>
              <w:t></w:t>
            </w:r>
            <w:r w:rsidR="00071E0C">
              <w:rPr>
                <w:rStyle w:val="SubtleReference"/>
              </w:rPr>
              <w:tab/>
              <w:t xml:space="preserve">Mayo Hospital, Lahore </w:t>
            </w:r>
          </w:p>
          <w:p w:rsidR="00F61DF9" w:rsidRDefault="003F3594" w:rsidP="00DC77B8">
            <w:pPr>
              <w:jc w:val="both"/>
            </w:pPr>
            <w:r w:rsidRPr="003F3594">
              <w:t>Worked on creative initiatives from concept to completion, including writing of different articles and research papers</w:t>
            </w:r>
          </w:p>
          <w:p w:rsidR="003F3594" w:rsidRDefault="003F3594" w:rsidP="00DC77B8">
            <w:pPr>
              <w:jc w:val="both"/>
            </w:pPr>
          </w:p>
        </w:tc>
      </w:tr>
      <w:tr w:rsidR="00214A68" w:rsidRPr="00CF1A49" w:rsidTr="00071E0C">
        <w:trPr>
          <w:trHeight w:val="715"/>
        </w:trPr>
        <w:tc>
          <w:tcPr>
            <w:tcW w:w="9886" w:type="dxa"/>
            <w:tcMar>
              <w:top w:w="216" w:type="dxa"/>
            </w:tcMar>
          </w:tcPr>
          <w:p w:rsidR="00214A68" w:rsidRPr="00CF1A49" w:rsidRDefault="00071E0C" w:rsidP="00DC77B8">
            <w:pPr>
              <w:pStyle w:val="Heading3"/>
              <w:contextualSpacing w:val="0"/>
              <w:jc w:val="both"/>
              <w:outlineLvl w:val="2"/>
            </w:pPr>
            <w:r>
              <w:t>november 2013</w:t>
            </w:r>
            <w:r w:rsidR="00214A68" w:rsidRPr="00CF1A49">
              <w:t xml:space="preserve"> – </w:t>
            </w:r>
            <w:r>
              <w:t>july 2014</w:t>
            </w:r>
          </w:p>
          <w:p w:rsidR="00E4731A" w:rsidRPr="00214A68" w:rsidRDefault="00071E0C" w:rsidP="00DC77B8">
            <w:pPr>
              <w:pStyle w:val="Heading2"/>
              <w:contextualSpacing w:val="0"/>
              <w:jc w:val="both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subject tecaher</w:t>
            </w:r>
            <w:r w:rsidR="00214A68" w:rsidRPr="00CF1A49">
              <w:t xml:space="preserve">, </w:t>
            </w:r>
            <w:r w:rsidRPr="00071E0C">
              <w:rPr>
                <w:rStyle w:val="SubtleReference"/>
              </w:rPr>
              <w:t></w:t>
            </w:r>
            <w:r w:rsidRPr="00071E0C">
              <w:rPr>
                <w:rStyle w:val="SubtleReference"/>
              </w:rPr>
              <w:tab/>
              <w:t>Pa</w:t>
            </w:r>
            <w:r>
              <w:rPr>
                <w:rStyle w:val="SubtleReference"/>
              </w:rPr>
              <w:t xml:space="preserve">k Angles School, Lahore </w:t>
            </w:r>
          </w:p>
        </w:tc>
      </w:tr>
    </w:tbl>
    <w:sdt>
      <w:sdtPr>
        <w:alias w:val="Education:"/>
        <w:tag w:val="Education:"/>
        <w:id w:val="-1908763273"/>
        <w:placeholder>
          <w:docPart w:val="8B763FEFA32A433A98BF75EA8BFBE1DB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E4731A">
        <w:tc>
          <w:tcPr>
            <w:tcW w:w="9290" w:type="dxa"/>
          </w:tcPr>
          <w:p w:rsidR="001D0BF1" w:rsidRPr="00CF1A49" w:rsidRDefault="00E4731A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1D0BF1" w:rsidRPr="00CF1A49">
              <w:t xml:space="preserve"> </w:t>
            </w:r>
            <w:r w:rsidR="00071E0C">
              <w:t>2006</w:t>
            </w:r>
          </w:p>
          <w:p w:rsidR="001D0BF1" w:rsidRPr="00CF1A49" w:rsidRDefault="00E4731A" w:rsidP="001D0BF1">
            <w:pPr>
              <w:pStyle w:val="Heading2"/>
              <w:contextualSpacing w:val="0"/>
              <w:outlineLvl w:val="1"/>
            </w:pPr>
            <w:r>
              <w:t>Matric</w:t>
            </w:r>
            <w:r w:rsidR="001D0BF1" w:rsidRPr="00CF1A49">
              <w:t xml:space="preserve">, </w:t>
            </w:r>
            <w:r w:rsidR="00071E0C">
              <w:rPr>
                <w:rStyle w:val="SubtleReference"/>
              </w:rPr>
              <w:t xml:space="preserve">govt. girls high school, lahore </w:t>
            </w:r>
          </w:p>
          <w:p w:rsidR="007538DC" w:rsidRPr="00CF1A49" w:rsidRDefault="00E4731A" w:rsidP="00E4731A">
            <w:pPr>
              <w:contextualSpacing w:val="0"/>
            </w:pPr>
            <w:r>
              <w:t>Subjects: Biology, Physics &amp; Chemistry</w:t>
            </w:r>
          </w:p>
        </w:tc>
      </w:tr>
      <w:tr w:rsidR="00F61DF9" w:rsidRPr="00CF1A49" w:rsidTr="00E4731A">
        <w:tc>
          <w:tcPr>
            <w:tcW w:w="9290" w:type="dxa"/>
            <w:tcMar>
              <w:top w:w="216" w:type="dxa"/>
            </w:tcMar>
          </w:tcPr>
          <w:p w:rsidR="00F61DF9" w:rsidRPr="00CF1A49" w:rsidRDefault="00E4731A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 w:rsidR="00071E0C">
              <w:t>2008</w:t>
            </w:r>
          </w:p>
          <w:p w:rsidR="00F61DF9" w:rsidRPr="00CF1A49" w:rsidRDefault="00E4731A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 w:rsidR="00071E0C">
              <w:rPr>
                <w:rStyle w:val="SubtleReference"/>
              </w:rPr>
              <w:t xml:space="preserve">govt. ayehsa degree college lahore </w:t>
            </w:r>
          </w:p>
          <w:p w:rsidR="00F61DF9" w:rsidRPr="00E4731A" w:rsidRDefault="00E4731A" w:rsidP="00E4731A">
            <w:pPr>
              <w:rPr>
                <w:b/>
              </w:rPr>
            </w:pPr>
            <w:r>
              <w:t>Subjects: Biology, Physics &amp; Chemistry</w:t>
            </w:r>
          </w:p>
        </w:tc>
      </w:tr>
      <w:tr w:rsidR="00E4731A" w:rsidRPr="00CF1A49" w:rsidTr="00E4731A">
        <w:tc>
          <w:tcPr>
            <w:tcW w:w="9290" w:type="dxa"/>
            <w:tcMar>
              <w:top w:w="216" w:type="dxa"/>
            </w:tcMar>
          </w:tcPr>
          <w:p w:rsidR="00E4731A" w:rsidRPr="00CF1A49" w:rsidRDefault="00071E0C" w:rsidP="00E4731A">
            <w:pPr>
              <w:pStyle w:val="Heading3"/>
              <w:contextualSpacing w:val="0"/>
              <w:outlineLvl w:val="2"/>
            </w:pPr>
            <w:r>
              <w:t>octobeer</w:t>
            </w:r>
            <w:r w:rsidR="00E4731A" w:rsidRPr="00CF1A49">
              <w:t xml:space="preserve"> </w:t>
            </w:r>
            <w:r>
              <w:t>2012</w:t>
            </w:r>
          </w:p>
          <w:p w:rsidR="00E4731A" w:rsidRPr="00CF1A49" w:rsidRDefault="00E4731A" w:rsidP="00E4731A">
            <w:pPr>
              <w:pStyle w:val="Heading2"/>
              <w:contextualSpacing w:val="0"/>
              <w:outlineLvl w:val="1"/>
            </w:pPr>
            <w:r>
              <w:t>bachelors of honours</w:t>
            </w:r>
            <w:r w:rsidRPr="00CF1A49">
              <w:t xml:space="preserve">, </w:t>
            </w:r>
            <w:r w:rsidR="00071E0C">
              <w:rPr>
                <w:rStyle w:val="SubtleReference"/>
              </w:rPr>
              <w:t xml:space="preserve">Govt. college univeristy lahore </w:t>
            </w:r>
          </w:p>
          <w:p w:rsidR="00DC77B8" w:rsidRDefault="00E4731A" w:rsidP="00071E0C">
            <w:r>
              <w:lastRenderedPageBreak/>
              <w:t xml:space="preserve">Subjects: </w:t>
            </w:r>
            <w:r w:rsidR="00071E0C">
              <w:t>Botany</w:t>
            </w:r>
          </w:p>
          <w:p w:rsidR="00071E0C" w:rsidRDefault="00071E0C" w:rsidP="00071E0C"/>
          <w:p w:rsidR="00071E0C" w:rsidRPr="00CF1A49" w:rsidRDefault="00071E0C" w:rsidP="00071E0C">
            <w:pPr>
              <w:pStyle w:val="Heading3"/>
              <w:contextualSpacing w:val="0"/>
              <w:outlineLvl w:val="2"/>
            </w:pPr>
            <w:r>
              <w:t>sepymber 2014</w:t>
            </w:r>
          </w:p>
          <w:p w:rsidR="00071E0C" w:rsidRPr="00CF1A49" w:rsidRDefault="00071E0C" w:rsidP="00071E0C">
            <w:pPr>
              <w:pStyle w:val="Heading2"/>
              <w:contextualSpacing w:val="0"/>
              <w:outlineLvl w:val="1"/>
            </w:pPr>
            <w:r>
              <w:t>post graduation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Govt. college univeristy lahore </w:t>
            </w:r>
          </w:p>
          <w:p w:rsidR="00071E0C" w:rsidRPr="00DC77B8" w:rsidRDefault="00071E0C" w:rsidP="00071E0C">
            <w:r>
              <w:t xml:space="preserve">Subjects: </w:t>
            </w:r>
            <w:r>
              <w:t xml:space="preserve">Forensic Chemistry </w:t>
            </w:r>
          </w:p>
        </w:tc>
      </w:tr>
    </w:tbl>
    <w:p w:rsidR="00486277" w:rsidRPr="00CF1A49" w:rsidRDefault="00373A7A" w:rsidP="00486277">
      <w:pPr>
        <w:pStyle w:val="Heading1"/>
      </w:pPr>
      <w: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373A7A" w:rsidP="00071E0C">
            <w:pPr>
              <w:pStyle w:val="ListBullet"/>
            </w:pPr>
            <w:r>
              <w:t>Communication skills</w:t>
            </w:r>
          </w:p>
          <w:p w:rsidR="001F4E6D" w:rsidRDefault="00373A7A" w:rsidP="00071E0C">
            <w:pPr>
              <w:pStyle w:val="ListBullet"/>
            </w:pPr>
            <w:r>
              <w:t>Microsoft office</w:t>
            </w:r>
          </w:p>
          <w:p w:rsidR="00071E0C" w:rsidRPr="00533CC2" w:rsidRDefault="00071E0C" w:rsidP="00071E0C">
            <w:pPr>
              <w:pStyle w:val="ListBullet"/>
            </w:pPr>
            <w:r w:rsidRPr="00533CC2">
              <w:t>Administrative tasks</w:t>
            </w:r>
            <w:r>
              <w:tab/>
            </w:r>
            <w:r>
              <w:tab/>
            </w:r>
            <w:r>
              <w:tab/>
            </w:r>
          </w:p>
          <w:p w:rsidR="00071E0C" w:rsidRPr="00533CC2" w:rsidRDefault="00071E0C" w:rsidP="00071E0C">
            <w:pPr>
              <w:pStyle w:val="ListBullet"/>
            </w:pPr>
            <w:r w:rsidRPr="00533CC2">
              <w:t>Project support</w:t>
            </w:r>
          </w:p>
          <w:p w:rsidR="00071E0C" w:rsidRPr="00533CC2" w:rsidRDefault="00071E0C" w:rsidP="00071E0C">
            <w:pPr>
              <w:pStyle w:val="ListBullet"/>
            </w:pPr>
            <w:r w:rsidRPr="00533CC2">
              <w:t>Team collaboration</w:t>
            </w:r>
          </w:p>
          <w:p w:rsidR="00071E0C" w:rsidRPr="00533CC2" w:rsidRDefault="00071E0C" w:rsidP="00071E0C">
            <w:pPr>
              <w:pStyle w:val="ListBullet"/>
            </w:pPr>
            <w:r w:rsidRPr="00533CC2">
              <w:t>Research</w:t>
            </w:r>
          </w:p>
          <w:p w:rsidR="00373A7A" w:rsidRPr="006E1507" w:rsidRDefault="00373A7A" w:rsidP="00071E0C">
            <w:pPr>
              <w:pStyle w:val="ListBullet"/>
            </w:pPr>
            <w:r>
              <w:t xml:space="preserve">Presentation </w:t>
            </w:r>
          </w:p>
        </w:tc>
        <w:tc>
          <w:tcPr>
            <w:tcW w:w="4675" w:type="dxa"/>
            <w:tcMar>
              <w:left w:w="360" w:type="dxa"/>
            </w:tcMar>
          </w:tcPr>
          <w:p w:rsidR="00071E0C" w:rsidRDefault="00071E0C" w:rsidP="00071E0C">
            <w:pPr>
              <w:pStyle w:val="ListBullet"/>
            </w:pPr>
            <w:r w:rsidRPr="00D63954">
              <w:t xml:space="preserve">Academic writing  </w:t>
            </w:r>
          </w:p>
          <w:p w:rsidR="00071E0C" w:rsidRDefault="00071E0C" w:rsidP="00071E0C">
            <w:pPr>
              <w:pStyle w:val="ListBullet"/>
            </w:pPr>
            <w:r w:rsidRPr="00D63954">
              <w:t xml:space="preserve">Documents composing, Reports writing, summaries and proofreading </w:t>
            </w:r>
          </w:p>
          <w:p w:rsidR="00071E0C" w:rsidRPr="00533CC2" w:rsidRDefault="00071E0C" w:rsidP="00071E0C">
            <w:pPr>
              <w:pStyle w:val="ListBullet"/>
            </w:pPr>
            <w:r w:rsidRPr="00D63954">
              <w:t>Blogging</w:t>
            </w:r>
          </w:p>
          <w:p w:rsidR="00373A7A" w:rsidRPr="006E1507" w:rsidRDefault="00373A7A" w:rsidP="00071E0C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AD782D" w:rsidRPr="00CF1A49" w:rsidRDefault="00373A7A" w:rsidP="0062312F">
      <w:pPr>
        <w:pStyle w:val="Heading1"/>
      </w:pPr>
      <w:r>
        <w:t>ACHEIVements</w:t>
      </w:r>
    </w:p>
    <w:p w:rsidR="00373A7A" w:rsidRPr="00406018" w:rsidRDefault="00406018" w:rsidP="00373A7A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 xml:space="preserve">Internship </w:t>
      </w:r>
      <w:r w:rsidRPr="00406018">
        <w:rPr>
          <w:rFonts w:cs="Times New Roman"/>
          <w:color w:val="3A3A3A" w:themeColor="background2" w:themeShade="40"/>
        </w:rPr>
        <w:t>at University of health sciences Lahore, Forensic science department (2019)</w:t>
      </w:r>
    </w:p>
    <w:p w:rsidR="00406018" w:rsidRDefault="00373A7A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b/>
          <w:color w:val="3A3A3A" w:themeColor="background2" w:themeShade="40"/>
        </w:rPr>
        <w:t xml:space="preserve">Publication </w:t>
      </w:r>
      <w:r w:rsidRPr="00406018">
        <w:rPr>
          <w:color w:val="3A3A3A" w:themeColor="background2" w:themeShade="40"/>
        </w:rPr>
        <w:t xml:space="preserve">on </w:t>
      </w:r>
      <w:r w:rsidR="00406018" w:rsidRPr="00406018">
        <w:rPr>
          <w:color w:val="3A3A3A" w:themeColor="background2" w:themeShade="40"/>
        </w:rPr>
        <w:t>“Changes in thyroid function status of suicidal patients”</w:t>
      </w:r>
      <w:r w:rsidRPr="00406018">
        <w:rPr>
          <w:color w:val="3A3A3A" w:themeColor="background2" w:themeShade="40"/>
        </w:rPr>
        <w:t xml:space="preserve"> </w:t>
      </w:r>
      <w:r w:rsidR="00406018" w:rsidRPr="00406018">
        <w:rPr>
          <w:rFonts w:cs="Times New Roman"/>
          <w:color w:val="3A3A3A" w:themeColor="background2" w:themeShade="40"/>
        </w:rPr>
        <w:t xml:space="preserve">Article Published in Brazil Journal of Arch </w:t>
      </w:r>
      <w:proofErr w:type="spellStart"/>
      <w:r w:rsidR="00406018" w:rsidRPr="00406018">
        <w:rPr>
          <w:rFonts w:cs="Times New Roman"/>
          <w:color w:val="3A3A3A" w:themeColor="background2" w:themeShade="40"/>
        </w:rPr>
        <w:t>Clin</w:t>
      </w:r>
      <w:proofErr w:type="spellEnd"/>
      <w:r w:rsidR="00406018" w:rsidRPr="00406018">
        <w:rPr>
          <w:rFonts w:cs="Times New Roman"/>
          <w:color w:val="3A3A3A" w:themeColor="background2" w:themeShade="40"/>
        </w:rPr>
        <w:t xml:space="preserve"> Psychiatry (2018)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Academic Writer</w:t>
      </w:r>
      <w:r w:rsidRPr="00406018">
        <w:rPr>
          <w:rFonts w:cs="Times New Roman"/>
          <w:color w:val="3A3A3A" w:themeColor="background2" w:themeShade="40"/>
        </w:rPr>
        <w:t xml:space="preserve"> (July 2017- August 2017) Tick Centre, University of engineering and technology, Lahore Spectra Internship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DNA and Serology Analyst</w:t>
      </w:r>
      <w:r w:rsidRPr="00406018">
        <w:rPr>
          <w:rFonts w:cs="Times New Roman"/>
          <w:color w:val="3A3A3A" w:themeColor="background2" w:themeShade="40"/>
        </w:rPr>
        <w:t xml:space="preserve"> (2014) Punjab Forensi</w:t>
      </w:r>
      <w:r>
        <w:rPr>
          <w:rFonts w:cs="Times New Roman"/>
          <w:color w:val="3A3A3A" w:themeColor="background2" w:themeShade="40"/>
        </w:rPr>
        <w:t xml:space="preserve">c Science Agency, Lahore. </w:t>
      </w:r>
      <w:r w:rsidRPr="00406018">
        <w:rPr>
          <w:rFonts w:cs="Times New Roman"/>
          <w:color w:val="3A3A3A" w:themeColor="background2" w:themeShade="40"/>
        </w:rPr>
        <w:t xml:space="preserve">Internship </w:t>
      </w:r>
      <w:r>
        <w:rPr>
          <w:rFonts w:cs="Times New Roman"/>
          <w:color w:val="3A3A3A" w:themeColor="background2" w:themeShade="40"/>
        </w:rPr>
        <w:t>DNA and Serology</w:t>
      </w:r>
      <w:r w:rsidRPr="00406018">
        <w:rPr>
          <w:rFonts w:cs="Times New Roman"/>
          <w:color w:val="3A3A3A" w:themeColor="background2" w:themeShade="40"/>
        </w:rPr>
        <w:t xml:space="preserve"> unit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Fingerprint Analyst</w:t>
      </w:r>
      <w:r w:rsidRPr="00406018">
        <w:rPr>
          <w:rFonts w:cs="Times New Roman"/>
          <w:color w:val="3A3A3A" w:themeColor="background2" w:themeShade="40"/>
        </w:rPr>
        <w:t xml:space="preserve"> (2014) </w:t>
      </w:r>
      <w:r>
        <w:rPr>
          <w:rFonts w:cs="Times New Roman"/>
          <w:color w:val="3A3A3A" w:themeColor="background2" w:themeShade="40"/>
        </w:rPr>
        <w:t xml:space="preserve">at </w:t>
      </w:r>
      <w:r w:rsidRPr="00406018">
        <w:rPr>
          <w:rFonts w:cs="Times New Roman"/>
          <w:color w:val="3A3A3A" w:themeColor="background2" w:themeShade="40"/>
        </w:rPr>
        <w:t xml:space="preserve">Central police office, Lahore Internship in Fingerprint analysis unit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Certification as representative</w:t>
      </w:r>
      <w:r w:rsidRPr="00406018">
        <w:rPr>
          <w:rFonts w:cs="Times New Roman"/>
          <w:color w:val="3A3A3A" w:themeColor="background2" w:themeShade="40"/>
        </w:rPr>
        <w:t xml:space="preserve"> (2012) GC University, Lahore 1stst International Phycology conference 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Poster presentation/Thesis display</w:t>
      </w:r>
      <w:r w:rsidRPr="00406018">
        <w:rPr>
          <w:rFonts w:cs="Times New Roman"/>
          <w:color w:val="3A3A3A" w:themeColor="background2" w:themeShade="40"/>
        </w:rPr>
        <w:t xml:space="preserve">  (July 2014) </w:t>
      </w:r>
      <w:r>
        <w:rPr>
          <w:rFonts w:cs="Times New Roman"/>
          <w:color w:val="3A3A3A" w:themeColor="background2" w:themeShade="40"/>
        </w:rPr>
        <w:t xml:space="preserve">LUMS, </w:t>
      </w:r>
      <w:r w:rsidRPr="00406018">
        <w:rPr>
          <w:rFonts w:cs="Times New Roman"/>
          <w:color w:val="3A3A3A" w:themeColor="background2" w:themeShade="40"/>
        </w:rPr>
        <w:t xml:space="preserve">Chemical trends 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Poster presentation in Annual poster competition</w:t>
      </w:r>
      <w:r w:rsidRPr="00406018">
        <w:rPr>
          <w:rFonts w:cs="Times New Roman"/>
          <w:color w:val="3A3A3A" w:themeColor="background2" w:themeShade="40"/>
        </w:rPr>
        <w:t xml:space="preserve"> (2014) GC University, Lahore. </w:t>
      </w:r>
      <w:proofErr w:type="spellStart"/>
      <w:r w:rsidRPr="00406018">
        <w:rPr>
          <w:rFonts w:cs="Times New Roman"/>
          <w:color w:val="3A3A3A" w:themeColor="background2" w:themeShade="40"/>
        </w:rPr>
        <w:t>Ravian</w:t>
      </w:r>
      <w:proofErr w:type="spellEnd"/>
      <w:r w:rsidRPr="00406018">
        <w:rPr>
          <w:rFonts w:cs="Times New Roman"/>
          <w:color w:val="3A3A3A" w:themeColor="background2" w:themeShade="40"/>
        </w:rPr>
        <w:t xml:space="preserve"> Forensic Society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 w:rsidRPr="00406018">
        <w:rPr>
          <w:rFonts w:cs="Times New Roman"/>
          <w:b/>
          <w:color w:val="3A3A3A" w:themeColor="background2" w:themeShade="40"/>
        </w:rPr>
        <w:t>Certification as representative</w:t>
      </w:r>
      <w:r w:rsidRPr="00406018">
        <w:rPr>
          <w:rFonts w:cs="Times New Roman"/>
          <w:color w:val="3A3A3A" w:themeColor="background2" w:themeShade="40"/>
        </w:rPr>
        <w:t xml:space="preserve"> (2015) University of Heal</w:t>
      </w:r>
      <w:r>
        <w:rPr>
          <w:rFonts w:cs="Times New Roman"/>
          <w:color w:val="3A3A3A" w:themeColor="background2" w:themeShade="40"/>
        </w:rPr>
        <w:t xml:space="preserve">th Sciences, Lahore. </w:t>
      </w:r>
      <w:r w:rsidRPr="00406018">
        <w:rPr>
          <w:rFonts w:cs="Times New Roman"/>
          <w:color w:val="3A3A3A" w:themeColor="background2" w:themeShade="40"/>
        </w:rPr>
        <w:t xml:space="preserve">Molecular trends </w:t>
      </w:r>
    </w:p>
    <w:p w:rsidR="00406018" w:rsidRPr="00406018" w:rsidRDefault="00406018" w:rsidP="00406018">
      <w:pPr>
        <w:pStyle w:val="ListParagraph"/>
        <w:numPr>
          <w:ilvl w:val="0"/>
          <w:numId w:val="16"/>
        </w:numPr>
        <w:rPr>
          <w:rFonts w:cs="Times New Roman"/>
          <w:color w:val="3A3A3A" w:themeColor="background2" w:themeShade="40"/>
        </w:rPr>
      </w:pPr>
      <w:r>
        <w:rPr>
          <w:rFonts w:cs="Times New Roman"/>
          <w:color w:val="3A3A3A" w:themeColor="background2" w:themeShade="40"/>
        </w:rPr>
        <w:t xml:space="preserve">Girl Guide (2004), </w:t>
      </w:r>
      <w:r w:rsidRPr="00406018">
        <w:rPr>
          <w:rFonts w:cs="Times New Roman"/>
          <w:color w:val="3A3A3A" w:themeColor="background2" w:themeShade="40"/>
        </w:rPr>
        <w:t xml:space="preserve">Welcome girls High School, Lahore. </w:t>
      </w:r>
    </w:p>
    <w:p w:rsidR="00406018" w:rsidRPr="00406018" w:rsidRDefault="00406018" w:rsidP="00406018">
      <w:pPr>
        <w:pStyle w:val="ListParagraph"/>
        <w:rPr>
          <w:rFonts w:cs="Times New Roman"/>
          <w:color w:val="3A3A3A" w:themeColor="background2" w:themeShade="40"/>
        </w:rPr>
      </w:pPr>
      <w:bookmarkStart w:id="0" w:name="_GoBack"/>
      <w:bookmarkEnd w:id="0"/>
    </w:p>
    <w:p w:rsidR="00EB741D" w:rsidRPr="00406018" w:rsidRDefault="00EB741D" w:rsidP="00406018">
      <w:pPr>
        <w:pStyle w:val="Default"/>
        <w:ind w:left="360"/>
        <w:jc w:val="both"/>
        <w:rPr>
          <w:color w:val="3A3A3A" w:themeColor="background2" w:themeShade="40"/>
        </w:rPr>
      </w:pPr>
    </w:p>
    <w:p w:rsidR="00EB741D" w:rsidRDefault="00EB741D" w:rsidP="00EB741D">
      <w:pPr>
        <w:autoSpaceDE w:val="0"/>
        <w:autoSpaceDN w:val="0"/>
        <w:adjustRightInd w:val="0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EB741D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Future Intentions: </w:t>
      </w:r>
    </w:p>
    <w:p w:rsidR="00EB741D" w:rsidRPr="00EB741D" w:rsidRDefault="00EB741D" w:rsidP="00EB741D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8"/>
          <w:szCs w:val="28"/>
        </w:rPr>
      </w:pPr>
    </w:p>
    <w:p w:rsidR="00EB741D" w:rsidRPr="00EB741D" w:rsidRDefault="00EB741D" w:rsidP="00EB741D">
      <w:pPr>
        <w:pStyle w:val="ListBullet"/>
        <w:numPr>
          <w:ilvl w:val="0"/>
          <w:numId w:val="0"/>
        </w:numPr>
        <w:ind w:left="360" w:hanging="360"/>
        <w:jc w:val="both"/>
        <w:rPr>
          <w:color w:val="3A3A3A" w:themeColor="background2" w:themeShade="40"/>
        </w:rPr>
      </w:pPr>
      <w:r w:rsidRPr="00EB741D">
        <w:rPr>
          <w:rFonts w:cs="Times New Roman"/>
          <w:color w:val="000000"/>
        </w:rPr>
        <w:t>Seeking challenging professional carrier in a competitive and growing environment.</w:t>
      </w:r>
    </w:p>
    <w:sectPr w:rsidR="00EB741D" w:rsidRPr="00EB741D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49" w:rsidRDefault="00F44A49" w:rsidP="0068194B">
      <w:r>
        <w:separator/>
      </w:r>
    </w:p>
    <w:p w:rsidR="00F44A49" w:rsidRDefault="00F44A49"/>
    <w:p w:rsidR="00F44A49" w:rsidRDefault="00F44A49"/>
  </w:endnote>
  <w:endnote w:type="continuationSeparator" w:id="0">
    <w:p w:rsidR="00F44A49" w:rsidRDefault="00F44A49" w:rsidP="0068194B">
      <w:r>
        <w:continuationSeparator/>
      </w:r>
    </w:p>
    <w:p w:rsidR="00F44A49" w:rsidRDefault="00F44A49"/>
    <w:p w:rsidR="00F44A49" w:rsidRDefault="00F44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0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49" w:rsidRDefault="00F44A49" w:rsidP="0068194B">
      <w:r>
        <w:separator/>
      </w:r>
    </w:p>
    <w:p w:rsidR="00F44A49" w:rsidRDefault="00F44A49"/>
    <w:p w:rsidR="00F44A49" w:rsidRDefault="00F44A49"/>
  </w:footnote>
  <w:footnote w:type="continuationSeparator" w:id="0">
    <w:p w:rsidR="00F44A49" w:rsidRDefault="00F44A49" w:rsidP="0068194B">
      <w:r>
        <w:continuationSeparator/>
      </w:r>
    </w:p>
    <w:p w:rsidR="00F44A49" w:rsidRDefault="00F44A49"/>
    <w:p w:rsidR="00F44A49" w:rsidRDefault="00F44A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5="http://schemas.microsoft.com/office/word/2012/wordml">
          <w:pict>
            <v:line w14:anchorId="0FD3686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4972497"/>
    <w:multiLevelType w:val="multilevel"/>
    <w:tmpl w:val="F35004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8E558A"/>
    <w:multiLevelType w:val="hybridMultilevel"/>
    <w:tmpl w:val="AB72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B4062B0"/>
    <w:multiLevelType w:val="hybridMultilevel"/>
    <w:tmpl w:val="7C48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113A25"/>
    <w:multiLevelType w:val="hybridMultilevel"/>
    <w:tmpl w:val="2090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50"/>
    <w:rsid w:val="000001EF"/>
    <w:rsid w:val="00007322"/>
    <w:rsid w:val="00007728"/>
    <w:rsid w:val="00024584"/>
    <w:rsid w:val="00024730"/>
    <w:rsid w:val="00055E95"/>
    <w:rsid w:val="0007021F"/>
    <w:rsid w:val="00071E0C"/>
    <w:rsid w:val="00093FE1"/>
    <w:rsid w:val="000B2BA5"/>
    <w:rsid w:val="000F2F8C"/>
    <w:rsid w:val="0010006E"/>
    <w:rsid w:val="001045A8"/>
    <w:rsid w:val="00114A91"/>
    <w:rsid w:val="00120811"/>
    <w:rsid w:val="001427E1"/>
    <w:rsid w:val="00157E6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A68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A7A"/>
    <w:rsid w:val="003A0632"/>
    <w:rsid w:val="003A30E5"/>
    <w:rsid w:val="003A6ADF"/>
    <w:rsid w:val="003B5928"/>
    <w:rsid w:val="003D380F"/>
    <w:rsid w:val="003E160D"/>
    <w:rsid w:val="003F1D5F"/>
    <w:rsid w:val="003F3594"/>
    <w:rsid w:val="00405128"/>
    <w:rsid w:val="0040601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6F50"/>
    <w:rsid w:val="006C71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353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7B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731A"/>
    <w:rsid w:val="00E5632B"/>
    <w:rsid w:val="00E70240"/>
    <w:rsid w:val="00E71E6B"/>
    <w:rsid w:val="00E81CC5"/>
    <w:rsid w:val="00E85A87"/>
    <w:rsid w:val="00E85B4A"/>
    <w:rsid w:val="00E9528E"/>
    <w:rsid w:val="00EA5099"/>
    <w:rsid w:val="00EB741D"/>
    <w:rsid w:val="00EC1351"/>
    <w:rsid w:val="00EC4CBF"/>
    <w:rsid w:val="00EE2CA8"/>
    <w:rsid w:val="00EF17E8"/>
    <w:rsid w:val="00EF51D9"/>
    <w:rsid w:val="00F130DD"/>
    <w:rsid w:val="00F24884"/>
    <w:rsid w:val="00F44A49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214A6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214A6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eenakhtar@yahoo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50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FB088AE04E40A291378F6B09C54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BE77-30ED-4C1E-A215-B96FBD6DD651}"/>
      </w:docPartPr>
      <w:docPartBody>
        <w:p w:rsidR="001C303D" w:rsidRDefault="004C4D7A">
          <w:pPr>
            <w:pStyle w:val="F4FB088AE04E40A291378F6B09C549AA"/>
          </w:pPr>
          <w:r w:rsidRPr="00CF1A49">
            <w:t>·</w:t>
          </w:r>
        </w:p>
      </w:docPartBody>
    </w:docPart>
    <w:docPart>
      <w:docPartPr>
        <w:name w:val="C34C5F15A0694C7B95EE3F1BF4DDA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35A6-D8CA-4670-8B99-B04453DC6C39}"/>
      </w:docPartPr>
      <w:docPartBody>
        <w:p w:rsidR="001C303D" w:rsidRDefault="004C4D7A">
          <w:pPr>
            <w:pStyle w:val="C34C5F15A0694C7B95EE3F1BF4DDA9BA"/>
          </w:pPr>
          <w:r w:rsidRPr="00CF1A49">
            <w:t>Email</w:t>
          </w:r>
        </w:p>
      </w:docPartBody>
    </w:docPart>
    <w:docPart>
      <w:docPartPr>
        <w:name w:val="4C069C3B500B4DFD911A968431BE4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8A33-EA8C-4653-BD86-FA912AB8CAA6}"/>
      </w:docPartPr>
      <w:docPartBody>
        <w:p w:rsidR="001C303D" w:rsidRDefault="004C4D7A">
          <w:pPr>
            <w:pStyle w:val="4C069C3B500B4DFD911A968431BE455B"/>
          </w:pPr>
          <w:r w:rsidRPr="00CF1A49">
            <w:t>·</w:t>
          </w:r>
        </w:p>
      </w:docPartBody>
    </w:docPart>
    <w:docPart>
      <w:docPartPr>
        <w:name w:val="44F9D7663C09478594CD4CB2172C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84FB-7AF2-4D30-941E-1CACA1C39CFF}"/>
      </w:docPartPr>
      <w:docPartBody>
        <w:p w:rsidR="001C303D" w:rsidRDefault="004C4D7A">
          <w:pPr>
            <w:pStyle w:val="44F9D7663C09478594CD4CB2172C612E"/>
          </w:pPr>
          <w:r w:rsidRPr="00CF1A49">
            <w:t>Experience</w:t>
          </w:r>
        </w:p>
      </w:docPartBody>
    </w:docPart>
    <w:docPart>
      <w:docPartPr>
        <w:name w:val="8B763FEFA32A433A98BF75EA8BFB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F52E-EC01-40BE-AA83-C8F93FE0B907}"/>
      </w:docPartPr>
      <w:docPartBody>
        <w:p w:rsidR="001C303D" w:rsidRDefault="004C4D7A">
          <w:pPr>
            <w:pStyle w:val="8B763FEFA32A433A98BF75EA8BFBE1DB"/>
          </w:pPr>
          <w:r w:rsidRPr="00CF1A49">
            <w:t>Education</w:t>
          </w:r>
        </w:p>
      </w:docPartBody>
    </w:docPart>
    <w:docPart>
      <w:docPartPr>
        <w:name w:val="257A6C4E4D484801BAEC36C6FCFDB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8D84-CCCC-4D36-9D5C-0AD07EB8F624}"/>
      </w:docPartPr>
      <w:docPartBody>
        <w:p w:rsidR="00000000" w:rsidRDefault="001C303D" w:rsidP="001C303D">
          <w:pPr>
            <w:pStyle w:val="257A6C4E4D484801BAEC36C6FCFDB11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2F"/>
    <w:rsid w:val="001C303D"/>
    <w:rsid w:val="004C4D7A"/>
    <w:rsid w:val="005B5D05"/>
    <w:rsid w:val="006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1CCBAB7DC4F2099A75FF137214606">
    <w:name w:val="85B1CCBAB7DC4F2099A75FF13721460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5550AEE8EB54D4999A0D56018C7C310">
    <w:name w:val="75550AEE8EB54D4999A0D56018C7C310"/>
  </w:style>
  <w:style w:type="paragraph" w:customStyle="1" w:styleId="71DFC5D5CC984ACB8542BD89105F66A9">
    <w:name w:val="71DFC5D5CC984ACB8542BD89105F66A9"/>
  </w:style>
  <w:style w:type="paragraph" w:customStyle="1" w:styleId="F4FB088AE04E40A291378F6B09C549AA">
    <w:name w:val="F4FB088AE04E40A291378F6B09C549AA"/>
  </w:style>
  <w:style w:type="paragraph" w:customStyle="1" w:styleId="8DDCD0D097974871B2422B867B1159E1">
    <w:name w:val="8DDCD0D097974871B2422B867B1159E1"/>
  </w:style>
  <w:style w:type="paragraph" w:customStyle="1" w:styleId="C34C5F15A0694C7B95EE3F1BF4DDA9BA">
    <w:name w:val="C34C5F15A0694C7B95EE3F1BF4DDA9BA"/>
  </w:style>
  <w:style w:type="paragraph" w:customStyle="1" w:styleId="4C069C3B500B4DFD911A968431BE455B">
    <w:name w:val="4C069C3B500B4DFD911A968431BE455B"/>
  </w:style>
  <w:style w:type="paragraph" w:customStyle="1" w:styleId="B06AA6278C78402AB4087EDF599CB92E">
    <w:name w:val="B06AA6278C78402AB4087EDF599CB92E"/>
  </w:style>
  <w:style w:type="paragraph" w:customStyle="1" w:styleId="950B1A0CB87C41A0AB0B6491748EF0E6">
    <w:name w:val="950B1A0CB87C41A0AB0B6491748EF0E6"/>
  </w:style>
  <w:style w:type="paragraph" w:customStyle="1" w:styleId="5C70265D0B864EE89E1A4519801F5B0D">
    <w:name w:val="5C70265D0B864EE89E1A4519801F5B0D"/>
  </w:style>
  <w:style w:type="paragraph" w:customStyle="1" w:styleId="971BD4F0BDCE49F090777867DAEA84F5">
    <w:name w:val="971BD4F0BDCE49F090777867DAEA84F5"/>
  </w:style>
  <w:style w:type="paragraph" w:customStyle="1" w:styleId="44F9D7663C09478594CD4CB2172C612E">
    <w:name w:val="44F9D7663C09478594CD4CB2172C612E"/>
  </w:style>
  <w:style w:type="paragraph" w:customStyle="1" w:styleId="4B983AAFB22A40F6880B55FC12591CC6">
    <w:name w:val="4B983AAFB22A40F6880B55FC12591CC6"/>
  </w:style>
  <w:style w:type="paragraph" w:customStyle="1" w:styleId="2003436A723F43FDA5500BE4AE5316E4">
    <w:name w:val="2003436A723F43FDA5500BE4AE5316E4"/>
  </w:style>
  <w:style w:type="paragraph" w:customStyle="1" w:styleId="18E71362B67448AB968CB4FE5146EBCC">
    <w:name w:val="18E71362B67448AB968CB4FE5146EBC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854C79FEFF4343913D8EED2DCA6D40">
    <w:name w:val="5F854C79FEFF4343913D8EED2DCA6D40"/>
  </w:style>
  <w:style w:type="paragraph" w:customStyle="1" w:styleId="3E0292F606794E8B81E453F205016B4F">
    <w:name w:val="3E0292F606794E8B81E453F205016B4F"/>
  </w:style>
  <w:style w:type="paragraph" w:customStyle="1" w:styleId="5118DEAC00704EB6B8B8B402A262D8BE">
    <w:name w:val="5118DEAC00704EB6B8B8B402A262D8BE"/>
  </w:style>
  <w:style w:type="paragraph" w:customStyle="1" w:styleId="076A05BD2A8142009293E3F94F035D24">
    <w:name w:val="076A05BD2A8142009293E3F94F035D24"/>
  </w:style>
  <w:style w:type="paragraph" w:customStyle="1" w:styleId="8660BCB8736743598F34861C398620B8">
    <w:name w:val="8660BCB8736743598F34861C398620B8"/>
  </w:style>
  <w:style w:type="paragraph" w:customStyle="1" w:styleId="B4D326D8F58F463DB80406867FB240B1">
    <w:name w:val="B4D326D8F58F463DB80406867FB240B1"/>
  </w:style>
  <w:style w:type="paragraph" w:customStyle="1" w:styleId="F766D13135DF4D99ADA763CBFD91C48F">
    <w:name w:val="F766D13135DF4D99ADA763CBFD91C48F"/>
  </w:style>
  <w:style w:type="paragraph" w:customStyle="1" w:styleId="8B763FEFA32A433A98BF75EA8BFBE1DB">
    <w:name w:val="8B763FEFA32A433A98BF75EA8BFBE1DB"/>
  </w:style>
  <w:style w:type="paragraph" w:customStyle="1" w:styleId="66EBE9290E874739A33AD15C4719830E">
    <w:name w:val="66EBE9290E874739A33AD15C4719830E"/>
  </w:style>
  <w:style w:type="paragraph" w:customStyle="1" w:styleId="43BC0EDB664F433CB23C5814453C4B41">
    <w:name w:val="43BC0EDB664F433CB23C5814453C4B41"/>
  </w:style>
  <w:style w:type="paragraph" w:customStyle="1" w:styleId="E51F9FB295EE49DD8D4D6890BAF0BDDD">
    <w:name w:val="E51F9FB295EE49DD8D4D6890BAF0BDDD"/>
  </w:style>
  <w:style w:type="paragraph" w:customStyle="1" w:styleId="4D324660CCF547ED89E438639CD40C0E">
    <w:name w:val="4D324660CCF547ED89E438639CD40C0E"/>
  </w:style>
  <w:style w:type="paragraph" w:customStyle="1" w:styleId="71363864340D4AD289B423D69968143C">
    <w:name w:val="71363864340D4AD289B423D69968143C"/>
  </w:style>
  <w:style w:type="paragraph" w:customStyle="1" w:styleId="00F29DC08E894002867455F27FCCABDE">
    <w:name w:val="00F29DC08E894002867455F27FCCABDE"/>
  </w:style>
  <w:style w:type="paragraph" w:customStyle="1" w:styleId="4489F2AF8A414149B8A9A31B829943D5">
    <w:name w:val="4489F2AF8A414149B8A9A31B829943D5"/>
  </w:style>
  <w:style w:type="paragraph" w:customStyle="1" w:styleId="78E5DFE0B6F34DBABFD2AD3700F6C0B9">
    <w:name w:val="78E5DFE0B6F34DBABFD2AD3700F6C0B9"/>
  </w:style>
  <w:style w:type="paragraph" w:customStyle="1" w:styleId="CD044F1391644FDDB7D455B8A0754E73">
    <w:name w:val="CD044F1391644FDDB7D455B8A0754E73"/>
  </w:style>
  <w:style w:type="paragraph" w:customStyle="1" w:styleId="B803D97FD8104F3BB1948B3E532AA114">
    <w:name w:val="B803D97FD8104F3BB1948B3E532AA114"/>
  </w:style>
  <w:style w:type="paragraph" w:customStyle="1" w:styleId="41A4EBBFEBF84D07BA9BE8795EF69F87">
    <w:name w:val="41A4EBBFEBF84D07BA9BE8795EF69F87"/>
  </w:style>
  <w:style w:type="paragraph" w:customStyle="1" w:styleId="46BAE04261E14A76990E1B7700602A1D">
    <w:name w:val="46BAE04261E14A76990E1B7700602A1D"/>
  </w:style>
  <w:style w:type="paragraph" w:customStyle="1" w:styleId="60AB01DDBC6D4B258DE0F3AB6F5B11F5">
    <w:name w:val="60AB01DDBC6D4B258DE0F3AB6F5B11F5"/>
  </w:style>
  <w:style w:type="paragraph" w:customStyle="1" w:styleId="E8E4EB98B0A6461D9BBCB10DDC378B26">
    <w:name w:val="E8E4EB98B0A6461D9BBCB10DDC378B26"/>
  </w:style>
  <w:style w:type="paragraph" w:customStyle="1" w:styleId="9432A4BDD1E94FA7A710674BE8022E8D">
    <w:name w:val="9432A4BDD1E94FA7A710674BE8022E8D"/>
  </w:style>
  <w:style w:type="paragraph" w:customStyle="1" w:styleId="FED14FE1BEAD4913A18EF3AD2BB88EB6">
    <w:name w:val="FED14FE1BEAD4913A18EF3AD2BB88EB6"/>
  </w:style>
  <w:style w:type="paragraph" w:customStyle="1" w:styleId="48A9B96681734B52BB8747E4A761F923">
    <w:name w:val="48A9B96681734B52BB8747E4A761F923"/>
  </w:style>
  <w:style w:type="paragraph" w:customStyle="1" w:styleId="77122AADFEA04BD49456AC560FB5AF0E">
    <w:name w:val="77122AADFEA04BD49456AC560FB5AF0E"/>
  </w:style>
  <w:style w:type="paragraph" w:customStyle="1" w:styleId="7B2C3EBFA15D471D88BCD9D523CBD1F8">
    <w:name w:val="7B2C3EBFA15D471D88BCD9D523CBD1F8"/>
    <w:rsid w:val="006F3C2F"/>
  </w:style>
  <w:style w:type="paragraph" w:customStyle="1" w:styleId="257A6C4E4D484801BAEC36C6FCFDB11C">
    <w:name w:val="257A6C4E4D484801BAEC36C6FCFDB11C"/>
    <w:rsid w:val="001C303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1CCBAB7DC4F2099A75FF137214606">
    <w:name w:val="85B1CCBAB7DC4F2099A75FF13721460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5550AEE8EB54D4999A0D56018C7C310">
    <w:name w:val="75550AEE8EB54D4999A0D56018C7C310"/>
  </w:style>
  <w:style w:type="paragraph" w:customStyle="1" w:styleId="71DFC5D5CC984ACB8542BD89105F66A9">
    <w:name w:val="71DFC5D5CC984ACB8542BD89105F66A9"/>
  </w:style>
  <w:style w:type="paragraph" w:customStyle="1" w:styleId="F4FB088AE04E40A291378F6B09C549AA">
    <w:name w:val="F4FB088AE04E40A291378F6B09C549AA"/>
  </w:style>
  <w:style w:type="paragraph" w:customStyle="1" w:styleId="8DDCD0D097974871B2422B867B1159E1">
    <w:name w:val="8DDCD0D097974871B2422B867B1159E1"/>
  </w:style>
  <w:style w:type="paragraph" w:customStyle="1" w:styleId="C34C5F15A0694C7B95EE3F1BF4DDA9BA">
    <w:name w:val="C34C5F15A0694C7B95EE3F1BF4DDA9BA"/>
  </w:style>
  <w:style w:type="paragraph" w:customStyle="1" w:styleId="4C069C3B500B4DFD911A968431BE455B">
    <w:name w:val="4C069C3B500B4DFD911A968431BE455B"/>
  </w:style>
  <w:style w:type="paragraph" w:customStyle="1" w:styleId="B06AA6278C78402AB4087EDF599CB92E">
    <w:name w:val="B06AA6278C78402AB4087EDF599CB92E"/>
  </w:style>
  <w:style w:type="paragraph" w:customStyle="1" w:styleId="950B1A0CB87C41A0AB0B6491748EF0E6">
    <w:name w:val="950B1A0CB87C41A0AB0B6491748EF0E6"/>
  </w:style>
  <w:style w:type="paragraph" w:customStyle="1" w:styleId="5C70265D0B864EE89E1A4519801F5B0D">
    <w:name w:val="5C70265D0B864EE89E1A4519801F5B0D"/>
  </w:style>
  <w:style w:type="paragraph" w:customStyle="1" w:styleId="971BD4F0BDCE49F090777867DAEA84F5">
    <w:name w:val="971BD4F0BDCE49F090777867DAEA84F5"/>
  </w:style>
  <w:style w:type="paragraph" w:customStyle="1" w:styleId="44F9D7663C09478594CD4CB2172C612E">
    <w:name w:val="44F9D7663C09478594CD4CB2172C612E"/>
  </w:style>
  <w:style w:type="paragraph" w:customStyle="1" w:styleId="4B983AAFB22A40F6880B55FC12591CC6">
    <w:name w:val="4B983AAFB22A40F6880B55FC12591CC6"/>
  </w:style>
  <w:style w:type="paragraph" w:customStyle="1" w:styleId="2003436A723F43FDA5500BE4AE5316E4">
    <w:name w:val="2003436A723F43FDA5500BE4AE5316E4"/>
  </w:style>
  <w:style w:type="paragraph" w:customStyle="1" w:styleId="18E71362B67448AB968CB4FE5146EBCC">
    <w:name w:val="18E71362B67448AB968CB4FE5146EBC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854C79FEFF4343913D8EED2DCA6D40">
    <w:name w:val="5F854C79FEFF4343913D8EED2DCA6D40"/>
  </w:style>
  <w:style w:type="paragraph" w:customStyle="1" w:styleId="3E0292F606794E8B81E453F205016B4F">
    <w:name w:val="3E0292F606794E8B81E453F205016B4F"/>
  </w:style>
  <w:style w:type="paragraph" w:customStyle="1" w:styleId="5118DEAC00704EB6B8B8B402A262D8BE">
    <w:name w:val="5118DEAC00704EB6B8B8B402A262D8BE"/>
  </w:style>
  <w:style w:type="paragraph" w:customStyle="1" w:styleId="076A05BD2A8142009293E3F94F035D24">
    <w:name w:val="076A05BD2A8142009293E3F94F035D24"/>
  </w:style>
  <w:style w:type="paragraph" w:customStyle="1" w:styleId="8660BCB8736743598F34861C398620B8">
    <w:name w:val="8660BCB8736743598F34861C398620B8"/>
  </w:style>
  <w:style w:type="paragraph" w:customStyle="1" w:styleId="B4D326D8F58F463DB80406867FB240B1">
    <w:name w:val="B4D326D8F58F463DB80406867FB240B1"/>
  </w:style>
  <w:style w:type="paragraph" w:customStyle="1" w:styleId="F766D13135DF4D99ADA763CBFD91C48F">
    <w:name w:val="F766D13135DF4D99ADA763CBFD91C48F"/>
  </w:style>
  <w:style w:type="paragraph" w:customStyle="1" w:styleId="8B763FEFA32A433A98BF75EA8BFBE1DB">
    <w:name w:val="8B763FEFA32A433A98BF75EA8BFBE1DB"/>
  </w:style>
  <w:style w:type="paragraph" w:customStyle="1" w:styleId="66EBE9290E874739A33AD15C4719830E">
    <w:name w:val="66EBE9290E874739A33AD15C4719830E"/>
  </w:style>
  <w:style w:type="paragraph" w:customStyle="1" w:styleId="43BC0EDB664F433CB23C5814453C4B41">
    <w:name w:val="43BC0EDB664F433CB23C5814453C4B41"/>
  </w:style>
  <w:style w:type="paragraph" w:customStyle="1" w:styleId="E51F9FB295EE49DD8D4D6890BAF0BDDD">
    <w:name w:val="E51F9FB295EE49DD8D4D6890BAF0BDDD"/>
  </w:style>
  <w:style w:type="paragraph" w:customStyle="1" w:styleId="4D324660CCF547ED89E438639CD40C0E">
    <w:name w:val="4D324660CCF547ED89E438639CD40C0E"/>
  </w:style>
  <w:style w:type="paragraph" w:customStyle="1" w:styleId="71363864340D4AD289B423D69968143C">
    <w:name w:val="71363864340D4AD289B423D69968143C"/>
  </w:style>
  <w:style w:type="paragraph" w:customStyle="1" w:styleId="00F29DC08E894002867455F27FCCABDE">
    <w:name w:val="00F29DC08E894002867455F27FCCABDE"/>
  </w:style>
  <w:style w:type="paragraph" w:customStyle="1" w:styleId="4489F2AF8A414149B8A9A31B829943D5">
    <w:name w:val="4489F2AF8A414149B8A9A31B829943D5"/>
  </w:style>
  <w:style w:type="paragraph" w:customStyle="1" w:styleId="78E5DFE0B6F34DBABFD2AD3700F6C0B9">
    <w:name w:val="78E5DFE0B6F34DBABFD2AD3700F6C0B9"/>
  </w:style>
  <w:style w:type="paragraph" w:customStyle="1" w:styleId="CD044F1391644FDDB7D455B8A0754E73">
    <w:name w:val="CD044F1391644FDDB7D455B8A0754E73"/>
  </w:style>
  <w:style w:type="paragraph" w:customStyle="1" w:styleId="B803D97FD8104F3BB1948B3E532AA114">
    <w:name w:val="B803D97FD8104F3BB1948B3E532AA114"/>
  </w:style>
  <w:style w:type="paragraph" w:customStyle="1" w:styleId="41A4EBBFEBF84D07BA9BE8795EF69F87">
    <w:name w:val="41A4EBBFEBF84D07BA9BE8795EF69F87"/>
  </w:style>
  <w:style w:type="paragraph" w:customStyle="1" w:styleId="46BAE04261E14A76990E1B7700602A1D">
    <w:name w:val="46BAE04261E14A76990E1B7700602A1D"/>
  </w:style>
  <w:style w:type="paragraph" w:customStyle="1" w:styleId="60AB01DDBC6D4B258DE0F3AB6F5B11F5">
    <w:name w:val="60AB01DDBC6D4B258DE0F3AB6F5B11F5"/>
  </w:style>
  <w:style w:type="paragraph" w:customStyle="1" w:styleId="E8E4EB98B0A6461D9BBCB10DDC378B26">
    <w:name w:val="E8E4EB98B0A6461D9BBCB10DDC378B26"/>
  </w:style>
  <w:style w:type="paragraph" w:customStyle="1" w:styleId="9432A4BDD1E94FA7A710674BE8022E8D">
    <w:name w:val="9432A4BDD1E94FA7A710674BE8022E8D"/>
  </w:style>
  <w:style w:type="paragraph" w:customStyle="1" w:styleId="FED14FE1BEAD4913A18EF3AD2BB88EB6">
    <w:name w:val="FED14FE1BEAD4913A18EF3AD2BB88EB6"/>
  </w:style>
  <w:style w:type="paragraph" w:customStyle="1" w:styleId="48A9B96681734B52BB8747E4A761F923">
    <w:name w:val="48A9B96681734B52BB8747E4A761F923"/>
  </w:style>
  <w:style w:type="paragraph" w:customStyle="1" w:styleId="77122AADFEA04BD49456AC560FB5AF0E">
    <w:name w:val="77122AADFEA04BD49456AC560FB5AF0E"/>
  </w:style>
  <w:style w:type="paragraph" w:customStyle="1" w:styleId="7B2C3EBFA15D471D88BCD9D523CBD1F8">
    <w:name w:val="7B2C3EBFA15D471D88BCD9D523CBD1F8"/>
    <w:rsid w:val="006F3C2F"/>
  </w:style>
  <w:style w:type="paragraph" w:customStyle="1" w:styleId="257A6C4E4D484801BAEC36C6FCFDB11C">
    <w:name w:val="257A6C4E4D484801BAEC36C6FCFDB11C"/>
    <w:rsid w:val="001C303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192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</dc:creator>
  <cp:keywords/>
  <dc:description/>
  <cp:lastModifiedBy>ZAH</cp:lastModifiedBy>
  <cp:revision>5</cp:revision>
  <dcterms:created xsi:type="dcterms:W3CDTF">2019-09-22T13:55:00Z</dcterms:created>
  <dcterms:modified xsi:type="dcterms:W3CDTF">2019-10-11T08:29:00Z</dcterms:modified>
  <cp:category/>
</cp:coreProperties>
</file>