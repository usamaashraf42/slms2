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4050"/>
        <w:gridCol w:w="6462"/>
      </w:tblGrid>
      <w:tr w:rsidR="002C2CDD" w:rsidRPr="00906BEE" w:rsidTr="00B11154">
        <w:tc>
          <w:tcPr>
            <w:tcW w:w="4050" w:type="dxa"/>
            <w:tcMar>
              <w:top w:w="504" w:type="dxa"/>
              <w:right w:w="720" w:type="dxa"/>
            </w:tcMar>
          </w:tcPr>
          <w:p w:rsidR="00523479" w:rsidRPr="003770CE" w:rsidRDefault="00E02DCD" w:rsidP="00523479">
            <w:pPr>
              <w:pStyle w:val="Initials"/>
              <w:rPr>
                <w:color w:val="000000" w:themeColor="text1"/>
              </w:rPr>
            </w:pPr>
            <w:r w:rsidRPr="00906BEE">
              <w:rPr>
                <w:noProof/>
                <w:lang w:val="en-GB" w:eastAsia="en-GB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43C356FA" wp14:editId="37EC9C72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B392DAF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 fillcolor="#ea4e4e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 adj="626" fillcolor="#ea4e4e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4E4ED9">
              <w:rPr>
                <w:color w:val="000000" w:themeColor="text1"/>
              </w:rPr>
              <w:t xml:space="preserve"> </w:t>
            </w:r>
            <w:sdt>
              <w:sdtPr>
                <w:rPr>
                  <w:color w:val="000000" w:themeColor="text1"/>
                </w:rPr>
                <w:alias w:val="Enter initials:"/>
                <w:tag w:val="Enter initials:"/>
                <w:id w:val="-606576828"/>
                <w:placeholder>
                  <w:docPart w:val="C94B5B0DFDA649F19D6D531833F8FFA2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B11154" w:rsidRPr="003770CE">
                  <w:rPr>
                    <w:color w:val="000000" w:themeColor="text1"/>
                  </w:rPr>
                  <w:t>ma</w:t>
                </w:r>
              </w:sdtContent>
            </w:sdt>
          </w:p>
          <w:p w:rsidR="00A50939" w:rsidRPr="00906BEE" w:rsidRDefault="0012454E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288B06C86438479899215EE1B93E6374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B11154" w:rsidRDefault="00B11154" w:rsidP="007569C1">
            <w:r w:rsidRPr="00B11154">
              <w:t>To associate myself with progressive organization that gives me scope to seek and fulfill the requirements of a challenging position and allows utilization of my skills and provides experience in upcoming fields.</w:t>
            </w:r>
            <w:r w:rsidR="006E195D">
              <w:t xml:space="preserve"> </w:t>
            </w:r>
            <w:bookmarkStart w:id="0" w:name="_GoBack"/>
            <w:bookmarkEnd w:id="0"/>
          </w:p>
          <w:p w:rsidR="002C2CDD" w:rsidRPr="00906BEE" w:rsidRDefault="0012454E" w:rsidP="007569C1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943F455D18BE49D39419F7746D20CD95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B11154" w:rsidRDefault="00B11154" w:rsidP="00B11154">
            <w:r>
              <w:t>Command over windows,</w:t>
            </w:r>
          </w:p>
          <w:p w:rsidR="00B11154" w:rsidRDefault="00B11154" w:rsidP="00B11154">
            <w:proofErr w:type="spellStart"/>
            <w:r>
              <w:t>Ms</w:t>
            </w:r>
            <w:proofErr w:type="spellEnd"/>
            <w:r>
              <w:t xml:space="preserve"> office (word, excel,),</w:t>
            </w:r>
          </w:p>
          <w:p w:rsidR="00741125" w:rsidRPr="00906BEE" w:rsidRDefault="003770CE" w:rsidP="00B11154">
            <w:r>
              <w:t>Internet browsing and S</w:t>
            </w:r>
            <w:r w:rsidR="00B11154">
              <w:t>earching,</w:t>
            </w:r>
          </w:p>
        </w:tc>
        <w:tc>
          <w:tcPr>
            <w:tcW w:w="64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4944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390"/>
            </w:tblGrid>
            <w:tr w:rsidR="00C612DA" w:rsidRPr="00906BEE" w:rsidTr="00B11154">
              <w:trPr>
                <w:trHeight w:hRule="exact" w:val="1474"/>
              </w:trPr>
              <w:tc>
                <w:tcPr>
                  <w:tcW w:w="6656" w:type="dxa"/>
                  <w:vAlign w:val="center"/>
                </w:tcPr>
                <w:p w:rsidR="00C612DA" w:rsidRPr="00906BEE" w:rsidRDefault="0012454E" w:rsidP="00C612DA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D837162554014F46AC099EFE0E3A2929"/>
                      </w:placeholder>
                    </w:sdtPr>
                    <w:sdtEndPr/>
                    <w:sdtContent>
                      <w:r w:rsidR="00B11154">
                        <w:t>muhammad ali</w:t>
                      </w:r>
                    </w:sdtContent>
                  </w:sdt>
                </w:p>
                <w:p w:rsidR="003770CE" w:rsidRDefault="004A3AB3" w:rsidP="00B11154">
                  <w:pPr>
                    <w:pStyle w:val="Heading2"/>
                    <w:outlineLvl w:val="1"/>
                  </w:pPr>
                  <w:r>
                    <w:t>AHMEDABAD,</w:t>
                  </w:r>
                  <w:r w:rsidR="00057683">
                    <w:t xml:space="preserve"> </w:t>
                  </w:r>
                  <w:r>
                    <w:t>LANE NO 2</w:t>
                  </w:r>
                  <w:r w:rsidR="00057683">
                    <w:t>,</w:t>
                  </w:r>
                  <w:r w:rsidR="003770CE">
                    <w:t xml:space="preserve"> CHAKRI rOAD</w:t>
                  </w:r>
                </w:p>
                <w:p w:rsidR="00B11154" w:rsidRDefault="00B11154" w:rsidP="00B11154">
                  <w:pPr>
                    <w:pStyle w:val="Heading2"/>
                    <w:outlineLvl w:val="1"/>
                  </w:pPr>
                  <w:r w:rsidRPr="00B11154">
                    <w:t>Rawalpindi</w:t>
                  </w:r>
                  <w:r>
                    <w:t xml:space="preserve"> CNIC# 45504-68191985-5                    Nationality: Pakistani</w:t>
                  </w:r>
                </w:p>
                <w:p w:rsidR="00906BEE" w:rsidRPr="00906BEE" w:rsidRDefault="00B11154" w:rsidP="00B11154">
                  <w:pPr>
                    <w:pStyle w:val="Heading2"/>
                    <w:outlineLvl w:val="1"/>
                  </w:pPr>
                  <w:r>
                    <w:tab/>
                  </w:r>
                  <w:r>
                    <w:tab/>
                  </w:r>
                </w:p>
              </w:tc>
            </w:tr>
          </w:tbl>
          <w:p w:rsidR="002C2CDD" w:rsidRPr="00906BEE" w:rsidRDefault="0012454E" w:rsidP="00B11154">
            <w:pPr>
              <w:pStyle w:val="Heading3"/>
            </w:pPr>
            <w:sdt>
              <w:sdtPr>
                <w:alias w:val="Experience:"/>
                <w:tag w:val="Experience:"/>
                <w:id w:val="1217937480"/>
                <w:placeholder>
                  <w:docPart w:val="DADCCD1A9F9F405C8B16E95CE5362E72"/>
                </w:placeholder>
                <w:temporary/>
                <w:showingPlcHdr/>
              </w:sdtPr>
              <w:sdtEndPr/>
              <w:sdtContent>
                <w:r w:rsidR="002C2CDD" w:rsidRPr="00906BEE">
                  <w:t>Experience</w:t>
                </w:r>
              </w:sdtContent>
            </w:sdt>
          </w:p>
          <w:p w:rsidR="002C2CDD" w:rsidRDefault="003770CE" w:rsidP="00B11154">
            <w:pPr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1 Years W</w:t>
            </w:r>
            <w:r w:rsidR="00B11154" w:rsidRPr="00B11154">
              <w:rPr>
                <w:rFonts w:cs="Times New Roman"/>
                <w:sz w:val="24"/>
                <w:szCs w:val="24"/>
              </w:rPr>
              <w:t>ork Experience in Call Center</w:t>
            </w:r>
          </w:p>
          <w:p w:rsidR="0015503A" w:rsidRPr="00B11154" w:rsidRDefault="0015503A" w:rsidP="00B11154">
            <w:pPr>
              <w:rPr>
                <w:b/>
              </w:rPr>
            </w:pPr>
            <w:r>
              <w:rPr>
                <w:rFonts w:cs="Times New Roman"/>
                <w:sz w:val="24"/>
                <w:szCs w:val="24"/>
              </w:rPr>
              <w:t xml:space="preserve">6 Month As A Teacher In GTI </w:t>
            </w:r>
          </w:p>
          <w:p w:rsidR="002C2CDD" w:rsidRPr="00906BEE" w:rsidRDefault="0012454E" w:rsidP="007569C1">
            <w:pPr>
              <w:pStyle w:val="Heading3"/>
            </w:pPr>
            <w:sdt>
              <w:sdtPr>
                <w:alias w:val="Education:"/>
                <w:tag w:val="Education:"/>
                <w:id w:val="1349516922"/>
                <w:placeholder>
                  <w:docPart w:val="EA5AE1A46D00488D9E6114973A47A00A"/>
                </w:placeholder>
                <w:temporary/>
                <w:showingPlcHdr/>
              </w:sdtPr>
              <w:sdtEndPr/>
              <w:sdtContent>
                <w:r w:rsidR="002C2CDD" w:rsidRPr="00906BEE">
                  <w:t>Education</w:t>
                </w:r>
              </w:sdtContent>
            </w:sdt>
          </w:p>
          <w:p w:rsidR="002C2CDD" w:rsidRPr="00B11154" w:rsidRDefault="00B11154" w:rsidP="007569C1">
            <w:pPr>
              <w:pStyle w:val="Heading4"/>
              <w:rPr>
                <w:rFonts w:asciiTheme="minorHAnsi" w:hAnsiTheme="minorHAnsi"/>
              </w:rPr>
            </w:pPr>
            <w:r w:rsidRPr="00B11154">
              <w:rPr>
                <w:rFonts w:asciiTheme="minorHAnsi" w:hAnsiTheme="minorHAnsi"/>
              </w:rPr>
              <w:t>Matric</w:t>
            </w:r>
            <w:r w:rsidR="002C2CDD" w:rsidRPr="00B11154">
              <w:rPr>
                <w:rFonts w:asciiTheme="minorHAnsi" w:hAnsiTheme="minorHAnsi"/>
              </w:rPr>
              <w:t xml:space="preserve"> • </w:t>
            </w:r>
            <w:r w:rsidRPr="00B11154">
              <w:rPr>
                <w:rFonts w:asciiTheme="minorHAnsi" w:hAnsiTheme="minorHAnsi"/>
              </w:rPr>
              <w:t>2013</w:t>
            </w:r>
            <w:r w:rsidR="002C2CDD" w:rsidRPr="00B11154">
              <w:rPr>
                <w:rFonts w:asciiTheme="minorHAnsi" w:hAnsiTheme="minorHAnsi"/>
              </w:rPr>
              <w:t xml:space="preserve"> • </w:t>
            </w:r>
            <w:r w:rsidRPr="00B11154">
              <w:rPr>
                <w:rFonts w:asciiTheme="minorHAnsi" w:hAnsiTheme="minorHAnsi"/>
              </w:rPr>
              <w:t>aims • FBISE</w:t>
            </w:r>
          </w:p>
          <w:p w:rsidR="002C2CDD" w:rsidRDefault="00B11154" w:rsidP="007569C1">
            <w:pPr>
              <w:pStyle w:val="Heading4"/>
              <w:rPr>
                <w:rFonts w:asciiTheme="minorHAnsi" w:hAnsiTheme="minorHAnsi"/>
              </w:rPr>
            </w:pPr>
            <w:r w:rsidRPr="00B11154">
              <w:rPr>
                <w:rFonts w:asciiTheme="minorHAnsi" w:hAnsiTheme="minorHAnsi"/>
              </w:rPr>
              <w:t>intermediate</w:t>
            </w:r>
            <w:r w:rsidR="002C2CDD" w:rsidRPr="00B11154">
              <w:rPr>
                <w:rFonts w:asciiTheme="minorHAnsi" w:hAnsiTheme="minorHAnsi"/>
              </w:rPr>
              <w:t xml:space="preserve"> • </w:t>
            </w:r>
            <w:r w:rsidRPr="00B11154">
              <w:rPr>
                <w:rFonts w:asciiTheme="minorHAnsi" w:hAnsiTheme="minorHAnsi"/>
              </w:rPr>
              <w:t>2015</w:t>
            </w:r>
            <w:r w:rsidR="002C2CDD" w:rsidRPr="00B11154">
              <w:rPr>
                <w:rFonts w:asciiTheme="minorHAnsi" w:hAnsiTheme="minorHAnsi"/>
              </w:rPr>
              <w:t xml:space="preserve"> • </w:t>
            </w:r>
            <w:r w:rsidRPr="00B11154">
              <w:rPr>
                <w:rFonts w:asciiTheme="minorHAnsi" w:hAnsiTheme="minorHAnsi"/>
              </w:rPr>
              <w:t>aaps&amp;cs •fbise</w:t>
            </w:r>
          </w:p>
          <w:p w:rsidR="00904013" w:rsidRPr="00B11154" w:rsidRDefault="00904013" w:rsidP="007569C1">
            <w:pPr>
              <w:pStyle w:val="Heading4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B.COM </w:t>
            </w:r>
            <w:r w:rsidRPr="00B11154">
              <w:rPr>
                <w:rFonts w:asciiTheme="minorHAnsi" w:hAnsiTheme="minorHAnsi"/>
              </w:rPr>
              <w:t>•</w:t>
            </w:r>
            <w:r>
              <w:rPr>
                <w:rFonts w:asciiTheme="minorHAnsi" w:hAnsiTheme="minorHAnsi"/>
              </w:rPr>
              <w:t xml:space="preserve"> 2019 </w:t>
            </w:r>
            <w:r w:rsidRPr="00B11154">
              <w:rPr>
                <w:rFonts w:asciiTheme="minorHAnsi" w:hAnsiTheme="minorHAnsi"/>
              </w:rPr>
              <w:t>•</w:t>
            </w:r>
            <w:r>
              <w:rPr>
                <w:rFonts w:asciiTheme="minorHAnsi" w:hAnsiTheme="minorHAnsi"/>
              </w:rPr>
              <w:t xml:space="preserve"> </w:t>
            </w:r>
            <w:r w:rsidRPr="00904013">
              <w:rPr>
                <w:rFonts w:asciiTheme="minorHAnsi" w:hAnsiTheme="minorHAnsi"/>
              </w:rPr>
              <w:t>In process</w:t>
            </w:r>
          </w:p>
          <w:p w:rsidR="002C2CDD" w:rsidRPr="00906BEE" w:rsidRDefault="002C2CDD" w:rsidP="007569C1"/>
          <w:p w:rsidR="002C2CDD" w:rsidRPr="00906BEE" w:rsidRDefault="00B11154" w:rsidP="007569C1">
            <w:pPr>
              <w:pStyle w:val="Heading3"/>
            </w:pPr>
            <w:r>
              <w:t>Courses &amp; Languages</w:t>
            </w:r>
          </w:p>
          <w:p w:rsidR="00741125" w:rsidRDefault="00B11154" w:rsidP="00741125">
            <w:r>
              <w:t xml:space="preserve">3 Months Basic IT Course </w:t>
            </w:r>
          </w:p>
          <w:p w:rsidR="00B11154" w:rsidRDefault="00B11154" w:rsidP="00741125">
            <w:r>
              <w:t>6 Months Web &amp; Graphic Designing Course</w:t>
            </w:r>
          </w:p>
          <w:p w:rsidR="00B11154" w:rsidRPr="00906BEE" w:rsidRDefault="00B11154" w:rsidP="00741125">
            <w:r>
              <w:t>6 Months Auto CAD Course</w:t>
            </w:r>
          </w:p>
        </w:tc>
      </w:tr>
    </w:tbl>
    <w:p w:rsidR="00290AAA" w:rsidRDefault="00290AAA" w:rsidP="00E22E87">
      <w:pPr>
        <w:pStyle w:val="NoSpacing"/>
      </w:pPr>
    </w:p>
    <w:sectPr w:rsidR="00290AAA" w:rsidSect="00EF7CC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54E" w:rsidRDefault="0012454E" w:rsidP="00713050">
      <w:pPr>
        <w:spacing w:line="240" w:lineRule="auto"/>
      </w:pPr>
      <w:r>
        <w:separator/>
      </w:r>
    </w:p>
  </w:endnote>
  <w:endnote w:type="continuationSeparator" w:id="0">
    <w:p w:rsidR="0012454E" w:rsidRDefault="0012454E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BF" w:rsidRDefault="00BB36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85"/>
      <w:gridCol w:w="2685"/>
      <w:gridCol w:w="2686"/>
      <w:gridCol w:w="2686"/>
    </w:tblGrid>
    <w:tr w:rsidR="00C2098A" w:rsidTr="003C5528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A3DF1" w:rsidP="00684488">
          <w:pPr>
            <w:pStyle w:val="Footer"/>
          </w:pPr>
          <w:r w:rsidRPr="00CA3DF1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20DE1D4" wp14:editId="499D648C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46C8C1C6" id="Group 102" o:spid="_x0000_s1026" alt="Title: 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 fillcolor="#ea4e4e [3204]" stroked="f" strokeweight="1pt">
                      <v:stroke joinstyle="miter"/>
                    </v:oval>
                    <v:group id="Group 18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22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 fillcolor="black [3213]" stroked="f" strokeweight="1pt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3627233B" wp14:editId="167F5625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6A1F4C16" id="Group 4" o:spid="_x0000_s1026" alt="Title: Twitter icon" style="width:25.9pt;height:25.9pt;mso-position-horizontal-relative:char;mso-position-vertical-relative:line" coordsize="430,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o:spid="_x0000_s1027" style="position:absolute;width:430;height:430;visibility:visible;mso-wrap-style:square;v-text-anchor:top" coordsize="3441,3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fillcolor="#ea4e4e [3204]" strokecolor="#ea4e4e [3204]" strokeweight="0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o:spid="_x0000_s1028" style="position:absolute;left:104;top:119;width:238;height:211;visibility:visible;mso-wrap-style:square;v-text-anchor:top" coordsize="1898,1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fillcolor="black" strokeweight="0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2E187666" wp14:editId="7B83004A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78134A60" id="Group 10" o:spid="_x0000_s1026" alt="Title: 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ea4e4e [3204]" strokecolor="#ea4e4e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RDefault="00C2098A" w:rsidP="00684488">
          <w:pPr>
            <w:pStyle w:val="Footer"/>
          </w:pPr>
          <w:r w:rsidRPr="00C2098A">
            <w:rPr>
              <w:noProof/>
              <w:lang w:val="en-GB" w:eastAsia="en-GB"/>
            </w:rPr>
            <mc:AlternateContent>
              <mc:Choice Requires="wpg">
                <w:drawing>
                  <wp:inline distT="0" distB="0" distL="0" distR="0" wp14:anchorId="6BAF23E5" wp14:editId="390102B3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1F6F9E4E" id="Group 16" o:spid="_x0000_s1026" alt="Title: 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ea4e4e [3204]" strokecolor="#ea4e4e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black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dataBinding w:prefixMappings="xmlns:ns0='http://schemas.microsoft.com/office/2006/coverPageProps' " w:xpath="/ns0:CoverPageProperties[1]/ns0:CompanyEmail[1]" w:storeItemID="{55AF091B-3C7A-41E3-B477-F2FDAA23CFDA}"/>
            <w:text w:multiLine="1"/>
          </w:sdtPr>
          <w:sdtEndPr/>
          <w:sdtContent>
            <w:p w:rsidR="00684488" w:rsidRPr="00CA3DF1" w:rsidRDefault="00AB3AA7" w:rsidP="00811117">
              <w:pPr>
                <w:pStyle w:val="Footer"/>
              </w:pPr>
              <w:r>
                <w:t>m.ali25212@gmail. com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showingPlcHdr/>
            <w:dataBinding w:prefixMappings="xmlns:ns0='http://schemas.microsoft.com/office/2006/coverPageProps' " w:xpath="/ns0:CoverPageProperties[1]/ns0:CompanyAddress[1]" w:storeItemID="{55AF091B-3C7A-41E3-B477-F2FDAA23CFDA}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dataBinding w:prefixMappings="xmlns:ns0='http://schemas.microsoft.com/office/2006/coverPageProps' " w:xpath="/ns0:CoverPageProperties[1]/ns0:CompanyPhone[1]" w:storeItemID="{55AF091B-3C7A-41E3-B477-F2FDAA23CFDA}"/>
            <w:text w:multiLine="1"/>
          </w:sdtPr>
          <w:sdtEndPr/>
          <w:sdtContent>
            <w:p w:rsidR="00684488" w:rsidRPr="00C2098A" w:rsidRDefault="006D656A" w:rsidP="00811117">
              <w:pPr>
                <w:pStyle w:val="Footer"/>
              </w:pPr>
              <w:r>
                <w:t xml:space="preserve">                                                     +923440560431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showingPlcHdr/>
            <w:dataBinding w:prefixMappings="xmlns:ns0='http://schemas.microsoft.com/office/2006/coverPageProps' " w:xpath="/ns0:CoverPageProperties[1]/ns0:CompanyFax[1]" w:storeItemID="{55AF091B-3C7A-41E3-B477-F2FDAA23CFDA}"/>
            <w:text w:multiLine="1"/>
          </w:sdtPr>
          <w:sdtEndPr/>
          <w:sdtContent>
            <w:p w:rsidR="00684488" w:rsidRPr="00C2098A" w:rsidRDefault="00811117" w:rsidP="0081111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RDefault="00217980" w:rsidP="00217980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3C5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A74" w:rsidRDefault="00BB36BF">
    <w:pPr>
      <w:pStyle w:val="Footer"/>
      <w:rPr>
        <w:noProof/>
      </w:rPr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2BE0535" wp14:editId="0EDA9CFF">
              <wp:simplePos x="0" y="0"/>
              <wp:positionH relativeFrom="column">
                <wp:posOffset>5528310</wp:posOffset>
              </wp:positionH>
              <wp:positionV relativeFrom="paragraph">
                <wp:posOffset>33655</wp:posOffset>
              </wp:positionV>
              <wp:extent cx="1295400" cy="409575"/>
              <wp:effectExtent l="0" t="0" r="19050" b="28575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4095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BB36BF" w:rsidRDefault="00BB36BF" w:rsidP="00BB36B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+923145551147</w:t>
                          </w:r>
                        </w:p>
                        <w:p w:rsidR="00BB36BF" w:rsidRDefault="00BB36BF" w:rsidP="00BB36BF">
                          <w:pPr>
                            <w:rPr>
                              <w:b/>
                            </w:rPr>
                          </w:pPr>
                          <w:r w:rsidRPr="00E63A74">
                            <w:rPr>
                              <w:b/>
                            </w:rPr>
                            <w:t>+923440560431</w:t>
                          </w:r>
                        </w:p>
                        <w:p w:rsidR="00BB36BF" w:rsidRPr="00E63A74" w:rsidRDefault="00BB36BF" w:rsidP="00BB36BF">
                          <w:pPr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+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6" type="#_x0000_t202" style="position:absolute;left:0;text-align:left;margin-left:435.3pt;margin-top:2.65pt;width:102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" fillcolor="white [3201]" strokeweight=".5pt">
              <v:textbox>
                <w:txbxContent>
                  <w:p w:rsidR="00BB36BF" w:rsidRDefault="00BB36BF" w:rsidP="00BB36B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+923145551147</w:t>
                    </w:r>
                  </w:p>
                  <w:p w:rsidR="00BB36BF" w:rsidRDefault="00BB36BF" w:rsidP="00BB36BF">
                    <w:pPr>
                      <w:rPr>
                        <w:b/>
                      </w:rPr>
                    </w:pPr>
                    <w:r w:rsidRPr="00E63A74">
                      <w:rPr>
                        <w:b/>
                      </w:rPr>
                      <w:t>+923440560431</w:t>
                    </w:r>
                  </w:p>
                  <w:p w:rsidR="00BB36BF" w:rsidRPr="00E63A74" w:rsidRDefault="00BB36BF" w:rsidP="00BB36BF">
                    <w:pPr>
                      <w:rPr>
                        <w:b/>
                      </w:rPr>
                    </w:pPr>
                    <w:r>
                      <w:rPr>
                        <w:b/>
                      </w:rPr>
                      <w:t>+</w:t>
                    </w:r>
                  </w:p>
                </w:txbxContent>
              </v:textbox>
            </v:shape>
          </w:pict>
        </mc:Fallback>
      </mc:AlternateContent>
    </w:r>
    <w:r w:rsidR="003770CE"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9DB844E" wp14:editId="256F87EB">
              <wp:simplePos x="0" y="0"/>
              <wp:positionH relativeFrom="column">
                <wp:posOffset>413385</wp:posOffset>
              </wp:positionH>
              <wp:positionV relativeFrom="paragraph">
                <wp:posOffset>-11430</wp:posOffset>
              </wp:positionV>
              <wp:extent cx="2143125" cy="323850"/>
              <wp:effectExtent l="0" t="0" r="28575" b="19050"/>
              <wp:wrapNone/>
              <wp:docPr id="15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43125" cy="3238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:rsidR="00E63A74" w:rsidRPr="00E63A74" w:rsidRDefault="00E63A74">
                          <w:pPr>
                            <w:rPr>
                              <w:b/>
                              <w:color w:val="000000" w:themeColor="text1"/>
                            </w:rPr>
                          </w:pPr>
                          <w:r>
                            <w:rPr>
                              <w:b/>
                              <w:color w:val="000000" w:themeColor="text1"/>
                            </w:rPr>
                            <w:t>M.ALI25212@GMAIL.COM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15" o:spid="_x0000_s1027" type="#_x0000_t202" style="position:absolute;left:0;text-align:left;margin-left:32.55pt;margin-top:-.9pt;width:168.75pt;height:2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" fillcolor="white [3201]" strokeweight=".5pt">
              <v:textbox>
                <w:txbxContent>
                  <w:p w:rsidR="00E63A74" w:rsidRPr="00E63A74" w:rsidRDefault="00E63A74">
                    <w:pPr>
                      <w:rPr>
                        <w:b/>
                        <w:color w:val="000000" w:themeColor="text1"/>
                      </w:rPr>
                    </w:pPr>
                    <w:r>
                      <w:rPr>
                        <w:b/>
                        <w:color w:val="000000" w:themeColor="text1"/>
                      </w:rPr>
                      <w:t>M.ALI25212@GMAIL.COM</w:t>
                    </w:r>
                    <w:bookmarkStart w:id="1" w:name="_GoBack"/>
                    <w:bookmarkEnd w:id="1"/>
                  </w:p>
                </w:txbxContent>
              </v:textbox>
            </v:shape>
          </w:pict>
        </mc:Fallback>
      </mc:AlternateContent>
    </w:r>
  </w:p>
  <w:p w:rsidR="00C546FD" w:rsidRDefault="00E63A74">
    <w:pPr>
      <w:pStyle w:val="Footer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-224790</wp:posOffset>
          </wp:positionH>
          <wp:positionV relativeFrom="page">
            <wp:posOffset>8839200</wp:posOffset>
          </wp:positionV>
          <wp:extent cx="626745" cy="390525"/>
          <wp:effectExtent l="0" t="0" r="1905" b="0"/>
          <wp:wrapTopAndBottom/>
          <wp:docPr id="5" name="Graphic 5" descr="Envelo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Envelop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6745" cy="390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546FD" w:rsidRDefault="00C546FD">
    <w:pPr>
      <w:pStyle w:val="Footer"/>
      <w:rPr>
        <w:noProof/>
      </w:rPr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54BFE861">
          <wp:simplePos x="0" y="0"/>
          <wp:positionH relativeFrom="column">
            <wp:posOffset>4937760</wp:posOffset>
          </wp:positionH>
          <wp:positionV relativeFrom="page">
            <wp:posOffset>8886825</wp:posOffset>
          </wp:positionV>
          <wp:extent cx="591185" cy="371475"/>
          <wp:effectExtent l="0" t="0" r="0" b="9525"/>
          <wp:wrapThrough wrapText="bothSides">
            <wp:wrapPolygon edited="0">
              <wp:start x="2784" y="0"/>
              <wp:lineTo x="696" y="4431"/>
              <wp:lineTo x="1392" y="11077"/>
              <wp:lineTo x="9744" y="18831"/>
              <wp:lineTo x="12528" y="21046"/>
              <wp:lineTo x="18097" y="21046"/>
              <wp:lineTo x="20881" y="16615"/>
              <wp:lineTo x="18097" y="12185"/>
              <wp:lineTo x="6960" y="0"/>
              <wp:lineTo x="2784" y="0"/>
            </wp:wrapPolygon>
          </wp:wrapThrough>
          <wp:docPr id="7" name="Graphic 7" descr="Receiv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Receiver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1185" cy="3714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C546FD" w:rsidRDefault="00C546FD">
    <w:pPr>
      <w:pStyle w:val="Footer"/>
      <w:rPr>
        <w:noProof/>
      </w:rPr>
    </w:pPr>
  </w:p>
  <w:p w:rsidR="00C546FD" w:rsidRDefault="00C546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54E" w:rsidRDefault="0012454E" w:rsidP="00713050">
      <w:pPr>
        <w:spacing w:line="240" w:lineRule="auto"/>
      </w:pPr>
      <w:r>
        <w:separator/>
      </w:r>
    </w:p>
  </w:footnote>
  <w:footnote w:type="continuationSeparator" w:id="0">
    <w:p w:rsidR="0012454E" w:rsidRDefault="0012454E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BF" w:rsidRDefault="00BB36B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="001A5CA9" w:rsidRPr="00F207C0" w:rsidTr="00741125">
      <w:trPr>
        <w:trHeight w:hRule="exact" w:val="2952"/>
      </w:trPr>
      <w:tc>
        <w:tcPr>
          <w:tcW w:w="3783" w:type="dxa"/>
          <w:tcMar>
            <w:top w:w="821" w:type="dxa"/>
            <w:right w:w="720" w:type="dxa"/>
          </w:tcMar>
        </w:tcPr>
        <w:p w:rsidR="001A5CA9" w:rsidRPr="00F207C0" w:rsidRDefault="00E02DCD" w:rsidP="001A5CA9">
          <w:pPr>
            <w:pStyle w:val="Initials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1" layoutInCell="1" allowOverlap="1" wp14:anchorId="78615BFE" wp14:editId="4A130A45">
                    <wp:simplePos x="0" y="0"/>
                    <wp:positionH relativeFrom="column">
                      <wp:posOffset>0</wp:posOffset>
                    </wp:positionH>
                    <wp:positionV relativeFrom="page">
                      <wp:posOffset>-501015</wp:posOffset>
                    </wp:positionV>
                    <wp:extent cx="6665595" cy="1810385"/>
                    <wp:effectExtent l="0" t="0" r="0" b="0"/>
                    <wp:wrapNone/>
                    <wp:docPr id="3" name="Group 3" title="Continuation page header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5595" cy="1810385"/>
                              <a:chOff x="0" y="0"/>
                              <a:chExt cx="6665595" cy="1810385"/>
                            </a:xfrm>
                          </wpg:grpSpPr>
                          <wps:wsp>
                            <wps:cNvPr id="53" name="Red rectangle"/>
                            <wps:cNvSpPr/>
                            <wps:spPr>
                              <a:xfrm>
                                <a:off x="1133475" y="419100"/>
                                <a:ext cx="5532120" cy="100584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" name="White circle"/>
                            <wps:cNvSpPr/>
                            <wps:spPr>
                              <a:xfrm>
                                <a:off x="57150" y="57150"/>
                                <a:ext cx="1704363" cy="17043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4" name="Red circle"/>
                            <wps:cNvSpPr/>
                            <wps:spPr>
                              <a:xfrm>
                                <a:off x="0" y="0"/>
                                <a:ext cx="1810385" cy="1810385"/>
                              </a:xfrm>
                              <a:prstGeom prst="donut">
                                <a:avLst>
                                  <a:gd name="adj" fmla="val 2897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85800</wp14:pctWidth>
                    </wp14:sizeRelH>
                    <wp14:sizeRelV relativeFrom="page">
                      <wp14:pctHeight>18000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<w:pict>
                  <v:group w14:anchorId="481B7F98" id="Group 3" o:spid="_x0000_s1026" alt="Title: Continuation page header graphic" style="position:absolute;margin-left:0;margin-top:-39.45pt;width:524.85pt;height:142.55pt;z-index:-251657216;mso-width-percent:858;mso-height-percent:180;mso-position-vertical-relative:page;mso-width-percent:858;mso-height-percent:180" coordsize="66655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">
                    <v:rect id="Red rectangle" o:spid="_x0000_s1027" style="position:absolute;left:11334;top:4191;width:55321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roxQAAANsAAAAPAAAAZHJzL2Rvd25yZXYueG1sRI9Ba8JA&#10;FITvBf/D8oTemo2GVo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CedVroxQAAANsAAAAP&#10;AAAAAAAAAAAAAAAAAAcCAABkcnMvZG93bnJldi54bWxQSwUGAAAAAAMAAwC3AAAA+QIAAAAA&#10;" fillcolor="#ea4e4e [3204]" stroked="f" strokeweight="1pt"/>
                    <v:oval id="White circle" o:spid="_x0000_s1028" style="position:absolute;left:571;top:571;width:17044;height:17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" fillcolor="white [3212]" stroked="f" strokeweight="1pt">
                      <v:stroke joinstyle="miter"/>
                    </v:oval>
                    <v:shapetype id="_x0000_t23" coordsize="21600,21600" o:spt="23" adj="5400" path="m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Red circle" o:spid="_x0000_s1029" type="#_x0000_t23" style="position:absolute;width:18103;height:18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" adj="626" fillcolor="#ea4e4e [3204]" stroked="f" strokeweight="1pt">
                      <v:stroke joinstyle="miter"/>
                    </v:shape>
                    <w10:wrap anchory="page"/>
                    <w10:anchorlock/>
                  </v:group>
                </w:pict>
              </mc:Fallback>
            </mc:AlternateContent>
          </w:r>
          <w:sdt>
            <w:sdtPr>
              <w:alias w:val="Enter initials:"/>
              <w:tag w:val="Enter initials:"/>
              <w:id w:val="-1659604841"/>
              <w:placeholder>
                <w:docPart w:val="CE62A69F02CA406AA3F716182AAF5492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B11154">
                <w:t>ma</w:t>
              </w:r>
            </w:sdtContent>
          </w:sdt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1A5CA9" w:rsidRPr="009B3C40" w:rsidRDefault="0012454E" w:rsidP="001A5CA9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:showingPlcHdr/>
                  </w:sdtPr>
                  <w:sdtEndPr/>
                  <w:sdtContent>
                    <w:r w:rsidR="00D97A41">
                      <w:t>Your name</w:t>
                    </w:r>
                  </w:sdtContent>
                </w:sdt>
              </w:p>
              <w:p w:rsidR="001A5CA9" w:rsidRDefault="0012454E" w:rsidP="001A5CA9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placeholder>
                      <w:docPart w:val="3F3DCD83F4C740AEAD2BBC79BECBBF1A"/>
                    </w:placeholder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:text w:multiLine="1"/>
                  </w:sdtPr>
                  <w:sdtEndPr/>
                  <w:sdtContent>
                    <w:r w:rsidR="001A5CA9" w:rsidRPr="009B3C40">
                      <w:t>Link to other online properties: Portfolio/Website/Blog</w:t>
                    </w:r>
                  </w:sdtContent>
                </w:sdt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  <w:r>
                  <w:t xml:space="preserve"> </w:t>
                </w: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  <w:r>
                  <w:t xml:space="preserve">     </w:t>
                </w: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  <w:tr w:rsidR="006D656A" w:rsidTr="00EF7CC9">
            <w:trPr>
              <w:trHeight w:hRule="exact" w:val="1152"/>
            </w:trPr>
            <w:tc>
              <w:tcPr>
                <w:tcW w:w="6055" w:type="dxa"/>
                <w:vAlign w:val="center"/>
              </w:tcPr>
              <w:p w:rsidR="006D656A" w:rsidRDefault="006D656A" w:rsidP="001A5CA9">
                <w:pPr>
                  <w:pStyle w:val="Heading1"/>
                  <w:outlineLvl w:val="0"/>
                </w:pPr>
              </w:p>
            </w:tc>
          </w:tr>
        </w:tbl>
        <w:p w:rsidR="001A5CA9" w:rsidRPr="00F207C0" w:rsidRDefault="001A5CA9" w:rsidP="001A5CA9"/>
      </w:tc>
    </w:tr>
  </w:tbl>
  <w:p w:rsidR="00217980" w:rsidRPr="001A5CA9" w:rsidRDefault="00217980" w:rsidP="001A5CA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6BF" w:rsidRDefault="00BB36B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154"/>
    <w:rsid w:val="00057683"/>
    <w:rsid w:val="00091382"/>
    <w:rsid w:val="000A07DA"/>
    <w:rsid w:val="000A2BFA"/>
    <w:rsid w:val="000B0619"/>
    <w:rsid w:val="000B61CA"/>
    <w:rsid w:val="000F7610"/>
    <w:rsid w:val="00114ED7"/>
    <w:rsid w:val="0012454E"/>
    <w:rsid w:val="00140B0E"/>
    <w:rsid w:val="0015503A"/>
    <w:rsid w:val="001A5CA9"/>
    <w:rsid w:val="001B2AC1"/>
    <w:rsid w:val="001B403A"/>
    <w:rsid w:val="001F4583"/>
    <w:rsid w:val="00217980"/>
    <w:rsid w:val="0026379E"/>
    <w:rsid w:val="00271662"/>
    <w:rsid w:val="0027404F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770CE"/>
    <w:rsid w:val="003C5528"/>
    <w:rsid w:val="003D03E5"/>
    <w:rsid w:val="004077FB"/>
    <w:rsid w:val="004244FF"/>
    <w:rsid w:val="00424DD9"/>
    <w:rsid w:val="0046104A"/>
    <w:rsid w:val="004717C5"/>
    <w:rsid w:val="004A24CC"/>
    <w:rsid w:val="004A3AB3"/>
    <w:rsid w:val="004E4ED9"/>
    <w:rsid w:val="00523479"/>
    <w:rsid w:val="00543DB7"/>
    <w:rsid w:val="005729B0"/>
    <w:rsid w:val="00641630"/>
    <w:rsid w:val="00684488"/>
    <w:rsid w:val="006A3CE7"/>
    <w:rsid w:val="006A5802"/>
    <w:rsid w:val="006A7746"/>
    <w:rsid w:val="006C4C50"/>
    <w:rsid w:val="006D656A"/>
    <w:rsid w:val="006D76B1"/>
    <w:rsid w:val="006E195D"/>
    <w:rsid w:val="00713050"/>
    <w:rsid w:val="00741125"/>
    <w:rsid w:val="00746F7F"/>
    <w:rsid w:val="007569C1"/>
    <w:rsid w:val="00763832"/>
    <w:rsid w:val="007A02A9"/>
    <w:rsid w:val="007C566C"/>
    <w:rsid w:val="007D2696"/>
    <w:rsid w:val="007D2FD2"/>
    <w:rsid w:val="008107E8"/>
    <w:rsid w:val="00811117"/>
    <w:rsid w:val="00823C54"/>
    <w:rsid w:val="00841146"/>
    <w:rsid w:val="008505EE"/>
    <w:rsid w:val="0088504C"/>
    <w:rsid w:val="0089382B"/>
    <w:rsid w:val="008A1907"/>
    <w:rsid w:val="008B3B23"/>
    <w:rsid w:val="008C6BCA"/>
    <w:rsid w:val="008C7B50"/>
    <w:rsid w:val="008E4B30"/>
    <w:rsid w:val="00904013"/>
    <w:rsid w:val="00906BEE"/>
    <w:rsid w:val="009243E7"/>
    <w:rsid w:val="00985D58"/>
    <w:rsid w:val="009926E9"/>
    <w:rsid w:val="009B3C40"/>
    <w:rsid w:val="00A42540"/>
    <w:rsid w:val="00A50939"/>
    <w:rsid w:val="00A77BC3"/>
    <w:rsid w:val="00A83413"/>
    <w:rsid w:val="00AA6A40"/>
    <w:rsid w:val="00AA75F6"/>
    <w:rsid w:val="00AB3AA7"/>
    <w:rsid w:val="00AD00FD"/>
    <w:rsid w:val="00AF0A8E"/>
    <w:rsid w:val="00B11154"/>
    <w:rsid w:val="00B5664D"/>
    <w:rsid w:val="00BA5B40"/>
    <w:rsid w:val="00BB36BF"/>
    <w:rsid w:val="00BD0206"/>
    <w:rsid w:val="00C2098A"/>
    <w:rsid w:val="00C5444A"/>
    <w:rsid w:val="00C546FD"/>
    <w:rsid w:val="00C612DA"/>
    <w:rsid w:val="00C74041"/>
    <w:rsid w:val="00C7741E"/>
    <w:rsid w:val="00C875AB"/>
    <w:rsid w:val="00CA3DF1"/>
    <w:rsid w:val="00CA4581"/>
    <w:rsid w:val="00CE18D5"/>
    <w:rsid w:val="00CE738F"/>
    <w:rsid w:val="00D04109"/>
    <w:rsid w:val="00D627E0"/>
    <w:rsid w:val="00D97A41"/>
    <w:rsid w:val="00DD3CF6"/>
    <w:rsid w:val="00DD6416"/>
    <w:rsid w:val="00DF4E0A"/>
    <w:rsid w:val="00E02DCD"/>
    <w:rsid w:val="00E12C60"/>
    <w:rsid w:val="00E22E87"/>
    <w:rsid w:val="00E57630"/>
    <w:rsid w:val="00E63A74"/>
    <w:rsid w:val="00E84913"/>
    <w:rsid w:val="00E86C2B"/>
    <w:rsid w:val="00EB2D52"/>
    <w:rsid w:val="00EF7CC9"/>
    <w:rsid w:val="00F12E8F"/>
    <w:rsid w:val="00F207C0"/>
    <w:rsid w:val="00F20AE5"/>
    <w:rsid w:val="00F47E97"/>
    <w:rsid w:val="00F645C7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1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EA4E4E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D0181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8A101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EA4E4E" w:themeColor="accent1"/>
        <w:left w:val="single" w:sz="2" w:space="10" w:color="EA4E4E" w:themeColor="accent1"/>
        <w:bottom w:val="single" w:sz="2" w:space="10" w:color="EA4E4E" w:themeColor="accent1"/>
        <w:right w:val="single" w:sz="2" w:space="10" w:color="EA4E4E" w:themeColor="accent1"/>
      </w:pBdr>
      <w:ind w:left="1152" w:right="1152"/>
    </w:pPr>
    <w:rPr>
      <w:rFonts w:eastAsiaTheme="minorEastAsia"/>
      <w:i/>
      <w:iCs/>
      <w:color w:val="D01818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</w:rPr>
      <w:tblPr/>
      <w:tcPr>
        <w:shd w:val="clear" w:color="auto" w:fill="F6B8B8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8B8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D01818" w:themeFill="accent1" w:themeFillShade="BF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DE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7141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71414" w:themeColor="accent1" w:themeShade="99"/>
          <w:insideV w:val="nil"/>
        </w:tcBorders>
        <w:shd w:val="clear" w:color="auto" w:fill="A7141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1414" w:themeFill="accent1" w:themeFillShade="99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4A6A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A101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0181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181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6B8B8" w:themeColor="accent1" w:themeTint="66"/>
        <w:left w:val="single" w:sz="4" w:space="0" w:color="F6B8B8" w:themeColor="accent1" w:themeTint="66"/>
        <w:bottom w:val="single" w:sz="4" w:space="0" w:color="F6B8B8" w:themeColor="accent1" w:themeTint="66"/>
        <w:right w:val="single" w:sz="4" w:space="0" w:color="F6B8B8" w:themeColor="accent1" w:themeTint="66"/>
        <w:insideH w:val="single" w:sz="4" w:space="0" w:color="F6B8B8" w:themeColor="accent1" w:themeTint="66"/>
        <w:insideV w:val="single" w:sz="4" w:space="0" w:color="F6B8B8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29494" w:themeColor="accent1" w:themeTint="99"/>
        <w:bottom w:val="single" w:sz="2" w:space="0" w:color="F29494" w:themeColor="accent1" w:themeTint="99"/>
        <w:insideH w:val="single" w:sz="2" w:space="0" w:color="F29494" w:themeColor="accent1" w:themeTint="99"/>
        <w:insideV w:val="single" w:sz="2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2949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9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BD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E4E" w:themeFill="accent1"/>
      </w:tcPr>
    </w:tblStylePr>
    <w:tblStylePr w:type="band1Vert">
      <w:tblPr/>
      <w:tcPr>
        <w:shd w:val="clear" w:color="auto" w:fill="F6B8B8" w:themeFill="accent1" w:themeFillTint="66"/>
      </w:tcPr>
    </w:tblStylePr>
    <w:tblStylePr w:type="band1Horz">
      <w:tblPr/>
      <w:tcPr>
        <w:shd w:val="clear" w:color="auto" w:fill="F6B8B8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  <w:insideV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bottom w:val="single" w:sz="4" w:space="0" w:color="F29494" w:themeColor="accent1" w:themeTint="99"/>
        </w:tcBorders>
      </w:tcPr>
    </w:tblStylePr>
    <w:tblStylePr w:type="nwCell">
      <w:tblPr/>
      <w:tcPr>
        <w:tcBorders>
          <w:bottom w:val="single" w:sz="4" w:space="0" w:color="F29494" w:themeColor="accent1" w:themeTint="99"/>
        </w:tcBorders>
      </w:tcPr>
    </w:tblStylePr>
    <w:tblStylePr w:type="seCell">
      <w:tblPr/>
      <w:tcPr>
        <w:tcBorders>
          <w:top w:val="single" w:sz="4" w:space="0" w:color="F29494" w:themeColor="accent1" w:themeTint="99"/>
        </w:tcBorders>
      </w:tcPr>
    </w:tblStylePr>
    <w:tblStylePr w:type="swCell">
      <w:tblPr/>
      <w:tcPr>
        <w:tcBorders>
          <w:top w:val="single" w:sz="4" w:space="0" w:color="F29494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D0181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8A101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8A101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A75F6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D0181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EA4E4E" w:themeColor="accent1"/>
        <w:bottom w:val="single" w:sz="4" w:space="10" w:color="EA4E4E" w:themeColor="accent1"/>
      </w:pBdr>
      <w:spacing w:before="360" w:after="360"/>
      <w:ind w:left="864" w:right="864"/>
      <w:jc w:val="center"/>
    </w:pPr>
    <w:rPr>
      <w:i/>
      <w:iCs/>
      <w:color w:val="D0181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D0181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D01818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1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H w:val="nil"/>
          <w:insideV w:val="single" w:sz="8" w:space="0" w:color="EA4E4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  <w:shd w:val="clear" w:color="auto" w:fill="F9D3D3" w:themeFill="accent1" w:themeFillTint="3F"/>
      </w:tcPr>
    </w:tblStylePr>
    <w:tblStylePr w:type="band2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  <w:insideV w:val="single" w:sz="8" w:space="0" w:color="EA4E4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  <w:tblStylePr w:type="band1Horz">
      <w:tblPr/>
      <w:tcPr>
        <w:tcBorders>
          <w:top w:val="single" w:sz="8" w:space="0" w:color="EA4E4E" w:themeColor="accent1"/>
          <w:left w:val="single" w:sz="8" w:space="0" w:color="EA4E4E" w:themeColor="accent1"/>
          <w:bottom w:val="single" w:sz="8" w:space="0" w:color="EA4E4E" w:themeColor="accent1"/>
          <w:right w:val="single" w:sz="8" w:space="0" w:color="EA4E4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E4E" w:themeColor="accent1"/>
          <w:left w:val="nil"/>
          <w:bottom w:val="single" w:sz="8" w:space="0" w:color="EA4E4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AA75F6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2949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bottom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4E4E" w:themeColor="accent1"/>
        <w:left w:val="single" w:sz="4" w:space="0" w:color="EA4E4E" w:themeColor="accent1"/>
        <w:bottom w:val="single" w:sz="4" w:space="0" w:color="EA4E4E" w:themeColor="accent1"/>
        <w:right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E4E" w:themeColor="accent1"/>
          <w:right w:val="single" w:sz="4" w:space="0" w:color="EA4E4E" w:themeColor="accent1"/>
        </w:tcBorders>
      </w:tcPr>
    </w:tblStylePr>
    <w:tblStylePr w:type="band1Horz">
      <w:tblPr/>
      <w:tcPr>
        <w:tcBorders>
          <w:top w:val="single" w:sz="4" w:space="0" w:color="EA4E4E" w:themeColor="accent1"/>
          <w:bottom w:val="single" w:sz="4" w:space="0" w:color="EA4E4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E4E" w:themeColor="accent1"/>
          <w:left w:val="nil"/>
        </w:tcBorders>
      </w:tcPr>
    </w:tblStylePr>
    <w:tblStylePr w:type="swCell">
      <w:tblPr/>
      <w:tcPr>
        <w:tcBorders>
          <w:top w:val="double" w:sz="4" w:space="0" w:color="EA4E4E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29494" w:themeColor="accent1" w:themeTint="99"/>
        <w:left w:val="single" w:sz="4" w:space="0" w:color="F29494" w:themeColor="accent1" w:themeTint="99"/>
        <w:bottom w:val="single" w:sz="4" w:space="0" w:color="F29494" w:themeColor="accent1" w:themeTint="99"/>
        <w:right w:val="single" w:sz="4" w:space="0" w:color="F29494" w:themeColor="accent1" w:themeTint="99"/>
        <w:insideH w:val="single" w:sz="4" w:space="0" w:color="F2949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E4E" w:themeColor="accent1"/>
          <w:left w:val="single" w:sz="4" w:space="0" w:color="EA4E4E" w:themeColor="accent1"/>
          <w:bottom w:val="single" w:sz="4" w:space="0" w:color="EA4E4E" w:themeColor="accent1"/>
          <w:right w:val="single" w:sz="4" w:space="0" w:color="EA4E4E" w:themeColor="accent1"/>
          <w:insideH w:val="nil"/>
        </w:tcBorders>
        <w:shd w:val="clear" w:color="auto" w:fill="EA4E4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9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A4E4E" w:themeColor="accent1"/>
        <w:left w:val="single" w:sz="24" w:space="0" w:color="EA4E4E" w:themeColor="accent1"/>
        <w:bottom w:val="single" w:sz="24" w:space="0" w:color="EA4E4E" w:themeColor="accent1"/>
        <w:right w:val="single" w:sz="2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4E4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Borders>
        <w:top w:val="single" w:sz="4" w:space="0" w:color="EA4E4E" w:themeColor="accent1"/>
        <w:bottom w:val="single" w:sz="4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4E4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4" w:space="0" w:color="ED7D31" w:themeColor="accent2"/>
        <w:bottom w:val="single" w:sz="4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A5A5A5" w:themeColor="accent3"/>
        <w:bottom w:val="single" w:sz="4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4" w:space="0" w:color="FFC000" w:themeColor="accent4"/>
        <w:bottom w:val="single" w:sz="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4472C4" w:themeColor="accent5"/>
        <w:bottom w:val="single" w:sz="4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70AD47" w:themeColor="accent6"/>
        <w:bottom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AA75F6"/>
    <w:pPr>
      <w:spacing w:line="240" w:lineRule="auto"/>
    </w:pPr>
    <w:rPr>
      <w:color w:val="D01818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E4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E4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E4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E4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B" w:themeFill="accent1" w:themeFillTint="33"/>
      </w:tcPr>
    </w:tblStylePr>
    <w:tblStylePr w:type="band1Horz">
      <w:tblPr/>
      <w:tcPr>
        <w:shd w:val="clear" w:color="auto" w:fill="FADBD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AA75F6"/>
    <w:pPr>
      <w:spacing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AA75F6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AA75F6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AA75F6"/>
    <w:pPr>
      <w:spacing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AA75F6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  <w:insideV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A7A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shd w:val="clear" w:color="auto" w:fill="F4A6A6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  <w:insideH w:val="single" w:sz="8" w:space="0" w:color="EA4E4E" w:themeColor="accent1"/>
        <w:insideV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B" w:themeFill="accent1" w:themeFillTint="33"/>
      </w:tcPr>
    </w:tblStylePr>
    <w:tblStylePr w:type="band1Vert">
      <w:tblPr/>
      <w:tcPr>
        <w:shd w:val="clear" w:color="auto" w:fill="F4A6A6" w:themeFill="accent1" w:themeFillTint="7F"/>
      </w:tcPr>
    </w:tblStylePr>
    <w:tblStylePr w:type="band1Horz">
      <w:tblPr/>
      <w:tcPr>
        <w:tcBorders>
          <w:insideH w:val="single" w:sz="6" w:space="0" w:color="EA4E4E" w:themeColor="accent1"/>
          <w:insideV w:val="single" w:sz="6" w:space="0" w:color="EA4E4E" w:themeColor="accent1"/>
        </w:tcBorders>
        <w:shd w:val="clear" w:color="auto" w:fill="F4A6A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3D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E4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A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A6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bottom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E4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E4E" w:themeColor="accent1"/>
          <w:bottom w:val="single" w:sz="8" w:space="0" w:color="EA4E4E" w:themeColor="accent1"/>
        </w:tcBorders>
      </w:tc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shd w:val="clear" w:color="auto" w:fill="F9D3D3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A4E4E" w:themeColor="accent1"/>
        <w:left w:val="single" w:sz="8" w:space="0" w:color="EA4E4E" w:themeColor="accent1"/>
        <w:bottom w:val="single" w:sz="8" w:space="0" w:color="EA4E4E" w:themeColor="accent1"/>
        <w:right w:val="single" w:sz="8" w:space="0" w:color="EA4E4E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E4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E4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E4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3D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3D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F7A7A" w:themeColor="accent1" w:themeTint="BF"/>
        <w:left w:val="single" w:sz="8" w:space="0" w:color="EF7A7A" w:themeColor="accent1" w:themeTint="BF"/>
        <w:bottom w:val="single" w:sz="8" w:space="0" w:color="EF7A7A" w:themeColor="accent1" w:themeTint="BF"/>
        <w:right w:val="single" w:sz="8" w:space="0" w:color="EF7A7A" w:themeColor="accent1" w:themeTint="BF"/>
        <w:insideH w:val="single" w:sz="8" w:space="0" w:color="EF7A7A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A7A" w:themeColor="accent1" w:themeTint="BF"/>
          <w:left w:val="single" w:sz="8" w:space="0" w:color="EF7A7A" w:themeColor="accent1" w:themeTint="BF"/>
          <w:bottom w:val="single" w:sz="8" w:space="0" w:color="EF7A7A" w:themeColor="accent1" w:themeTint="BF"/>
          <w:right w:val="single" w:sz="8" w:space="0" w:color="EF7A7A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3D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3D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E4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D01818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qlain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94B5B0DFDA649F19D6D531833F8F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3E1910-9FA9-4441-924F-4011403A177D}"/>
      </w:docPartPr>
      <w:docPartBody>
        <w:p w:rsidR="00C96094" w:rsidRDefault="00981E84">
          <w:pPr>
            <w:pStyle w:val="C94B5B0DFDA649F19D6D531833F8FFA2"/>
          </w:pPr>
          <w:r w:rsidRPr="00906BEE">
            <w:t>YN</w:t>
          </w:r>
        </w:p>
      </w:docPartBody>
    </w:docPart>
    <w:docPart>
      <w:docPartPr>
        <w:name w:val="288B06C86438479899215EE1B93E6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77217-B7EE-4D3D-81A7-4FB73C8BA841}"/>
      </w:docPartPr>
      <w:docPartBody>
        <w:p w:rsidR="00C96094" w:rsidRDefault="00981E84">
          <w:pPr>
            <w:pStyle w:val="288B06C86438479899215EE1B93E6374"/>
          </w:pPr>
          <w:r w:rsidRPr="00906BEE">
            <w:t>Objective</w:t>
          </w:r>
        </w:p>
      </w:docPartBody>
    </w:docPart>
    <w:docPart>
      <w:docPartPr>
        <w:name w:val="943F455D18BE49D39419F7746D20CD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5007FE-9FB1-4FB4-9A4F-9CA4ED1E78FD}"/>
      </w:docPartPr>
      <w:docPartBody>
        <w:p w:rsidR="00C96094" w:rsidRDefault="00981E84">
          <w:pPr>
            <w:pStyle w:val="943F455D18BE49D39419F7746D20CD95"/>
          </w:pPr>
          <w:r w:rsidRPr="00906BEE">
            <w:t>Skills</w:t>
          </w:r>
        </w:p>
      </w:docPartBody>
    </w:docPart>
    <w:docPart>
      <w:docPartPr>
        <w:name w:val="D837162554014F46AC099EFE0E3A29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13F27-71A6-4B33-8809-CAB262554138}"/>
      </w:docPartPr>
      <w:docPartBody>
        <w:p w:rsidR="00C96094" w:rsidRDefault="00981E84">
          <w:pPr>
            <w:pStyle w:val="D837162554014F46AC099EFE0E3A2929"/>
          </w:pPr>
          <w:r>
            <w:t>Your name</w:t>
          </w:r>
        </w:p>
      </w:docPartBody>
    </w:docPart>
    <w:docPart>
      <w:docPartPr>
        <w:name w:val="DADCCD1A9F9F405C8B16E95CE5362E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9CED7A-8782-42B1-BC3C-ED71D55E0303}"/>
      </w:docPartPr>
      <w:docPartBody>
        <w:p w:rsidR="00C96094" w:rsidRDefault="00981E84">
          <w:pPr>
            <w:pStyle w:val="DADCCD1A9F9F405C8B16E95CE5362E72"/>
          </w:pPr>
          <w:r w:rsidRPr="00906BEE">
            <w:t>Experience</w:t>
          </w:r>
        </w:p>
      </w:docPartBody>
    </w:docPart>
    <w:docPart>
      <w:docPartPr>
        <w:name w:val="EA5AE1A46D00488D9E6114973A47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0432D-0FA6-40DB-A289-529B3C69D2B4}"/>
      </w:docPartPr>
      <w:docPartBody>
        <w:p w:rsidR="00C96094" w:rsidRDefault="00981E84">
          <w:pPr>
            <w:pStyle w:val="EA5AE1A46D00488D9E6114973A47A00A"/>
          </w:pPr>
          <w:r w:rsidRPr="00906BEE">
            <w:t>Education</w:t>
          </w:r>
        </w:p>
      </w:docPartBody>
    </w:docPart>
    <w:docPart>
      <w:docPartPr>
        <w:name w:val="CE62A69F02CA406AA3F716182AAF54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B5A9A-662E-400D-9BD9-3EC1E3BAC8F9}"/>
      </w:docPartPr>
      <w:docPartBody>
        <w:p w:rsidR="00C96094" w:rsidRDefault="003A0ABD" w:rsidP="003A0ABD">
          <w:pPr>
            <w:pStyle w:val="CE62A69F02CA406AA3F716182AAF5492"/>
          </w:pPr>
          <w:r w:rsidRPr="00906BEE">
            <w:t>School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ABD"/>
    <w:rsid w:val="00132F71"/>
    <w:rsid w:val="002351B0"/>
    <w:rsid w:val="003A0ABD"/>
    <w:rsid w:val="00406A14"/>
    <w:rsid w:val="0053791E"/>
    <w:rsid w:val="00981E84"/>
    <w:rsid w:val="009D34A8"/>
    <w:rsid w:val="00C96094"/>
    <w:rsid w:val="00F5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B5B0DFDA649F19D6D531833F8FFA2">
    <w:name w:val="C94B5B0DFDA649F19D6D531833F8FFA2"/>
  </w:style>
  <w:style w:type="paragraph" w:customStyle="1" w:styleId="288B06C86438479899215EE1B93E6374">
    <w:name w:val="288B06C86438479899215EE1B93E6374"/>
  </w:style>
  <w:style w:type="paragraph" w:customStyle="1" w:styleId="109BA8452D1A4861ABBE69A92F42F57F">
    <w:name w:val="109BA8452D1A4861ABBE69A92F42F57F"/>
  </w:style>
  <w:style w:type="paragraph" w:customStyle="1" w:styleId="943F455D18BE49D39419F7746D20CD95">
    <w:name w:val="943F455D18BE49D39419F7746D20CD95"/>
  </w:style>
  <w:style w:type="paragraph" w:customStyle="1" w:styleId="319C354878FD4CF8B33314D071A6DB4A">
    <w:name w:val="319C354878FD4CF8B33314D071A6DB4A"/>
  </w:style>
  <w:style w:type="paragraph" w:customStyle="1" w:styleId="D837162554014F46AC099EFE0E3A2929">
    <w:name w:val="D837162554014F46AC099EFE0E3A2929"/>
  </w:style>
  <w:style w:type="paragraph" w:customStyle="1" w:styleId="E5036AB27BDE4CB3B922FF949F6A0D42">
    <w:name w:val="E5036AB27BDE4CB3B922FF949F6A0D42"/>
  </w:style>
  <w:style w:type="paragraph" w:customStyle="1" w:styleId="E7EDCAE99B6947C3B77F5DFF0199041D">
    <w:name w:val="E7EDCAE99B6947C3B77F5DFF0199041D"/>
  </w:style>
  <w:style w:type="paragraph" w:customStyle="1" w:styleId="DADCCD1A9F9F405C8B16E95CE5362E72">
    <w:name w:val="DADCCD1A9F9F405C8B16E95CE5362E72"/>
  </w:style>
  <w:style w:type="paragraph" w:customStyle="1" w:styleId="DA75EFF2025D44EEB470A2221B79F093">
    <w:name w:val="DA75EFF2025D44EEB470A2221B79F093"/>
  </w:style>
  <w:style w:type="paragraph" w:customStyle="1" w:styleId="632002107BA74A32925843DEC7F97213">
    <w:name w:val="632002107BA74A32925843DEC7F97213"/>
  </w:style>
  <w:style w:type="paragraph" w:customStyle="1" w:styleId="EB6E0681E0D04B81BA015A33950EAACA">
    <w:name w:val="EB6E0681E0D04B81BA015A33950EAACA"/>
  </w:style>
  <w:style w:type="paragraph" w:customStyle="1" w:styleId="C6FBD7A8E9E3483EA271B8504F56D3AF">
    <w:name w:val="C6FBD7A8E9E3483EA271B8504F56D3AF"/>
  </w:style>
  <w:style w:type="paragraph" w:customStyle="1" w:styleId="FDB0122CAFE24291B0C81065BC4C040C">
    <w:name w:val="FDB0122CAFE24291B0C81065BC4C040C"/>
  </w:style>
  <w:style w:type="paragraph" w:customStyle="1" w:styleId="C4FD9F8FEA81486591D835631DFAA257">
    <w:name w:val="C4FD9F8FEA81486591D835631DFAA257"/>
  </w:style>
  <w:style w:type="paragraph" w:customStyle="1" w:styleId="3415A2EFEFF4430BAE7C96D35F64BD33">
    <w:name w:val="3415A2EFEFF4430BAE7C96D35F64BD33"/>
  </w:style>
  <w:style w:type="paragraph" w:customStyle="1" w:styleId="67C2B25EC84B41039DE019354EE7E931">
    <w:name w:val="67C2B25EC84B41039DE019354EE7E931"/>
  </w:style>
  <w:style w:type="paragraph" w:customStyle="1" w:styleId="3F4B8CA5034C49778F419E2D022D222F">
    <w:name w:val="3F4B8CA5034C49778F419E2D022D222F"/>
  </w:style>
  <w:style w:type="paragraph" w:customStyle="1" w:styleId="32163B350667455786D82A9873240268">
    <w:name w:val="32163B350667455786D82A9873240268"/>
  </w:style>
  <w:style w:type="paragraph" w:customStyle="1" w:styleId="EA5AE1A46D00488D9E6114973A47A00A">
    <w:name w:val="EA5AE1A46D00488D9E6114973A47A00A"/>
  </w:style>
  <w:style w:type="paragraph" w:customStyle="1" w:styleId="46B173B1B3C44BF2AE9A837B381A66F7">
    <w:name w:val="46B173B1B3C44BF2AE9A837B381A66F7"/>
  </w:style>
  <w:style w:type="paragraph" w:customStyle="1" w:styleId="09AD155E4C95413DA2295C9E82F70DD9">
    <w:name w:val="09AD155E4C95413DA2295C9E82F70DD9"/>
  </w:style>
  <w:style w:type="paragraph" w:customStyle="1" w:styleId="B7302DD124E243B4B8B0B3BF1DCC5721">
    <w:name w:val="B7302DD124E243B4B8B0B3BF1DCC5721"/>
  </w:style>
  <w:style w:type="paragraph" w:customStyle="1" w:styleId="2C011FB950EE41569D00023B2178E295">
    <w:name w:val="2C011FB950EE41569D00023B2178E295"/>
  </w:style>
  <w:style w:type="paragraph" w:customStyle="1" w:styleId="09BFBB5E97A8427791C8F3C00173F509">
    <w:name w:val="09BFBB5E97A8427791C8F3C00173F509"/>
  </w:style>
  <w:style w:type="paragraph" w:customStyle="1" w:styleId="4D4C4103609845278445AB98AE109245">
    <w:name w:val="4D4C4103609845278445AB98AE109245"/>
  </w:style>
  <w:style w:type="paragraph" w:customStyle="1" w:styleId="BFAF5583075842588A9F7895B91AB3C3">
    <w:name w:val="BFAF5583075842588A9F7895B91AB3C3"/>
  </w:style>
  <w:style w:type="paragraph" w:customStyle="1" w:styleId="699B75253B1F46B79FE67206A9E9A303">
    <w:name w:val="699B75253B1F46B79FE67206A9E9A303"/>
  </w:style>
  <w:style w:type="paragraph" w:customStyle="1" w:styleId="646FB8B9E4E04AD694E780ADD1D58274">
    <w:name w:val="646FB8B9E4E04AD694E780ADD1D58274"/>
  </w:style>
  <w:style w:type="paragraph" w:customStyle="1" w:styleId="A418BBECD5ED42899DAD9C70E2E92C7A">
    <w:name w:val="A418BBECD5ED42899DAD9C70E2E92C7A"/>
  </w:style>
  <w:style w:type="paragraph" w:customStyle="1" w:styleId="C9F848FC9F764BD88EFEE7F6093F5916">
    <w:name w:val="C9F848FC9F764BD88EFEE7F6093F5916"/>
    <w:rsid w:val="003A0ABD"/>
  </w:style>
  <w:style w:type="paragraph" w:customStyle="1" w:styleId="13CAFEF6CB0C449DA23906D7143D62BA">
    <w:name w:val="13CAFEF6CB0C449DA23906D7143D62BA"/>
    <w:rsid w:val="003A0ABD"/>
  </w:style>
  <w:style w:type="paragraph" w:customStyle="1" w:styleId="B85D1DA3887A43D6B7F3D36042110F76">
    <w:name w:val="B85D1DA3887A43D6B7F3D36042110F76"/>
    <w:rsid w:val="003A0ABD"/>
  </w:style>
  <w:style w:type="paragraph" w:customStyle="1" w:styleId="CE62A69F02CA406AA3F716182AAF5492">
    <w:name w:val="CE62A69F02CA406AA3F716182AAF5492"/>
    <w:rsid w:val="003A0ABD"/>
  </w:style>
  <w:style w:type="paragraph" w:customStyle="1" w:styleId="4AB9F5A347FF45448B2D9BC9B4E72812">
    <w:name w:val="4AB9F5A347FF45448B2D9BC9B4E72812"/>
    <w:rsid w:val="003A0ABD"/>
  </w:style>
  <w:style w:type="paragraph" w:customStyle="1" w:styleId="788965A845644095A9A1C1258719DB29">
    <w:name w:val="788965A845644095A9A1C1258719DB29"/>
    <w:rsid w:val="003A0ABD"/>
  </w:style>
  <w:style w:type="paragraph" w:customStyle="1" w:styleId="3F3DCD83F4C740AEAD2BBC79BECBBF1A">
    <w:name w:val="3F3DCD83F4C740AEAD2BBC79BECBBF1A"/>
    <w:rsid w:val="003A0AB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94B5B0DFDA649F19D6D531833F8FFA2">
    <w:name w:val="C94B5B0DFDA649F19D6D531833F8FFA2"/>
  </w:style>
  <w:style w:type="paragraph" w:customStyle="1" w:styleId="288B06C86438479899215EE1B93E6374">
    <w:name w:val="288B06C86438479899215EE1B93E6374"/>
  </w:style>
  <w:style w:type="paragraph" w:customStyle="1" w:styleId="109BA8452D1A4861ABBE69A92F42F57F">
    <w:name w:val="109BA8452D1A4861ABBE69A92F42F57F"/>
  </w:style>
  <w:style w:type="paragraph" w:customStyle="1" w:styleId="943F455D18BE49D39419F7746D20CD95">
    <w:name w:val="943F455D18BE49D39419F7746D20CD95"/>
  </w:style>
  <w:style w:type="paragraph" w:customStyle="1" w:styleId="319C354878FD4CF8B33314D071A6DB4A">
    <w:name w:val="319C354878FD4CF8B33314D071A6DB4A"/>
  </w:style>
  <w:style w:type="paragraph" w:customStyle="1" w:styleId="D837162554014F46AC099EFE0E3A2929">
    <w:name w:val="D837162554014F46AC099EFE0E3A2929"/>
  </w:style>
  <w:style w:type="paragraph" w:customStyle="1" w:styleId="E5036AB27BDE4CB3B922FF949F6A0D42">
    <w:name w:val="E5036AB27BDE4CB3B922FF949F6A0D42"/>
  </w:style>
  <w:style w:type="paragraph" w:customStyle="1" w:styleId="E7EDCAE99B6947C3B77F5DFF0199041D">
    <w:name w:val="E7EDCAE99B6947C3B77F5DFF0199041D"/>
  </w:style>
  <w:style w:type="paragraph" w:customStyle="1" w:styleId="DADCCD1A9F9F405C8B16E95CE5362E72">
    <w:name w:val="DADCCD1A9F9F405C8B16E95CE5362E72"/>
  </w:style>
  <w:style w:type="paragraph" w:customStyle="1" w:styleId="DA75EFF2025D44EEB470A2221B79F093">
    <w:name w:val="DA75EFF2025D44EEB470A2221B79F093"/>
  </w:style>
  <w:style w:type="paragraph" w:customStyle="1" w:styleId="632002107BA74A32925843DEC7F97213">
    <w:name w:val="632002107BA74A32925843DEC7F97213"/>
  </w:style>
  <w:style w:type="paragraph" w:customStyle="1" w:styleId="EB6E0681E0D04B81BA015A33950EAACA">
    <w:name w:val="EB6E0681E0D04B81BA015A33950EAACA"/>
  </w:style>
  <w:style w:type="paragraph" w:customStyle="1" w:styleId="C6FBD7A8E9E3483EA271B8504F56D3AF">
    <w:name w:val="C6FBD7A8E9E3483EA271B8504F56D3AF"/>
  </w:style>
  <w:style w:type="paragraph" w:customStyle="1" w:styleId="FDB0122CAFE24291B0C81065BC4C040C">
    <w:name w:val="FDB0122CAFE24291B0C81065BC4C040C"/>
  </w:style>
  <w:style w:type="paragraph" w:customStyle="1" w:styleId="C4FD9F8FEA81486591D835631DFAA257">
    <w:name w:val="C4FD9F8FEA81486591D835631DFAA257"/>
  </w:style>
  <w:style w:type="paragraph" w:customStyle="1" w:styleId="3415A2EFEFF4430BAE7C96D35F64BD33">
    <w:name w:val="3415A2EFEFF4430BAE7C96D35F64BD33"/>
  </w:style>
  <w:style w:type="paragraph" w:customStyle="1" w:styleId="67C2B25EC84B41039DE019354EE7E931">
    <w:name w:val="67C2B25EC84B41039DE019354EE7E931"/>
  </w:style>
  <w:style w:type="paragraph" w:customStyle="1" w:styleId="3F4B8CA5034C49778F419E2D022D222F">
    <w:name w:val="3F4B8CA5034C49778F419E2D022D222F"/>
  </w:style>
  <w:style w:type="paragraph" w:customStyle="1" w:styleId="32163B350667455786D82A9873240268">
    <w:name w:val="32163B350667455786D82A9873240268"/>
  </w:style>
  <w:style w:type="paragraph" w:customStyle="1" w:styleId="EA5AE1A46D00488D9E6114973A47A00A">
    <w:name w:val="EA5AE1A46D00488D9E6114973A47A00A"/>
  </w:style>
  <w:style w:type="paragraph" w:customStyle="1" w:styleId="46B173B1B3C44BF2AE9A837B381A66F7">
    <w:name w:val="46B173B1B3C44BF2AE9A837B381A66F7"/>
  </w:style>
  <w:style w:type="paragraph" w:customStyle="1" w:styleId="09AD155E4C95413DA2295C9E82F70DD9">
    <w:name w:val="09AD155E4C95413DA2295C9E82F70DD9"/>
  </w:style>
  <w:style w:type="paragraph" w:customStyle="1" w:styleId="B7302DD124E243B4B8B0B3BF1DCC5721">
    <w:name w:val="B7302DD124E243B4B8B0B3BF1DCC5721"/>
  </w:style>
  <w:style w:type="paragraph" w:customStyle="1" w:styleId="2C011FB950EE41569D00023B2178E295">
    <w:name w:val="2C011FB950EE41569D00023B2178E295"/>
  </w:style>
  <w:style w:type="paragraph" w:customStyle="1" w:styleId="09BFBB5E97A8427791C8F3C00173F509">
    <w:name w:val="09BFBB5E97A8427791C8F3C00173F509"/>
  </w:style>
  <w:style w:type="paragraph" w:customStyle="1" w:styleId="4D4C4103609845278445AB98AE109245">
    <w:name w:val="4D4C4103609845278445AB98AE109245"/>
  </w:style>
  <w:style w:type="paragraph" w:customStyle="1" w:styleId="BFAF5583075842588A9F7895B91AB3C3">
    <w:name w:val="BFAF5583075842588A9F7895B91AB3C3"/>
  </w:style>
  <w:style w:type="paragraph" w:customStyle="1" w:styleId="699B75253B1F46B79FE67206A9E9A303">
    <w:name w:val="699B75253B1F46B79FE67206A9E9A303"/>
  </w:style>
  <w:style w:type="paragraph" w:customStyle="1" w:styleId="646FB8B9E4E04AD694E780ADD1D58274">
    <w:name w:val="646FB8B9E4E04AD694E780ADD1D58274"/>
  </w:style>
  <w:style w:type="paragraph" w:customStyle="1" w:styleId="A418BBECD5ED42899DAD9C70E2E92C7A">
    <w:name w:val="A418BBECD5ED42899DAD9C70E2E92C7A"/>
  </w:style>
  <w:style w:type="paragraph" w:customStyle="1" w:styleId="C9F848FC9F764BD88EFEE7F6093F5916">
    <w:name w:val="C9F848FC9F764BD88EFEE7F6093F5916"/>
    <w:rsid w:val="003A0ABD"/>
  </w:style>
  <w:style w:type="paragraph" w:customStyle="1" w:styleId="13CAFEF6CB0C449DA23906D7143D62BA">
    <w:name w:val="13CAFEF6CB0C449DA23906D7143D62BA"/>
    <w:rsid w:val="003A0ABD"/>
  </w:style>
  <w:style w:type="paragraph" w:customStyle="1" w:styleId="B85D1DA3887A43D6B7F3D36042110F76">
    <w:name w:val="B85D1DA3887A43D6B7F3D36042110F76"/>
    <w:rsid w:val="003A0ABD"/>
  </w:style>
  <w:style w:type="paragraph" w:customStyle="1" w:styleId="CE62A69F02CA406AA3F716182AAF5492">
    <w:name w:val="CE62A69F02CA406AA3F716182AAF5492"/>
    <w:rsid w:val="003A0ABD"/>
  </w:style>
  <w:style w:type="paragraph" w:customStyle="1" w:styleId="4AB9F5A347FF45448B2D9BC9B4E72812">
    <w:name w:val="4AB9F5A347FF45448B2D9BC9B4E72812"/>
    <w:rsid w:val="003A0ABD"/>
  </w:style>
  <w:style w:type="paragraph" w:customStyle="1" w:styleId="788965A845644095A9A1C1258719DB29">
    <w:name w:val="788965A845644095A9A1C1258719DB29"/>
    <w:rsid w:val="003A0ABD"/>
  </w:style>
  <w:style w:type="paragraph" w:customStyle="1" w:styleId="3F3DCD83F4C740AEAD2BBC79BECBBF1A">
    <w:name w:val="3F3DCD83F4C740AEAD2BBC79BECBBF1A"/>
    <w:rsid w:val="003A0AB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                                                     +923440560431</CompanyPhone>
  <CompanyFax/>
  <CompanyEmail>m.ali25212@gmail. 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305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</Company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saqlain</dc:creator>
  <cp:keywords/>
  <dc:description/>
  <cp:lastModifiedBy>M.umair</cp:lastModifiedBy>
  <cp:revision>17</cp:revision>
  <cp:lastPrinted>2018-12-31T14:50:00Z</cp:lastPrinted>
  <dcterms:created xsi:type="dcterms:W3CDTF">2018-12-31T14:06:00Z</dcterms:created>
  <dcterms:modified xsi:type="dcterms:W3CDTF">2019-10-01T10:52:00Z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