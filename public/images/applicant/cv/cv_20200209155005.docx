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eastAsiaTheme="minorEastAsia" w:hAnsiTheme="majorBidi" w:cstheme="minorBidi"/>
          <w:b w:val="0"/>
          <w:bCs/>
          <w:caps w:val="0"/>
          <w:color w:val="auto"/>
          <w:kern w:val="0"/>
          <w:sz w:val="32"/>
          <w:szCs w:val="32"/>
          <w14:ligatures w14:val="none"/>
          <w14:numForm w14:val="default"/>
        </w:rPr>
        <w:alias w:val="Resume Name"/>
        <w:tag w:val="Resumen Name"/>
        <w:id w:val="-925414414"/>
        <w:placeholder>
          <w:docPart w:val="CF2E5C7F2ECE49F49A34225EBC2CD4BA"/>
        </w:placeholder>
        <w:docPartList>
          <w:docPartGallery w:val="Quick Parts"/>
          <w:docPartCategory w:val=" Resume Name"/>
        </w:docPartList>
      </w:sdtPr>
      <w:sdtEndPr>
        <w:rPr>
          <w:rFonts w:asciiTheme="minorHAnsi" w:hAnsiTheme="minorHAnsi"/>
          <w:b/>
          <w:sz w:val="20"/>
          <w:szCs w:val="20"/>
        </w:rPr>
      </w:sdtEndPr>
      <w:sdtContent>
        <w:tbl>
          <w:tblPr>
            <w:tblW w:w="5217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007"/>
            <w:gridCol w:w="1736"/>
          </w:tblGrid>
          <w:tr w:rsidR="001E72CC" w:rsidRPr="00152B03" w:rsidTr="006D02B5">
            <w:trPr>
              <w:trHeight w:val="710"/>
              <w:jc w:val="center"/>
            </w:trPr>
            <w:tc>
              <w:tcPr>
                <w:tcW w:w="4192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1E72CC" w:rsidRPr="00EB3C6A" w:rsidRDefault="00483068">
                <w:pPr>
                  <w:pStyle w:val="PersonalName"/>
                  <w:jc w:val="center"/>
                  <w:rPr>
                    <w:rFonts w:asciiTheme="majorBidi" w:hAnsiTheme="majorBidi"/>
                    <w:sz w:val="32"/>
                    <w:szCs w:val="32"/>
                  </w:rPr>
                </w:pPr>
                <w:r w:rsidRPr="00EB3C6A">
                  <w:rPr>
                    <w:rFonts w:asciiTheme="majorBidi" w:eastAsiaTheme="minorEastAsia" w:hAnsiTheme="majorBidi"/>
                    <w:b w:val="0"/>
                    <w:bCs/>
                    <w:caps w:val="0"/>
                    <w:color w:val="auto"/>
                    <w:kern w:val="0"/>
                    <w:sz w:val="32"/>
                    <w:szCs w:val="32"/>
                    <w14:ligatures w14:val="none"/>
                    <w14:numForm w14:val="default"/>
                  </w:rPr>
                  <w:t xml:space="preserve">       </w:t>
                </w:r>
                <w:sdt>
                  <w:sdtPr>
                    <w:rPr>
                      <w:rFonts w:asciiTheme="majorBidi" w:hAnsiTheme="majorBidi"/>
                      <w:bCs/>
                      <w:sz w:val="32"/>
                      <w:szCs w:val="32"/>
                    </w:rPr>
                    <w:alias w:val="Author"/>
                    <w:id w:val="-747420753"/>
                    <w:placeholder>
                      <w:docPart w:val="EF28DC9146F84FE695EB68AD36B45A8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A8067A" w:rsidRPr="00EB3C6A">
                      <w:rPr>
                        <w:rFonts w:asciiTheme="majorBidi" w:hAnsiTheme="majorBidi"/>
                        <w:bCs/>
                        <w:sz w:val="32"/>
                        <w:szCs w:val="32"/>
                        <w:lang w:val="en-GB"/>
                      </w:rPr>
                      <w:t>Muhammad Adnan</w:t>
                    </w:r>
                  </w:sdtContent>
                </w:sdt>
              </w:p>
            </w:tc>
            <w:tc>
              <w:tcPr>
                <w:tcW w:w="808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1E72CC" w:rsidRPr="00152B03" w:rsidRDefault="00864740">
                <w:pPr>
                  <w:pStyle w:val="NoSpacing"/>
                  <w:ind w:left="71" w:hanging="71"/>
                  <w:jc w:val="right"/>
                  <w:rPr>
                    <w:sz w:val="20"/>
                    <w:szCs w:val="20"/>
                  </w:rPr>
                </w:pPr>
                <w:r w:rsidRPr="00152B03">
                  <w:rPr>
                    <w:noProof/>
                    <w:sz w:val="20"/>
                    <w:szCs w:val="20"/>
                  </w:rPr>
                  <mc:AlternateContent>
                    <mc:Choice Requires="wps">
                      <w:drawing>
                        <wp:inline distT="0" distB="0" distL="0" distR="0" wp14:anchorId="0F46F174" wp14:editId="2FA99834">
                          <wp:extent cx="878840" cy="971550"/>
                          <wp:effectExtent l="0" t="0" r="16510" b="1905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78840" cy="9715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31D22" w:rsidRDefault="006D02B5" w:rsidP="00A31D22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6D6CFA9" wp14:editId="49E94256">
                                            <wp:extent cx="514350" cy="657225"/>
                                            <wp:effectExtent l="95250" t="95250" r="95250" b="104775"/>
                                            <wp:docPr id="21" name="Picture 21" descr="C:\Users\Muhammad Adnan\Downloads\15135602_1095128410586114_755636129_n.jpg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 descr="C:\Users\Muhammad Adnan\Downloads\15135602_1095128410586114_755636129_n.jp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514350" cy="657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 w="88900" cap="sq" cmpd="thickThin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miter lim="800000"/>
                                                    </a:ln>
                                                    <a:effectLst>
                                                      <a:innerShdw blurRad="76200">
                                                        <a:srgbClr val="000000"/>
                                                      </a:innerShdw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0F46F174" id="Rectangle 5" o:spid="_x0000_s1026" style="width:69.2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" fillcolor="#d2ce97 [1942]" strokecolor="#6b7c71 [2404]" strokeweight=".5pt">
                          <v:textbox>
                            <w:txbxContent>
                              <w:p w:rsidR="00A31D22" w:rsidRDefault="006D02B5" w:rsidP="00A31D22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D6CFA9" wp14:editId="49E94256">
                                      <wp:extent cx="514350" cy="657225"/>
                                      <wp:effectExtent l="95250" t="95250" r="95250" b="104775"/>
                                      <wp:docPr id="21" name="Picture 21" descr="C:\Users\Muhammad Adnan\Downloads\15135602_1095128410586114_755636129_n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C:\Users\Muhammad Adnan\Downloads\15135602_1095128410586114_755636129_n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14350" cy="657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88900" cap="sq" cmpd="thickThin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>
                                                <a:innerShdw blurRad="76200">
                                                  <a:srgbClr val="000000"/>
                                                </a:inn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1E72CC" w:rsidRPr="00152B03" w:rsidTr="006D02B5">
            <w:trPr>
              <w:trHeight w:val="20"/>
              <w:jc w:val="center"/>
            </w:trPr>
            <w:tc>
              <w:tcPr>
                <w:tcW w:w="4192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1E72CC" w:rsidRPr="00EB3C6A" w:rsidRDefault="007C262C" w:rsidP="00A8067A">
                <w:pPr>
                  <w:pStyle w:val="NoSpacing"/>
                  <w:jc w:val="center"/>
                  <w:rPr>
                    <w:rFonts w:asciiTheme="majorBidi" w:hAnsiTheme="majorBidi" w:cstheme="majorBidi"/>
                    <w:i/>
                    <w:caps/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rFonts w:asciiTheme="majorBidi" w:hAnsiTheme="majorBidi" w:cstheme="majorBidi"/>
                      <w:i/>
                      <w:caps/>
                      <w:color w:val="FFFF00"/>
                      <w:sz w:val="32"/>
                      <w:szCs w:val="32"/>
                    </w:rPr>
                    <w:alias w:val="Address"/>
                    <w:id w:val="-741638233"/>
                    <w:placeholder>
                      <w:docPart w:val="DDB40D549D684AB390BAF6F4ADA96BA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483068" w:rsidRPr="00EB3C6A">
                      <w:rPr>
                        <w:rFonts w:asciiTheme="majorBidi" w:hAnsiTheme="majorBidi" w:cstheme="majorBidi"/>
                        <w:i/>
                        <w:caps/>
                        <w:color w:val="FFFF00"/>
                        <w:sz w:val="32"/>
                        <w:szCs w:val="32"/>
                      </w:rPr>
                      <w:t xml:space="preserve">       </w:t>
                    </w:r>
                    <w:r w:rsidR="002976B8" w:rsidRPr="00EB3C6A">
                      <w:rPr>
                        <w:rFonts w:asciiTheme="majorBidi" w:hAnsiTheme="majorBidi" w:cstheme="majorBidi"/>
                        <w:i/>
                        <w:caps/>
                        <w:color w:val="FFFF00"/>
                        <w:sz w:val="32"/>
                        <w:szCs w:val="32"/>
                      </w:rPr>
                      <w:t>cell no:       0307 - 8153737</w:t>
                    </w:r>
                  </w:sdtContent>
                </w:sdt>
              </w:p>
            </w:tc>
            <w:tc>
              <w:tcPr>
                <w:tcW w:w="808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1E72CC" w:rsidRPr="00152B03" w:rsidRDefault="001E72CC">
                <w:pPr>
                  <w:pStyle w:val="NoSpacing"/>
                  <w:rPr>
                    <w:sz w:val="20"/>
                    <w:szCs w:val="20"/>
                  </w:rPr>
                </w:pPr>
              </w:p>
            </w:tc>
          </w:tr>
          <w:tr w:rsidR="001E72CC" w:rsidRPr="00152B03" w:rsidTr="006D02B5">
            <w:trPr>
              <w:trHeight w:val="80"/>
              <w:jc w:val="center"/>
            </w:trPr>
            <w:tc>
              <w:tcPr>
                <w:tcW w:w="4192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1E72CC" w:rsidRPr="00EB3C6A" w:rsidRDefault="00864740" w:rsidP="00A8067A">
                <w:pPr>
                  <w:pStyle w:val="NoSpacing"/>
                  <w:jc w:val="center"/>
                  <w:rPr>
                    <w:rFonts w:asciiTheme="majorBidi" w:hAnsiTheme="majorBidi" w:cstheme="majorBidi"/>
                    <w:caps/>
                    <w:color w:val="93A299" w:themeColor="accent1"/>
                    <w:sz w:val="32"/>
                    <w:szCs w:val="32"/>
                  </w:rPr>
                </w:pPr>
                <w:r w:rsidRPr="00EB3C6A">
                  <w:rPr>
                    <w:rFonts w:asciiTheme="majorBidi" w:hAnsiTheme="majorBidi" w:cstheme="majorBidi"/>
                    <w:color w:val="93A299" w:themeColor="accent1"/>
                    <w:sz w:val="32"/>
                    <w:szCs w:val="32"/>
                  </w:rPr>
                  <w:t xml:space="preserve"> </w:t>
                </w:r>
                <w:r w:rsidRPr="00EB3C6A">
                  <w:rPr>
                    <w:rFonts w:asciiTheme="majorBidi" w:eastAsiaTheme="minorEastAsia" w:hAnsiTheme="majorBidi" w:cstheme="majorBidi"/>
                    <w:color w:val="93A299" w:themeColor="accent1"/>
                    <w:sz w:val="32"/>
                    <w:szCs w:val="32"/>
                  </w:rPr>
                  <w:t xml:space="preserve"> </w:t>
                </w:r>
                <w:r w:rsidR="00483068" w:rsidRPr="00EB3C6A">
                  <w:rPr>
                    <w:rFonts w:asciiTheme="majorBidi" w:eastAsiaTheme="minorEastAsia" w:hAnsiTheme="majorBidi" w:cstheme="majorBidi"/>
                    <w:color w:val="93A299" w:themeColor="accent1"/>
                    <w:sz w:val="32"/>
                    <w:szCs w:val="32"/>
                  </w:rPr>
                  <w:t xml:space="preserve">          </w:t>
                </w:r>
                <w:r w:rsidR="00532582" w:rsidRPr="00EB3C6A">
                  <w:rPr>
                    <w:rFonts w:asciiTheme="majorBidi" w:hAnsiTheme="majorBidi" w:cstheme="majorBidi"/>
                    <w:color w:val="FF0000"/>
                    <w:sz w:val="32"/>
                    <w:szCs w:val="32"/>
                  </w:rPr>
                  <w:t>E-mail</w:t>
                </w:r>
                <w:r w:rsidRPr="00EB3C6A">
                  <w:rPr>
                    <w:rFonts w:asciiTheme="majorBidi" w:hAnsiTheme="majorBidi" w:cstheme="majorBidi"/>
                    <w:color w:val="FF0000"/>
                    <w:sz w:val="32"/>
                    <w:szCs w:val="32"/>
                  </w:rPr>
                  <w:t xml:space="preserve">  </w:t>
                </w:r>
                <w:r w:rsidRPr="00EB3C6A">
                  <w:rPr>
                    <w:rFonts w:asciiTheme="majorBidi" w:eastAsiaTheme="minorEastAsia" w:hAnsiTheme="majorBidi" w:cstheme="majorBidi"/>
                    <w:color w:val="FF0000"/>
                    <w:sz w:val="32"/>
                    <w:szCs w:val="32"/>
                  </w:rPr>
                  <w:t xml:space="preserve"> </w:t>
                </w:r>
                <w:sdt>
                  <w:sdt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w:id w:val="1863781786"/>
                    <w:placeholder>
                      <w:docPart w:val="5CA250955B7E4B0E9820AC297F0DACA8"/>
                    </w:placeholder>
                    <w:text/>
                  </w:sdtPr>
                  <w:sdtEndPr/>
                  <w:sdtContent>
                    <w:r w:rsidR="00A8067A" w:rsidRPr="00EB3C6A">
                      <w:rPr>
                        <w:rFonts w:asciiTheme="majorBidi" w:hAnsiTheme="majorBidi" w:cstheme="majorBidi"/>
                        <w:color w:val="FF0000"/>
                        <w:sz w:val="32"/>
                        <w:szCs w:val="32"/>
                      </w:rPr>
                      <w:t>adnanprince112@yahoo.com</w:t>
                    </w:r>
                  </w:sdtContent>
                </w:sdt>
              </w:p>
            </w:tc>
            <w:tc>
              <w:tcPr>
                <w:tcW w:w="80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1E72CC" w:rsidRPr="00152B03" w:rsidRDefault="001E72CC">
                <w:pPr>
                  <w:pStyle w:val="NoSpacing"/>
                  <w:rPr>
                    <w:sz w:val="20"/>
                    <w:szCs w:val="20"/>
                  </w:rPr>
                </w:pPr>
              </w:p>
            </w:tc>
          </w:tr>
        </w:tbl>
        <w:p w:rsidR="001E72CC" w:rsidRPr="00152B03" w:rsidRDefault="007C262C">
          <w:pPr>
            <w:rPr>
              <w:b/>
              <w:bCs/>
              <w:sz w:val="20"/>
              <w:szCs w:val="20"/>
            </w:rPr>
          </w:pPr>
        </w:p>
      </w:sdtContent>
    </w:sdt>
    <w:p w:rsidR="0053367A" w:rsidRDefault="00864740" w:rsidP="0044263F">
      <w:pPr>
        <w:pStyle w:val="SectionHeading"/>
        <w:rPr>
          <w:sz w:val="28"/>
          <w:szCs w:val="28"/>
        </w:rPr>
      </w:pPr>
      <w:r w:rsidRPr="00152B03">
        <w:rPr>
          <w:sz w:val="28"/>
          <w:szCs w:val="28"/>
        </w:rPr>
        <w:t>Objectives</w:t>
      </w:r>
    </w:p>
    <w:p w:rsidR="00275695" w:rsidRPr="00275695" w:rsidRDefault="00275695" w:rsidP="00275695">
      <w:pPr>
        <w:spacing w:line="240" w:lineRule="auto"/>
        <w:rPr>
          <w:rFonts w:cstheme="majorBidi"/>
          <w:bCs/>
          <w:sz w:val="20"/>
          <w:szCs w:val="20"/>
        </w:rPr>
      </w:pPr>
      <w:r w:rsidRPr="00275695">
        <w:rPr>
          <w:rFonts w:cstheme="majorBidi"/>
          <w:bCs/>
          <w:sz w:val="20"/>
          <w:szCs w:val="20"/>
        </w:rPr>
        <w:t>To be a part of dynamic institution that can provide me the platform to utilize my knowledge, skills and ultimately attaining prestige and pride for the institution and for myself as well.</w:t>
      </w:r>
    </w:p>
    <w:p w:rsidR="00A31D22" w:rsidRPr="00152B03" w:rsidRDefault="00A31D22" w:rsidP="00152B03">
      <w:pPr>
        <w:pStyle w:val="SectionHeading"/>
        <w:tabs>
          <w:tab w:val="left" w:pos="5245"/>
        </w:tabs>
        <w:rPr>
          <w:sz w:val="28"/>
          <w:szCs w:val="28"/>
        </w:rPr>
      </w:pPr>
      <w:r w:rsidRPr="00152B03">
        <w:rPr>
          <w:sz w:val="28"/>
          <w:szCs w:val="28"/>
        </w:rPr>
        <w:t>Personal Information</w:t>
      </w:r>
    </w:p>
    <w:p w:rsidR="00A31D22" w:rsidRPr="00152B03" w:rsidRDefault="00A31D22" w:rsidP="00A31D22">
      <w:pPr>
        <w:rPr>
          <w:sz w:val="20"/>
          <w:szCs w:val="20"/>
        </w:rPr>
      </w:pPr>
      <w:r w:rsidRPr="00152B03">
        <w:rPr>
          <w:sz w:val="20"/>
          <w:szCs w:val="20"/>
        </w:rPr>
        <w:t>Father’s Name                                                                Muhammad Rafique</w:t>
      </w:r>
    </w:p>
    <w:p w:rsidR="00A31D22" w:rsidRPr="00152B03" w:rsidRDefault="00A31D22" w:rsidP="00A31D22">
      <w:pPr>
        <w:rPr>
          <w:sz w:val="20"/>
          <w:szCs w:val="20"/>
        </w:rPr>
      </w:pPr>
      <w:r w:rsidRPr="00152B03">
        <w:rPr>
          <w:sz w:val="20"/>
          <w:szCs w:val="20"/>
        </w:rPr>
        <w:t>Date of Birth                                                                    25</w:t>
      </w:r>
      <w:r w:rsidRPr="00152B03">
        <w:rPr>
          <w:sz w:val="20"/>
          <w:szCs w:val="20"/>
          <w:vertAlign w:val="superscript"/>
        </w:rPr>
        <w:t>th</w:t>
      </w:r>
      <w:r w:rsidRPr="00152B03">
        <w:rPr>
          <w:sz w:val="20"/>
          <w:szCs w:val="20"/>
        </w:rPr>
        <w:t xml:space="preserve"> April 1994</w:t>
      </w:r>
    </w:p>
    <w:p w:rsidR="0053367A" w:rsidRPr="00152B03" w:rsidRDefault="0053367A" w:rsidP="0053367A">
      <w:pPr>
        <w:tabs>
          <w:tab w:val="center" w:pos="5040"/>
        </w:tabs>
        <w:rPr>
          <w:sz w:val="20"/>
          <w:szCs w:val="20"/>
        </w:rPr>
      </w:pPr>
      <w:r w:rsidRPr="00152B03">
        <w:rPr>
          <w:sz w:val="20"/>
          <w:szCs w:val="20"/>
        </w:rPr>
        <w:t>Address</w:t>
      </w:r>
      <w:r w:rsidRPr="00152B03">
        <w:rPr>
          <w:sz w:val="20"/>
          <w:szCs w:val="20"/>
        </w:rPr>
        <w:tab/>
        <w:t xml:space="preserve">                                                                            Rehman Town Abdul Hakeem Distt Khanewal</w:t>
      </w:r>
    </w:p>
    <w:p w:rsidR="00A31D22" w:rsidRPr="00152B03" w:rsidRDefault="002B60C1" w:rsidP="00A31D22">
      <w:pPr>
        <w:rPr>
          <w:sz w:val="20"/>
          <w:szCs w:val="20"/>
        </w:rPr>
      </w:pPr>
      <w:r w:rsidRPr="00152B03">
        <w:rPr>
          <w:sz w:val="20"/>
          <w:szCs w:val="20"/>
        </w:rPr>
        <w:t xml:space="preserve">Marital Status                                   </w:t>
      </w:r>
      <w:r w:rsidR="0053367A" w:rsidRPr="00152B03">
        <w:rPr>
          <w:sz w:val="20"/>
          <w:szCs w:val="20"/>
        </w:rPr>
        <w:t xml:space="preserve">                                </w:t>
      </w:r>
      <w:r w:rsidR="00152B03">
        <w:rPr>
          <w:sz w:val="20"/>
          <w:szCs w:val="20"/>
        </w:rPr>
        <w:t>S</w:t>
      </w:r>
      <w:r w:rsidRPr="00152B03">
        <w:rPr>
          <w:sz w:val="20"/>
          <w:szCs w:val="20"/>
        </w:rPr>
        <w:t>ingle</w:t>
      </w:r>
    </w:p>
    <w:p w:rsidR="002B60C1" w:rsidRPr="00152B03" w:rsidRDefault="002B60C1" w:rsidP="00A31D22">
      <w:pPr>
        <w:rPr>
          <w:sz w:val="20"/>
          <w:szCs w:val="20"/>
        </w:rPr>
      </w:pPr>
      <w:r w:rsidRPr="00152B03">
        <w:rPr>
          <w:sz w:val="20"/>
          <w:szCs w:val="20"/>
        </w:rPr>
        <w:t>CNIC                                                                                 36102-6567148-1</w:t>
      </w:r>
    </w:p>
    <w:p w:rsidR="0053367A" w:rsidRPr="00152B03" w:rsidRDefault="002B60C1" w:rsidP="00C80217">
      <w:pPr>
        <w:tabs>
          <w:tab w:val="center" w:pos="5040"/>
        </w:tabs>
        <w:rPr>
          <w:sz w:val="20"/>
          <w:szCs w:val="20"/>
        </w:rPr>
      </w:pPr>
      <w:r w:rsidRPr="00152B03">
        <w:rPr>
          <w:sz w:val="20"/>
          <w:szCs w:val="20"/>
        </w:rPr>
        <w:t>Domicile</w:t>
      </w:r>
      <w:r w:rsidR="00152B03">
        <w:rPr>
          <w:sz w:val="20"/>
          <w:szCs w:val="20"/>
        </w:rPr>
        <w:t xml:space="preserve"> </w:t>
      </w:r>
      <w:r w:rsidR="00152B03">
        <w:rPr>
          <w:sz w:val="20"/>
          <w:szCs w:val="20"/>
        </w:rPr>
        <w:tab/>
        <w:t xml:space="preserve">                  </w:t>
      </w:r>
      <w:r w:rsidRPr="00152B03">
        <w:rPr>
          <w:sz w:val="20"/>
          <w:szCs w:val="20"/>
        </w:rPr>
        <w:t>Khanewal</w:t>
      </w:r>
    </w:p>
    <w:p w:rsidR="00C80217" w:rsidRPr="00152B03" w:rsidRDefault="00C80217" w:rsidP="00C80217">
      <w:pPr>
        <w:spacing w:line="240" w:lineRule="auto"/>
        <w:jc w:val="both"/>
        <w:rPr>
          <w:rFonts w:asciiTheme="majorHAnsi" w:hAnsiTheme="majorHAnsi" w:cstheme="majorBidi"/>
          <w:b/>
          <w:sz w:val="28"/>
          <w:szCs w:val="28"/>
        </w:rPr>
      </w:pPr>
      <w:r w:rsidRPr="00152B03">
        <w:rPr>
          <w:rFonts w:asciiTheme="majorHAnsi" w:hAnsiTheme="majorHAnsi" w:cstheme="majorBidi"/>
          <w:b/>
          <w:sz w:val="28"/>
          <w:szCs w:val="28"/>
        </w:rPr>
        <w:t>Academic Career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2406"/>
        <w:gridCol w:w="1737"/>
        <w:gridCol w:w="2664"/>
        <w:gridCol w:w="1985"/>
      </w:tblGrid>
      <w:tr w:rsidR="0044263F" w:rsidRPr="00152B03" w:rsidTr="0044263F">
        <w:trPr>
          <w:trHeight w:val="383"/>
        </w:trPr>
        <w:tc>
          <w:tcPr>
            <w:tcW w:w="1306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406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Field Of Study</w:t>
            </w:r>
          </w:p>
        </w:tc>
        <w:tc>
          <w:tcPr>
            <w:tcW w:w="1737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CGPA/Division</w:t>
            </w:r>
          </w:p>
        </w:tc>
        <w:tc>
          <w:tcPr>
            <w:tcW w:w="2664" w:type="dxa"/>
          </w:tcPr>
          <w:p w:rsidR="00C80217" w:rsidRPr="00152B03" w:rsidRDefault="00275695" w:rsidP="00663F73">
            <w:pPr>
              <w:jc w:val="both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University /Board</w:t>
            </w:r>
          </w:p>
        </w:tc>
        <w:tc>
          <w:tcPr>
            <w:tcW w:w="1985" w:type="dxa"/>
          </w:tcPr>
          <w:p w:rsidR="00C80217" w:rsidRPr="00152B03" w:rsidRDefault="00C80217" w:rsidP="00663F73">
            <w:pP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Year of Study</w:t>
            </w:r>
          </w:p>
        </w:tc>
      </w:tr>
      <w:tr w:rsidR="0044263F" w:rsidRPr="00152B03" w:rsidTr="0044263F">
        <w:trPr>
          <w:trHeight w:val="459"/>
        </w:trPr>
        <w:tc>
          <w:tcPr>
            <w:tcW w:w="1306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 xml:space="preserve">MBA </w:t>
            </w:r>
          </w:p>
        </w:tc>
        <w:tc>
          <w:tcPr>
            <w:tcW w:w="2406" w:type="dxa"/>
          </w:tcPr>
          <w:p w:rsidR="00C80217" w:rsidRPr="00152B03" w:rsidRDefault="00C80217" w:rsidP="00663F73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Banking and Finance</w:t>
            </w:r>
          </w:p>
        </w:tc>
        <w:tc>
          <w:tcPr>
            <w:tcW w:w="1737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3.86/4.00</w:t>
            </w:r>
          </w:p>
        </w:tc>
        <w:tc>
          <w:tcPr>
            <w:tcW w:w="2664" w:type="dxa"/>
          </w:tcPr>
          <w:p w:rsidR="00C80217" w:rsidRPr="00152B03" w:rsidRDefault="00C80217" w:rsidP="00663F73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GC University Faisalabad</w:t>
            </w:r>
          </w:p>
        </w:tc>
        <w:tc>
          <w:tcPr>
            <w:tcW w:w="1985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2017</w:t>
            </w:r>
          </w:p>
        </w:tc>
      </w:tr>
      <w:tr w:rsidR="0044263F" w:rsidRPr="00152B03" w:rsidTr="0044263F">
        <w:trPr>
          <w:trHeight w:val="383"/>
        </w:trPr>
        <w:tc>
          <w:tcPr>
            <w:tcW w:w="1306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B.com</w:t>
            </w:r>
          </w:p>
        </w:tc>
        <w:tc>
          <w:tcPr>
            <w:tcW w:w="2406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Commerce</w:t>
            </w:r>
          </w:p>
        </w:tc>
        <w:tc>
          <w:tcPr>
            <w:tcW w:w="1737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1</w:t>
            </w:r>
            <w:r w:rsidRPr="00152B03">
              <w:rPr>
                <w:rFonts w:asciiTheme="majorHAnsi" w:hAnsiTheme="majorHAnsi" w:cstheme="majorBidi"/>
                <w:sz w:val="20"/>
                <w:szCs w:val="20"/>
                <w:vertAlign w:val="superscript"/>
              </w:rPr>
              <w:t>st</w:t>
            </w:r>
            <w:r w:rsidRPr="00152B03">
              <w:rPr>
                <w:rFonts w:asciiTheme="majorHAnsi" w:hAnsiTheme="majorHAnsi" w:cstheme="majorBidi"/>
                <w:sz w:val="20"/>
                <w:szCs w:val="20"/>
              </w:rPr>
              <w:t xml:space="preserve"> Division</w:t>
            </w:r>
          </w:p>
        </w:tc>
        <w:tc>
          <w:tcPr>
            <w:tcW w:w="2664" w:type="dxa"/>
          </w:tcPr>
          <w:p w:rsidR="00C80217" w:rsidRPr="00152B03" w:rsidRDefault="00275695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Bahauddin Zakariya University Multan</w:t>
            </w:r>
          </w:p>
        </w:tc>
        <w:tc>
          <w:tcPr>
            <w:tcW w:w="1985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2013</w:t>
            </w:r>
          </w:p>
        </w:tc>
      </w:tr>
      <w:tr w:rsidR="0044263F" w:rsidRPr="00152B03" w:rsidTr="0044263F">
        <w:trPr>
          <w:trHeight w:val="634"/>
        </w:trPr>
        <w:tc>
          <w:tcPr>
            <w:tcW w:w="1306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I.com</w:t>
            </w:r>
          </w:p>
        </w:tc>
        <w:tc>
          <w:tcPr>
            <w:tcW w:w="2406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Commerce</w:t>
            </w:r>
          </w:p>
        </w:tc>
        <w:tc>
          <w:tcPr>
            <w:tcW w:w="1737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2</w:t>
            </w:r>
            <w:r w:rsidRPr="00152B03">
              <w:rPr>
                <w:rFonts w:asciiTheme="majorHAnsi" w:hAnsiTheme="majorHAnsi" w:cstheme="majorBidi"/>
                <w:sz w:val="20"/>
                <w:szCs w:val="20"/>
                <w:vertAlign w:val="superscript"/>
              </w:rPr>
              <w:t>nd</w:t>
            </w:r>
            <w:r w:rsidRPr="00152B03">
              <w:rPr>
                <w:rFonts w:asciiTheme="majorHAnsi" w:hAnsiTheme="majorHAnsi" w:cstheme="majorBidi"/>
                <w:sz w:val="20"/>
                <w:szCs w:val="20"/>
              </w:rPr>
              <w:t xml:space="preserve"> Division</w:t>
            </w:r>
          </w:p>
        </w:tc>
        <w:tc>
          <w:tcPr>
            <w:tcW w:w="2664" w:type="dxa"/>
          </w:tcPr>
          <w:p w:rsidR="00C80217" w:rsidRPr="00152B03" w:rsidRDefault="00275695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BISE Multan</w:t>
            </w:r>
          </w:p>
        </w:tc>
        <w:tc>
          <w:tcPr>
            <w:tcW w:w="1985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2011</w:t>
            </w:r>
          </w:p>
        </w:tc>
      </w:tr>
      <w:tr w:rsidR="0044263F" w:rsidRPr="00152B03" w:rsidTr="0044263F">
        <w:trPr>
          <w:trHeight w:val="737"/>
        </w:trPr>
        <w:tc>
          <w:tcPr>
            <w:tcW w:w="1306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Matric</w:t>
            </w:r>
          </w:p>
        </w:tc>
        <w:tc>
          <w:tcPr>
            <w:tcW w:w="2406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Science</w:t>
            </w:r>
          </w:p>
        </w:tc>
        <w:tc>
          <w:tcPr>
            <w:tcW w:w="1737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2</w:t>
            </w:r>
            <w:r w:rsidRPr="00152B03">
              <w:rPr>
                <w:rFonts w:asciiTheme="majorHAnsi" w:hAnsiTheme="majorHAnsi" w:cstheme="majorBidi"/>
                <w:sz w:val="20"/>
                <w:szCs w:val="20"/>
                <w:vertAlign w:val="superscript"/>
              </w:rPr>
              <w:t>nd</w:t>
            </w:r>
            <w:r w:rsidRPr="00152B03">
              <w:rPr>
                <w:rFonts w:asciiTheme="majorHAnsi" w:hAnsiTheme="majorHAnsi" w:cstheme="majorBidi"/>
                <w:sz w:val="20"/>
                <w:szCs w:val="20"/>
              </w:rPr>
              <w:t xml:space="preserve"> Division</w:t>
            </w:r>
          </w:p>
        </w:tc>
        <w:tc>
          <w:tcPr>
            <w:tcW w:w="2664" w:type="dxa"/>
          </w:tcPr>
          <w:p w:rsidR="00C80217" w:rsidRPr="00152B03" w:rsidRDefault="00275695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BISE Multan</w:t>
            </w:r>
          </w:p>
        </w:tc>
        <w:tc>
          <w:tcPr>
            <w:tcW w:w="1985" w:type="dxa"/>
          </w:tcPr>
          <w:p w:rsidR="00C80217" w:rsidRPr="00152B03" w:rsidRDefault="00C80217" w:rsidP="00663F73">
            <w:pPr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 w:rsidRPr="00152B03">
              <w:rPr>
                <w:rFonts w:asciiTheme="majorHAnsi" w:hAnsiTheme="majorHAnsi" w:cstheme="majorBidi"/>
                <w:sz w:val="20"/>
                <w:szCs w:val="20"/>
              </w:rPr>
              <w:t>2009</w:t>
            </w:r>
          </w:p>
        </w:tc>
      </w:tr>
    </w:tbl>
    <w:p w:rsidR="003972E9" w:rsidRDefault="003972E9" w:rsidP="00C80217">
      <w:pPr>
        <w:spacing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C80217" w:rsidRPr="00152B03" w:rsidRDefault="00C80217" w:rsidP="00C80217">
      <w:pPr>
        <w:spacing w:line="24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bookmarkStart w:id="0" w:name="_GoBack"/>
      <w:bookmarkEnd w:id="0"/>
      <w:r w:rsidRPr="00152B03">
        <w:rPr>
          <w:rFonts w:asciiTheme="majorBidi" w:hAnsiTheme="majorBidi" w:cstheme="majorBidi"/>
          <w:b/>
          <w:sz w:val="28"/>
          <w:szCs w:val="28"/>
        </w:rPr>
        <w:t>Achievements</w:t>
      </w:r>
    </w:p>
    <w:p w:rsidR="00C80217" w:rsidRPr="00275695" w:rsidRDefault="00C80217" w:rsidP="00C80217">
      <w:pPr>
        <w:pStyle w:val="ListParagraph"/>
        <w:numPr>
          <w:ilvl w:val="0"/>
          <w:numId w:val="7"/>
        </w:numPr>
        <w:spacing w:after="200"/>
        <w:jc w:val="both"/>
        <w:rPr>
          <w:rFonts w:cstheme="majorBidi"/>
          <w:sz w:val="20"/>
          <w:szCs w:val="20"/>
        </w:rPr>
      </w:pPr>
      <w:r w:rsidRPr="00275695">
        <w:rPr>
          <w:rFonts w:cstheme="majorBidi"/>
          <w:sz w:val="20"/>
          <w:szCs w:val="20"/>
        </w:rPr>
        <w:t>Shield and certificate awarded for securing 1</w:t>
      </w:r>
      <w:r w:rsidRPr="00275695">
        <w:rPr>
          <w:rFonts w:cstheme="majorBidi"/>
          <w:sz w:val="20"/>
          <w:szCs w:val="20"/>
          <w:vertAlign w:val="superscript"/>
        </w:rPr>
        <w:t>st</w:t>
      </w:r>
      <w:r w:rsidRPr="00275695">
        <w:rPr>
          <w:rFonts w:cstheme="majorBidi"/>
          <w:sz w:val="20"/>
          <w:szCs w:val="20"/>
        </w:rPr>
        <w:t xml:space="preserve"> position in Innovative banking product workshop.</w:t>
      </w:r>
    </w:p>
    <w:p w:rsidR="00C80217" w:rsidRPr="00275695" w:rsidRDefault="00C80217" w:rsidP="00C80217">
      <w:pPr>
        <w:pStyle w:val="ListParagraph"/>
        <w:numPr>
          <w:ilvl w:val="0"/>
          <w:numId w:val="7"/>
        </w:numPr>
        <w:spacing w:after="200"/>
        <w:jc w:val="both"/>
        <w:rPr>
          <w:rFonts w:cstheme="majorBidi"/>
          <w:sz w:val="20"/>
          <w:szCs w:val="20"/>
        </w:rPr>
      </w:pPr>
      <w:r w:rsidRPr="00275695">
        <w:rPr>
          <w:rFonts w:cstheme="majorBidi"/>
          <w:sz w:val="20"/>
          <w:szCs w:val="20"/>
        </w:rPr>
        <w:t>Certificate awarded for best project of Information System Audit.</w:t>
      </w:r>
    </w:p>
    <w:p w:rsidR="00C80217" w:rsidRPr="00275695" w:rsidRDefault="00C80217" w:rsidP="00C80217">
      <w:pPr>
        <w:pStyle w:val="ListParagraph"/>
        <w:numPr>
          <w:ilvl w:val="0"/>
          <w:numId w:val="7"/>
        </w:numPr>
        <w:spacing w:after="200"/>
        <w:jc w:val="both"/>
        <w:rPr>
          <w:rFonts w:cstheme="majorBidi"/>
          <w:sz w:val="20"/>
          <w:szCs w:val="20"/>
        </w:rPr>
      </w:pPr>
      <w:r w:rsidRPr="00275695">
        <w:rPr>
          <w:rFonts w:cstheme="majorBidi"/>
          <w:sz w:val="20"/>
          <w:szCs w:val="20"/>
        </w:rPr>
        <w:t>Certificate awarded for participation in banking workshop at departmental Level.</w:t>
      </w:r>
    </w:p>
    <w:p w:rsidR="00C80217" w:rsidRPr="00275695" w:rsidRDefault="00C80217" w:rsidP="00C80217">
      <w:pPr>
        <w:spacing w:line="240" w:lineRule="auto"/>
        <w:jc w:val="both"/>
        <w:rPr>
          <w:rFonts w:cstheme="majorBidi"/>
          <w:sz w:val="20"/>
          <w:szCs w:val="20"/>
        </w:rPr>
      </w:pPr>
      <w:r w:rsidRPr="00275695">
        <w:rPr>
          <w:rFonts w:cstheme="majorBidi"/>
          <w:sz w:val="20"/>
          <w:szCs w:val="20"/>
        </w:rPr>
        <w:t>All the certificate and experience evidence will be provided when you demand</w:t>
      </w:r>
    </w:p>
    <w:p w:rsidR="0053367A" w:rsidRPr="00152B03" w:rsidRDefault="0053367A" w:rsidP="0053367A">
      <w:pPr>
        <w:pStyle w:val="SectionHeading"/>
        <w:rPr>
          <w:sz w:val="28"/>
          <w:szCs w:val="28"/>
        </w:rPr>
      </w:pPr>
      <w:r w:rsidRPr="00152B03">
        <w:rPr>
          <w:sz w:val="28"/>
          <w:szCs w:val="28"/>
        </w:rPr>
        <w:t>Skills</w:t>
      </w:r>
    </w:p>
    <w:p w:rsidR="0053367A" w:rsidRPr="00152B03" w:rsidRDefault="0053367A" w:rsidP="0053367A">
      <w:pPr>
        <w:spacing w:line="264" w:lineRule="auto"/>
        <w:ind w:left="360"/>
        <w:contextualSpacing/>
        <w:rPr>
          <w:color w:val="40382D" w:themeColor="text2" w:themeShade="BF"/>
          <w:sz w:val="20"/>
          <w:szCs w:val="20"/>
        </w:rPr>
      </w:pPr>
      <w:r w:rsidRPr="00152B03">
        <w:rPr>
          <w:color w:val="40382D" w:themeColor="text2" w:themeShade="BF"/>
          <w:sz w:val="20"/>
          <w:szCs w:val="20"/>
        </w:rPr>
        <w:t xml:space="preserve">      </w:t>
      </w:r>
    </w:p>
    <w:p w:rsidR="0053367A" w:rsidRPr="00152B03" w:rsidRDefault="0053367A" w:rsidP="0053367A">
      <w:pPr>
        <w:spacing w:line="264" w:lineRule="auto"/>
        <w:ind w:left="360"/>
        <w:contextualSpacing/>
        <w:rPr>
          <w:color w:val="40382D" w:themeColor="text2" w:themeShade="BF"/>
          <w:sz w:val="20"/>
          <w:szCs w:val="20"/>
        </w:rPr>
      </w:pPr>
      <w:r w:rsidRPr="00152B03">
        <w:rPr>
          <w:color w:val="40382D" w:themeColor="text2" w:themeShade="BF"/>
          <w:sz w:val="20"/>
          <w:szCs w:val="20"/>
        </w:rPr>
        <w:t xml:space="preserve">       Communication skills</w:t>
      </w:r>
    </w:p>
    <w:p w:rsidR="0053367A" w:rsidRPr="00152B03" w:rsidRDefault="0053367A" w:rsidP="0053367A">
      <w:pPr>
        <w:spacing w:line="264" w:lineRule="auto"/>
        <w:ind w:left="360"/>
        <w:contextualSpacing/>
        <w:rPr>
          <w:color w:val="40382D" w:themeColor="text2" w:themeShade="BF"/>
          <w:sz w:val="20"/>
          <w:szCs w:val="20"/>
        </w:rPr>
      </w:pPr>
      <w:r w:rsidRPr="00152B03">
        <w:rPr>
          <w:color w:val="40382D" w:themeColor="text2" w:themeShade="BF"/>
          <w:sz w:val="20"/>
          <w:szCs w:val="20"/>
        </w:rPr>
        <w:t xml:space="preserve">       Management skills</w:t>
      </w:r>
    </w:p>
    <w:p w:rsidR="0053367A" w:rsidRPr="00152B03" w:rsidRDefault="0053367A" w:rsidP="0053367A">
      <w:pPr>
        <w:spacing w:line="264" w:lineRule="auto"/>
        <w:ind w:left="360"/>
        <w:contextualSpacing/>
        <w:rPr>
          <w:color w:val="40382D" w:themeColor="text2" w:themeShade="BF"/>
          <w:sz w:val="20"/>
          <w:szCs w:val="20"/>
        </w:rPr>
      </w:pPr>
      <w:r w:rsidRPr="00152B03">
        <w:rPr>
          <w:color w:val="40382D" w:themeColor="text2" w:themeShade="BF"/>
          <w:sz w:val="20"/>
          <w:szCs w:val="20"/>
        </w:rPr>
        <w:t xml:space="preserve">       Computer skills</w:t>
      </w:r>
    </w:p>
    <w:p w:rsidR="001E72CC" w:rsidRPr="00152B03" w:rsidRDefault="00864740">
      <w:pPr>
        <w:pStyle w:val="SectionHeading"/>
        <w:rPr>
          <w:sz w:val="28"/>
          <w:szCs w:val="28"/>
        </w:rPr>
      </w:pPr>
      <w:r w:rsidRPr="00152B03">
        <w:rPr>
          <w:sz w:val="28"/>
          <w:szCs w:val="28"/>
        </w:rPr>
        <w:t>References</w:t>
      </w:r>
    </w:p>
    <w:p w:rsidR="00C80217" w:rsidRPr="00275695" w:rsidRDefault="00D1499F" w:rsidP="00C80217">
      <w:pPr>
        <w:spacing w:line="240" w:lineRule="auto"/>
        <w:jc w:val="both"/>
        <w:rPr>
          <w:rFonts w:cstheme="majorBidi"/>
          <w:sz w:val="20"/>
          <w:szCs w:val="20"/>
        </w:rPr>
      </w:pPr>
      <w:r w:rsidRPr="00275695">
        <w:rPr>
          <w:color w:val="000000" w:themeColor="text1"/>
          <w:sz w:val="20"/>
          <w:szCs w:val="20"/>
        </w:rPr>
        <w:t xml:space="preserve"> </w:t>
      </w:r>
      <w:r w:rsidR="00C80217" w:rsidRPr="00275695">
        <w:rPr>
          <w:rFonts w:cstheme="majorBidi"/>
          <w:sz w:val="20"/>
          <w:szCs w:val="20"/>
        </w:rPr>
        <w:t>Reference will Furnished On Demand</w:t>
      </w:r>
    </w:p>
    <w:p w:rsidR="001E72CC" w:rsidRPr="00152B03" w:rsidRDefault="001E72CC" w:rsidP="00C80217">
      <w:pPr>
        <w:tabs>
          <w:tab w:val="left" w:pos="2670"/>
        </w:tabs>
        <w:spacing w:after="0" w:line="240" w:lineRule="auto"/>
        <w:rPr>
          <w:color w:val="000000" w:themeColor="text1"/>
          <w:sz w:val="20"/>
          <w:szCs w:val="20"/>
        </w:rPr>
      </w:pPr>
    </w:p>
    <w:p w:rsidR="00D1499F" w:rsidRPr="00152B03" w:rsidRDefault="00D1499F">
      <w:pPr>
        <w:tabs>
          <w:tab w:val="left" w:pos="2670"/>
        </w:tabs>
        <w:spacing w:after="0" w:line="240" w:lineRule="auto"/>
        <w:rPr>
          <w:color w:val="000000" w:themeColor="text1"/>
          <w:sz w:val="20"/>
          <w:szCs w:val="20"/>
        </w:rPr>
      </w:pPr>
    </w:p>
    <w:p w:rsidR="00D1499F" w:rsidRPr="00152B03" w:rsidRDefault="00D1499F">
      <w:pPr>
        <w:tabs>
          <w:tab w:val="left" w:pos="2670"/>
        </w:tabs>
        <w:spacing w:after="0" w:line="240" w:lineRule="auto"/>
        <w:rPr>
          <w:b/>
          <w:color w:val="000000" w:themeColor="text1"/>
          <w:sz w:val="22"/>
        </w:rPr>
      </w:pPr>
    </w:p>
    <w:p w:rsidR="002976B8" w:rsidRPr="00152B03" w:rsidRDefault="002976B8">
      <w:pPr>
        <w:tabs>
          <w:tab w:val="left" w:pos="2670"/>
        </w:tabs>
        <w:spacing w:after="0" w:line="240" w:lineRule="auto"/>
        <w:rPr>
          <w:color w:val="000000" w:themeColor="text1"/>
          <w:sz w:val="20"/>
          <w:szCs w:val="20"/>
        </w:rPr>
      </w:pPr>
    </w:p>
    <w:p w:rsidR="0053367A" w:rsidRPr="00152B03" w:rsidRDefault="002976B8" w:rsidP="0053367A">
      <w:pPr>
        <w:tabs>
          <w:tab w:val="left" w:pos="2670"/>
        </w:tabs>
        <w:spacing w:after="0" w:line="240" w:lineRule="auto"/>
        <w:rPr>
          <w:rFonts w:ascii="Book Antiqua" w:hAnsi="Book Antiqua"/>
          <w:color w:val="000000" w:themeColor="text1"/>
          <w:sz w:val="22"/>
        </w:rPr>
      </w:pPr>
      <w:r w:rsidRPr="00152B03">
        <w:rPr>
          <w:rFonts w:ascii="Book Antiqua" w:hAnsi="Book Antiqua"/>
          <w:b/>
          <w:color w:val="000000" w:themeColor="text1"/>
          <w:sz w:val="22"/>
        </w:rPr>
        <w:t xml:space="preserve">     </w:t>
      </w:r>
    </w:p>
    <w:p w:rsidR="002976B8" w:rsidRPr="00152B03" w:rsidRDefault="002976B8">
      <w:pPr>
        <w:tabs>
          <w:tab w:val="left" w:pos="2670"/>
        </w:tabs>
        <w:spacing w:after="0"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sectPr w:rsidR="002976B8" w:rsidRPr="00152B03" w:rsidSect="00C80217">
      <w:footerReference w:type="default" r:id="rId11"/>
      <w:headerReference w:type="first" r:id="rId12"/>
      <w:type w:val="continuous"/>
      <w:pgSz w:w="12240" w:h="20160" w:code="5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62C" w:rsidRDefault="007C262C">
      <w:pPr>
        <w:spacing w:after="0" w:line="240" w:lineRule="auto"/>
      </w:pPr>
      <w:r>
        <w:separator/>
      </w:r>
    </w:p>
  </w:endnote>
  <w:endnote w:type="continuationSeparator" w:id="0">
    <w:p w:rsidR="007C262C" w:rsidRDefault="007C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C" w:rsidRDefault="00864740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72CC" w:rsidRDefault="001E72C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7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1E72CC" w:rsidRDefault="001E72C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72CC" w:rsidRDefault="001E72C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8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1E72CC" w:rsidRDefault="001E72C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72CC" w:rsidRDefault="001E72C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9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1E72CC" w:rsidRDefault="001E72C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12115800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72CC" w:rsidRDefault="007C262C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B9E9390CED39419A94F8EA9C2A5D2D9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067A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en-GB"/>
                                </w:rPr>
                                <w:t>Muhammad Adnan</w:t>
                              </w:r>
                            </w:sdtContent>
                          </w:sdt>
                          <w:r w:rsidR="00864740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86474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86474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86474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6474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2E9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864740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30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1E72CC" w:rsidRDefault="007C262C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B9E9390CED39419A94F8EA9C2A5D2D93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A8067A">
                          <w:rPr>
                            <w:color w:val="A6A6A6" w:themeColor="background1" w:themeShade="A6"/>
                            <w:sz w:val="18"/>
                            <w:szCs w:val="18"/>
                            <w:lang w:val="en-GB"/>
                          </w:rPr>
                          <w:t>Muhammad Adnan</w:t>
                        </w:r>
                      </w:sdtContent>
                    </w:sdt>
                    <w:r w:rsidR="00864740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864740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864740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864740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864740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3972E9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864740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62C" w:rsidRDefault="007C262C">
      <w:pPr>
        <w:spacing w:after="0" w:line="240" w:lineRule="auto"/>
      </w:pPr>
      <w:r>
        <w:separator/>
      </w:r>
    </w:p>
  </w:footnote>
  <w:footnote w:type="continuationSeparator" w:id="0">
    <w:p w:rsidR="007C262C" w:rsidRDefault="007C2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C" w:rsidRDefault="008647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1E59902F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A779543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6C452CB4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7A85660"/>
    <w:multiLevelType w:val="hybridMultilevel"/>
    <w:tmpl w:val="2918F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7A"/>
    <w:rsid w:val="000B084D"/>
    <w:rsid w:val="000D41AC"/>
    <w:rsid w:val="00152B03"/>
    <w:rsid w:val="001C4864"/>
    <w:rsid w:val="001E10A0"/>
    <w:rsid w:val="001E72CC"/>
    <w:rsid w:val="00220F97"/>
    <w:rsid w:val="00275695"/>
    <w:rsid w:val="002976B8"/>
    <w:rsid w:val="002B60C1"/>
    <w:rsid w:val="003972E9"/>
    <w:rsid w:val="003C3C8E"/>
    <w:rsid w:val="0044263F"/>
    <w:rsid w:val="00483068"/>
    <w:rsid w:val="00532582"/>
    <w:rsid w:val="0053367A"/>
    <w:rsid w:val="005804B3"/>
    <w:rsid w:val="0065672D"/>
    <w:rsid w:val="006635D6"/>
    <w:rsid w:val="006D02B5"/>
    <w:rsid w:val="006D76AC"/>
    <w:rsid w:val="007C262C"/>
    <w:rsid w:val="00855CCE"/>
    <w:rsid w:val="00857E4B"/>
    <w:rsid w:val="00864740"/>
    <w:rsid w:val="00A31D22"/>
    <w:rsid w:val="00A8067A"/>
    <w:rsid w:val="00B10182"/>
    <w:rsid w:val="00B367F6"/>
    <w:rsid w:val="00C80217"/>
    <w:rsid w:val="00D1499F"/>
    <w:rsid w:val="00EB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867CF8-8A5C-4667-BC8A-FC01E525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2E5C7F2ECE49F49A34225EBC2CD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773DE-5BFF-4635-8688-3698582B6E1A}"/>
      </w:docPartPr>
      <w:docPartBody>
        <w:p w:rsidR="00627E26" w:rsidRDefault="00C90CDC">
          <w:pPr>
            <w:pStyle w:val="CF2E5C7F2ECE49F49A34225EBC2CD4BA"/>
          </w:pPr>
          <w:r>
            <w:t>Choose a building block.</w:t>
          </w:r>
        </w:p>
      </w:docPartBody>
    </w:docPart>
    <w:docPart>
      <w:docPartPr>
        <w:name w:val="EF28DC9146F84FE695EB68AD36B4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8A633-4001-4564-9C41-1D248FD48DD7}"/>
      </w:docPartPr>
      <w:docPartBody>
        <w:p w:rsidR="00627E26" w:rsidRDefault="00C90CDC">
          <w:pPr>
            <w:pStyle w:val="EF28DC9146F84FE695EB68AD36B45A8B"/>
          </w:pPr>
          <w:r>
            <w:t>[Type Your Name]</w:t>
          </w:r>
        </w:p>
      </w:docPartBody>
    </w:docPart>
    <w:docPart>
      <w:docPartPr>
        <w:name w:val="DDB40D549D684AB390BAF6F4ADA96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A4A93-44F4-496B-95BC-D7056EA7F00A}"/>
      </w:docPartPr>
      <w:docPartBody>
        <w:p w:rsidR="00627E26" w:rsidRDefault="00C90CDC">
          <w:pPr>
            <w:pStyle w:val="DDB40D549D684AB390BAF6F4ADA96BA1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5CA250955B7E4B0E9820AC297F0DA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CE346-CB63-41B4-8A37-915ED408B72C}"/>
      </w:docPartPr>
      <w:docPartBody>
        <w:p w:rsidR="00627E26" w:rsidRDefault="00C90CDC">
          <w:pPr>
            <w:pStyle w:val="5CA250955B7E4B0E9820AC297F0DACA8"/>
          </w:pPr>
          <w:r>
            <w:rPr>
              <w:color w:val="5B9BD5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B9E9390CED39419A94F8EA9C2A5D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89F11-FD78-4186-AAF6-221663138FB4}"/>
      </w:docPartPr>
      <w:docPartBody>
        <w:p w:rsidR="00627E26" w:rsidRDefault="00C90CDC">
          <w:pPr>
            <w:pStyle w:val="B9E9390CED39419A94F8EA9C2A5D2D93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DC"/>
    <w:rsid w:val="00250FE2"/>
    <w:rsid w:val="00590378"/>
    <w:rsid w:val="00627E26"/>
    <w:rsid w:val="006C08D3"/>
    <w:rsid w:val="00814274"/>
    <w:rsid w:val="00933CA2"/>
    <w:rsid w:val="00A07647"/>
    <w:rsid w:val="00AE0793"/>
    <w:rsid w:val="00C90CDC"/>
    <w:rsid w:val="00E9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E5C7F2ECE49F49A34225EBC2CD4BA">
    <w:name w:val="CF2E5C7F2ECE49F49A34225EBC2CD4BA"/>
  </w:style>
  <w:style w:type="paragraph" w:customStyle="1" w:styleId="EF28DC9146F84FE695EB68AD36B45A8B">
    <w:name w:val="EF28DC9146F84FE695EB68AD36B45A8B"/>
  </w:style>
  <w:style w:type="paragraph" w:customStyle="1" w:styleId="DDB40D549D684AB390BAF6F4ADA96BA1">
    <w:name w:val="DDB40D549D684AB390BAF6F4ADA96BA1"/>
  </w:style>
  <w:style w:type="paragraph" w:customStyle="1" w:styleId="73329BF535B04D26A08C35BB6B466401">
    <w:name w:val="73329BF535B04D26A08C35BB6B466401"/>
  </w:style>
  <w:style w:type="paragraph" w:customStyle="1" w:styleId="966AB8469A2F4DDCBBBE48294C42485D">
    <w:name w:val="966AB8469A2F4DDCBBBE48294C42485D"/>
  </w:style>
  <w:style w:type="paragraph" w:customStyle="1" w:styleId="5CA250955B7E4B0E9820AC297F0DACA8">
    <w:name w:val="5CA250955B7E4B0E9820AC297F0DACA8"/>
  </w:style>
  <w:style w:type="paragraph" w:customStyle="1" w:styleId="FE8F842C3CA7405483404B7BDDFF40FE">
    <w:name w:val="FE8F842C3CA7405483404B7BDDFF40FE"/>
  </w:style>
  <w:style w:type="paragraph" w:customStyle="1" w:styleId="004723B23B0848229B7B2D9B2CB92968">
    <w:name w:val="004723B23B0848229B7B2D9B2CB92968"/>
  </w:style>
  <w:style w:type="paragraph" w:customStyle="1" w:styleId="433C81AC597B40988352322602B4515D">
    <w:name w:val="433C81AC597B40988352322602B4515D"/>
  </w:style>
  <w:style w:type="paragraph" w:customStyle="1" w:styleId="9B8E315F88214FD99CB032F5E1F67CE1">
    <w:name w:val="9B8E315F88214FD99CB032F5E1F67CE1"/>
  </w:style>
  <w:style w:type="paragraph" w:customStyle="1" w:styleId="75C84D75C95840388CA6C8F8F2B8C342">
    <w:name w:val="75C84D75C95840388CA6C8F8F2B8C342"/>
  </w:style>
  <w:style w:type="paragraph" w:customStyle="1" w:styleId="36D7B65182FD4EAB8F9912E489F2F1FE">
    <w:name w:val="36D7B65182FD4EAB8F9912E489F2F1FE"/>
  </w:style>
  <w:style w:type="paragraph" w:customStyle="1" w:styleId="5AEB62AC7FD84857917E5AC3E18E4167">
    <w:name w:val="5AEB62AC7FD84857917E5AC3E18E4167"/>
  </w:style>
  <w:style w:type="paragraph" w:customStyle="1" w:styleId="3BCD9F9F6DAE4B428ED2DC7179BA9A8D">
    <w:name w:val="3BCD9F9F6DAE4B428ED2DC7179BA9A8D"/>
  </w:style>
  <w:style w:type="paragraph" w:customStyle="1" w:styleId="D99C0E8696D9469095FDB32717458044">
    <w:name w:val="D99C0E8696D9469095FDB32717458044"/>
  </w:style>
  <w:style w:type="paragraph" w:customStyle="1" w:styleId="CB4B3C7EBC534C2FADD2CCC2A6C2F976">
    <w:name w:val="CB4B3C7EBC534C2FADD2CCC2A6C2F976"/>
  </w:style>
  <w:style w:type="paragraph" w:customStyle="1" w:styleId="13FFEED047414D35B682A77191E4AA82">
    <w:name w:val="13FFEED047414D35B682A77191E4AA82"/>
  </w:style>
  <w:style w:type="paragraph" w:customStyle="1" w:styleId="0230069C368C44218E0F9301942C7331">
    <w:name w:val="0230069C368C44218E0F9301942C7331"/>
  </w:style>
  <w:style w:type="paragraph" w:customStyle="1" w:styleId="AD2D28E1624F4FD4B1692D3F6249ED24">
    <w:name w:val="AD2D28E1624F4FD4B1692D3F6249ED24"/>
  </w:style>
  <w:style w:type="paragraph" w:customStyle="1" w:styleId="B9E9390CED39419A94F8EA9C2A5D2D93">
    <w:name w:val="B9E9390CED39419A94F8EA9C2A5D2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       cell no:       0307 - 8153737</CompanyAddress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56B6F5E-C484-48FA-AE1A-286A8A577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</dc:creator>
  <cp:lastModifiedBy>Muhammad Adnan</cp:lastModifiedBy>
  <cp:revision>2</cp:revision>
  <dcterms:created xsi:type="dcterms:W3CDTF">2019-11-04T07:25:00Z</dcterms:created>
  <dcterms:modified xsi:type="dcterms:W3CDTF">2019-11-04T07:25:00Z</dcterms:modified>
</cp:coreProperties>
</file>