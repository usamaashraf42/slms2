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Tr="001B2ABD">
        <w:trPr>
          <w:trHeight w:val="4410"/>
        </w:trPr>
        <w:tc>
          <w:tcPr>
            <w:tcW w:w="3600" w:type="dxa"/>
            <w:vAlign w:val="bottom"/>
          </w:tcPr>
          <w:p w:rsidR="001B2ABD" w:rsidRDefault="0092191B" w:rsidP="001B2ABD">
            <w:pPr>
              <w:tabs>
                <w:tab w:val="left" w:pos="990"/>
              </w:tabs>
              <w:jc w:val="center"/>
            </w:pPr>
            <w:r w:rsidRPr="0092191B">
              <w:rPr>
                <w:noProof/>
                <w:lang w:eastAsia="en-US"/>
              </w:rPr>
              <w:drawing>
                <wp:inline distT="0" distB="0" distL="0" distR="0">
                  <wp:extent cx="1581150" cy="2010916"/>
                  <wp:effectExtent l="0" t="0" r="0" b="8890"/>
                  <wp:docPr id="1" name="Picture 1" descr="C:\Users\open\Desktop\20191215_14202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pen\Desktop\20191215_14202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602358" cy="2037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Pr="00F572E7" w:rsidRDefault="003C6393" w:rsidP="001B2ABD">
            <w:pPr>
              <w:pStyle w:val="Title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seemab saleem</w:t>
            </w:r>
          </w:p>
          <w:p w:rsidR="001B2ABD" w:rsidRDefault="001B2ABD" w:rsidP="0021105C">
            <w:pPr>
              <w:pStyle w:val="Subtitle"/>
            </w:pPr>
          </w:p>
        </w:tc>
      </w:tr>
      <w:tr w:rsidR="001B2ABD" w:rsidTr="001B2ABD">
        <w:tc>
          <w:tcPr>
            <w:tcW w:w="3600" w:type="dxa"/>
          </w:tcPr>
          <w:p w:rsidR="00F572E7" w:rsidRDefault="00F572E7" w:rsidP="00F572E7">
            <w:pPr>
              <w:rPr>
                <w:b/>
                <w:color w:val="548AB7" w:themeColor="accent1" w:themeShade="BF"/>
                <w:sz w:val="24"/>
                <w:szCs w:val="24"/>
              </w:rPr>
            </w:pPr>
            <w:r w:rsidRPr="00F572E7">
              <w:rPr>
                <w:b/>
                <w:color w:val="548AB7" w:themeColor="accent1" w:themeShade="BF"/>
                <w:sz w:val="24"/>
                <w:szCs w:val="24"/>
              </w:rPr>
              <w:t>PROFILE</w:t>
            </w:r>
          </w:p>
          <w:p w:rsidR="00F572E7" w:rsidRPr="00F572E7" w:rsidRDefault="00F572E7" w:rsidP="00F572E7">
            <w:pPr>
              <w:tabs>
                <w:tab w:val="left" w:pos="9356"/>
              </w:tabs>
              <w:ind w:right="4"/>
              <w:rPr>
                <w:szCs w:val="18"/>
              </w:rPr>
            </w:pPr>
            <w:r w:rsidRPr="00F572E7">
              <w:rPr>
                <w:szCs w:val="18"/>
              </w:rPr>
              <w:t>Excellent</w:t>
            </w:r>
            <w:r w:rsidRPr="00F572E7">
              <w:rPr>
                <w:b/>
                <w:szCs w:val="18"/>
              </w:rPr>
              <w:t xml:space="preserve"> Communication, Presentation </w:t>
            </w:r>
            <w:r w:rsidRPr="00F572E7">
              <w:rPr>
                <w:szCs w:val="18"/>
              </w:rPr>
              <w:t>&amp;</w:t>
            </w:r>
            <w:r w:rsidRPr="00F572E7">
              <w:rPr>
                <w:b/>
                <w:szCs w:val="18"/>
              </w:rPr>
              <w:t xml:space="preserve">Public Speaking skills </w:t>
            </w:r>
            <w:r w:rsidRPr="00F572E7">
              <w:rPr>
                <w:szCs w:val="18"/>
              </w:rPr>
              <w:t>- Developed through school work</w:t>
            </w:r>
            <w:r>
              <w:rPr>
                <w:szCs w:val="18"/>
              </w:rPr>
              <w:t>.</w:t>
            </w:r>
          </w:p>
          <w:p w:rsidR="00F572E7" w:rsidRPr="00F572E7" w:rsidRDefault="00F572E7" w:rsidP="00F572E7">
            <w:pPr>
              <w:tabs>
                <w:tab w:val="left" w:pos="9356"/>
              </w:tabs>
              <w:ind w:right="4"/>
              <w:rPr>
                <w:szCs w:val="18"/>
              </w:rPr>
            </w:pPr>
            <w:r w:rsidRPr="00F572E7">
              <w:rPr>
                <w:szCs w:val="18"/>
              </w:rPr>
              <w:t>Comfortable with</w:t>
            </w:r>
            <w:r w:rsidRPr="00F572E7">
              <w:rPr>
                <w:b/>
                <w:szCs w:val="18"/>
              </w:rPr>
              <w:t xml:space="preserve"> working in a Team </w:t>
            </w:r>
            <w:r w:rsidRPr="00F572E7">
              <w:rPr>
                <w:szCs w:val="18"/>
              </w:rPr>
              <w:t>- Developed through group projects</w:t>
            </w:r>
            <w:r>
              <w:rPr>
                <w:szCs w:val="18"/>
              </w:rPr>
              <w:t>.</w:t>
            </w:r>
          </w:p>
          <w:sdt>
            <w:sdtPr>
              <w:id w:val="-1954003311"/>
              <w:placeholder>
                <w:docPart w:val="9B1B723D264F4D6E99189971D0466397"/>
              </w:placeholder>
              <w:temporary/>
              <w:showingPlcHdr/>
              <w15:appearance w15:val="hidden"/>
            </w:sdtPr>
            <w:sdtEndPr/>
            <w:sdtContent>
              <w:p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EEAEE9DC0718487EA31770F6ED63FECF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PHONE:</w:t>
                </w:r>
              </w:p>
            </w:sdtContent>
          </w:sdt>
          <w:p w:rsidR="004D3011" w:rsidRDefault="0092191B" w:rsidP="004D3011">
            <w:r>
              <w:t>0309-6614007</w:t>
            </w:r>
          </w:p>
          <w:p w:rsidR="004D3011" w:rsidRDefault="004D3011" w:rsidP="004D3011"/>
          <w:sdt>
            <w:sdtPr>
              <w:id w:val="-240260293"/>
              <w:placeholder>
                <w:docPart w:val="F517AAA47A3E4043BC919C12406072F3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EMAIL:</w:t>
                </w:r>
              </w:p>
            </w:sdtContent>
          </w:sdt>
          <w:p w:rsidR="00036450" w:rsidRPr="00E4381A" w:rsidRDefault="005F445B" w:rsidP="004D3011">
            <w:pPr>
              <w:rPr>
                <w:rStyle w:val="Hyperlink"/>
              </w:rPr>
            </w:pPr>
            <w:r>
              <w:t>Saleemseemab661</w:t>
            </w:r>
            <w:r w:rsidR="008A152E">
              <w:t>@</w:t>
            </w:r>
            <w:r w:rsidR="00690FA6">
              <w:t>gmail.com</w:t>
            </w:r>
          </w:p>
          <w:sdt>
            <w:sdtPr>
              <w:id w:val="-1444214663"/>
              <w:placeholder>
                <w:docPart w:val="011CAE15005B437DBA513A082C9F4BC4"/>
              </w:placeholder>
              <w:temporary/>
              <w:showingPlcHdr/>
              <w15:appearance w15:val="hidden"/>
            </w:sdtPr>
            <w:sdtEndPr/>
            <w:sdtContent>
              <w:p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:rsidR="004D3011" w:rsidRDefault="00690FA6" w:rsidP="004D3011">
            <w:r>
              <w:t xml:space="preserve">Reading </w:t>
            </w:r>
          </w:p>
          <w:p w:rsidR="0092191B" w:rsidRDefault="0092191B" w:rsidP="004D3011">
            <w:r>
              <w:t>Net surfing</w:t>
            </w:r>
          </w:p>
          <w:p w:rsidR="00C34E1B" w:rsidRDefault="00690FA6" w:rsidP="00690FA6">
            <w:r>
              <w:t>Socializing-Volunteer Work, Community work</w:t>
            </w:r>
          </w:p>
          <w:p w:rsidR="00C34E1B" w:rsidRDefault="00C34E1B" w:rsidP="00C34E1B"/>
          <w:p w:rsidR="00A314D6" w:rsidRDefault="00A314D6" w:rsidP="00A314D6">
            <w:pPr>
              <w:pStyle w:val="Heading3"/>
            </w:pPr>
            <w:r>
              <w:t>personal detail</w:t>
            </w:r>
          </w:p>
          <w:p w:rsidR="00A314D6" w:rsidRDefault="0092191B" w:rsidP="00A314D6">
            <w:r>
              <w:t>Date of birth: 17</w:t>
            </w:r>
            <w:r w:rsidR="00A314D6" w:rsidRPr="00A314D6">
              <w:rPr>
                <w:vertAlign w:val="superscript"/>
              </w:rPr>
              <w:t>th</w:t>
            </w:r>
            <w:r w:rsidR="00A314D6">
              <w:t xml:space="preserve"> </w:t>
            </w:r>
            <w:r>
              <w:t>February, 1992</w:t>
            </w:r>
            <w:r w:rsidR="00A314D6">
              <w:t>.</w:t>
            </w:r>
          </w:p>
          <w:p w:rsidR="004D3011" w:rsidRDefault="00A314D6" w:rsidP="00C34E1B">
            <w:r>
              <w:t>Nationality: Pakistan.</w:t>
            </w:r>
          </w:p>
          <w:p w:rsidR="00A314D6" w:rsidRDefault="00A314D6" w:rsidP="00C34E1B">
            <w:r>
              <w:t xml:space="preserve">Marital status: </w:t>
            </w:r>
            <w:r w:rsidR="0092191B">
              <w:t>Married</w:t>
            </w:r>
            <w:r>
              <w:t xml:space="preserve">. </w:t>
            </w:r>
          </w:p>
          <w:p w:rsidR="00A314D6" w:rsidRDefault="00A314D6" w:rsidP="00C34E1B">
            <w:r>
              <w:t>Languages: Urdu, English</w:t>
            </w:r>
            <w:r w:rsidR="0092191B">
              <w:t>, Punjabi</w:t>
            </w:r>
            <w:r>
              <w:t>.</w:t>
            </w:r>
          </w:p>
          <w:p w:rsidR="00A314D6" w:rsidRPr="00C34E1B" w:rsidRDefault="00A314D6" w:rsidP="00C34E1B"/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686436D1EDFF49DDA477B950AD2D005F"/>
              </w:placeholder>
              <w:temporary/>
              <w:showingPlcHdr/>
              <w15:appearance w15:val="hidden"/>
            </w:sdtPr>
            <w:sdtEndPr/>
            <w:sdtContent>
              <w:p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036450" w:rsidRPr="00036450" w:rsidRDefault="00810F49" w:rsidP="00B359E4">
            <w:pPr>
              <w:pStyle w:val="Heading4"/>
            </w:pPr>
            <w:r>
              <w:t>Al-Syed College for Commerce, Lahore.</w:t>
            </w:r>
          </w:p>
          <w:p w:rsidR="004D3011" w:rsidRDefault="0092191B" w:rsidP="0092191B">
            <w:pPr>
              <w:pStyle w:val="Date"/>
            </w:pPr>
            <w:r>
              <w:t>2011</w:t>
            </w:r>
          </w:p>
          <w:p w:rsidR="0092191B" w:rsidRPr="0092191B" w:rsidRDefault="0092191B" w:rsidP="0092191B">
            <w:r>
              <w:t xml:space="preserve">B.com </w:t>
            </w:r>
          </w:p>
          <w:p w:rsidR="00036450" w:rsidRDefault="00036450" w:rsidP="00036450"/>
          <w:p w:rsidR="00036450" w:rsidRPr="00B359E4" w:rsidRDefault="00403B96" w:rsidP="00B359E4">
            <w:pPr>
              <w:pStyle w:val="Heading4"/>
            </w:pPr>
            <w:r>
              <w:t>Higher Secondary Collage-Lahore Board.</w:t>
            </w:r>
          </w:p>
          <w:p w:rsidR="00036450" w:rsidRPr="00B359E4" w:rsidRDefault="0092191B" w:rsidP="00B359E4">
            <w:pPr>
              <w:pStyle w:val="Date"/>
            </w:pPr>
            <w:r>
              <w:t>2009</w:t>
            </w:r>
          </w:p>
          <w:p w:rsidR="00C34E1B" w:rsidRPr="00C34E1B" w:rsidRDefault="0092191B" w:rsidP="00036450">
            <w:pPr>
              <w:rPr>
                <w:b/>
              </w:rPr>
            </w:pPr>
            <w:r>
              <w:t>F.A</w:t>
            </w:r>
          </w:p>
          <w:sdt>
            <w:sdtPr>
              <w:id w:val="1001553383"/>
              <w:placeholder>
                <w:docPart w:val="AF3A052598ED424A9F5D15F2DE3BA29A"/>
              </w:placeholder>
              <w:temporary/>
              <w:showingPlcHdr/>
              <w15:appearance w15:val="hidden"/>
            </w:sdtPr>
            <w:sdtEndPr/>
            <w:sdtContent>
              <w:p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:rsidR="00036450" w:rsidRDefault="0092191B" w:rsidP="00B359E4">
            <w:pPr>
              <w:pStyle w:val="Heading4"/>
              <w:rPr>
                <w:bCs/>
              </w:rPr>
            </w:pPr>
            <w:r>
              <w:t>The Crescent model High School for Girls.</w:t>
            </w:r>
          </w:p>
          <w:p w:rsidR="00CC643A" w:rsidRDefault="00CC643A" w:rsidP="00CC643A">
            <w:r>
              <w:t>4 years teaching experience.</w:t>
            </w:r>
          </w:p>
          <w:p w:rsidR="00CC643A" w:rsidRPr="00CC643A" w:rsidRDefault="00CC643A" w:rsidP="00CC643A"/>
          <w:p w:rsidR="004D3011" w:rsidRPr="004D3011" w:rsidRDefault="005A4A0B" w:rsidP="00B359E4">
            <w:pPr>
              <w:pStyle w:val="Heading4"/>
              <w:rPr>
                <w:bCs/>
              </w:rPr>
            </w:pPr>
            <w:r>
              <w:rPr>
                <w:bCs/>
              </w:rPr>
              <w:t>The Merit\Inn School.</w:t>
            </w:r>
          </w:p>
          <w:p w:rsidR="004D3011" w:rsidRPr="004D3011" w:rsidRDefault="0092191B" w:rsidP="004D3011">
            <w:r>
              <w:t>2</w:t>
            </w:r>
            <w:r w:rsidR="00CC643A">
              <w:t xml:space="preserve"> </w:t>
            </w:r>
            <w:r w:rsidR="00CC643A">
              <w:t>years teaching experience.</w:t>
            </w:r>
            <w:bookmarkStart w:id="0" w:name="_GoBack"/>
            <w:bookmarkEnd w:id="0"/>
          </w:p>
          <w:p w:rsidR="004D3011" w:rsidRDefault="004D3011" w:rsidP="00036450"/>
          <w:p w:rsidR="00FE22B2" w:rsidRPr="00FE22B2" w:rsidRDefault="00FE22B2" w:rsidP="00FE22B2">
            <w:pPr>
              <w:pStyle w:val="Heading2"/>
              <w:rPr>
                <w:rFonts w:ascii="Times New Roman" w:eastAsia="Times New Roman" w:hAnsi="Times New Roman" w:cs="Times New Roman"/>
                <w:b w:val="0"/>
                <w:sz w:val="24"/>
              </w:rPr>
            </w:pPr>
            <w:r>
              <w:t>Objective</w:t>
            </w:r>
          </w:p>
          <w:p w:rsidR="00036450" w:rsidRPr="00FE22B2" w:rsidRDefault="00FE22B2" w:rsidP="00FE22B2">
            <w:pPr>
              <w:spacing w:before="240" w:line="276" w:lineRule="auto"/>
            </w:pPr>
            <w:r>
              <w:t>Interested in a challenging career that provide new ideas and aiming to build within organization offering a vibrant and stimulating environment, where I can apply my skills and develop along with organization to deliver it responsibility interested within value.</w:t>
            </w:r>
          </w:p>
        </w:tc>
      </w:tr>
    </w:tbl>
    <w:p w:rsidR="0043117B" w:rsidRPr="00690FA6" w:rsidRDefault="000F63E7" w:rsidP="000C45FF">
      <w:pPr>
        <w:tabs>
          <w:tab w:val="left" w:pos="990"/>
        </w:tabs>
        <w:rPr>
          <w:color w:val="000000"/>
          <w14:textFill>
            <w14:solidFill>
              <w14:srgbClr w14:val="000000">
                <w14:alpha w14:val="35000"/>
              </w14:srgbClr>
            </w14:solidFill>
          </w14:textFill>
        </w:rPr>
      </w:pPr>
    </w:p>
    <w:sectPr w:rsidR="0043117B" w:rsidRPr="00690FA6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63E7" w:rsidRDefault="000F63E7" w:rsidP="000C45FF">
      <w:r>
        <w:separator/>
      </w:r>
    </w:p>
  </w:endnote>
  <w:endnote w:type="continuationSeparator" w:id="0">
    <w:p w:rsidR="000F63E7" w:rsidRDefault="000F63E7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10102FF" w:usb1="EAC7FFFF" w:usb2="0001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63E7" w:rsidRDefault="000F63E7" w:rsidP="000C45FF">
      <w:r>
        <w:separator/>
      </w:r>
    </w:p>
  </w:footnote>
  <w:footnote w:type="continuationSeparator" w:id="0">
    <w:p w:rsidR="000F63E7" w:rsidRDefault="000F63E7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E7FB6"/>
    <w:multiLevelType w:val="hybridMultilevel"/>
    <w:tmpl w:val="61B25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44D91"/>
    <w:multiLevelType w:val="hybridMultilevel"/>
    <w:tmpl w:val="E2544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52E"/>
    <w:rsid w:val="00036450"/>
    <w:rsid w:val="0009281F"/>
    <w:rsid w:val="000928FD"/>
    <w:rsid w:val="00094499"/>
    <w:rsid w:val="000C45FF"/>
    <w:rsid w:val="000E3FD1"/>
    <w:rsid w:val="000F63E7"/>
    <w:rsid w:val="00112054"/>
    <w:rsid w:val="001525E1"/>
    <w:rsid w:val="00175731"/>
    <w:rsid w:val="00180329"/>
    <w:rsid w:val="0019001F"/>
    <w:rsid w:val="001A74A5"/>
    <w:rsid w:val="001B2ABD"/>
    <w:rsid w:val="001E0391"/>
    <w:rsid w:val="001E1759"/>
    <w:rsid w:val="001F1ECC"/>
    <w:rsid w:val="0021105C"/>
    <w:rsid w:val="002400EB"/>
    <w:rsid w:val="00256CF7"/>
    <w:rsid w:val="00281FD5"/>
    <w:rsid w:val="0030481B"/>
    <w:rsid w:val="00314D01"/>
    <w:rsid w:val="003156FC"/>
    <w:rsid w:val="003254B5"/>
    <w:rsid w:val="0037121F"/>
    <w:rsid w:val="003A6B7D"/>
    <w:rsid w:val="003B06CA"/>
    <w:rsid w:val="003C6393"/>
    <w:rsid w:val="00403B96"/>
    <w:rsid w:val="004071FC"/>
    <w:rsid w:val="00445947"/>
    <w:rsid w:val="004813B3"/>
    <w:rsid w:val="00481B49"/>
    <w:rsid w:val="00496591"/>
    <w:rsid w:val="004C63E4"/>
    <w:rsid w:val="004D3011"/>
    <w:rsid w:val="004E2342"/>
    <w:rsid w:val="005262AC"/>
    <w:rsid w:val="005A4A0B"/>
    <w:rsid w:val="005E39D5"/>
    <w:rsid w:val="005F445B"/>
    <w:rsid w:val="00600670"/>
    <w:rsid w:val="0062123A"/>
    <w:rsid w:val="006306B7"/>
    <w:rsid w:val="00646E75"/>
    <w:rsid w:val="006771D0"/>
    <w:rsid w:val="00690FA6"/>
    <w:rsid w:val="00715FCB"/>
    <w:rsid w:val="00743101"/>
    <w:rsid w:val="007775E1"/>
    <w:rsid w:val="007867A0"/>
    <w:rsid w:val="007927F5"/>
    <w:rsid w:val="00802CA0"/>
    <w:rsid w:val="00810F49"/>
    <w:rsid w:val="00854948"/>
    <w:rsid w:val="008A152E"/>
    <w:rsid w:val="0092191B"/>
    <w:rsid w:val="009260CD"/>
    <w:rsid w:val="00952C25"/>
    <w:rsid w:val="00983A4E"/>
    <w:rsid w:val="00A2118D"/>
    <w:rsid w:val="00A314D6"/>
    <w:rsid w:val="00AD76E2"/>
    <w:rsid w:val="00B20152"/>
    <w:rsid w:val="00B359E4"/>
    <w:rsid w:val="00B57D98"/>
    <w:rsid w:val="00B70850"/>
    <w:rsid w:val="00C066B6"/>
    <w:rsid w:val="00C34E1B"/>
    <w:rsid w:val="00C37BA1"/>
    <w:rsid w:val="00C4674C"/>
    <w:rsid w:val="00C506CF"/>
    <w:rsid w:val="00C72BED"/>
    <w:rsid w:val="00C9578B"/>
    <w:rsid w:val="00CB0055"/>
    <w:rsid w:val="00CC643A"/>
    <w:rsid w:val="00D2522B"/>
    <w:rsid w:val="00D422DE"/>
    <w:rsid w:val="00D5459D"/>
    <w:rsid w:val="00DA1F4D"/>
    <w:rsid w:val="00DD172A"/>
    <w:rsid w:val="00DD7FD6"/>
    <w:rsid w:val="00E25A26"/>
    <w:rsid w:val="00E36D9A"/>
    <w:rsid w:val="00E4381A"/>
    <w:rsid w:val="00E55D74"/>
    <w:rsid w:val="00E602C7"/>
    <w:rsid w:val="00EA63EC"/>
    <w:rsid w:val="00EB599F"/>
    <w:rsid w:val="00F572E7"/>
    <w:rsid w:val="00F60274"/>
    <w:rsid w:val="00F611C5"/>
    <w:rsid w:val="00F77FB9"/>
    <w:rsid w:val="00FB068F"/>
    <w:rsid w:val="00FE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20EA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C34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pen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B1B723D264F4D6E99189971D0466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33E25-38A1-4C83-957E-23660D89D9FC}"/>
      </w:docPartPr>
      <w:docPartBody>
        <w:p w:rsidR="00E65A0A" w:rsidRDefault="00113EC1">
          <w:pPr>
            <w:pStyle w:val="9B1B723D264F4D6E99189971D0466397"/>
          </w:pPr>
          <w:r w:rsidRPr="00CB0055">
            <w:t>Contact</w:t>
          </w:r>
        </w:p>
      </w:docPartBody>
    </w:docPart>
    <w:docPart>
      <w:docPartPr>
        <w:name w:val="EEAEE9DC0718487EA31770F6ED63FE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E6F2E-C423-4127-B3C9-A41A5E1D85CF}"/>
      </w:docPartPr>
      <w:docPartBody>
        <w:p w:rsidR="00E65A0A" w:rsidRDefault="00113EC1">
          <w:pPr>
            <w:pStyle w:val="EEAEE9DC0718487EA31770F6ED63FECF"/>
          </w:pPr>
          <w:r w:rsidRPr="004D3011">
            <w:t>PHONE:</w:t>
          </w:r>
        </w:p>
      </w:docPartBody>
    </w:docPart>
    <w:docPart>
      <w:docPartPr>
        <w:name w:val="F517AAA47A3E4043BC919C1240607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0B8EA-B614-41C2-B389-648E11E5AE75}"/>
      </w:docPartPr>
      <w:docPartBody>
        <w:p w:rsidR="00E65A0A" w:rsidRDefault="00113EC1">
          <w:pPr>
            <w:pStyle w:val="F517AAA47A3E4043BC919C12406072F3"/>
          </w:pPr>
          <w:r w:rsidRPr="004D3011">
            <w:t>EMAIL:</w:t>
          </w:r>
        </w:p>
      </w:docPartBody>
    </w:docPart>
    <w:docPart>
      <w:docPartPr>
        <w:name w:val="011CAE15005B437DBA513A082C9F4B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34D50-4E49-4353-812F-926D8C0636AA}"/>
      </w:docPartPr>
      <w:docPartBody>
        <w:p w:rsidR="00E65A0A" w:rsidRDefault="00113EC1">
          <w:pPr>
            <w:pStyle w:val="011CAE15005B437DBA513A082C9F4BC4"/>
          </w:pPr>
          <w:r w:rsidRPr="00CB0055">
            <w:t>Hobbies</w:t>
          </w:r>
        </w:p>
      </w:docPartBody>
    </w:docPart>
    <w:docPart>
      <w:docPartPr>
        <w:name w:val="686436D1EDFF49DDA477B950AD2D00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DA09F4-7505-4EFB-926E-07FAD8C4D2C7}"/>
      </w:docPartPr>
      <w:docPartBody>
        <w:p w:rsidR="00E65A0A" w:rsidRDefault="00113EC1">
          <w:pPr>
            <w:pStyle w:val="686436D1EDFF49DDA477B950AD2D005F"/>
          </w:pPr>
          <w:r w:rsidRPr="00036450">
            <w:t>EDUCATION</w:t>
          </w:r>
        </w:p>
      </w:docPartBody>
    </w:docPart>
    <w:docPart>
      <w:docPartPr>
        <w:name w:val="AF3A052598ED424A9F5D15F2DE3BA2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0D547-14D0-4FEB-A97D-933895193F2A}"/>
      </w:docPartPr>
      <w:docPartBody>
        <w:p w:rsidR="00E65A0A" w:rsidRDefault="00113EC1">
          <w:pPr>
            <w:pStyle w:val="AF3A052598ED424A9F5D15F2DE3BA29A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10102FF" w:usb1="EAC7FFFF" w:usb2="00010012" w:usb3="00000000" w:csb0="0002009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C96"/>
    <w:rsid w:val="001133D6"/>
    <w:rsid w:val="00113EC1"/>
    <w:rsid w:val="001D2892"/>
    <w:rsid w:val="002C2C96"/>
    <w:rsid w:val="00604E05"/>
    <w:rsid w:val="009C74C3"/>
    <w:rsid w:val="009E783B"/>
    <w:rsid w:val="00E6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0FE7DF4A3C44ABB729ADD77B799CFC">
    <w:name w:val="330FE7DF4A3C44ABB729ADD77B799CFC"/>
  </w:style>
  <w:style w:type="paragraph" w:customStyle="1" w:styleId="38C7D7390B754EEA8AAEE8853EC48AA5">
    <w:name w:val="38C7D7390B754EEA8AAEE8853EC48AA5"/>
  </w:style>
  <w:style w:type="paragraph" w:customStyle="1" w:styleId="D5E969E8CA2943A6B0B31266E33A76E9">
    <w:name w:val="D5E969E8CA2943A6B0B31266E33A76E9"/>
  </w:style>
  <w:style w:type="paragraph" w:customStyle="1" w:styleId="B22FD534552448D4BDC6F8580AF493FA">
    <w:name w:val="B22FD534552448D4BDC6F8580AF493FA"/>
  </w:style>
  <w:style w:type="paragraph" w:customStyle="1" w:styleId="9B1B723D264F4D6E99189971D0466397">
    <w:name w:val="9B1B723D264F4D6E99189971D0466397"/>
  </w:style>
  <w:style w:type="paragraph" w:customStyle="1" w:styleId="EEAEE9DC0718487EA31770F6ED63FECF">
    <w:name w:val="EEAEE9DC0718487EA31770F6ED63FECF"/>
  </w:style>
  <w:style w:type="paragraph" w:customStyle="1" w:styleId="0CE0CD32543A4AE3960D558369F89A20">
    <w:name w:val="0CE0CD32543A4AE3960D558369F89A20"/>
  </w:style>
  <w:style w:type="paragraph" w:customStyle="1" w:styleId="F9BE062AFFD34C01A77453938A797AA2">
    <w:name w:val="F9BE062AFFD34C01A77453938A797AA2"/>
  </w:style>
  <w:style w:type="paragraph" w:customStyle="1" w:styleId="02B7C70F3E32417BB3C1A2572A18844D">
    <w:name w:val="02B7C70F3E32417BB3C1A2572A18844D"/>
  </w:style>
  <w:style w:type="paragraph" w:customStyle="1" w:styleId="F517AAA47A3E4043BC919C12406072F3">
    <w:name w:val="F517AAA47A3E4043BC919C12406072F3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50A807E00AAB47EE91220ECFCFEDA996">
    <w:name w:val="50A807E00AAB47EE91220ECFCFEDA996"/>
  </w:style>
  <w:style w:type="paragraph" w:customStyle="1" w:styleId="011CAE15005B437DBA513A082C9F4BC4">
    <w:name w:val="011CAE15005B437DBA513A082C9F4BC4"/>
  </w:style>
  <w:style w:type="paragraph" w:customStyle="1" w:styleId="1948EE31691D45ECB363F3C3AEB79C78">
    <w:name w:val="1948EE31691D45ECB363F3C3AEB79C78"/>
  </w:style>
  <w:style w:type="paragraph" w:customStyle="1" w:styleId="802CF03FA4454352BE8D33C95B369741">
    <w:name w:val="802CF03FA4454352BE8D33C95B369741"/>
  </w:style>
  <w:style w:type="paragraph" w:customStyle="1" w:styleId="B6914A0D905947108981329F8EC90F36">
    <w:name w:val="B6914A0D905947108981329F8EC90F36"/>
  </w:style>
  <w:style w:type="paragraph" w:customStyle="1" w:styleId="83BA38595185481A93F74D610D0C986B">
    <w:name w:val="83BA38595185481A93F74D610D0C986B"/>
  </w:style>
  <w:style w:type="paragraph" w:customStyle="1" w:styleId="686436D1EDFF49DDA477B950AD2D005F">
    <w:name w:val="686436D1EDFF49DDA477B950AD2D005F"/>
  </w:style>
  <w:style w:type="paragraph" w:customStyle="1" w:styleId="4A38F2B44C274D90A91C16520DA79E2F">
    <w:name w:val="4A38F2B44C274D90A91C16520DA79E2F"/>
  </w:style>
  <w:style w:type="paragraph" w:customStyle="1" w:styleId="972D4C4F9D01465EBE628A66580D6B6F">
    <w:name w:val="972D4C4F9D01465EBE628A66580D6B6F"/>
  </w:style>
  <w:style w:type="paragraph" w:customStyle="1" w:styleId="25D21F5477D64AEB9208D06E376F0618">
    <w:name w:val="25D21F5477D64AEB9208D06E376F0618"/>
  </w:style>
  <w:style w:type="paragraph" w:customStyle="1" w:styleId="E569E1F4FB1349858974D751F52DCB85">
    <w:name w:val="E569E1F4FB1349858974D751F52DCB85"/>
  </w:style>
  <w:style w:type="paragraph" w:customStyle="1" w:styleId="4DF30BF2BEF54B01AD6EDF02B9DF5624">
    <w:name w:val="4DF30BF2BEF54B01AD6EDF02B9DF5624"/>
  </w:style>
  <w:style w:type="paragraph" w:customStyle="1" w:styleId="DA91E4DD292543EEB41802654DB6AE8B">
    <w:name w:val="DA91E4DD292543EEB41802654DB6AE8B"/>
  </w:style>
  <w:style w:type="paragraph" w:customStyle="1" w:styleId="0DA620A720B043B2BCB0F18609060291">
    <w:name w:val="0DA620A720B043B2BCB0F18609060291"/>
  </w:style>
  <w:style w:type="paragraph" w:customStyle="1" w:styleId="AF3A052598ED424A9F5D15F2DE3BA29A">
    <w:name w:val="AF3A052598ED424A9F5D15F2DE3BA29A"/>
  </w:style>
  <w:style w:type="paragraph" w:customStyle="1" w:styleId="088117002C3A468D82B7EE6BFB89AFFE">
    <w:name w:val="088117002C3A468D82B7EE6BFB89AFFE"/>
  </w:style>
  <w:style w:type="paragraph" w:customStyle="1" w:styleId="EA1E07C36BE24915882B6E02D5C54EDD">
    <w:name w:val="EA1E07C36BE24915882B6E02D5C54EDD"/>
  </w:style>
  <w:style w:type="paragraph" w:customStyle="1" w:styleId="E38AD7763A3645A89F26DBCCBE0E417D">
    <w:name w:val="E38AD7763A3645A89F26DBCCBE0E417D"/>
  </w:style>
  <w:style w:type="paragraph" w:customStyle="1" w:styleId="671E5D89BAD44BFCA4F12EA6ECD2D680">
    <w:name w:val="671E5D89BAD44BFCA4F12EA6ECD2D680"/>
  </w:style>
  <w:style w:type="paragraph" w:customStyle="1" w:styleId="58CFD3CC31274D14BD329F79CB8105E2">
    <w:name w:val="58CFD3CC31274D14BD329F79CB8105E2"/>
  </w:style>
  <w:style w:type="paragraph" w:customStyle="1" w:styleId="33C508D62656432ABD2819B0AC3A1B2F">
    <w:name w:val="33C508D62656432ABD2819B0AC3A1B2F"/>
  </w:style>
  <w:style w:type="paragraph" w:customStyle="1" w:styleId="1EDC917C4C0E4C5ABF194367E2243196">
    <w:name w:val="1EDC917C4C0E4C5ABF194367E2243196"/>
  </w:style>
  <w:style w:type="paragraph" w:customStyle="1" w:styleId="EFE402E22F154C959864D5FCC064E62C">
    <w:name w:val="EFE402E22F154C959864D5FCC064E62C"/>
  </w:style>
  <w:style w:type="paragraph" w:customStyle="1" w:styleId="CC006D5216CC44CF95C241DB7886F107">
    <w:name w:val="CC006D5216CC44CF95C241DB7886F107"/>
  </w:style>
  <w:style w:type="paragraph" w:customStyle="1" w:styleId="9C811709629444A5B243C7E3C185FCF5">
    <w:name w:val="9C811709629444A5B243C7E3C185FCF5"/>
  </w:style>
  <w:style w:type="paragraph" w:customStyle="1" w:styleId="9527AA97200B4AE1A78434BDE0E77DA5">
    <w:name w:val="9527AA97200B4AE1A78434BDE0E77DA5"/>
  </w:style>
  <w:style w:type="paragraph" w:customStyle="1" w:styleId="DBC91EDBA919427C9D5A85D06F153B99">
    <w:name w:val="DBC91EDBA919427C9D5A85D06F153B99"/>
  </w:style>
  <w:style w:type="paragraph" w:customStyle="1" w:styleId="69C5F9E1B6C1479E96A49F8AA32EB57B">
    <w:name w:val="69C5F9E1B6C1479E96A49F8AA32EB57B"/>
  </w:style>
  <w:style w:type="paragraph" w:customStyle="1" w:styleId="0F5C7644387C453A889E52D51205E990">
    <w:name w:val="0F5C7644387C453A889E52D51205E990"/>
  </w:style>
  <w:style w:type="paragraph" w:customStyle="1" w:styleId="775F4AD7FDBF4250829F1A03F9836C5A">
    <w:name w:val="775F4AD7FDBF4250829F1A03F9836C5A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5673907A35E74CE28C50E4E7F868D2CC">
    <w:name w:val="5673907A35E74CE28C50E4E7F868D2CC"/>
  </w:style>
  <w:style w:type="paragraph" w:customStyle="1" w:styleId="12E580862287424BAFF66E2FB1484039">
    <w:name w:val="12E580862287424BAFF66E2FB1484039"/>
    <w:rsid w:val="002C2C96"/>
  </w:style>
  <w:style w:type="paragraph" w:customStyle="1" w:styleId="E3B1276AB71F4B0DBDEBD3710F811550">
    <w:name w:val="E3B1276AB71F4B0DBDEBD3710F811550"/>
    <w:rsid w:val="002C2C96"/>
  </w:style>
  <w:style w:type="paragraph" w:customStyle="1" w:styleId="2CD663B659D4496ABD0CABDDF3762852">
    <w:name w:val="2CD663B659D4496ABD0CABDDF3762852"/>
    <w:rsid w:val="002C2C96"/>
  </w:style>
  <w:style w:type="paragraph" w:customStyle="1" w:styleId="4B8FC1E00BAC412A81F5F17246A6B11A">
    <w:name w:val="4B8FC1E00BAC412A81F5F17246A6B11A"/>
    <w:rsid w:val="002C2C96"/>
  </w:style>
  <w:style w:type="paragraph" w:customStyle="1" w:styleId="0865F10A611840B2802FBD542E31403F">
    <w:name w:val="0865F10A611840B2802FBD542E31403F"/>
    <w:rsid w:val="002C2C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2019-04-09T05:30:00Z</dcterms:created>
  <dcterms:modified xsi:type="dcterms:W3CDTF">2019-12-15T16:24:00Z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