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570"/>
      </w:tblGrid>
      <w:tr w:rsidR="00D92B95" w:rsidTr="009477E4">
        <w:tc>
          <w:tcPr>
            <w:tcW w:w="2790" w:type="dxa"/>
            <w:vAlign w:val="bottom"/>
          </w:tcPr>
          <w:p w:rsidR="00C84833" w:rsidRPr="009269FA" w:rsidRDefault="00FE72C7" w:rsidP="009269FA">
            <w:pPr>
              <w:pStyle w:val="Title"/>
              <w:spacing w:after="240"/>
              <w:rPr>
                <w:sz w:val="72"/>
                <w:szCs w:val="72"/>
              </w:rPr>
            </w:pPr>
            <w:sdt>
              <w:sdtPr>
                <w:rPr>
                  <w:b w:val="0"/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692636F8C3454286B14CFBBAED0E21F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proofErr w:type="spellStart"/>
                <w:r w:rsidR="00CE1147">
                  <w:rPr>
                    <w:b w:val="0"/>
                    <w:sz w:val="72"/>
                    <w:szCs w:val="72"/>
                  </w:rPr>
                  <w:t>Rushna</w:t>
                </w:r>
                <w:proofErr w:type="spellEnd"/>
              </w:sdtContent>
            </w:sdt>
            <w:r w:rsidR="00D92B95" w:rsidRPr="009269FA">
              <w:rPr>
                <w:b w:val="0"/>
                <w:sz w:val="72"/>
                <w:szCs w:val="72"/>
              </w:rPr>
              <w:br/>
            </w:r>
            <w:sdt>
              <w:sdtPr>
                <w:rPr>
                  <w:b w:val="0"/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7EE499E47E2F4A0596B373EC264F31D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proofErr w:type="spellStart"/>
                <w:r w:rsidR="00CE1147">
                  <w:rPr>
                    <w:b w:val="0"/>
                    <w:sz w:val="72"/>
                    <w:szCs w:val="72"/>
                  </w:rPr>
                  <w:t>Shahbaz</w:t>
                </w:r>
                <w:proofErr w:type="spellEnd"/>
              </w:sdtContent>
            </w:sdt>
          </w:p>
        </w:tc>
        <w:tc>
          <w:tcPr>
            <w:tcW w:w="657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1"/>
              <w:gridCol w:w="639"/>
            </w:tblGrid>
            <w:tr w:rsidR="00932D92" w:rsidRPr="009D0878" w:rsidTr="005B6472">
              <w:tc>
                <w:tcPr>
                  <w:tcW w:w="5931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FE72C7" w:rsidP="009477E4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28C137807247491DA45FE63B59C4736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roofErr w:type="spellStart"/>
                      <w:r w:rsidR="00CE1147">
                        <w:t>Vill</w:t>
                      </w:r>
                      <w:proofErr w:type="spellEnd"/>
                      <w:r w:rsidR="00CE1147">
                        <w:t xml:space="preserve">. &amp; P.O. </w:t>
                      </w:r>
                      <w:proofErr w:type="spellStart"/>
                      <w:r w:rsidR="00CE1147">
                        <w:t>Tha</w:t>
                      </w:r>
                      <w:r w:rsidR="005B6472">
                        <w:t>t</w:t>
                      </w:r>
                      <w:r w:rsidR="00CE1147">
                        <w:t>ta</w:t>
                      </w:r>
                      <w:proofErr w:type="spellEnd"/>
                      <w:r w:rsidR="00CE1147">
                        <w:t xml:space="preserve"> Musa</w:t>
                      </w:r>
                      <w:r w:rsidR="00C77F58">
                        <w:t>,</w:t>
                      </w:r>
                      <w:r w:rsidR="005B6472">
                        <w:t xml:space="preserve"> </w:t>
                      </w:r>
                      <w:proofErr w:type="spellStart"/>
                      <w:r w:rsidR="00CE1147">
                        <w:t>Tehsile</w:t>
                      </w:r>
                      <w:proofErr w:type="spellEnd"/>
                      <w:r w:rsidR="00CE1147">
                        <w:t xml:space="preserve"> &amp;</w:t>
                      </w:r>
                      <w:r w:rsidR="00C77F58">
                        <w:t xml:space="preserve"> District </w:t>
                      </w:r>
                      <w:proofErr w:type="spellStart"/>
                      <w:r w:rsidR="00C77F58">
                        <w:t>Gujrat</w:t>
                      </w:r>
                      <w:proofErr w:type="spellEnd"/>
                    </w:sdtContent>
                  </w:sdt>
                </w:p>
              </w:tc>
              <w:tc>
                <w:tcPr>
                  <w:tcW w:w="639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C77F58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DE35FA3" wp14:editId="56D8D1B2">
                            <wp:extent cx="118745" cy="118745"/>
                            <wp:effectExtent l="1905" t="0" r="3175" b="5080"/>
                            <wp:docPr id="3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shape w14:anchorId="1C2A851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B6472">
              <w:sdt>
                <w:sdtPr>
                  <w:alias w:val="Enter phone:"/>
                  <w:tag w:val="Enter phone:"/>
                  <w:id w:val="-1849400302"/>
                  <w:placeholder>
                    <w:docPart w:val="024B7AE7F334447382AF294EB60F412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593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CE1147" w:rsidP="00322C66">
                      <w:pPr>
                        <w:pStyle w:val="ContactInfo"/>
                      </w:pPr>
                      <w:r>
                        <w:t>+92-3107361326</w:t>
                      </w:r>
                    </w:p>
                  </w:tc>
                </w:sdtContent>
              </w:sdt>
              <w:tc>
                <w:tcPr>
                  <w:tcW w:w="639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C77F58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F17F91" wp14:editId="09B7B8B8">
                            <wp:extent cx="109855" cy="109855"/>
                            <wp:effectExtent l="6350" t="5715" r="7620" b="8255"/>
                            <wp:docPr id="2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shape w14:anchorId="053F310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GsnWcLrDQAALEEAAA4AAAAAAAAAAAAAAAAALgIAAGRycy9lMm9Eb2MueG1sUEsBAi0AFAAG&#10;AAgAAAAhAENPp+DYAAAAAwEAAA8AAAAAAAAAAAAAAAAARRAAAGRycy9kb3ducmV2LnhtbFBLBQYA&#10;AAAABAAEAPMAAABKEQ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B6472">
              <w:sdt>
                <w:sdtPr>
                  <w:alias w:val="Enter email:"/>
                  <w:tag w:val="Enter email:"/>
                  <w:id w:val="-675184368"/>
                  <w:placeholder>
                    <w:docPart w:val="D6D74962EA0B411F8E14ACF1CB7AC80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5931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5B6472" w:rsidP="005B6472">
                      <w:pPr>
                        <w:pStyle w:val="ContactInfo"/>
                      </w:pPr>
                      <w:r>
                        <w:t>Mohidwarraich6</w:t>
                      </w:r>
                      <w:r w:rsidR="00C77F58">
                        <w:t>@gmail</w:t>
                      </w:r>
                      <w:r w:rsidR="009269FA">
                        <w:t>.com</w:t>
                      </w:r>
                    </w:p>
                  </w:tc>
                </w:sdtContent>
              </w:sdt>
              <w:tc>
                <w:tcPr>
                  <w:tcW w:w="639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C77F58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36128E" wp14:editId="7D72B5C3">
                            <wp:extent cx="137160" cy="91440"/>
                            <wp:effectExtent l="1905" t="1270" r="3810" b="2540"/>
                            <wp:docPr id="1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shape w14:anchorId="7FFD0BB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" path="m108,21r,l60,58,12,21v-1,-1,-1,-2,,-3c13,16,14,16,16,17l60,51,104,17v1,-1,3,-1,4,1c109,19,109,20,108,21xm114,r,l6,c3,,,3,,6l,74v,3,3,6,6,6l114,80v3,,6,-3,6,-6l120,6c120,3,117,,114,xe" fillcolor="#007fab [3204]" stroked="f" strokeweight="0">
      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5B6472">
              <w:tc>
                <w:tcPr>
                  <w:tcW w:w="5931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932D92" w:rsidP="00060FBF">
                  <w:pPr>
                    <w:pStyle w:val="ContactInfo"/>
                  </w:pPr>
                </w:p>
              </w:tc>
              <w:tc>
                <w:tcPr>
                  <w:tcW w:w="639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:rsidR="00D92B95" w:rsidRDefault="00D92B95" w:rsidP="004063F0">
            <w:pPr>
              <w:pStyle w:val="Header"/>
            </w:pPr>
          </w:p>
        </w:tc>
      </w:tr>
    </w:tbl>
    <w:p w:rsidR="00BC7CAE" w:rsidRPr="0016265D" w:rsidRDefault="00662E50" w:rsidP="005A5B11">
      <w:pPr>
        <w:spacing w:after="0"/>
        <w:jc w:val="both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 xml:space="preserve">Career </w:t>
      </w:r>
      <w:r w:rsidR="00BC7CAE" w:rsidRPr="0016265D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Objective:</w:t>
      </w:r>
    </w:p>
    <w:p w:rsidR="00662E50" w:rsidRDefault="00F833D9" w:rsidP="009F153B">
      <w:pPr>
        <w:pStyle w:val="ListBullet"/>
        <w:jc w:val="both"/>
      </w:pPr>
      <w:r>
        <w:t xml:space="preserve">To secure a responsible position </w:t>
      </w:r>
      <w:r w:rsidRPr="00662E50">
        <w:t>to</w:t>
      </w:r>
      <w:r w:rsidR="00662E50" w:rsidRPr="00662E50">
        <w:t xml:space="preserve"> fully utilize my training and skills, while making a significant contributi</w:t>
      </w:r>
      <w:r>
        <w:t>on to the success of the organization.</w:t>
      </w:r>
    </w:p>
    <w:p w:rsidR="00FC6F96" w:rsidRDefault="00BC7CAE" w:rsidP="009F153B">
      <w:pPr>
        <w:pStyle w:val="ListBullet"/>
        <w:jc w:val="both"/>
      </w:pPr>
      <w:r>
        <w:t>To apply my professional knowledge efficiently and prove myself as an important and significant team member</w:t>
      </w:r>
      <w:r w:rsidR="004063F0">
        <w:t xml:space="preserve"> </w:t>
      </w:r>
      <w:r w:rsidR="00206F2C">
        <w:t>and contribute to professional success and personal growth.</w:t>
      </w:r>
    </w:p>
    <w:p w:rsidR="00915F73" w:rsidRDefault="00915F73" w:rsidP="00915F73">
      <w:pPr>
        <w:pStyle w:val="ListBullet"/>
        <w:numPr>
          <w:ilvl w:val="0"/>
          <w:numId w:val="0"/>
        </w:numPr>
        <w:ind w:left="360" w:hanging="360"/>
      </w:pPr>
    </w:p>
    <w:p w:rsidR="004D60AB" w:rsidRPr="0016265D" w:rsidRDefault="004D60AB" w:rsidP="005A5B11">
      <w:pPr>
        <w:spacing w:after="0"/>
        <w:jc w:val="both"/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</w:pPr>
      <w:r w:rsidRPr="0016265D">
        <w:rPr>
          <w:rFonts w:asciiTheme="majorHAnsi" w:eastAsiaTheme="majorEastAsia" w:hAnsiTheme="majorHAnsi" w:cstheme="majorBidi"/>
          <w:b/>
          <w:color w:val="262626" w:themeColor="text1" w:themeTint="D9"/>
          <w:sz w:val="32"/>
          <w:szCs w:val="32"/>
        </w:rPr>
        <w:t>Critical Success Factors:</w:t>
      </w:r>
    </w:p>
    <w:p w:rsidR="008A6D1A" w:rsidRDefault="00206F2C" w:rsidP="009F153B">
      <w:pPr>
        <w:pStyle w:val="ListBullet"/>
        <w:jc w:val="both"/>
      </w:pPr>
      <w:r>
        <w:t>Hard</w:t>
      </w:r>
      <w:r w:rsidR="005B6472">
        <w:t>-</w:t>
      </w:r>
      <w:r>
        <w:t>working</w:t>
      </w:r>
      <w:r w:rsidR="00E41C48">
        <w:t xml:space="preserve"> and have </w:t>
      </w:r>
      <w:r w:rsidR="005B6472">
        <w:t xml:space="preserve">a </w:t>
      </w:r>
      <w:r w:rsidR="00E41C48">
        <w:t>positive mental attitude.</w:t>
      </w:r>
    </w:p>
    <w:p w:rsidR="00E41C48" w:rsidRDefault="00E41C48" w:rsidP="009F153B">
      <w:pPr>
        <w:pStyle w:val="ListBullet"/>
        <w:jc w:val="both"/>
      </w:pPr>
      <w:r>
        <w:t>Impact oriented and highly motivated.</w:t>
      </w:r>
    </w:p>
    <w:p w:rsidR="00E41C48" w:rsidRDefault="00E41C48" w:rsidP="009F153B">
      <w:pPr>
        <w:pStyle w:val="ListBullet"/>
        <w:jc w:val="both"/>
      </w:pPr>
      <w:r>
        <w:t>Ability to work independently and in a team.</w:t>
      </w:r>
    </w:p>
    <w:p w:rsidR="008A6D1A" w:rsidRDefault="00E41C48" w:rsidP="009F153B">
      <w:pPr>
        <w:pStyle w:val="ListBullet"/>
        <w:jc w:val="both"/>
      </w:pPr>
      <w:r>
        <w:t>Good communication skills.</w:t>
      </w:r>
    </w:p>
    <w:p w:rsidR="008A6D1A" w:rsidRDefault="008A6D1A" w:rsidP="009F153B">
      <w:pPr>
        <w:pStyle w:val="ListBullet"/>
        <w:jc w:val="both"/>
      </w:pPr>
      <w:r>
        <w:t>Ability to work under pressure</w:t>
      </w:r>
      <w:r w:rsidR="00E41C48">
        <w:t>.</w:t>
      </w:r>
    </w:p>
    <w:p w:rsidR="00E41C48" w:rsidRPr="000E1D0F" w:rsidRDefault="004C0892" w:rsidP="009F153B">
      <w:pPr>
        <w:pStyle w:val="ListBullet"/>
        <w:jc w:val="both"/>
      </w:pPr>
      <w:r>
        <w:t>Self-disciplined</w:t>
      </w:r>
      <w:r w:rsidR="00E41C48">
        <w:t xml:space="preserve"> and time management.</w:t>
      </w:r>
    </w:p>
    <w:tbl>
      <w:tblPr>
        <w:tblStyle w:val="TableGrid"/>
        <w:tblW w:w="52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380"/>
      </w:tblGrid>
      <w:tr w:rsidR="005B1D68" w:rsidTr="00CB60B5">
        <w:tc>
          <w:tcPr>
            <w:tcW w:w="9360" w:type="dxa"/>
          </w:tcPr>
          <w:p w:rsidR="004C2223" w:rsidRPr="0016265D" w:rsidRDefault="00AE2B29" w:rsidP="009F153B">
            <w:pPr>
              <w:pStyle w:val="Heading1"/>
              <w:jc w:val="both"/>
              <w:outlineLvl w:val="0"/>
              <w:rPr>
                <w:sz w:val="32"/>
              </w:rPr>
            </w:pPr>
            <w:r>
              <w:rPr>
                <w:sz w:val="32"/>
              </w:rPr>
              <w:t>Qualification</w:t>
            </w:r>
            <w:r w:rsidR="006A0D38">
              <w:rPr>
                <w:sz w:val="32"/>
              </w:rPr>
              <w:t xml:space="preserve"> </w:t>
            </w:r>
            <w:r w:rsidR="005E58A2">
              <w:rPr>
                <w:sz w:val="32"/>
              </w:rPr>
              <w:t>H</w:t>
            </w:r>
            <w:r w:rsidR="007C3352">
              <w:rPr>
                <w:sz w:val="32"/>
              </w:rPr>
              <w:t>ighlights</w:t>
            </w:r>
            <w:r w:rsidR="009F153B">
              <w:rPr>
                <w:sz w:val="32"/>
              </w:rPr>
              <w:t xml:space="preserve"> </w:t>
            </w:r>
            <w:r w:rsidR="006A0D38">
              <w:rPr>
                <w:sz w:val="32"/>
              </w:rPr>
              <w:t>and Skills</w:t>
            </w:r>
          </w:p>
          <w:tbl>
            <w:tblPr>
              <w:tblStyle w:val="TableGrid"/>
              <w:tblW w:w="5203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  <w:gridCol w:w="380"/>
            </w:tblGrid>
            <w:tr w:rsidR="004C2223" w:rsidTr="004063F0">
              <w:tc>
                <w:tcPr>
                  <w:tcW w:w="9360" w:type="dxa"/>
                </w:tcPr>
                <w:tbl>
                  <w:tblPr>
                    <w:tblStyle w:val="TableGrid"/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80"/>
                    <w:gridCol w:w="4680"/>
                  </w:tblGrid>
                  <w:tr w:rsidR="00DB7C98" w:rsidTr="004063F0">
                    <w:tc>
                      <w:tcPr>
                        <w:tcW w:w="4680" w:type="dxa"/>
                      </w:tcPr>
                      <w:p w:rsidR="006A0D38" w:rsidRDefault="004C0892" w:rsidP="009F153B">
                        <w:pPr>
                          <w:pStyle w:val="ListBullet"/>
                          <w:numPr>
                            <w:ilvl w:val="0"/>
                            <w:numId w:val="4"/>
                          </w:numPr>
                          <w:jc w:val="both"/>
                        </w:pPr>
                        <w:r>
                          <w:t>GIS Knowledge</w:t>
                        </w:r>
                      </w:p>
                      <w:p w:rsidR="006A0D38" w:rsidRDefault="006A0D38" w:rsidP="009F153B">
                        <w:pPr>
                          <w:pStyle w:val="ListBullet"/>
                          <w:numPr>
                            <w:ilvl w:val="0"/>
                            <w:numId w:val="4"/>
                          </w:numPr>
                          <w:jc w:val="both"/>
                        </w:pPr>
                        <w:r>
                          <w:t xml:space="preserve">SPSS </w:t>
                        </w:r>
                      </w:p>
                      <w:p w:rsidR="004C0892" w:rsidRDefault="004C0892" w:rsidP="009F153B">
                        <w:pPr>
                          <w:pStyle w:val="ListBullet"/>
                          <w:jc w:val="both"/>
                        </w:pPr>
                        <w:r>
                          <w:t>ERDAS Imagine</w:t>
                        </w:r>
                      </w:p>
                      <w:p w:rsidR="004C0892" w:rsidRPr="004937AE" w:rsidRDefault="004C0892" w:rsidP="009F153B">
                        <w:pPr>
                          <w:pStyle w:val="ListBullet"/>
                          <w:jc w:val="both"/>
                        </w:pPr>
                        <w:r>
                          <w:t>Data Analysis</w:t>
                        </w:r>
                      </w:p>
                    </w:tc>
                    <w:tc>
                      <w:tcPr>
                        <w:tcW w:w="4680" w:type="dxa"/>
                        <w:tcMar>
                          <w:left w:w="360" w:type="dxa"/>
                          <w:right w:w="0" w:type="dxa"/>
                        </w:tcMar>
                      </w:tcPr>
                      <w:p w:rsidR="004C0892" w:rsidRDefault="004C0892" w:rsidP="009F153B">
                        <w:pPr>
                          <w:pStyle w:val="ListBullet"/>
                          <w:jc w:val="both"/>
                        </w:pPr>
                        <w:r>
                          <w:t>MS Office</w:t>
                        </w:r>
                      </w:p>
                      <w:p w:rsidR="006A0D38" w:rsidRPr="004937AE" w:rsidRDefault="004C0892" w:rsidP="009F153B">
                        <w:pPr>
                          <w:pStyle w:val="ListBullet"/>
                          <w:jc w:val="both"/>
                        </w:pPr>
                        <w:r>
                          <w:t>Photo and Video Editing</w:t>
                        </w:r>
                      </w:p>
                    </w:tc>
                  </w:tr>
                </w:tbl>
                <w:p w:rsidR="004C2223" w:rsidRPr="004937AE" w:rsidRDefault="004C2223" w:rsidP="009F153B">
                  <w:pPr>
                    <w:pStyle w:val="ListBullet"/>
                    <w:numPr>
                      <w:ilvl w:val="0"/>
                      <w:numId w:val="0"/>
                    </w:numPr>
                    <w:jc w:val="both"/>
                  </w:pPr>
                </w:p>
              </w:tc>
              <w:tc>
                <w:tcPr>
                  <w:tcW w:w="380" w:type="dxa"/>
                  <w:tcMar>
                    <w:left w:w="360" w:type="dxa"/>
                    <w:right w:w="0" w:type="dxa"/>
                  </w:tcMar>
                </w:tcPr>
                <w:p w:rsidR="004C2223" w:rsidRPr="004937AE" w:rsidRDefault="004C2223" w:rsidP="009F153B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jc w:val="both"/>
                  </w:pPr>
                </w:p>
              </w:tc>
            </w:tr>
          </w:tbl>
          <w:p w:rsidR="004C2223" w:rsidRPr="004937AE" w:rsidRDefault="004C2223" w:rsidP="009F153B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</w:pPr>
          </w:p>
        </w:tc>
        <w:tc>
          <w:tcPr>
            <w:tcW w:w="380" w:type="dxa"/>
            <w:tcMar>
              <w:left w:w="360" w:type="dxa"/>
              <w:right w:w="0" w:type="dxa"/>
            </w:tcMar>
          </w:tcPr>
          <w:p w:rsidR="00752315" w:rsidRPr="004937AE" w:rsidRDefault="00752315" w:rsidP="009F153B">
            <w:pPr>
              <w:pStyle w:val="ListBullet"/>
              <w:numPr>
                <w:ilvl w:val="0"/>
                <w:numId w:val="0"/>
              </w:numPr>
              <w:ind w:left="360"/>
              <w:jc w:val="both"/>
            </w:pPr>
          </w:p>
        </w:tc>
      </w:tr>
    </w:tbl>
    <w:p w:rsidR="0070237E" w:rsidRDefault="00FE72C7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79172D8F24164CCCAEBD41F3B0E3AE9C"/>
          </w:placeholder>
          <w:temporary/>
          <w:showingPlcHdr/>
        </w:sdtPr>
        <w:sdtEndPr/>
        <w:sdtContent>
          <w:r w:rsidR="0070237E" w:rsidRPr="002702EB">
            <w:rPr>
              <w:sz w:val="32"/>
            </w:rPr>
            <w:t>Education</w:t>
          </w:r>
        </w:sdtContent>
      </w:sdt>
    </w:p>
    <w:p w:rsidR="004C0892" w:rsidRDefault="004C0892" w:rsidP="0070237E">
      <w:pPr>
        <w:pStyle w:val="Heading3"/>
      </w:pPr>
      <w:r>
        <w:t>august 2018</w:t>
      </w:r>
    </w:p>
    <w:p w:rsidR="004C0892" w:rsidRPr="009F153B" w:rsidRDefault="009F153B" w:rsidP="009F153B">
      <w:pPr>
        <w:pStyle w:val="Heading2"/>
      </w:pPr>
      <w:r w:rsidRPr="009F153B">
        <w:t>M.</w:t>
      </w:r>
      <w:r>
        <w:t>Phil. Geography</w:t>
      </w:r>
      <w:r w:rsidRPr="009F153B">
        <w:t xml:space="preserve"> (</w:t>
      </w:r>
      <w:r w:rsidR="005B6472">
        <w:t>Pursuing, 4</w:t>
      </w:r>
      <w:r w:rsidR="005B6472" w:rsidRPr="005B6472">
        <w:rPr>
          <w:vertAlign w:val="superscript"/>
        </w:rPr>
        <w:t>th</w:t>
      </w:r>
      <w:r w:rsidR="00CE1147">
        <w:t xml:space="preserve"> semester) – A</w:t>
      </w:r>
      <w:r>
        <w:t xml:space="preserve"> Grade</w:t>
      </w:r>
    </w:p>
    <w:p w:rsidR="009F153B" w:rsidRPr="009F153B" w:rsidRDefault="009F153B" w:rsidP="009F153B">
      <w:pPr>
        <w:keepNext/>
        <w:keepLines/>
        <w:spacing w:after="40"/>
        <w:contextualSpacing/>
        <w:outlineLvl w:val="1"/>
        <w:rPr>
          <w:rFonts w:asciiTheme="majorHAnsi" w:eastAsiaTheme="majorEastAsia" w:hAnsiTheme="majorHAnsi" w:cstheme="majorBidi"/>
          <w:b/>
          <w:color w:val="007FAB" w:themeColor="accent1"/>
          <w:sz w:val="28"/>
          <w:szCs w:val="26"/>
        </w:rPr>
      </w:pPr>
      <w:r w:rsidRPr="009F153B">
        <w:rPr>
          <w:rFonts w:asciiTheme="majorHAnsi" w:eastAsiaTheme="majorEastAsia" w:hAnsiTheme="majorHAnsi" w:cstheme="majorBidi"/>
          <w:b/>
          <w:iCs/>
          <w:sz w:val="28"/>
          <w:szCs w:val="26"/>
        </w:rPr>
        <w:t>University of Gujrat, Gujrat</w:t>
      </w:r>
    </w:p>
    <w:p w:rsidR="004C0892" w:rsidRPr="009F153B" w:rsidRDefault="009F153B" w:rsidP="009F153B">
      <w:r w:rsidRPr="00A74821">
        <w:rPr>
          <w:b/>
        </w:rPr>
        <w:t>Major Courses</w:t>
      </w:r>
      <w:r>
        <w:rPr>
          <w:b/>
        </w:rPr>
        <w:t>: Geo-sciences and Geography</w:t>
      </w:r>
    </w:p>
    <w:p w:rsidR="004C0892" w:rsidRDefault="004C0892" w:rsidP="0070237E">
      <w:pPr>
        <w:pStyle w:val="Heading3"/>
      </w:pPr>
    </w:p>
    <w:p w:rsidR="004C0892" w:rsidRPr="004C0892" w:rsidRDefault="00CD77BD" w:rsidP="004C0892">
      <w:pPr>
        <w:pStyle w:val="Heading3"/>
      </w:pPr>
      <w:r>
        <w:t>AUGUST</w:t>
      </w:r>
      <w:r w:rsidR="00CB28FE">
        <w:t xml:space="preserve"> 2018</w:t>
      </w:r>
    </w:p>
    <w:p w:rsidR="0098260D" w:rsidRPr="002702EB" w:rsidRDefault="009A29B1" w:rsidP="00513EFC">
      <w:pPr>
        <w:pStyle w:val="Heading2"/>
        <w:rPr>
          <w:sz w:val="28"/>
        </w:rPr>
      </w:pPr>
      <w:r>
        <w:rPr>
          <w:sz w:val="28"/>
        </w:rPr>
        <w:t>BS (</w:t>
      </w:r>
      <w:r w:rsidRPr="004C0892">
        <w:rPr>
          <w:sz w:val="28"/>
        </w:rPr>
        <w:t>Hons</w:t>
      </w:r>
      <w:r>
        <w:rPr>
          <w:sz w:val="28"/>
        </w:rPr>
        <w:t>.) Geography</w:t>
      </w:r>
      <w:r w:rsidR="006A0D38">
        <w:rPr>
          <w:sz w:val="28"/>
        </w:rPr>
        <w:t xml:space="preserve"> – A Grade</w:t>
      </w:r>
    </w:p>
    <w:p w:rsidR="0070237E" w:rsidRPr="002702EB" w:rsidRDefault="001C439C" w:rsidP="00513EFC">
      <w:pPr>
        <w:pStyle w:val="Heading2"/>
        <w:rPr>
          <w:sz w:val="28"/>
        </w:rPr>
      </w:pPr>
      <w:r>
        <w:rPr>
          <w:rStyle w:val="Emphasis"/>
          <w:sz w:val="28"/>
        </w:rPr>
        <w:t>University of Gujrat, Gujrat</w:t>
      </w:r>
    </w:p>
    <w:p w:rsidR="0070237E" w:rsidRDefault="00A74821" w:rsidP="0070237E">
      <w:r w:rsidRPr="00A74821">
        <w:rPr>
          <w:b/>
        </w:rPr>
        <w:t>Major Courses</w:t>
      </w:r>
      <w:r w:rsidR="006A0D38">
        <w:rPr>
          <w:b/>
        </w:rPr>
        <w:t>: Geo-sciences and Geography</w:t>
      </w:r>
    </w:p>
    <w:p w:rsidR="00FC6D4C" w:rsidRDefault="006A0D38" w:rsidP="00FC6D4C">
      <w:pPr>
        <w:pStyle w:val="Heading3"/>
      </w:pPr>
      <w:r>
        <w:lastRenderedPageBreak/>
        <w:t>AUGUST 2014</w:t>
      </w:r>
    </w:p>
    <w:p w:rsidR="00FC6D4C" w:rsidRPr="002702EB" w:rsidRDefault="00C77F58" w:rsidP="00FC6D4C">
      <w:pPr>
        <w:pStyle w:val="Heading2"/>
        <w:rPr>
          <w:sz w:val="28"/>
        </w:rPr>
      </w:pPr>
      <w:r>
        <w:rPr>
          <w:sz w:val="28"/>
        </w:rPr>
        <w:t xml:space="preserve">Intermediate </w:t>
      </w:r>
      <w:r w:rsidR="00EB5323">
        <w:rPr>
          <w:sz w:val="28"/>
        </w:rPr>
        <w:t>– 1</w:t>
      </w:r>
      <w:r w:rsidR="00EB5323" w:rsidRPr="00EB5323">
        <w:rPr>
          <w:sz w:val="28"/>
          <w:vertAlign w:val="superscript"/>
        </w:rPr>
        <w:t>st</w:t>
      </w:r>
      <w:r w:rsidR="007F42E2">
        <w:rPr>
          <w:sz w:val="28"/>
        </w:rPr>
        <w:t xml:space="preserve"> Di</w:t>
      </w:r>
      <w:r w:rsidR="00EB5323">
        <w:rPr>
          <w:sz w:val="28"/>
        </w:rPr>
        <w:t>vision</w:t>
      </w:r>
    </w:p>
    <w:p w:rsidR="00FC6D4C" w:rsidRPr="002702EB" w:rsidRDefault="00C77F58" w:rsidP="00FC6D4C">
      <w:pPr>
        <w:pStyle w:val="Heading2"/>
        <w:rPr>
          <w:sz w:val="28"/>
        </w:rPr>
      </w:pPr>
      <w:r>
        <w:rPr>
          <w:rStyle w:val="Emphasis"/>
          <w:sz w:val="28"/>
        </w:rPr>
        <w:t xml:space="preserve">Ibn e Imam </w:t>
      </w:r>
      <w:r>
        <w:rPr>
          <w:rStyle w:val="Emphasis"/>
          <w:rFonts w:ascii="Times New Roman" w:hAnsi="Times New Roman" w:cs="Times New Roman"/>
          <w:sz w:val="28"/>
        </w:rPr>
        <w:t xml:space="preserve">College, Jalal </w:t>
      </w:r>
      <w:proofErr w:type="spellStart"/>
      <w:r>
        <w:rPr>
          <w:rStyle w:val="Emphasis"/>
          <w:rFonts w:ascii="Times New Roman" w:hAnsi="Times New Roman" w:cs="Times New Roman"/>
          <w:sz w:val="28"/>
        </w:rPr>
        <w:t>Pur</w:t>
      </w:r>
      <w:proofErr w:type="spellEnd"/>
      <w:r>
        <w:rPr>
          <w:rStyle w:val="Emphasis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sz w:val="28"/>
        </w:rPr>
        <w:t>Jattan</w:t>
      </w:r>
      <w:proofErr w:type="spellEnd"/>
    </w:p>
    <w:p w:rsidR="00FC6D4C" w:rsidRDefault="00C77F58" w:rsidP="00FC6D4C">
      <w:r>
        <w:rPr>
          <w:b/>
        </w:rPr>
        <w:t>ICS</w:t>
      </w:r>
      <w:r w:rsidR="0054773A">
        <w:rPr>
          <w:b/>
        </w:rPr>
        <w:t xml:space="preserve">: </w:t>
      </w:r>
      <w:r w:rsidR="0054773A" w:rsidRPr="0054773A">
        <w:t>Physics, Mathematics, Computer Science</w:t>
      </w:r>
    </w:p>
    <w:p w:rsidR="00FC6D4C" w:rsidRDefault="006A0D38" w:rsidP="00FC6D4C">
      <w:pPr>
        <w:pStyle w:val="Heading3"/>
      </w:pPr>
      <w:r>
        <w:t>AUGUST 2012</w:t>
      </w:r>
    </w:p>
    <w:p w:rsidR="00FC6D4C" w:rsidRPr="002702EB" w:rsidRDefault="00461103" w:rsidP="00FC6D4C">
      <w:pPr>
        <w:pStyle w:val="Heading2"/>
        <w:rPr>
          <w:sz w:val="28"/>
        </w:rPr>
      </w:pPr>
      <w:r>
        <w:rPr>
          <w:sz w:val="28"/>
        </w:rPr>
        <w:t>Matriculation</w:t>
      </w:r>
      <w:r w:rsidR="006A0D38">
        <w:rPr>
          <w:sz w:val="28"/>
        </w:rPr>
        <w:t xml:space="preserve"> </w:t>
      </w:r>
      <w:r w:rsidR="00FE77D9">
        <w:rPr>
          <w:sz w:val="28"/>
        </w:rPr>
        <w:t>– 1</w:t>
      </w:r>
      <w:r w:rsidR="00FE77D9" w:rsidRPr="00FE77D9">
        <w:rPr>
          <w:sz w:val="28"/>
          <w:vertAlign w:val="superscript"/>
        </w:rPr>
        <w:t>st</w:t>
      </w:r>
      <w:r w:rsidR="00FE77D9">
        <w:rPr>
          <w:sz w:val="28"/>
        </w:rPr>
        <w:t xml:space="preserve"> Division</w:t>
      </w:r>
    </w:p>
    <w:p w:rsidR="0072209E" w:rsidRPr="002702EB" w:rsidRDefault="00C77F58" w:rsidP="0072209E">
      <w:pPr>
        <w:pStyle w:val="Heading2"/>
        <w:rPr>
          <w:sz w:val="28"/>
        </w:rPr>
      </w:pPr>
      <w:r>
        <w:rPr>
          <w:rStyle w:val="Emphasis"/>
          <w:sz w:val="28"/>
        </w:rPr>
        <w:t xml:space="preserve">Municipal Model Girls High School, Jalal </w:t>
      </w:r>
      <w:proofErr w:type="spellStart"/>
      <w:r w:rsidR="005B6472">
        <w:rPr>
          <w:rStyle w:val="Emphasis"/>
          <w:sz w:val="28"/>
        </w:rPr>
        <w:t>P</w:t>
      </w:r>
      <w:r>
        <w:rPr>
          <w:rStyle w:val="Emphasis"/>
          <w:sz w:val="28"/>
        </w:rPr>
        <w:t>ur</w:t>
      </w:r>
      <w:proofErr w:type="spellEnd"/>
      <w:r>
        <w:rPr>
          <w:rStyle w:val="Emphasis"/>
          <w:sz w:val="28"/>
        </w:rPr>
        <w:t xml:space="preserve"> </w:t>
      </w:r>
      <w:proofErr w:type="spellStart"/>
      <w:r>
        <w:rPr>
          <w:rStyle w:val="Emphasis"/>
          <w:sz w:val="28"/>
        </w:rPr>
        <w:t>Jattan</w:t>
      </w:r>
      <w:proofErr w:type="spellEnd"/>
    </w:p>
    <w:p w:rsidR="00FC6D4C" w:rsidRPr="00AD1B5A" w:rsidRDefault="00AD1B5A" w:rsidP="00FC6D4C">
      <w:r>
        <w:rPr>
          <w:b/>
        </w:rPr>
        <w:t xml:space="preserve">Science: </w:t>
      </w:r>
      <w:r>
        <w:t>Chemistry, Physics, Mathematics, Computer Science</w:t>
      </w:r>
    </w:p>
    <w:p w:rsidR="00E15DBE" w:rsidRDefault="001A523C" w:rsidP="00E15DBE">
      <w:pPr>
        <w:pStyle w:val="Heading1"/>
        <w:rPr>
          <w:sz w:val="32"/>
        </w:rPr>
      </w:pPr>
      <w:r>
        <w:rPr>
          <w:sz w:val="32"/>
        </w:rPr>
        <w:t>Conferences</w:t>
      </w:r>
      <w:r w:rsidR="006A0D38">
        <w:rPr>
          <w:sz w:val="32"/>
        </w:rPr>
        <w:t xml:space="preserve"> and </w:t>
      </w:r>
      <w:bookmarkStart w:id="0" w:name="_GoBack"/>
      <w:bookmarkEnd w:id="0"/>
      <w:r w:rsidR="006A0D38">
        <w:rPr>
          <w:sz w:val="32"/>
        </w:rPr>
        <w:t>Training</w:t>
      </w:r>
      <w:r>
        <w:rPr>
          <w:sz w:val="32"/>
        </w:rPr>
        <w:t xml:space="preserve"> Attended</w:t>
      </w:r>
    </w:p>
    <w:p w:rsidR="001F4E2D" w:rsidRDefault="001A523C" w:rsidP="001F4E2D">
      <w:pPr>
        <w:pStyle w:val="Heading2"/>
        <w:spacing w:after="0"/>
        <w:rPr>
          <w:sz w:val="24"/>
        </w:rPr>
      </w:pPr>
      <w:r>
        <w:rPr>
          <w:sz w:val="24"/>
        </w:rPr>
        <w:t>International Workshop on “Sustainability: Challenges and Solutions”</w:t>
      </w:r>
    </w:p>
    <w:p w:rsidR="00285228" w:rsidRPr="00285228" w:rsidRDefault="006A0D38" w:rsidP="001F4E2D">
      <w:pPr>
        <w:pStyle w:val="Heading2"/>
        <w:spacing w:after="0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August 2016</w:t>
      </w:r>
    </w:p>
    <w:p w:rsidR="00FF45C6" w:rsidRPr="0002186F" w:rsidRDefault="00702FA0" w:rsidP="00702FA0">
      <w:pPr>
        <w:pStyle w:val="Heading1"/>
        <w:rPr>
          <w:sz w:val="32"/>
        </w:rPr>
      </w:pPr>
      <w:r w:rsidRPr="0002186F">
        <w:rPr>
          <w:sz w:val="32"/>
        </w:rPr>
        <w:t>Languages</w:t>
      </w:r>
    </w:p>
    <w:p w:rsidR="009F153B" w:rsidRPr="009F153B" w:rsidRDefault="00BE71B5" w:rsidP="00702FA0">
      <w:pPr>
        <w:rPr>
          <w:b/>
          <w:sz w:val="24"/>
        </w:rPr>
      </w:pPr>
      <w:r>
        <w:rPr>
          <w:b/>
          <w:sz w:val="24"/>
        </w:rPr>
        <w:t>Known languages</w:t>
      </w:r>
      <w:r w:rsidR="009F153B">
        <w:rPr>
          <w:b/>
          <w:sz w:val="24"/>
        </w:rPr>
        <w:t>:</w:t>
      </w:r>
    </w:p>
    <w:p w:rsidR="00702FA0" w:rsidRDefault="009F153B" w:rsidP="00702FA0">
      <w:r>
        <w:t>English</w:t>
      </w:r>
      <w:r w:rsidR="009C434B">
        <w:t xml:space="preserve">, </w:t>
      </w:r>
      <w:r>
        <w:t>Urdu</w:t>
      </w:r>
      <w:r w:rsidR="009C434B">
        <w:t xml:space="preserve">, </w:t>
      </w:r>
      <w:r w:rsidR="00702FA0">
        <w:t>Punjabi</w:t>
      </w:r>
    </w:p>
    <w:p w:rsidR="00FF45C6" w:rsidRPr="00FF45C6" w:rsidRDefault="00FF45C6" w:rsidP="00702FA0"/>
    <w:sectPr w:rsidR="00FF45C6" w:rsidRPr="00FF45C6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C7" w:rsidRDefault="00FE72C7" w:rsidP="00725803">
      <w:pPr>
        <w:spacing w:after="0"/>
      </w:pPr>
      <w:r>
        <w:separator/>
      </w:r>
    </w:p>
  </w:endnote>
  <w:endnote w:type="continuationSeparator" w:id="0">
    <w:p w:rsidR="00FE72C7" w:rsidRDefault="00FE72C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3884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63F0" w:rsidRDefault="004063F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4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C7" w:rsidRDefault="00FE72C7" w:rsidP="00725803">
      <w:pPr>
        <w:spacing w:after="0"/>
      </w:pPr>
      <w:r>
        <w:separator/>
      </w:r>
    </w:p>
  </w:footnote>
  <w:footnote w:type="continuationSeparator" w:id="0">
    <w:p w:rsidR="00FE72C7" w:rsidRDefault="00FE72C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EE32B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7011BA"/>
    <w:multiLevelType w:val="hybridMultilevel"/>
    <w:tmpl w:val="7482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592010"/>
    <w:multiLevelType w:val="hybridMultilevel"/>
    <w:tmpl w:val="6B62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jc2NjK1MLUwsrBU0lEKTi0uzszPAykwrAUAobXxFiwAAAA="/>
  </w:docVars>
  <w:rsids>
    <w:rsidRoot w:val="00322C66"/>
    <w:rsid w:val="000166E3"/>
    <w:rsid w:val="0002186F"/>
    <w:rsid w:val="00025E77"/>
    <w:rsid w:val="00027312"/>
    <w:rsid w:val="000544DD"/>
    <w:rsid w:val="000547C1"/>
    <w:rsid w:val="00060FBF"/>
    <w:rsid w:val="000645F2"/>
    <w:rsid w:val="00080DA2"/>
    <w:rsid w:val="00082F03"/>
    <w:rsid w:val="000835A0"/>
    <w:rsid w:val="000864AB"/>
    <w:rsid w:val="000934A2"/>
    <w:rsid w:val="000A4015"/>
    <w:rsid w:val="000B4925"/>
    <w:rsid w:val="000E1D0F"/>
    <w:rsid w:val="000E33A1"/>
    <w:rsid w:val="000F6158"/>
    <w:rsid w:val="00104487"/>
    <w:rsid w:val="00104EF2"/>
    <w:rsid w:val="001142E1"/>
    <w:rsid w:val="00141FF2"/>
    <w:rsid w:val="0016265D"/>
    <w:rsid w:val="001654A6"/>
    <w:rsid w:val="00170ED0"/>
    <w:rsid w:val="00197B2B"/>
    <w:rsid w:val="001A0678"/>
    <w:rsid w:val="001A523C"/>
    <w:rsid w:val="001B0955"/>
    <w:rsid w:val="001C439C"/>
    <w:rsid w:val="001D6AA5"/>
    <w:rsid w:val="001E7E43"/>
    <w:rsid w:val="001F1F4E"/>
    <w:rsid w:val="001F40E4"/>
    <w:rsid w:val="001F4E2D"/>
    <w:rsid w:val="00206082"/>
    <w:rsid w:val="00206F2C"/>
    <w:rsid w:val="00227784"/>
    <w:rsid w:val="0023705D"/>
    <w:rsid w:val="002468F9"/>
    <w:rsid w:val="00250A31"/>
    <w:rsid w:val="00251C13"/>
    <w:rsid w:val="002702EB"/>
    <w:rsid w:val="00283C60"/>
    <w:rsid w:val="00285228"/>
    <w:rsid w:val="002922D0"/>
    <w:rsid w:val="00292D81"/>
    <w:rsid w:val="00294A76"/>
    <w:rsid w:val="002B420C"/>
    <w:rsid w:val="002B69DA"/>
    <w:rsid w:val="002C0C83"/>
    <w:rsid w:val="002F1E14"/>
    <w:rsid w:val="00322C66"/>
    <w:rsid w:val="00340B03"/>
    <w:rsid w:val="003520A3"/>
    <w:rsid w:val="00380AE7"/>
    <w:rsid w:val="003A6943"/>
    <w:rsid w:val="003B299C"/>
    <w:rsid w:val="004037B0"/>
    <w:rsid w:val="004063F0"/>
    <w:rsid w:val="00410BA2"/>
    <w:rsid w:val="00434074"/>
    <w:rsid w:val="00461103"/>
    <w:rsid w:val="00463C3B"/>
    <w:rsid w:val="0047094C"/>
    <w:rsid w:val="00470B9A"/>
    <w:rsid w:val="00476719"/>
    <w:rsid w:val="004804B9"/>
    <w:rsid w:val="00483E04"/>
    <w:rsid w:val="004937AE"/>
    <w:rsid w:val="004C0076"/>
    <w:rsid w:val="004C0892"/>
    <w:rsid w:val="004C2223"/>
    <w:rsid w:val="004D60AB"/>
    <w:rsid w:val="004E103B"/>
    <w:rsid w:val="004E2970"/>
    <w:rsid w:val="005001CF"/>
    <w:rsid w:val="005026DD"/>
    <w:rsid w:val="00513A6E"/>
    <w:rsid w:val="00513EFC"/>
    <w:rsid w:val="0052113B"/>
    <w:rsid w:val="0054773A"/>
    <w:rsid w:val="00564951"/>
    <w:rsid w:val="00571743"/>
    <w:rsid w:val="00573BF9"/>
    <w:rsid w:val="005750B9"/>
    <w:rsid w:val="005A3643"/>
    <w:rsid w:val="005A4A49"/>
    <w:rsid w:val="005A5B11"/>
    <w:rsid w:val="005B1D68"/>
    <w:rsid w:val="005B6472"/>
    <w:rsid w:val="005C1F43"/>
    <w:rsid w:val="005C783C"/>
    <w:rsid w:val="005E58A2"/>
    <w:rsid w:val="00610E4C"/>
    <w:rsid w:val="00611B37"/>
    <w:rsid w:val="00622842"/>
    <w:rsid w:val="006252B4"/>
    <w:rsid w:val="006439A1"/>
    <w:rsid w:val="00646BA2"/>
    <w:rsid w:val="00653CAD"/>
    <w:rsid w:val="00662E50"/>
    <w:rsid w:val="00666568"/>
    <w:rsid w:val="00675EA0"/>
    <w:rsid w:val="00693083"/>
    <w:rsid w:val="006A0D38"/>
    <w:rsid w:val="006C08A0"/>
    <w:rsid w:val="006C47D8"/>
    <w:rsid w:val="006D2021"/>
    <w:rsid w:val="006D2D08"/>
    <w:rsid w:val="006E517D"/>
    <w:rsid w:val="006F26A2"/>
    <w:rsid w:val="0070203D"/>
    <w:rsid w:val="0070237E"/>
    <w:rsid w:val="00702FA0"/>
    <w:rsid w:val="0072209E"/>
    <w:rsid w:val="007237A3"/>
    <w:rsid w:val="00725803"/>
    <w:rsid w:val="00725CB5"/>
    <w:rsid w:val="007307A3"/>
    <w:rsid w:val="00750CFD"/>
    <w:rsid w:val="00752315"/>
    <w:rsid w:val="0076599F"/>
    <w:rsid w:val="00783CDC"/>
    <w:rsid w:val="007905CE"/>
    <w:rsid w:val="007B6856"/>
    <w:rsid w:val="007C3352"/>
    <w:rsid w:val="007C36AE"/>
    <w:rsid w:val="007C6126"/>
    <w:rsid w:val="007D0292"/>
    <w:rsid w:val="007D7636"/>
    <w:rsid w:val="007F42E2"/>
    <w:rsid w:val="008313C3"/>
    <w:rsid w:val="00847416"/>
    <w:rsid w:val="008578A7"/>
    <w:rsid w:val="00857E6B"/>
    <w:rsid w:val="008859A3"/>
    <w:rsid w:val="008968C4"/>
    <w:rsid w:val="008A6864"/>
    <w:rsid w:val="008A6D1A"/>
    <w:rsid w:val="008C4EE1"/>
    <w:rsid w:val="008D7C1C"/>
    <w:rsid w:val="00915F73"/>
    <w:rsid w:val="0092291B"/>
    <w:rsid w:val="009263C5"/>
    <w:rsid w:val="009269FA"/>
    <w:rsid w:val="009319D3"/>
    <w:rsid w:val="00932D92"/>
    <w:rsid w:val="009477E4"/>
    <w:rsid w:val="0095272C"/>
    <w:rsid w:val="00972024"/>
    <w:rsid w:val="0098260D"/>
    <w:rsid w:val="009A29B1"/>
    <w:rsid w:val="009C3DD5"/>
    <w:rsid w:val="009C434B"/>
    <w:rsid w:val="009C58A2"/>
    <w:rsid w:val="009F04D2"/>
    <w:rsid w:val="009F153B"/>
    <w:rsid w:val="009F27CF"/>
    <w:rsid w:val="009F2BA7"/>
    <w:rsid w:val="009F6DA0"/>
    <w:rsid w:val="009F7442"/>
    <w:rsid w:val="00A01182"/>
    <w:rsid w:val="00A216BE"/>
    <w:rsid w:val="00A272C0"/>
    <w:rsid w:val="00A505E3"/>
    <w:rsid w:val="00A74821"/>
    <w:rsid w:val="00A8632D"/>
    <w:rsid w:val="00AD13CB"/>
    <w:rsid w:val="00AD1B5A"/>
    <w:rsid w:val="00AD3FD8"/>
    <w:rsid w:val="00AE2B29"/>
    <w:rsid w:val="00B05BBC"/>
    <w:rsid w:val="00B3588F"/>
    <w:rsid w:val="00B36D86"/>
    <w:rsid w:val="00B370A8"/>
    <w:rsid w:val="00B4388F"/>
    <w:rsid w:val="00B67654"/>
    <w:rsid w:val="00B7551F"/>
    <w:rsid w:val="00BC7376"/>
    <w:rsid w:val="00BC7CAE"/>
    <w:rsid w:val="00BD5B2D"/>
    <w:rsid w:val="00BD669A"/>
    <w:rsid w:val="00BE71B5"/>
    <w:rsid w:val="00C07E7F"/>
    <w:rsid w:val="00C13F2B"/>
    <w:rsid w:val="00C233EF"/>
    <w:rsid w:val="00C359FF"/>
    <w:rsid w:val="00C43D65"/>
    <w:rsid w:val="00C52C83"/>
    <w:rsid w:val="00C77F58"/>
    <w:rsid w:val="00C84833"/>
    <w:rsid w:val="00C9044F"/>
    <w:rsid w:val="00C94F59"/>
    <w:rsid w:val="00CB28FE"/>
    <w:rsid w:val="00CB60B5"/>
    <w:rsid w:val="00CD77BD"/>
    <w:rsid w:val="00CE1147"/>
    <w:rsid w:val="00CE4657"/>
    <w:rsid w:val="00CE6F13"/>
    <w:rsid w:val="00D1596E"/>
    <w:rsid w:val="00D2420D"/>
    <w:rsid w:val="00D30297"/>
    <w:rsid w:val="00D30382"/>
    <w:rsid w:val="00D413F9"/>
    <w:rsid w:val="00D44E50"/>
    <w:rsid w:val="00D51F49"/>
    <w:rsid w:val="00D90060"/>
    <w:rsid w:val="00D92B95"/>
    <w:rsid w:val="00DA17BA"/>
    <w:rsid w:val="00DB7C98"/>
    <w:rsid w:val="00DF1325"/>
    <w:rsid w:val="00DF333C"/>
    <w:rsid w:val="00DF6C06"/>
    <w:rsid w:val="00E03F71"/>
    <w:rsid w:val="00E154B5"/>
    <w:rsid w:val="00E15DBE"/>
    <w:rsid w:val="00E22800"/>
    <w:rsid w:val="00E232F0"/>
    <w:rsid w:val="00E41C48"/>
    <w:rsid w:val="00E52791"/>
    <w:rsid w:val="00E83195"/>
    <w:rsid w:val="00E8557F"/>
    <w:rsid w:val="00E864A4"/>
    <w:rsid w:val="00E878C5"/>
    <w:rsid w:val="00E90E0E"/>
    <w:rsid w:val="00E93C5D"/>
    <w:rsid w:val="00EB3080"/>
    <w:rsid w:val="00EB5323"/>
    <w:rsid w:val="00EC0317"/>
    <w:rsid w:val="00EC7A59"/>
    <w:rsid w:val="00ED4EFA"/>
    <w:rsid w:val="00F00A4F"/>
    <w:rsid w:val="00F21F78"/>
    <w:rsid w:val="00F2796C"/>
    <w:rsid w:val="00F27F11"/>
    <w:rsid w:val="00F33CD8"/>
    <w:rsid w:val="00F376D8"/>
    <w:rsid w:val="00F54FB0"/>
    <w:rsid w:val="00F65A88"/>
    <w:rsid w:val="00F660A1"/>
    <w:rsid w:val="00F833D9"/>
    <w:rsid w:val="00F9480B"/>
    <w:rsid w:val="00FA2FBC"/>
    <w:rsid w:val="00FC6D4C"/>
    <w:rsid w:val="00FC6F96"/>
    <w:rsid w:val="00FD1DE2"/>
    <w:rsid w:val="00FE72C7"/>
    <w:rsid w:val="00FE77D9"/>
    <w:rsid w:val="00FF4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3B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domain">
    <w:name w:val="domain"/>
    <w:basedOn w:val="DefaultParagraphFont"/>
    <w:rsid w:val="00322C66"/>
  </w:style>
  <w:style w:type="character" w:customStyle="1" w:styleId="vanity-name">
    <w:name w:val="vanity-name"/>
    <w:basedOn w:val="DefaultParagraphFont"/>
    <w:rsid w:val="00322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semiHidden="0" w:uiPriority="11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3B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domain">
    <w:name w:val="domain"/>
    <w:basedOn w:val="DefaultParagraphFont"/>
    <w:rsid w:val="00322C66"/>
  </w:style>
  <w:style w:type="character" w:customStyle="1" w:styleId="vanity-name">
    <w:name w:val="vanity-name"/>
    <w:basedOn w:val="DefaultParagraphFont"/>
    <w:rsid w:val="0032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c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2636F8C3454286B14CFBBAED0E2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2A313-EC87-4965-9D8B-B34E240B7BEE}"/>
      </w:docPartPr>
      <w:docPartBody>
        <w:p w:rsidR="00EC7981" w:rsidRDefault="00023499">
          <w:pPr>
            <w:pStyle w:val="692636F8C3454286B14CFBBAED0E21FE"/>
          </w:pPr>
          <w:r>
            <w:t>First Name</w:t>
          </w:r>
        </w:p>
      </w:docPartBody>
    </w:docPart>
    <w:docPart>
      <w:docPartPr>
        <w:name w:val="7EE499E47E2F4A0596B373EC264F3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F56E-77F8-4250-A349-CFB160A325FD}"/>
      </w:docPartPr>
      <w:docPartBody>
        <w:p w:rsidR="00EC7981" w:rsidRDefault="00023499">
          <w:pPr>
            <w:pStyle w:val="7EE499E47E2F4A0596B373EC264F31DE"/>
          </w:pPr>
          <w:r>
            <w:t>Last Name</w:t>
          </w:r>
        </w:p>
      </w:docPartBody>
    </w:docPart>
    <w:docPart>
      <w:docPartPr>
        <w:name w:val="28C137807247491DA45FE63B59C4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FD05-AD08-437B-B292-D9C1AF625972}"/>
      </w:docPartPr>
      <w:docPartBody>
        <w:p w:rsidR="00EC7981" w:rsidRDefault="00023499">
          <w:pPr>
            <w:pStyle w:val="28C137807247491DA45FE63B59C47367"/>
          </w:pPr>
          <w:r w:rsidRPr="009D0878">
            <w:t>Address</w:t>
          </w:r>
        </w:p>
      </w:docPartBody>
    </w:docPart>
    <w:docPart>
      <w:docPartPr>
        <w:name w:val="024B7AE7F334447382AF294EB60F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5D738-A139-48CE-9AEF-EDBC097F4E8E}"/>
      </w:docPartPr>
      <w:docPartBody>
        <w:p w:rsidR="00EC7981" w:rsidRDefault="00023499">
          <w:pPr>
            <w:pStyle w:val="024B7AE7F334447382AF294EB60F4126"/>
          </w:pPr>
          <w:r w:rsidRPr="009D0878">
            <w:t>Phone</w:t>
          </w:r>
        </w:p>
      </w:docPartBody>
    </w:docPart>
    <w:docPart>
      <w:docPartPr>
        <w:name w:val="D6D74962EA0B411F8E14ACF1CB7AC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AEB35-206A-48BE-B8E0-1E251AF6A439}"/>
      </w:docPartPr>
      <w:docPartBody>
        <w:p w:rsidR="00EC7981" w:rsidRDefault="00023499">
          <w:pPr>
            <w:pStyle w:val="D6D74962EA0B411F8E14ACF1CB7AC80A"/>
          </w:pPr>
          <w:r w:rsidRPr="009D0878">
            <w:t>Email</w:t>
          </w:r>
        </w:p>
      </w:docPartBody>
    </w:docPart>
    <w:docPart>
      <w:docPartPr>
        <w:name w:val="79172D8F24164CCCAEBD41F3B0E3A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3E58D-EC55-480D-A8B1-8E81DC8C9C57}"/>
      </w:docPartPr>
      <w:docPartBody>
        <w:p w:rsidR="00EC7981" w:rsidRDefault="00023499">
          <w:pPr>
            <w:pStyle w:val="79172D8F24164CCCAEBD41F3B0E3AE9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3499"/>
    <w:rsid w:val="00023499"/>
    <w:rsid w:val="004C6F23"/>
    <w:rsid w:val="00867740"/>
    <w:rsid w:val="00952196"/>
    <w:rsid w:val="00BD2560"/>
    <w:rsid w:val="00C4269A"/>
    <w:rsid w:val="00C669B8"/>
    <w:rsid w:val="00DD280C"/>
    <w:rsid w:val="00EC7981"/>
    <w:rsid w:val="00F13BD3"/>
    <w:rsid w:val="00FB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636F8C3454286B14CFBBAED0E21FE">
    <w:name w:val="692636F8C3454286B14CFBBAED0E21FE"/>
    <w:rsid w:val="00FB7295"/>
  </w:style>
  <w:style w:type="paragraph" w:customStyle="1" w:styleId="7EE499E47E2F4A0596B373EC264F31DE">
    <w:name w:val="7EE499E47E2F4A0596B373EC264F31DE"/>
    <w:rsid w:val="00FB7295"/>
  </w:style>
  <w:style w:type="paragraph" w:customStyle="1" w:styleId="28C137807247491DA45FE63B59C47367">
    <w:name w:val="28C137807247491DA45FE63B59C47367"/>
    <w:rsid w:val="00FB7295"/>
  </w:style>
  <w:style w:type="paragraph" w:customStyle="1" w:styleId="024B7AE7F334447382AF294EB60F4126">
    <w:name w:val="024B7AE7F334447382AF294EB60F4126"/>
    <w:rsid w:val="00FB7295"/>
  </w:style>
  <w:style w:type="paragraph" w:customStyle="1" w:styleId="D6D74962EA0B411F8E14ACF1CB7AC80A">
    <w:name w:val="D6D74962EA0B411F8E14ACF1CB7AC80A"/>
    <w:rsid w:val="00FB7295"/>
  </w:style>
  <w:style w:type="paragraph" w:customStyle="1" w:styleId="D79445C494A34EC5B90E2F49DC1943AB">
    <w:name w:val="D79445C494A34EC5B90E2F49DC1943AB"/>
    <w:rsid w:val="00FB7295"/>
  </w:style>
  <w:style w:type="paragraph" w:customStyle="1" w:styleId="136EF8785A174D46A2E8C614DF76987C">
    <w:name w:val="136EF8785A174D46A2E8C614DF76987C"/>
    <w:rsid w:val="00FB7295"/>
  </w:style>
  <w:style w:type="paragraph" w:customStyle="1" w:styleId="E57B4AE3C62544498E7AED361E544D09">
    <w:name w:val="E57B4AE3C62544498E7AED361E544D09"/>
    <w:rsid w:val="00FB7295"/>
  </w:style>
  <w:style w:type="paragraph" w:customStyle="1" w:styleId="78F5765E05B44EE88523880DBB7C638B">
    <w:name w:val="78F5765E05B44EE88523880DBB7C638B"/>
    <w:rsid w:val="00FB7295"/>
  </w:style>
  <w:style w:type="paragraph" w:customStyle="1" w:styleId="032F6992BD854C9B8CEBE72648B37487">
    <w:name w:val="032F6992BD854C9B8CEBE72648B37487"/>
    <w:rsid w:val="00FB7295"/>
  </w:style>
  <w:style w:type="paragraph" w:customStyle="1" w:styleId="2C221B5189C5475E83081DE7682C12E3">
    <w:name w:val="2C221B5189C5475E83081DE7682C12E3"/>
    <w:rsid w:val="00FB7295"/>
  </w:style>
  <w:style w:type="paragraph" w:customStyle="1" w:styleId="C4C6F707C20242AABF6C200A4BA6B1D3">
    <w:name w:val="C4C6F707C20242AABF6C200A4BA6B1D3"/>
    <w:rsid w:val="00FB7295"/>
  </w:style>
  <w:style w:type="paragraph" w:customStyle="1" w:styleId="D6C8B54972CB4C93981052BC70A10369">
    <w:name w:val="D6C8B54972CB4C93981052BC70A10369"/>
    <w:rsid w:val="00FB7295"/>
  </w:style>
  <w:style w:type="paragraph" w:customStyle="1" w:styleId="A9057572E84F4767B9A2636E7258DCDC">
    <w:name w:val="A9057572E84F4767B9A2636E7258DCDC"/>
    <w:rsid w:val="00FB7295"/>
  </w:style>
  <w:style w:type="paragraph" w:customStyle="1" w:styleId="AAD91C4A5A274B97BA93C3C613C4BF74">
    <w:name w:val="AAD91C4A5A274B97BA93C3C613C4BF74"/>
    <w:rsid w:val="00FB7295"/>
  </w:style>
  <w:style w:type="paragraph" w:customStyle="1" w:styleId="6A4DB30AF4CD4ECF969BB4BFFF59C8DD">
    <w:name w:val="6A4DB30AF4CD4ECF969BB4BFFF59C8DD"/>
    <w:rsid w:val="00FB7295"/>
  </w:style>
  <w:style w:type="paragraph" w:customStyle="1" w:styleId="C820D4F4B309452A9D9AE03A0186DE8E">
    <w:name w:val="C820D4F4B309452A9D9AE03A0186DE8E"/>
    <w:rsid w:val="00FB7295"/>
  </w:style>
  <w:style w:type="paragraph" w:customStyle="1" w:styleId="49013283BB954AAA9373BD9968A04CAC">
    <w:name w:val="49013283BB954AAA9373BD9968A04CAC"/>
    <w:rsid w:val="00FB7295"/>
  </w:style>
  <w:style w:type="character" w:styleId="Emphasis">
    <w:name w:val="Emphasis"/>
    <w:basedOn w:val="DefaultParagraphFont"/>
    <w:uiPriority w:val="20"/>
    <w:qFormat/>
    <w:rsid w:val="00FB7295"/>
    <w:rPr>
      <w:b w:val="0"/>
      <w:i w:val="0"/>
      <w:iCs/>
      <w:color w:val="595959" w:themeColor="text1" w:themeTint="A6"/>
    </w:rPr>
  </w:style>
  <w:style w:type="paragraph" w:customStyle="1" w:styleId="42064F11FC44495F8943DF3E458BB35B">
    <w:name w:val="42064F11FC44495F8943DF3E458BB35B"/>
    <w:rsid w:val="00FB7295"/>
  </w:style>
  <w:style w:type="paragraph" w:customStyle="1" w:styleId="DBE58A1639F049978AFD3076FE0031F2">
    <w:name w:val="DBE58A1639F049978AFD3076FE0031F2"/>
    <w:rsid w:val="00FB7295"/>
  </w:style>
  <w:style w:type="paragraph" w:customStyle="1" w:styleId="C3B1FE45E65640F2A1E0FA7DA87B2CAE">
    <w:name w:val="C3B1FE45E65640F2A1E0FA7DA87B2CAE"/>
    <w:rsid w:val="00FB7295"/>
  </w:style>
  <w:style w:type="paragraph" w:customStyle="1" w:styleId="31404810BE154D1EA64DF1B16C150CA8">
    <w:name w:val="31404810BE154D1EA64DF1B16C150CA8"/>
    <w:rsid w:val="00FB7295"/>
  </w:style>
  <w:style w:type="paragraph" w:customStyle="1" w:styleId="44963239648B4C8BABA931155AE665CD">
    <w:name w:val="44963239648B4C8BABA931155AE665CD"/>
    <w:rsid w:val="00FB7295"/>
  </w:style>
  <w:style w:type="paragraph" w:customStyle="1" w:styleId="9AC3D984AD754334A8C4CAE9005AFCA4">
    <w:name w:val="9AC3D984AD754334A8C4CAE9005AFCA4"/>
    <w:rsid w:val="00FB7295"/>
  </w:style>
  <w:style w:type="paragraph" w:customStyle="1" w:styleId="83EA93DEB20A4D74A2CE298360094611">
    <w:name w:val="83EA93DEB20A4D74A2CE298360094611"/>
    <w:rsid w:val="00FB7295"/>
  </w:style>
  <w:style w:type="paragraph" w:customStyle="1" w:styleId="79172D8F24164CCCAEBD41F3B0E3AE9C">
    <w:name w:val="79172D8F24164CCCAEBD41F3B0E3AE9C"/>
    <w:rsid w:val="00FB7295"/>
  </w:style>
  <w:style w:type="paragraph" w:customStyle="1" w:styleId="95F8F478D36B488FA120F42397B049AC">
    <w:name w:val="95F8F478D36B488FA120F42397B049AC"/>
    <w:rsid w:val="00FB7295"/>
  </w:style>
  <w:style w:type="paragraph" w:customStyle="1" w:styleId="D8BF0A74E08D49AEBBA6928025170DE5">
    <w:name w:val="D8BF0A74E08D49AEBBA6928025170DE5"/>
    <w:rsid w:val="00FB7295"/>
  </w:style>
  <w:style w:type="paragraph" w:customStyle="1" w:styleId="10C5C75B68BB4E49BDFAD1F286A53FB9">
    <w:name w:val="10C5C75B68BB4E49BDFAD1F286A53FB9"/>
    <w:rsid w:val="00FB7295"/>
  </w:style>
  <w:style w:type="paragraph" w:customStyle="1" w:styleId="26B42DA7CD524492B9488CDCDECEB05F">
    <w:name w:val="26B42DA7CD524492B9488CDCDECEB05F"/>
    <w:rsid w:val="00FB7295"/>
  </w:style>
  <w:style w:type="paragraph" w:customStyle="1" w:styleId="BBA532FCC71E4F79B441FC0E9ACB6973">
    <w:name w:val="BBA532FCC71E4F79B441FC0E9ACB6973"/>
    <w:rsid w:val="00FB7295"/>
  </w:style>
  <w:style w:type="paragraph" w:customStyle="1" w:styleId="ADECC399925E436CA78EC3E287894EBE">
    <w:name w:val="ADECC399925E436CA78EC3E287894EBE"/>
    <w:rsid w:val="00FB7295"/>
  </w:style>
  <w:style w:type="paragraph" w:customStyle="1" w:styleId="E0B6927C70DE4883B443DDC9C059BACF">
    <w:name w:val="E0B6927C70DE4883B443DDC9C059BACF"/>
    <w:rsid w:val="00FB7295"/>
  </w:style>
  <w:style w:type="paragraph" w:customStyle="1" w:styleId="012A5C6376DE4009B072DD5AF086125C">
    <w:name w:val="012A5C6376DE4009B072DD5AF086125C"/>
    <w:rsid w:val="00FB7295"/>
  </w:style>
  <w:style w:type="paragraph" w:customStyle="1" w:styleId="7F63A3EC925740B68888026A824B85F8">
    <w:name w:val="7F63A3EC925740B68888026A824B85F8"/>
    <w:rsid w:val="00FB7295"/>
  </w:style>
  <w:style w:type="paragraph" w:customStyle="1" w:styleId="2D4FCD7EEB524DD6BD4AB67D59997CE6">
    <w:name w:val="2D4FCD7EEB524DD6BD4AB67D59997CE6"/>
    <w:rsid w:val="00FB7295"/>
  </w:style>
  <w:style w:type="paragraph" w:customStyle="1" w:styleId="AB1C5654B3354D30BC764F7E1BC6E40A">
    <w:name w:val="AB1C5654B3354D30BC764F7E1BC6E40A"/>
    <w:rsid w:val="00FB7295"/>
  </w:style>
  <w:style w:type="paragraph" w:customStyle="1" w:styleId="1A2F9F8DC90B4A20B7A3A703BC7363A6">
    <w:name w:val="1A2F9F8DC90B4A20B7A3A703BC7363A6"/>
    <w:rsid w:val="00FB7295"/>
  </w:style>
  <w:style w:type="paragraph" w:customStyle="1" w:styleId="D13E28681A47478FBDD5A4F2FB34A037">
    <w:name w:val="D13E28681A47478FBDD5A4F2FB34A037"/>
    <w:rsid w:val="00EC79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Rushna</Abstract>
  <CompanyAddress>Vill. &amp; P.O. Thatta Musa, Tehsile &amp; District Gujrat</CompanyAddress>
  <CompanyPhone>+92-3107361326</CompanyPhone>
  <CompanyFax/>
  <CompanyEmail>Mohidwarraich6@gmail.com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5B6C82-E2FF-4F32-8EFA-33FAEE28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3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Idrees</dc:creator>
  <cp:keywords>LatestCV;AFFAN;IDREES;Technical;Support</cp:keywords>
  <dc:description/>
  <cp:lastModifiedBy>Windows User</cp:lastModifiedBy>
  <cp:revision>4</cp:revision>
  <dcterms:created xsi:type="dcterms:W3CDTF">2019-08-31T17:44:00Z</dcterms:created>
  <dcterms:modified xsi:type="dcterms:W3CDTF">2020-02-09T13:10:00Z</dcterms:modified>
  <cp:category>Shahbaz</cp:category>
</cp:coreProperties>
</file>