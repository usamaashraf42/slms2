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13"/>
        <w:gridCol w:w="661"/>
        <w:gridCol w:w="5955"/>
      </w:tblGrid>
      <w:tr w:rsidR="001B2ABD" w:rsidTr="004A0DB2">
        <w:trPr>
          <w:trHeight w:val="3851"/>
        </w:trPr>
        <w:tc>
          <w:tcPr>
            <w:tcW w:w="3313" w:type="dxa"/>
            <w:vAlign w:val="bottom"/>
          </w:tcPr>
          <w:p w:rsidR="001B2ABD" w:rsidRDefault="001B2ABD" w:rsidP="00950101">
            <w:pPr>
              <w:tabs>
                <w:tab w:val="left" w:pos="990"/>
              </w:tabs>
            </w:pPr>
          </w:p>
        </w:tc>
        <w:tc>
          <w:tcPr>
            <w:tcW w:w="661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5955" w:type="dxa"/>
            <w:vAlign w:val="bottom"/>
          </w:tcPr>
          <w:p w:rsidR="001B2ABD" w:rsidRDefault="008321CE" w:rsidP="001B2ABD">
            <w:pPr>
              <w:pStyle w:val="Title"/>
            </w:pPr>
            <w:r>
              <w:t>Momna zafar</w:t>
            </w:r>
          </w:p>
          <w:p w:rsidR="001B2ABD" w:rsidRDefault="008321CE" w:rsidP="001B2ABD">
            <w:pPr>
              <w:pStyle w:val="Subtitle"/>
            </w:pPr>
            <w:r w:rsidRPr="00133925">
              <w:rPr>
                <w:spacing w:val="0"/>
                <w:w w:val="88"/>
              </w:rPr>
              <w:t>Physics Teache</w:t>
            </w:r>
            <w:r w:rsidRPr="00133925">
              <w:rPr>
                <w:spacing w:val="48"/>
                <w:w w:val="88"/>
              </w:rPr>
              <w:t>r</w:t>
            </w:r>
          </w:p>
        </w:tc>
      </w:tr>
      <w:tr w:rsidR="001B2ABD" w:rsidTr="004A0DB2">
        <w:trPr>
          <w:trHeight w:val="7458"/>
        </w:trPr>
        <w:tc>
          <w:tcPr>
            <w:tcW w:w="3313" w:type="dxa"/>
          </w:tcPr>
          <w:p w:rsidR="001B2ABD" w:rsidRDefault="00F51DCF" w:rsidP="00036450">
            <w:pPr>
              <w:pStyle w:val="Heading3"/>
            </w:pPr>
            <w:r>
              <w:t>Objective</w:t>
            </w:r>
          </w:p>
          <w:p w:rsidR="00036450" w:rsidRPr="00ED099F" w:rsidRDefault="00F51DCF" w:rsidP="00036450">
            <w:pPr>
              <w:rPr>
                <w:sz w:val="20"/>
                <w:szCs w:val="20"/>
              </w:rPr>
            </w:pPr>
            <w:r w:rsidRPr="00ED099F">
              <w:rPr>
                <w:sz w:val="20"/>
                <w:szCs w:val="20"/>
              </w:rPr>
              <w:t>To use my skills and thereby to promote a positive atmosphere, and high quality education among students. Seeking a challenging and responsible position to use my abilities effectively and efficiently for my students. I have acquisition for learning and developing new technologies and techniques as an educator.</w:t>
            </w:r>
          </w:p>
          <w:sdt>
            <w:sdtPr>
              <w:id w:val="-1954003311"/>
              <w:placeholder>
                <w:docPart w:val="98ABF00F06B04992AD9E97B6FFFF84D2"/>
              </w:placeholder>
              <w:temporary/>
              <w:showingPlcHdr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111563247"/>
              <w:placeholder>
                <w:docPart w:val="D4C0CB5D524D47BAA95A8A2D6C4B928D"/>
              </w:placeholder>
              <w:temporary/>
              <w:showingPlcHdr/>
            </w:sdtPr>
            <w:sdtEndPr/>
            <w:sdtContent>
              <w:p w:rsidR="004D3011" w:rsidRPr="00950101" w:rsidRDefault="004D3011" w:rsidP="004D3011">
                <w:pPr>
                  <w:rPr>
                    <w:sz w:val="20"/>
                    <w:szCs w:val="20"/>
                  </w:rPr>
                </w:pPr>
                <w:r w:rsidRPr="00C33108">
                  <w:rPr>
                    <w:b/>
                    <w:sz w:val="20"/>
                    <w:szCs w:val="20"/>
                  </w:rPr>
                  <w:t>PHONE:</w:t>
                </w:r>
              </w:p>
            </w:sdtContent>
          </w:sdt>
          <w:p w:rsidR="004D3011" w:rsidRPr="00DA2CDB" w:rsidRDefault="00F51DCF" w:rsidP="004D3011">
            <w:pPr>
              <w:rPr>
                <w:sz w:val="22"/>
              </w:rPr>
            </w:pPr>
            <w:r w:rsidRPr="00DA2CDB">
              <w:rPr>
                <w:sz w:val="22"/>
              </w:rPr>
              <w:t>0310</w:t>
            </w:r>
            <w:r w:rsidR="00950101" w:rsidRPr="00DA2CDB">
              <w:rPr>
                <w:sz w:val="22"/>
              </w:rPr>
              <w:t>-</w:t>
            </w:r>
            <w:r w:rsidRPr="00DA2CDB">
              <w:rPr>
                <w:sz w:val="22"/>
              </w:rPr>
              <w:t>1634266</w:t>
            </w:r>
          </w:p>
          <w:sdt>
            <w:sdtPr>
              <w:rPr>
                <w:sz w:val="20"/>
                <w:szCs w:val="20"/>
              </w:rPr>
              <w:id w:val="-240260293"/>
              <w:placeholder>
                <w:docPart w:val="14AF17D14D564803A5C69650A66DA399"/>
              </w:placeholder>
              <w:temporary/>
              <w:showingPlcHdr/>
            </w:sdtPr>
            <w:sdtEndPr/>
            <w:sdtContent>
              <w:p w:rsidR="004D3011" w:rsidRPr="00950101" w:rsidRDefault="004D3011" w:rsidP="004D3011">
                <w:pPr>
                  <w:rPr>
                    <w:sz w:val="20"/>
                    <w:szCs w:val="20"/>
                  </w:rPr>
                </w:pPr>
                <w:r w:rsidRPr="00C33108">
                  <w:rPr>
                    <w:b/>
                    <w:sz w:val="20"/>
                    <w:szCs w:val="20"/>
                  </w:rPr>
                  <w:t>EMAIL:</w:t>
                </w:r>
              </w:p>
            </w:sdtContent>
          </w:sdt>
          <w:p w:rsidR="00036450" w:rsidRPr="00DA2CDB" w:rsidRDefault="00590F1C" w:rsidP="004D3011">
            <w:pPr>
              <w:rPr>
                <w:sz w:val="22"/>
              </w:rPr>
            </w:pPr>
            <w:r w:rsidRPr="00DA2CDB">
              <w:rPr>
                <w:sz w:val="22"/>
              </w:rPr>
              <w:t>momnach506@gmail.com</w:t>
            </w:r>
          </w:p>
          <w:p w:rsidR="00590F1C" w:rsidRPr="00CB0055" w:rsidRDefault="00590F1C" w:rsidP="00590F1C">
            <w:pPr>
              <w:pStyle w:val="Heading3"/>
            </w:pPr>
            <w:r>
              <w:t>Address</w:t>
            </w:r>
          </w:p>
          <w:p w:rsidR="00590F1C" w:rsidRDefault="00E12C38" w:rsidP="004D30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Lahore (current)</w:t>
            </w:r>
          </w:p>
          <w:p w:rsidR="00E12C38" w:rsidRPr="00590F1C" w:rsidRDefault="00E12C38" w:rsidP="004D3011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proofErr w:type="spellStart"/>
            <w:r>
              <w:rPr>
                <w:sz w:val="20"/>
                <w:szCs w:val="20"/>
              </w:rPr>
              <w:t>Sahiwal</w:t>
            </w:r>
            <w:proofErr w:type="spellEnd"/>
            <w:r>
              <w:rPr>
                <w:sz w:val="20"/>
                <w:szCs w:val="20"/>
              </w:rPr>
              <w:t>( permanent)</w:t>
            </w:r>
          </w:p>
          <w:sdt>
            <w:sdtPr>
              <w:rPr>
                <w:color w:val="B85A22" w:themeColor="accent2" w:themeShade="BF"/>
                <w:u w:val="single"/>
              </w:rPr>
              <w:id w:val="-1444214663"/>
              <w:placeholder>
                <w:docPart w:val="49092AA6ACB4493CA00F608E475FD18D"/>
              </w:placeholder>
              <w:temporary/>
              <w:showingPlcHdr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Pr="00ED099F" w:rsidRDefault="00F51DCF" w:rsidP="004D3011">
            <w:pPr>
              <w:rPr>
                <w:sz w:val="20"/>
                <w:szCs w:val="20"/>
              </w:rPr>
            </w:pPr>
            <w:r w:rsidRPr="00ED099F">
              <w:rPr>
                <w:sz w:val="20"/>
                <w:szCs w:val="20"/>
              </w:rPr>
              <w:t>Book Reading</w:t>
            </w:r>
          </w:p>
          <w:p w:rsidR="004D3011" w:rsidRPr="00ED099F" w:rsidRDefault="00F51DCF" w:rsidP="004D3011">
            <w:pPr>
              <w:rPr>
                <w:sz w:val="20"/>
                <w:szCs w:val="20"/>
              </w:rPr>
            </w:pPr>
            <w:r w:rsidRPr="00ED099F">
              <w:rPr>
                <w:sz w:val="20"/>
                <w:szCs w:val="20"/>
              </w:rPr>
              <w:t>Cooking</w:t>
            </w:r>
          </w:p>
          <w:p w:rsidR="004D3011" w:rsidRPr="00ED099F" w:rsidRDefault="0097554E" w:rsidP="004D3011">
            <w:pPr>
              <w:rPr>
                <w:sz w:val="20"/>
                <w:szCs w:val="20"/>
              </w:rPr>
            </w:pPr>
            <w:r w:rsidRPr="00ED099F">
              <w:rPr>
                <w:sz w:val="20"/>
                <w:szCs w:val="20"/>
              </w:rPr>
              <w:t>Travelling</w:t>
            </w:r>
          </w:p>
          <w:p w:rsidR="00C33108" w:rsidRPr="00CB0055" w:rsidRDefault="00C33108" w:rsidP="00C33108">
            <w:pPr>
              <w:pStyle w:val="Heading3"/>
            </w:pPr>
            <w:r w:rsidRPr="00C33108">
              <w:t>skills</w:t>
            </w:r>
          </w:p>
          <w:p w:rsidR="00C33108" w:rsidRDefault="00C33108" w:rsidP="00C331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 Thinking</w:t>
            </w:r>
          </w:p>
          <w:p w:rsidR="00C33108" w:rsidRDefault="00C33108" w:rsidP="00C331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Excellent Teaching Strategy</w:t>
            </w:r>
          </w:p>
          <w:p w:rsidR="00C33108" w:rsidRDefault="00C33108" w:rsidP="00C331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Lesson Planning</w:t>
            </w:r>
          </w:p>
          <w:p w:rsidR="00C33108" w:rsidRPr="00ED099F" w:rsidRDefault="00C33108" w:rsidP="00C331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Excellent Communication Skills</w:t>
            </w:r>
          </w:p>
          <w:p w:rsidR="004D3011" w:rsidRPr="004D3011" w:rsidRDefault="004D3011" w:rsidP="004D3011"/>
        </w:tc>
        <w:tc>
          <w:tcPr>
            <w:tcW w:w="661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5955" w:type="dxa"/>
          </w:tcPr>
          <w:sdt>
            <w:sdtPr>
              <w:id w:val="1049110328"/>
              <w:placeholder>
                <w:docPart w:val="A58CA9096ED14098B91D0C525ED66D0B"/>
              </w:placeholder>
              <w:temporary/>
              <w:showingPlcHdr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97554E">
                  <w:rPr>
                    <w:sz w:val="24"/>
                    <w:szCs w:val="24"/>
                  </w:rPr>
                  <w:t>EDUCATION</w:t>
                </w:r>
              </w:p>
            </w:sdtContent>
          </w:sdt>
          <w:p w:rsidR="00C514F3" w:rsidRPr="0097554E" w:rsidRDefault="00C514F3" w:rsidP="00C514F3">
            <w:pPr>
              <w:pStyle w:val="Heading4"/>
              <w:rPr>
                <w:sz w:val="20"/>
                <w:szCs w:val="20"/>
              </w:rPr>
            </w:pPr>
            <w:r w:rsidRPr="0097554E">
              <w:rPr>
                <w:sz w:val="20"/>
                <w:szCs w:val="20"/>
              </w:rPr>
              <w:t>FSc. – The Educators College, Sahiwal</w:t>
            </w:r>
          </w:p>
          <w:p w:rsidR="00036450" w:rsidRPr="0097554E" w:rsidRDefault="00C514F3" w:rsidP="00B359E4">
            <w:pPr>
              <w:pStyle w:val="Date"/>
              <w:rPr>
                <w:sz w:val="20"/>
                <w:szCs w:val="20"/>
                <w:u w:val="single"/>
              </w:rPr>
            </w:pPr>
            <w:r w:rsidRPr="0097554E">
              <w:rPr>
                <w:sz w:val="20"/>
                <w:szCs w:val="20"/>
                <w:u w:val="single"/>
              </w:rPr>
              <w:t>2010</w:t>
            </w:r>
            <w:r w:rsidR="00036450" w:rsidRPr="0097554E">
              <w:rPr>
                <w:sz w:val="20"/>
                <w:szCs w:val="20"/>
                <w:u w:val="single"/>
              </w:rPr>
              <w:t xml:space="preserve"> - </w:t>
            </w:r>
            <w:r w:rsidRPr="0097554E">
              <w:rPr>
                <w:sz w:val="20"/>
                <w:szCs w:val="20"/>
                <w:u w:val="single"/>
              </w:rPr>
              <w:t>2012</w:t>
            </w:r>
          </w:p>
          <w:p w:rsidR="00C514F3" w:rsidRPr="0097554E" w:rsidRDefault="00C514F3" w:rsidP="00036450">
            <w:pPr>
              <w:rPr>
                <w:sz w:val="20"/>
                <w:szCs w:val="20"/>
              </w:rPr>
            </w:pPr>
            <w:r w:rsidRPr="0097554E">
              <w:rPr>
                <w:sz w:val="20"/>
                <w:szCs w:val="20"/>
              </w:rPr>
              <w:t>1</w:t>
            </w:r>
            <w:r w:rsidRPr="0097554E">
              <w:rPr>
                <w:sz w:val="20"/>
                <w:szCs w:val="20"/>
                <w:vertAlign w:val="superscript"/>
              </w:rPr>
              <w:t>st</w:t>
            </w:r>
            <w:r w:rsidRPr="0097554E">
              <w:rPr>
                <w:sz w:val="20"/>
                <w:szCs w:val="20"/>
              </w:rPr>
              <w:t xml:space="preserve"> Division</w:t>
            </w:r>
          </w:p>
          <w:p w:rsidR="004D3011" w:rsidRPr="0097554E" w:rsidRDefault="00C514F3" w:rsidP="00036450">
            <w:pPr>
              <w:rPr>
                <w:sz w:val="20"/>
                <w:szCs w:val="20"/>
              </w:rPr>
            </w:pPr>
            <w:r w:rsidRPr="0097554E">
              <w:rPr>
                <w:sz w:val="20"/>
                <w:szCs w:val="20"/>
              </w:rPr>
              <w:t>Electives: Math,</w:t>
            </w:r>
            <w:r w:rsidR="00982F22">
              <w:rPr>
                <w:sz w:val="20"/>
                <w:szCs w:val="20"/>
              </w:rPr>
              <w:t xml:space="preserve"> </w:t>
            </w:r>
            <w:r w:rsidRPr="0097554E">
              <w:rPr>
                <w:sz w:val="20"/>
                <w:szCs w:val="20"/>
              </w:rPr>
              <w:t>Physics,</w:t>
            </w:r>
            <w:r w:rsidR="00982F22">
              <w:rPr>
                <w:sz w:val="20"/>
                <w:szCs w:val="20"/>
              </w:rPr>
              <w:t xml:space="preserve"> </w:t>
            </w:r>
            <w:r w:rsidRPr="0097554E">
              <w:rPr>
                <w:sz w:val="20"/>
                <w:szCs w:val="20"/>
              </w:rPr>
              <w:t>Statistics</w:t>
            </w:r>
          </w:p>
          <w:p w:rsidR="00036450" w:rsidRDefault="00036450" w:rsidP="00036450"/>
          <w:p w:rsidR="00036450" w:rsidRPr="0097554E" w:rsidRDefault="00C514F3" w:rsidP="00B359E4">
            <w:pPr>
              <w:pStyle w:val="Heading4"/>
              <w:rPr>
                <w:sz w:val="20"/>
                <w:szCs w:val="20"/>
              </w:rPr>
            </w:pPr>
            <w:r w:rsidRPr="0097554E">
              <w:rPr>
                <w:sz w:val="20"/>
                <w:szCs w:val="20"/>
              </w:rPr>
              <w:t>BSc. – Punjab Group of Colleges, Sahiwal</w:t>
            </w:r>
          </w:p>
          <w:p w:rsidR="00036450" w:rsidRPr="0097554E" w:rsidRDefault="00C514F3" w:rsidP="00B359E4">
            <w:pPr>
              <w:pStyle w:val="Date"/>
              <w:rPr>
                <w:sz w:val="20"/>
                <w:szCs w:val="20"/>
                <w:u w:val="single"/>
              </w:rPr>
            </w:pPr>
            <w:r w:rsidRPr="0097554E">
              <w:rPr>
                <w:sz w:val="20"/>
                <w:szCs w:val="20"/>
                <w:u w:val="single"/>
              </w:rPr>
              <w:t>2012</w:t>
            </w:r>
            <w:r w:rsidR="00036450" w:rsidRPr="0097554E">
              <w:rPr>
                <w:sz w:val="20"/>
                <w:szCs w:val="20"/>
                <w:u w:val="single"/>
              </w:rPr>
              <w:t xml:space="preserve"> - </w:t>
            </w:r>
            <w:r w:rsidRPr="0097554E">
              <w:rPr>
                <w:sz w:val="20"/>
                <w:szCs w:val="20"/>
                <w:u w:val="single"/>
              </w:rPr>
              <w:t>2014</w:t>
            </w:r>
          </w:p>
          <w:p w:rsidR="00C514F3" w:rsidRPr="0097554E" w:rsidRDefault="00C514F3" w:rsidP="00C514F3">
            <w:pPr>
              <w:rPr>
                <w:sz w:val="20"/>
                <w:szCs w:val="20"/>
              </w:rPr>
            </w:pPr>
            <w:r w:rsidRPr="0097554E">
              <w:rPr>
                <w:sz w:val="20"/>
                <w:szCs w:val="20"/>
              </w:rPr>
              <w:t>1</w:t>
            </w:r>
            <w:r w:rsidRPr="0097554E">
              <w:rPr>
                <w:sz w:val="20"/>
                <w:szCs w:val="20"/>
                <w:vertAlign w:val="superscript"/>
              </w:rPr>
              <w:t>st</w:t>
            </w:r>
            <w:r w:rsidRPr="0097554E">
              <w:rPr>
                <w:sz w:val="20"/>
                <w:szCs w:val="20"/>
              </w:rPr>
              <w:t xml:space="preserve"> Division</w:t>
            </w:r>
          </w:p>
          <w:p w:rsidR="00950101" w:rsidRDefault="00C514F3" w:rsidP="00C514F3">
            <w:pPr>
              <w:rPr>
                <w:sz w:val="20"/>
                <w:szCs w:val="20"/>
              </w:rPr>
            </w:pPr>
            <w:r w:rsidRPr="0097554E">
              <w:rPr>
                <w:sz w:val="20"/>
                <w:szCs w:val="20"/>
              </w:rPr>
              <w:t>Electives: Math,</w:t>
            </w:r>
            <w:r w:rsidR="00982F22">
              <w:rPr>
                <w:sz w:val="20"/>
                <w:szCs w:val="20"/>
              </w:rPr>
              <w:t xml:space="preserve"> </w:t>
            </w:r>
            <w:r w:rsidRPr="0097554E">
              <w:rPr>
                <w:sz w:val="20"/>
                <w:szCs w:val="20"/>
              </w:rPr>
              <w:t>Physics,</w:t>
            </w:r>
            <w:r w:rsidR="00982F22">
              <w:rPr>
                <w:sz w:val="20"/>
                <w:szCs w:val="20"/>
              </w:rPr>
              <w:t xml:space="preserve"> Computer Science</w:t>
            </w:r>
          </w:p>
          <w:p w:rsidR="0001268E" w:rsidRDefault="0001268E" w:rsidP="00C514F3">
            <w:pPr>
              <w:rPr>
                <w:sz w:val="20"/>
                <w:szCs w:val="20"/>
              </w:rPr>
            </w:pPr>
          </w:p>
          <w:p w:rsidR="0001268E" w:rsidRPr="0097554E" w:rsidRDefault="0001268E" w:rsidP="0001268E">
            <w:pPr>
              <w:pStyle w:val="Heading4"/>
              <w:rPr>
                <w:sz w:val="20"/>
                <w:szCs w:val="20"/>
              </w:rPr>
            </w:pPr>
            <w:r w:rsidRPr="0097554E"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.Ed</w:t>
            </w:r>
            <w:r w:rsidRPr="0097554E">
              <w:rPr>
                <w:sz w:val="20"/>
                <w:szCs w:val="20"/>
              </w:rPr>
              <w:t>.</w:t>
            </w:r>
            <w:r w:rsidR="00230546">
              <w:rPr>
                <w:sz w:val="20"/>
                <w:szCs w:val="20"/>
              </w:rPr>
              <w:t xml:space="preserve"> (Regular)</w:t>
            </w:r>
            <w:r w:rsidRPr="0097554E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GCUF</w:t>
            </w:r>
          </w:p>
          <w:p w:rsidR="0001268E" w:rsidRPr="0097554E" w:rsidRDefault="0001268E" w:rsidP="0001268E">
            <w:pPr>
              <w:pStyle w:val="Date"/>
              <w:rPr>
                <w:sz w:val="20"/>
                <w:szCs w:val="20"/>
                <w:u w:val="single"/>
              </w:rPr>
            </w:pPr>
            <w:r w:rsidRPr="0097554E">
              <w:rPr>
                <w:sz w:val="20"/>
                <w:szCs w:val="20"/>
                <w:u w:val="single"/>
              </w:rPr>
              <w:t>201</w:t>
            </w:r>
            <w:r w:rsidR="000A7C06">
              <w:rPr>
                <w:sz w:val="20"/>
                <w:szCs w:val="20"/>
                <w:u w:val="single"/>
              </w:rPr>
              <w:t>5</w:t>
            </w:r>
            <w:r w:rsidRPr="0097554E">
              <w:rPr>
                <w:sz w:val="20"/>
                <w:szCs w:val="20"/>
                <w:u w:val="single"/>
              </w:rPr>
              <w:t xml:space="preserve"> - 201</w:t>
            </w:r>
            <w:r w:rsidR="000A7C06">
              <w:rPr>
                <w:sz w:val="20"/>
                <w:szCs w:val="20"/>
                <w:u w:val="single"/>
              </w:rPr>
              <w:t>6</w:t>
            </w:r>
          </w:p>
          <w:p w:rsidR="0001268E" w:rsidRPr="0097554E" w:rsidRDefault="0001268E" w:rsidP="0001268E">
            <w:pPr>
              <w:rPr>
                <w:sz w:val="20"/>
                <w:szCs w:val="20"/>
              </w:rPr>
            </w:pPr>
            <w:r w:rsidRPr="0097554E">
              <w:rPr>
                <w:sz w:val="20"/>
                <w:szCs w:val="20"/>
              </w:rPr>
              <w:t>1</w:t>
            </w:r>
            <w:r w:rsidRPr="0097554E">
              <w:rPr>
                <w:sz w:val="20"/>
                <w:szCs w:val="20"/>
                <w:vertAlign w:val="superscript"/>
              </w:rPr>
              <w:t>st</w:t>
            </w:r>
            <w:r w:rsidRPr="0097554E">
              <w:rPr>
                <w:sz w:val="20"/>
                <w:szCs w:val="20"/>
              </w:rPr>
              <w:t xml:space="preserve"> Division</w:t>
            </w:r>
          </w:p>
          <w:p w:rsidR="0097554E" w:rsidRDefault="0097554E" w:rsidP="00C514F3"/>
          <w:p w:rsidR="00950101" w:rsidRPr="0097554E" w:rsidRDefault="00950101" w:rsidP="00950101">
            <w:pPr>
              <w:pStyle w:val="Heading4"/>
              <w:rPr>
                <w:sz w:val="20"/>
                <w:szCs w:val="20"/>
              </w:rPr>
            </w:pPr>
            <w:r w:rsidRPr="0097554E">
              <w:rPr>
                <w:sz w:val="20"/>
                <w:szCs w:val="20"/>
              </w:rPr>
              <w:t>MSc. (Physics) – GCUF, Sahiwal</w:t>
            </w:r>
          </w:p>
          <w:p w:rsidR="00950101" w:rsidRPr="0097554E" w:rsidRDefault="00950101" w:rsidP="00950101">
            <w:pPr>
              <w:pStyle w:val="Date"/>
              <w:rPr>
                <w:sz w:val="20"/>
                <w:szCs w:val="20"/>
                <w:u w:val="single"/>
              </w:rPr>
            </w:pPr>
            <w:r w:rsidRPr="0097554E">
              <w:rPr>
                <w:sz w:val="20"/>
                <w:szCs w:val="20"/>
                <w:u w:val="single"/>
              </w:rPr>
              <w:t>2015 - 2017</w:t>
            </w:r>
          </w:p>
          <w:p w:rsidR="00950101" w:rsidRPr="0097554E" w:rsidRDefault="00950101" w:rsidP="00950101">
            <w:pPr>
              <w:rPr>
                <w:sz w:val="20"/>
                <w:szCs w:val="20"/>
              </w:rPr>
            </w:pPr>
            <w:r w:rsidRPr="0097554E">
              <w:rPr>
                <w:sz w:val="20"/>
                <w:szCs w:val="20"/>
              </w:rPr>
              <w:t>1</w:t>
            </w:r>
            <w:r w:rsidRPr="0097554E">
              <w:rPr>
                <w:sz w:val="20"/>
                <w:szCs w:val="20"/>
                <w:vertAlign w:val="superscript"/>
              </w:rPr>
              <w:t>st</w:t>
            </w:r>
            <w:r w:rsidRPr="0097554E">
              <w:rPr>
                <w:sz w:val="20"/>
                <w:szCs w:val="20"/>
              </w:rPr>
              <w:t xml:space="preserve"> Division with CGPA of 3.3</w:t>
            </w:r>
          </w:p>
          <w:p w:rsidR="00C33108" w:rsidRDefault="00950101" w:rsidP="00950101">
            <w:pPr>
              <w:rPr>
                <w:sz w:val="20"/>
                <w:szCs w:val="20"/>
              </w:rPr>
            </w:pPr>
            <w:r w:rsidRPr="0097554E">
              <w:rPr>
                <w:sz w:val="20"/>
                <w:szCs w:val="20"/>
              </w:rPr>
              <w:t>Elective: Physics</w:t>
            </w:r>
          </w:p>
          <w:p w:rsidR="00E12C38" w:rsidRPr="00E12C38" w:rsidRDefault="00E12C38" w:rsidP="00950101">
            <w:pPr>
              <w:rPr>
                <w:b/>
                <w:sz w:val="20"/>
                <w:szCs w:val="20"/>
              </w:rPr>
            </w:pPr>
            <w:proofErr w:type="spellStart"/>
            <w:r w:rsidRPr="00E12C38">
              <w:rPr>
                <w:b/>
                <w:sz w:val="20"/>
                <w:szCs w:val="20"/>
              </w:rPr>
              <w:t>M</w:t>
            </w:r>
            <w:r>
              <w:rPr>
                <w:b/>
                <w:sz w:val="20"/>
                <w:szCs w:val="20"/>
              </w:rPr>
              <w:t>.</w:t>
            </w:r>
            <w:r w:rsidRPr="00E12C38">
              <w:rPr>
                <w:b/>
                <w:sz w:val="20"/>
                <w:szCs w:val="20"/>
              </w:rPr>
              <w:t>Phill</w:t>
            </w:r>
            <w:proofErr w:type="spellEnd"/>
            <w:r w:rsidRPr="00E12C38">
              <w:rPr>
                <w:b/>
                <w:sz w:val="20"/>
                <w:szCs w:val="20"/>
              </w:rPr>
              <w:t xml:space="preserve"> (Physics)_UMT Lahore</w:t>
            </w:r>
          </w:p>
          <w:p w:rsidR="00E12C38" w:rsidRDefault="00E12C38" w:rsidP="009501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2019-2021 (currently Pursuing)</w:t>
            </w:r>
          </w:p>
          <w:p w:rsidR="00A23BA3" w:rsidRPr="0097554E" w:rsidRDefault="00A23BA3" w:rsidP="00950101">
            <w:pPr>
              <w:rPr>
                <w:sz w:val="20"/>
                <w:szCs w:val="20"/>
              </w:rPr>
            </w:pPr>
          </w:p>
          <w:sdt>
            <w:sdtPr>
              <w:id w:val="1001553383"/>
              <w:placeholder>
                <w:docPart w:val="B04EB8BCB53B47549291AFF86DB15F42"/>
              </w:placeholder>
              <w:temporary/>
              <w:showingPlcHdr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97554E">
                  <w:rPr>
                    <w:sz w:val="24"/>
                    <w:szCs w:val="24"/>
                  </w:rPr>
                  <w:t>WORK EXPERIENCE</w:t>
                </w:r>
              </w:p>
            </w:sdtContent>
          </w:sdt>
          <w:p w:rsidR="00036450" w:rsidRPr="0097554E" w:rsidRDefault="00950101" w:rsidP="00B359E4">
            <w:pPr>
              <w:pStyle w:val="Heading4"/>
              <w:rPr>
                <w:bCs/>
                <w:sz w:val="20"/>
                <w:szCs w:val="20"/>
              </w:rPr>
            </w:pPr>
            <w:r w:rsidRPr="0097554E">
              <w:rPr>
                <w:sz w:val="20"/>
                <w:szCs w:val="20"/>
              </w:rPr>
              <w:t>The Educators School, Sahiwal</w:t>
            </w:r>
            <w:r w:rsidR="00036450" w:rsidRPr="0097554E">
              <w:rPr>
                <w:sz w:val="20"/>
                <w:szCs w:val="20"/>
              </w:rPr>
              <w:t xml:space="preserve">  </w:t>
            </w:r>
          </w:p>
          <w:p w:rsidR="00036450" w:rsidRPr="0097554E" w:rsidRDefault="00950101" w:rsidP="00B359E4">
            <w:pPr>
              <w:pStyle w:val="Date"/>
              <w:rPr>
                <w:sz w:val="20"/>
                <w:szCs w:val="20"/>
                <w:u w:val="single"/>
              </w:rPr>
            </w:pPr>
            <w:r w:rsidRPr="0097554E">
              <w:rPr>
                <w:sz w:val="20"/>
                <w:szCs w:val="20"/>
                <w:u w:val="single"/>
              </w:rPr>
              <w:t>October 2014</w:t>
            </w:r>
            <w:r w:rsidR="00036450" w:rsidRPr="0097554E">
              <w:rPr>
                <w:sz w:val="20"/>
                <w:szCs w:val="20"/>
                <w:u w:val="single"/>
              </w:rPr>
              <w:t>–</w:t>
            </w:r>
            <w:r w:rsidRPr="0097554E">
              <w:rPr>
                <w:sz w:val="20"/>
                <w:szCs w:val="20"/>
                <w:u w:val="single"/>
              </w:rPr>
              <w:t>June 2015</w:t>
            </w:r>
          </w:p>
          <w:p w:rsidR="004D3011" w:rsidRDefault="00950101" w:rsidP="00036450">
            <w:pPr>
              <w:rPr>
                <w:sz w:val="20"/>
                <w:szCs w:val="20"/>
              </w:rPr>
            </w:pPr>
            <w:r w:rsidRPr="0097554E">
              <w:rPr>
                <w:sz w:val="20"/>
                <w:szCs w:val="20"/>
              </w:rPr>
              <w:t xml:space="preserve">Served </w:t>
            </w:r>
            <w:r w:rsidR="00554122">
              <w:rPr>
                <w:sz w:val="20"/>
                <w:szCs w:val="20"/>
              </w:rPr>
              <w:t>n</w:t>
            </w:r>
            <w:r w:rsidR="00FC236F">
              <w:rPr>
                <w:sz w:val="20"/>
                <w:szCs w:val="20"/>
              </w:rPr>
              <w:t>ine months</w:t>
            </w:r>
            <w:r w:rsidRPr="0097554E">
              <w:rPr>
                <w:sz w:val="20"/>
                <w:szCs w:val="20"/>
              </w:rPr>
              <w:t xml:space="preserve"> as Physics and Math teacher.</w:t>
            </w:r>
          </w:p>
          <w:p w:rsidR="00A23BA3" w:rsidRDefault="00382979" w:rsidP="0003645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September 2018-August 2019</w:t>
            </w:r>
          </w:p>
          <w:p w:rsidR="00766E69" w:rsidRPr="00B01D10" w:rsidRDefault="00766E69" w:rsidP="00036450">
            <w:pPr>
              <w:rPr>
                <w:sz w:val="20"/>
                <w:szCs w:val="20"/>
              </w:rPr>
            </w:pPr>
            <w:r w:rsidRPr="00B01D10">
              <w:rPr>
                <w:sz w:val="20"/>
                <w:szCs w:val="20"/>
              </w:rPr>
              <w:t xml:space="preserve">Serving as physics Teacher </w:t>
            </w:r>
          </w:p>
          <w:p w:rsidR="00036450" w:rsidRPr="0097554E" w:rsidRDefault="0001268E" w:rsidP="00036450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</w:t>
            </w:r>
          </w:p>
          <w:p w:rsidR="00036450" w:rsidRPr="00DA2CDB" w:rsidRDefault="00DA2CDB" w:rsidP="004D3011">
            <w:pPr>
              <w:rPr>
                <w:sz w:val="20"/>
                <w:szCs w:val="20"/>
              </w:rPr>
            </w:pPr>
            <w:r w:rsidRPr="00DA2CDB">
              <w:rPr>
                <w:sz w:val="20"/>
                <w:szCs w:val="20"/>
              </w:rPr>
              <w:t>Saeed-ur-Rehman</w:t>
            </w:r>
          </w:p>
          <w:p w:rsidR="00DA2CDB" w:rsidRPr="00DA2CDB" w:rsidRDefault="00DA2CDB" w:rsidP="004D3011">
            <w:pPr>
              <w:rPr>
                <w:sz w:val="20"/>
                <w:szCs w:val="20"/>
              </w:rPr>
            </w:pPr>
            <w:r w:rsidRPr="00DA2CDB">
              <w:rPr>
                <w:sz w:val="20"/>
                <w:szCs w:val="20"/>
              </w:rPr>
              <w:t>Govt. Teacher at Q.A.E.D</w:t>
            </w:r>
          </w:p>
          <w:p w:rsidR="00DA2CDB" w:rsidRPr="00DA2CDB" w:rsidRDefault="0095641E" w:rsidP="004D301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0"/>
                <w:szCs w:val="20"/>
              </w:rPr>
              <w:t xml:space="preserve">Phone: </w:t>
            </w:r>
            <w:r w:rsidR="00DA2CDB" w:rsidRPr="00DA2CDB">
              <w:rPr>
                <w:sz w:val="20"/>
                <w:szCs w:val="20"/>
              </w:rPr>
              <w:t>0321-6905885</w:t>
            </w:r>
          </w:p>
        </w:tc>
      </w:tr>
      <w:tr w:rsidR="00950101" w:rsidTr="004A0DB2">
        <w:trPr>
          <w:trHeight w:val="80"/>
        </w:trPr>
        <w:tc>
          <w:tcPr>
            <w:tcW w:w="3313" w:type="dxa"/>
          </w:tcPr>
          <w:p w:rsidR="00950101" w:rsidRDefault="00950101" w:rsidP="00036450">
            <w:pPr>
              <w:pStyle w:val="Heading3"/>
            </w:pPr>
          </w:p>
        </w:tc>
        <w:tc>
          <w:tcPr>
            <w:tcW w:w="661" w:type="dxa"/>
          </w:tcPr>
          <w:p w:rsidR="00950101" w:rsidRDefault="00950101" w:rsidP="000C45FF">
            <w:pPr>
              <w:tabs>
                <w:tab w:val="left" w:pos="990"/>
              </w:tabs>
            </w:pPr>
          </w:p>
        </w:tc>
        <w:tc>
          <w:tcPr>
            <w:tcW w:w="5955" w:type="dxa"/>
          </w:tcPr>
          <w:p w:rsidR="00950101" w:rsidRDefault="00950101" w:rsidP="00036450">
            <w:pPr>
              <w:pStyle w:val="Heading2"/>
            </w:pPr>
          </w:p>
        </w:tc>
      </w:tr>
    </w:tbl>
    <w:p w:rsidR="00E12C38" w:rsidRDefault="00E12C38" w:rsidP="000C45FF">
      <w:pPr>
        <w:tabs>
          <w:tab w:val="left" w:pos="990"/>
        </w:tabs>
      </w:pPr>
    </w:p>
    <w:p w:rsidR="00E12C38" w:rsidRPr="00E12C38" w:rsidRDefault="00E12C38" w:rsidP="00E12C38"/>
    <w:p w:rsidR="00E12C38" w:rsidRPr="00E12C38" w:rsidRDefault="00E12C38" w:rsidP="00E12C38"/>
    <w:p w:rsidR="00E12C38" w:rsidRPr="00E12C38" w:rsidRDefault="00E12C38" w:rsidP="00E12C38"/>
    <w:p w:rsidR="00E12C38" w:rsidRPr="00E12C38" w:rsidRDefault="00E12C38" w:rsidP="00E12C38"/>
    <w:p w:rsidR="00E12C38" w:rsidRPr="00E12C38" w:rsidRDefault="00E12C38" w:rsidP="00E12C38"/>
    <w:p w:rsidR="00E12C38" w:rsidRPr="00E12C38" w:rsidRDefault="00E12C38" w:rsidP="00E12C38"/>
    <w:p w:rsidR="00E12C38" w:rsidRPr="00E12C38" w:rsidRDefault="00E12C38" w:rsidP="00E12C38"/>
    <w:p w:rsidR="00E12C38" w:rsidRPr="00E12C38" w:rsidRDefault="00E12C38" w:rsidP="00E12C38"/>
    <w:p w:rsidR="00E12C38" w:rsidRPr="00E12C38" w:rsidRDefault="00E12C38" w:rsidP="00E12C38"/>
    <w:p w:rsidR="00E12C38" w:rsidRPr="00E12C38" w:rsidRDefault="00E12C38" w:rsidP="00E12C38"/>
    <w:p w:rsidR="00E12C38" w:rsidRPr="00E12C38" w:rsidRDefault="00E12C38" w:rsidP="00E12C38"/>
    <w:p w:rsidR="00E12C38" w:rsidRPr="00E12C38" w:rsidRDefault="00E12C38" w:rsidP="00E12C38"/>
    <w:p w:rsidR="00E12C38" w:rsidRPr="00E12C38" w:rsidRDefault="00E12C38" w:rsidP="00E12C38"/>
    <w:p w:rsidR="00E12C38" w:rsidRPr="00E12C38" w:rsidRDefault="00E12C38" w:rsidP="00E12C38"/>
    <w:p w:rsidR="00E12C38" w:rsidRPr="00E12C38" w:rsidRDefault="00E12C38" w:rsidP="00E12C38"/>
    <w:p w:rsidR="00E12C38" w:rsidRPr="00E12C38" w:rsidRDefault="00E12C38" w:rsidP="00E12C38"/>
    <w:p w:rsidR="00E12C38" w:rsidRPr="00E12C38" w:rsidRDefault="00E12C38" w:rsidP="00E12C38"/>
    <w:p w:rsidR="00E12C38" w:rsidRPr="00E12C38" w:rsidRDefault="00E12C38" w:rsidP="00E12C38"/>
    <w:p w:rsidR="00E12C38" w:rsidRPr="00E12C38" w:rsidRDefault="00E12C38" w:rsidP="00E12C38"/>
    <w:p w:rsidR="00E12C38" w:rsidRPr="00E12C38" w:rsidRDefault="00E12C38" w:rsidP="00E12C38"/>
    <w:p w:rsidR="00E12C38" w:rsidRPr="00E12C38" w:rsidRDefault="00E12C38" w:rsidP="00E12C38"/>
    <w:p w:rsidR="00E12C38" w:rsidRPr="00E12C38" w:rsidRDefault="00E12C38" w:rsidP="00E12C38"/>
    <w:p w:rsidR="00E12C38" w:rsidRPr="00E12C38" w:rsidRDefault="00E12C38" w:rsidP="00E12C38"/>
    <w:p w:rsidR="00E12C38" w:rsidRPr="00E12C38" w:rsidRDefault="00E12C38" w:rsidP="00E12C38"/>
    <w:p w:rsidR="00E12C38" w:rsidRPr="00E12C38" w:rsidRDefault="00E12C38" w:rsidP="00E12C38"/>
    <w:p w:rsidR="00E12C38" w:rsidRPr="00E12C38" w:rsidRDefault="00E12C38" w:rsidP="00E12C38"/>
    <w:p w:rsidR="00E12C38" w:rsidRPr="00E12C38" w:rsidRDefault="00E12C38" w:rsidP="00E12C38"/>
    <w:p w:rsidR="00E12C38" w:rsidRPr="00E12C38" w:rsidRDefault="00E12C38" w:rsidP="00E12C38"/>
    <w:p w:rsidR="00E12C38" w:rsidRPr="00E12C38" w:rsidRDefault="00E12C38" w:rsidP="00E12C38"/>
    <w:p w:rsidR="00E12C38" w:rsidRDefault="00E12C38" w:rsidP="00E12C38"/>
    <w:p w:rsidR="00E12C38" w:rsidRPr="00E12C38" w:rsidRDefault="00E12C38" w:rsidP="00E12C38"/>
    <w:p w:rsidR="00E12C38" w:rsidRPr="00E12C38" w:rsidRDefault="00E12C38" w:rsidP="00E12C38"/>
    <w:p w:rsidR="00E12C38" w:rsidRPr="00E12C38" w:rsidRDefault="00E12C38" w:rsidP="00E12C38"/>
    <w:p w:rsidR="00E12C38" w:rsidRPr="00E12C38" w:rsidRDefault="00E12C38" w:rsidP="00E12C38"/>
    <w:p w:rsidR="00E12C38" w:rsidRDefault="00E12C38" w:rsidP="00E12C38"/>
    <w:p w:rsidR="00E12C38" w:rsidRDefault="00E12C38" w:rsidP="00E12C38"/>
    <w:p w:rsidR="0043117B" w:rsidRPr="00E12C38" w:rsidRDefault="00E12C38" w:rsidP="00E12C38">
      <w:pPr>
        <w:tabs>
          <w:tab w:val="left" w:pos="3729"/>
        </w:tabs>
      </w:pPr>
      <w:r>
        <w:tab/>
      </w:r>
      <w:bookmarkStart w:id="0" w:name="_GoBack"/>
      <w:bookmarkEnd w:id="0"/>
    </w:p>
    <w:sectPr w:rsidR="0043117B" w:rsidRPr="00E12C38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925" w:rsidRDefault="00133925" w:rsidP="000C45FF">
      <w:r>
        <w:separator/>
      </w:r>
    </w:p>
  </w:endnote>
  <w:endnote w:type="continuationSeparator" w:id="0">
    <w:p w:rsidR="00133925" w:rsidRDefault="0013392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925" w:rsidRDefault="00133925" w:rsidP="000C45FF">
      <w:r>
        <w:separator/>
      </w:r>
    </w:p>
  </w:footnote>
  <w:footnote w:type="continuationSeparator" w:id="0">
    <w:p w:rsidR="00133925" w:rsidRDefault="0013392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1CE"/>
    <w:rsid w:val="0001268E"/>
    <w:rsid w:val="00014905"/>
    <w:rsid w:val="00036450"/>
    <w:rsid w:val="00094499"/>
    <w:rsid w:val="000A7C06"/>
    <w:rsid w:val="000C45FF"/>
    <w:rsid w:val="000E3FD1"/>
    <w:rsid w:val="00112054"/>
    <w:rsid w:val="00133925"/>
    <w:rsid w:val="001525E1"/>
    <w:rsid w:val="00180329"/>
    <w:rsid w:val="0019001F"/>
    <w:rsid w:val="001A74A5"/>
    <w:rsid w:val="001B2ABD"/>
    <w:rsid w:val="001E0391"/>
    <w:rsid w:val="001E1759"/>
    <w:rsid w:val="001F1ECC"/>
    <w:rsid w:val="00230546"/>
    <w:rsid w:val="002400EB"/>
    <w:rsid w:val="00256CF7"/>
    <w:rsid w:val="00281FD5"/>
    <w:rsid w:val="0030481B"/>
    <w:rsid w:val="003156FC"/>
    <w:rsid w:val="003254B5"/>
    <w:rsid w:val="0037121F"/>
    <w:rsid w:val="00382979"/>
    <w:rsid w:val="003903BA"/>
    <w:rsid w:val="003A6B7D"/>
    <w:rsid w:val="003B06CA"/>
    <w:rsid w:val="004071FC"/>
    <w:rsid w:val="00445947"/>
    <w:rsid w:val="004813B3"/>
    <w:rsid w:val="00496591"/>
    <w:rsid w:val="004A0DB2"/>
    <w:rsid w:val="004C6045"/>
    <w:rsid w:val="004C63E4"/>
    <w:rsid w:val="004D3011"/>
    <w:rsid w:val="005262AC"/>
    <w:rsid w:val="00554122"/>
    <w:rsid w:val="00572661"/>
    <w:rsid w:val="005811D0"/>
    <w:rsid w:val="00590F1C"/>
    <w:rsid w:val="00596F65"/>
    <w:rsid w:val="005A7ACF"/>
    <w:rsid w:val="005E39D5"/>
    <w:rsid w:val="00600670"/>
    <w:rsid w:val="0062123A"/>
    <w:rsid w:val="00646E75"/>
    <w:rsid w:val="006771D0"/>
    <w:rsid w:val="00715FCB"/>
    <w:rsid w:val="0072422B"/>
    <w:rsid w:val="00743101"/>
    <w:rsid w:val="00766E69"/>
    <w:rsid w:val="007775E1"/>
    <w:rsid w:val="007867A0"/>
    <w:rsid w:val="007927F5"/>
    <w:rsid w:val="007B6804"/>
    <w:rsid w:val="00802CA0"/>
    <w:rsid w:val="008321CE"/>
    <w:rsid w:val="00864E7F"/>
    <w:rsid w:val="009260CD"/>
    <w:rsid w:val="00950101"/>
    <w:rsid w:val="00952C25"/>
    <w:rsid w:val="0095641E"/>
    <w:rsid w:val="00963A78"/>
    <w:rsid w:val="0097554E"/>
    <w:rsid w:val="00982F22"/>
    <w:rsid w:val="009A4BE4"/>
    <w:rsid w:val="00A2118D"/>
    <w:rsid w:val="00A23BA3"/>
    <w:rsid w:val="00A935F7"/>
    <w:rsid w:val="00AD76E2"/>
    <w:rsid w:val="00B01D10"/>
    <w:rsid w:val="00B20152"/>
    <w:rsid w:val="00B359E4"/>
    <w:rsid w:val="00B57D98"/>
    <w:rsid w:val="00B70850"/>
    <w:rsid w:val="00B94195"/>
    <w:rsid w:val="00C066B6"/>
    <w:rsid w:val="00C33108"/>
    <w:rsid w:val="00C37BA1"/>
    <w:rsid w:val="00C4674C"/>
    <w:rsid w:val="00C506CF"/>
    <w:rsid w:val="00C514F3"/>
    <w:rsid w:val="00C72BED"/>
    <w:rsid w:val="00C9578B"/>
    <w:rsid w:val="00CB0055"/>
    <w:rsid w:val="00D2522B"/>
    <w:rsid w:val="00D422DE"/>
    <w:rsid w:val="00D4633F"/>
    <w:rsid w:val="00D5459D"/>
    <w:rsid w:val="00DA1F4D"/>
    <w:rsid w:val="00DA2CDB"/>
    <w:rsid w:val="00DD172A"/>
    <w:rsid w:val="00E12C38"/>
    <w:rsid w:val="00E24053"/>
    <w:rsid w:val="00E25A26"/>
    <w:rsid w:val="00E4381A"/>
    <w:rsid w:val="00E55D74"/>
    <w:rsid w:val="00ED099F"/>
    <w:rsid w:val="00F51DCF"/>
    <w:rsid w:val="00F60274"/>
    <w:rsid w:val="00F77FB9"/>
    <w:rsid w:val="00FB068F"/>
    <w:rsid w:val="00FC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E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E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E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E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ama%20Nadeem\AppData\Local\Packages\Microsoft.Office.Desktop_8wekyb3d8bbwe\LocalCache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8ABF00F06B04992AD9E97B6FFFF8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AFB4F-FF6D-4FAD-8273-192CFA4A7F5A}"/>
      </w:docPartPr>
      <w:docPartBody>
        <w:p w:rsidR="00793686" w:rsidRDefault="00B136B4">
          <w:pPr>
            <w:pStyle w:val="98ABF00F06B04992AD9E97B6FFFF84D2"/>
          </w:pPr>
          <w:r w:rsidRPr="00CB0055">
            <w:t>Contact</w:t>
          </w:r>
        </w:p>
      </w:docPartBody>
    </w:docPart>
    <w:docPart>
      <w:docPartPr>
        <w:name w:val="D4C0CB5D524D47BAA95A8A2D6C4B9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8FE8C-3C5C-450E-83A2-9A2BAEB0BF9B}"/>
      </w:docPartPr>
      <w:docPartBody>
        <w:p w:rsidR="00793686" w:rsidRDefault="00B136B4">
          <w:pPr>
            <w:pStyle w:val="D4C0CB5D524D47BAA95A8A2D6C4B928D"/>
          </w:pPr>
          <w:r w:rsidRPr="004D3011">
            <w:t>PHONE:</w:t>
          </w:r>
        </w:p>
      </w:docPartBody>
    </w:docPart>
    <w:docPart>
      <w:docPartPr>
        <w:name w:val="14AF17D14D564803A5C69650A66DA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EE49E-F16C-47B6-8ECF-87689BD18AB9}"/>
      </w:docPartPr>
      <w:docPartBody>
        <w:p w:rsidR="00793686" w:rsidRDefault="00B136B4">
          <w:pPr>
            <w:pStyle w:val="14AF17D14D564803A5C69650A66DA399"/>
          </w:pPr>
          <w:r w:rsidRPr="004D3011">
            <w:t>EMAIL:</w:t>
          </w:r>
        </w:p>
      </w:docPartBody>
    </w:docPart>
    <w:docPart>
      <w:docPartPr>
        <w:name w:val="49092AA6ACB4493CA00F608E475FD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A143D-6D78-4DE5-8693-C27C3B2295D2}"/>
      </w:docPartPr>
      <w:docPartBody>
        <w:p w:rsidR="00793686" w:rsidRDefault="00B136B4">
          <w:pPr>
            <w:pStyle w:val="49092AA6ACB4493CA00F608E475FD18D"/>
          </w:pPr>
          <w:r w:rsidRPr="00CB0055">
            <w:t>Hobbies</w:t>
          </w:r>
        </w:p>
      </w:docPartBody>
    </w:docPart>
    <w:docPart>
      <w:docPartPr>
        <w:name w:val="A58CA9096ED14098B91D0C525ED66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52120-550C-4F08-99B6-663D14345A6B}"/>
      </w:docPartPr>
      <w:docPartBody>
        <w:p w:rsidR="00793686" w:rsidRDefault="00B136B4">
          <w:pPr>
            <w:pStyle w:val="A58CA9096ED14098B91D0C525ED66D0B"/>
          </w:pPr>
          <w:r w:rsidRPr="00036450">
            <w:t>EDUCATION</w:t>
          </w:r>
        </w:p>
      </w:docPartBody>
    </w:docPart>
    <w:docPart>
      <w:docPartPr>
        <w:name w:val="B04EB8BCB53B47549291AFF86DB15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6AAB14-BCC2-4E12-933F-C9A1CC413633}"/>
      </w:docPartPr>
      <w:docPartBody>
        <w:p w:rsidR="00793686" w:rsidRDefault="00B136B4">
          <w:pPr>
            <w:pStyle w:val="B04EB8BCB53B47549291AFF86DB15F42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6B4"/>
    <w:rsid w:val="00072B55"/>
    <w:rsid w:val="002A2457"/>
    <w:rsid w:val="0034234A"/>
    <w:rsid w:val="003E62FE"/>
    <w:rsid w:val="004B07EC"/>
    <w:rsid w:val="00653E23"/>
    <w:rsid w:val="00720CFD"/>
    <w:rsid w:val="00793686"/>
    <w:rsid w:val="007D0912"/>
    <w:rsid w:val="00B136B4"/>
    <w:rsid w:val="00CF54BA"/>
    <w:rsid w:val="00E10F01"/>
    <w:rsid w:val="00EF6EBF"/>
    <w:rsid w:val="00F6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CEA7D1FDDC4A8183E78F15557EE305">
    <w:name w:val="E1CEA7D1FDDC4A8183E78F15557EE305"/>
  </w:style>
  <w:style w:type="paragraph" w:customStyle="1" w:styleId="0F8AE41A34774795996A5CCF2131B8C2">
    <w:name w:val="0F8AE41A34774795996A5CCF2131B8C2"/>
  </w:style>
  <w:style w:type="paragraph" w:customStyle="1" w:styleId="E9E47C80A5AA4491A2C26F387EC653D7">
    <w:name w:val="E9E47C80A5AA4491A2C26F387EC653D7"/>
  </w:style>
  <w:style w:type="paragraph" w:customStyle="1" w:styleId="19F7E6FBB92C4C1DADC9C0F8F8152C99">
    <w:name w:val="19F7E6FBB92C4C1DADC9C0F8F8152C99"/>
  </w:style>
  <w:style w:type="paragraph" w:customStyle="1" w:styleId="98ABF00F06B04992AD9E97B6FFFF84D2">
    <w:name w:val="98ABF00F06B04992AD9E97B6FFFF84D2"/>
  </w:style>
  <w:style w:type="paragraph" w:customStyle="1" w:styleId="D4C0CB5D524D47BAA95A8A2D6C4B928D">
    <w:name w:val="D4C0CB5D524D47BAA95A8A2D6C4B928D"/>
  </w:style>
  <w:style w:type="paragraph" w:customStyle="1" w:styleId="C4FD7E96B31C42E3AEB7DD0F7620985F">
    <w:name w:val="C4FD7E96B31C42E3AEB7DD0F7620985F"/>
  </w:style>
  <w:style w:type="paragraph" w:customStyle="1" w:styleId="B6ABE52E88EA468EAA6B8627A4FE0B27">
    <w:name w:val="B6ABE52E88EA468EAA6B8627A4FE0B27"/>
  </w:style>
  <w:style w:type="paragraph" w:customStyle="1" w:styleId="62F3B69F114E455F88D939729FF8FEF7">
    <w:name w:val="62F3B69F114E455F88D939729FF8FEF7"/>
  </w:style>
  <w:style w:type="paragraph" w:customStyle="1" w:styleId="14AF17D14D564803A5C69650A66DA399">
    <w:name w:val="14AF17D14D564803A5C69650A66DA399"/>
  </w:style>
  <w:style w:type="character" w:styleId="Hyperlink">
    <w:name w:val="Hyperlink"/>
    <w:basedOn w:val="DefaultParagraphFont"/>
    <w:uiPriority w:val="99"/>
    <w:unhideWhenUsed/>
    <w:rPr>
      <w:color w:val="943634" w:themeColor="accent2" w:themeShade="BF"/>
      <w:u w:val="single"/>
    </w:rPr>
  </w:style>
  <w:style w:type="paragraph" w:customStyle="1" w:styleId="0FFF281FD0644450931BFF61D1C14A32">
    <w:name w:val="0FFF281FD0644450931BFF61D1C14A32"/>
  </w:style>
  <w:style w:type="paragraph" w:customStyle="1" w:styleId="49092AA6ACB4493CA00F608E475FD18D">
    <w:name w:val="49092AA6ACB4493CA00F608E475FD18D"/>
  </w:style>
  <w:style w:type="paragraph" w:customStyle="1" w:styleId="0938995C43E14E5597C0F63E63C76D0C">
    <w:name w:val="0938995C43E14E5597C0F63E63C76D0C"/>
  </w:style>
  <w:style w:type="paragraph" w:customStyle="1" w:styleId="5379029C0642494E99F329404FA46C8D">
    <w:name w:val="5379029C0642494E99F329404FA46C8D"/>
  </w:style>
  <w:style w:type="paragraph" w:customStyle="1" w:styleId="F3B22A097EAB40E78DB54480A3EF89C4">
    <w:name w:val="F3B22A097EAB40E78DB54480A3EF89C4"/>
  </w:style>
  <w:style w:type="paragraph" w:customStyle="1" w:styleId="B980DAE33BAD4028BCB39D5F89EBF905">
    <w:name w:val="B980DAE33BAD4028BCB39D5F89EBF905"/>
  </w:style>
  <w:style w:type="paragraph" w:customStyle="1" w:styleId="A58CA9096ED14098B91D0C525ED66D0B">
    <w:name w:val="A58CA9096ED14098B91D0C525ED66D0B"/>
  </w:style>
  <w:style w:type="paragraph" w:customStyle="1" w:styleId="9C4EBC2EE42C49639641360039D43782">
    <w:name w:val="9C4EBC2EE42C49639641360039D43782"/>
  </w:style>
  <w:style w:type="paragraph" w:customStyle="1" w:styleId="85FB3F33A2494C16B52CEEC738AC3BF9">
    <w:name w:val="85FB3F33A2494C16B52CEEC738AC3BF9"/>
  </w:style>
  <w:style w:type="paragraph" w:customStyle="1" w:styleId="FDAD45D041C844B286FA4EBBD7F58D9C">
    <w:name w:val="FDAD45D041C844B286FA4EBBD7F58D9C"/>
  </w:style>
  <w:style w:type="paragraph" w:customStyle="1" w:styleId="DBEC22D118E045B79501170975BE6711">
    <w:name w:val="DBEC22D118E045B79501170975BE6711"/>
  </w:style>
  <w:style w:type="paragraph" w:customStyle="1" w:styleId="AA9802135784462CB82FBEC02F1D726D">
    <w:name w:val="AA9802135784462CB82FBEC02F1D726D"/>
  </w:style>
  <w:style w:type="paragraph" w:customStyle="1" w:styleId="A945EF04AE724380AC4580473871720B">
    <w:name w:val="A945EF04AE724380AC4580473871720B"/>
  </w:style>
  <w:style w:type="paragraph" w:customStyle="1" w:styleId="D2F0074AF9074902AA9DDE2E36275F77">
    <w:name w:val="D2F0074AF9074902AA9DDE2E36275F77"/>
  </w:style>
  <w:style w:type="paragraph" w:customStyle="1" w:styleId="B04EB8BCB53B47549291AFF86DB15F42">
    <w:name w:val="B04EB8BCB53B47549291AFF86DB15F42"/>
  </w:style>
  <w:style w:type="paragraph" w:customStyle="1" w:styleId="4E562EF0D3704596B43BEBC3E44DBB99">
    <w:name w:val="4E562EF0D3704596B43BEBC3E44DBB99"/>
  </w:style>
  <w:style w:type="paragraph" w:customStyle="1" w:styleId="9DB3B13BF6F847A79CE25281709A6FEA">
    <w:name w:val="9DB3B13BF6F847A79CE25281709A6FEA"/>
  </w:style>
  <w:style w:type="paragraph" w:customStyle="1" w:styleId="2343FC2F042A4966B0B5FA562F0EC123">
    <w:name w:val="2343FC2F042A4966B0B5FA562F0EC123"/>
  </w:style>
  <w:style w:type="paragraph" w:customStyle="1" w:styleId="5160B2F3E92A4247A55074AFAFEFE0E2">
    <w:name w:val="5160B2F3E92A4247A55074AFAFEFE0E2"/>
  </w:style>
  <w:style w:type="paragraph" w:customStyle="1" w:styleId="B63399E1AC974BC39F2C5F1904A2419A">
    <w:name w:val="B63399E1AC974BC39F2C5F1904A2419A"/>
  </w:style>
  <w:style w:type="paragraph" w:customStyle="1" w:styleId="99FE5E2C65524A748E8F485993D644E8">
    <w:name w:val="99FE5E2C65524A748E8F485993D644E8"/>
  </w:style>
  <w:style w:type="paragraph" w:customStyle="1" w:styleId="DFBEB282631B4FF69F4873E150225243">
    <w:name w:val="DFBEB282631B4FF69F4873E150225243"/>
  </w:style>
  <w:style w:type="paragraph" w:customStyle="1" w:styleId="95E8DF256FF547E5A12B90C96E8680CC">
    <w:name w:val="95E8DF256FF547E5A12B90C96E8680CC"/>
  </w:style>
  <w:style w:type="paragraph" w:customStyle="1" w:styleId="575837301F8E4DC8A27D8AABD6344997">
    <w:name w:val="575837301F8E4DC8A27D8AABD6344997"/>
  </w:style>
  <w:style w:type="paragraph" w:customStyle="1" w:styleId="09E852E3049E48618B6D4EE596944D19">
    <w:name w:val="09E852E3049E48618B6D4EE596944D19"/>
  </w:style>
  <w:style w:type="paragraph" w:customStyle="1" w:styleId="F7CA5486A10545C2BCA5D065E2796EE7">
    <w:name w:val="F7CA5486A10545C2BCA5D065E2796EE7"/>
  </w:style>
  <w:style w:type="paragraph" w:customStyle="1" w:styleId="99317C780C724C5DA3FBD56C0BD67079">
    <w:name w:val="99317C780C724C5DA3FBD56C0BD67079"/>
  </w:style>
  <w:style w:type="paragraph" w:customStyle="1" w:styleId="7558D3B597834697BB23A99902774C68">
    <w:name w:val="7558D3B597834697BB23A99902774C68"/>
  </w:style>
  <w:style w:type="paragraph" w:customStyle="1" w:styleId="22ED7F7754034818BCADC8012657C51A">
    <w:name w:val="22ED7F7754034818BCADC8012657C51A"/>
  </w:style>
  <w:style w:type="paragraph" w:customStyle="1" w:styleId="453E99D36A1744C19644C2C29D88D81F">
    <w:name w:val="453E99D36A1744C19644C2C29D88D81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D489B390894D4D4D997AEAF5821EBAEA">
    <w:name w:val="D489B390894D4D4D997AEAF5821EBAEA"/>
  </w:style>
  <w:style w:type="paragraph" w:customStyle="1" w:styleId="27F96F84574F48C8AE99E3BAF73EB904">
    <w:name w:val="27F96F84574F48C8AE99E3BAF73EB904"/>
    <w:rsid w:val="00793686"/>
  </w:style>
  <w:style w:type="paragraph" w:customStyle="1" w:styleId="F377A64138314C05B33C26A567E14509">
    <w:name w:val="F377A64138314C05B33C26A567E14509"/>
    <w:rsid w:val="007D0912"/>
  </w:style>
  <w:style w:type="paragraph" w:customStyle="1" w:styleId="069C659D72E34F45B4C5AF4DABE0790B">
    <w:name w:val="069C659D72E34F45B4C5AF4DABE0790B"/>
    <w:rsid w:val="007D091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CEA7D1FDDC4A8183E78F15557EE305">
    <w:name w:val="E1CEA7D1FDDC4A8183E78F15557EE305"/>
  </w:style>
  <w:style w:type="paragraph" w:customStyle="1" w:styleId="0F8AE41A34774795996A5CCF2131B8C2">
    <w:name w:val="0F8AE41A34774795996A5CCF2131B8C2"/>
  </w:style>
  <w:style w:type="paragraph" w:customStyle="1" w:styleId="E9E47C80A5AA4491A2C26F387EC653D7">
    <w:name w:val="E9E47C80A5AA4491A2C26F387EC653D7"/>
  </w:style>
  <w:style w:type="paragraph" w:customStyle="1" w:styleId="19F7E6FBB92C4C1DADC9C0F8F8152C99">
    <w:name w:val="19F7E6FBB92C4C1DADC9C0F8F8152C99"/>
  </w:style>
  <w:style w:type="paragraph" w:customStyle="1" w:styleId="98ABF00F06B04992AD9E97B6FFFF84D2">
    <w:name w:val="98ABF00F06B04992AD9E97B6FFFF84D2"/>
  </w:style>
  <w:style w:type="paragraph" w:customStyle="1" w:styleId="D4C0CB5D524D47BAA95A8A2D6C4B928D">
    <w:name w:val="D4C0CB5D524D47BAA95A8A2D6C4B928D"/>
  </w:style>
  <w:style w:type="paragraph" w:customStyle="1" w:styleId="C4FD7E96B31C42E3AEB7DD0F7620985F">
    <w:name w:val="C4FD7E96B31C42E3AEB7DD0F7620985F"/>
  </w:style>
  <w:style w:type="paragraph" w:customStyle="1" w:styleId="B6ABE52E88EA468EAA6B8627A4FE0B27">
    <w:name w:val="B6ABE52E88EA468EAA6B8627A4FE0B27"/>
  </w:style>
  <w:style w:type="paragraph" w:customStyle="1" w:styleId="62F3B69F114E455F88D939729FF8FEF7">
    <w:name w:val="62F3B69F114E455F88D939729FF8FEF7"/>
  </w:style>
  <w:style w:type="paragraph" w:customStyle="1" w:styleId="14AF17D14D564803A5C69650A66DA399">
    <w:name w:val="14AF17D14D564803A5C69650A66DA399"/>
  </w:style>
  <w:style w:type="character" w:styleId="Hyperlink">
    <w:name w:val="Hyperlink"/>
    <w:basedOn w:val="DefaultParagraphFont"/>
    <w:uiPriority w:val="99"/>
    <w:unhideWhenUsed/>
    <w:rPr>
      <w:color w:val="943634" w:themeColor="accent2" w:themeShade="BF"/>
      <w:u w:val="single"/>
    </w:rPr>
  </w:style>
  <w:style w:type="paragraph" w:customStyle="1" w:styleId="0FFF281FD0644450931BFF61D1C14A32">
    <w:name w:val="0FFF281FD0644450931BFF61D1C14A32"/>
  </w:style>
  <w:style w:type="paragraph" w:customStyle="1" w:styleId="49092AA6ACB4493CA00F608E475FD18D">
    <w:name w:val="49092AA6ACB4493CA00F608E475FD18D"/>
  </w:style>
  <w:style w:type="paragraph" w:customStyle="1" w:styleId="0938995C43E14E5597C0F63E63C76D0C">
    <w:name w:val="0938995C43E14E5597C0F63E63C76D0C"/>
  </w:style>
  <w:style w:type="paragraph" w:customStyle="1" w:styleId="5379029C0642494E99F329404FA46C8D">
    <w:name w:val="5379029C0642494E99F329404FA46C8D"/>
  </w:style>
  <w:style w:type="paragraph" w:customStyle="1" w:styleId="F3B22A097EAB40E78DB54480A3EF89C4">
    <w:name w:val="F3B22A097EAB40E78DB54480A3EF89C4"/>
  </w:style>
  <w:style w:type="paragraph" w:customStyle="1" w:styleId="B980DAE33BAD4028BCB39D5F89EBF905">
    <w:name w:val="B980DAE33BAD4028BCB39D5F89EBF905"/>
  </w:style>
  <w:style w:type="paragraph" w:customStyle="1" w:styleId="A58CA9096ED14098B91D0C525ED66D0B">
    <w:name w:val="A58CA9096ED14098B91D0C525ED66D0B"/>
  </w:style>
  <w:style w:type="paragraph" w:customStyle="1" w:styleId="9C4EBC2EE42C49639641360039D43782">
    <w:name w:val="9C4EBC2EE42C49639641360039D43782"/>
  </w:style>
  <w:style w:type="paragraph" w:customStyle="1" w:styleId="85FB3F33A2494C16B52CEEC738AC3BF9">
    <w:name w:val="85FB3F33A2494C16B52CEEC738AC3BF9"/>
  </w:style>
  <w:style w:type="paragraph" w:customStyle="1" w:styleId="FDAD45D041C844B286FA4EBBD7F58D9C">
    <w:name w:val="FDAD45D041C844B286FA4EBBD7F58D9C"/>
  </w:style>
  <w:style w:type="paragraph" w:customStyle="1" w:styleId="DBEC22D118E045B79501170975BE6711">
    <w:name w:val="DBEC22D118E045B79501170975BE6711"/>
  </w:style>
  <w:style w:type="paragraph" w:customStyle="1" w:styleId="AA9802135784462CB82FBEC02F1D726D">
    <w:name w:val="AA9802135784462CB82FBEC02F1D726D"/>
  </w:style>
  <w:style w:type="paragraph" w:customStyle="1" w:styleId="A945EF04AE724380AC4580473871720B">
    <w:name w:val="A945EF04AE724380AC4580473871720B"/>
  </w:style>
  <w:style w:type="paragraph" w:customStyle="1" w:styleId="D2F0074AF9074902AA9DDE2E36275F77">
    <w:name w:val="D2F0074AF9074902AA9DDE2E36275F77"/>
  </w:style>
  <w:style w:type="paragraph" w:customStyle="1" w:styleId="B04EB8BCB53B47549291AFF86DB15F42">
    <w:name w:val="B04EB8BCB53B47549291AFF86DB15F42"/>
  </w:style>
  <w:style w:type="paragraph" w:customStyle="1" w:styleId="4E562EF0D3704596B43BEBC3E44DBB99">
    <w:name w:val="4E562EF0D3704596B43BEBC3E44DBB99"/>
  </w:style>
  <w:style w:type="paragraph" w:customStyle="1" w:styleId="9DB3B13BF6F847A79CE25281709A6FEA">
    <w:name w:val="9DB3B13BF6F847A79CE25281709A6FEA"/>
  </w:style>
  <w:style w:type="paragraph" w:customStyle="1" w:styleId="2343FC2F042A4966B0B5FA562F0EC123">
    <w:name w:val="2343FC2F042A4966B0B5FA562F0EC123"/>
  </w:style>
  <w:style w:type="paragraph" w:customStyle="1" w:styleId="5160B2F3E92A4247A55074AFAFEFE0E2">
    <w:name w:val="5160B2F3E92A4247A55074AFAFEFE0E2"/>
  </w:style>
  <w:style w:type="paragraph" w:customStyle="1" w:styleId="B63399E1AC974BC39F2C5F1904A2419A">
    <w:name w:val="B63399E1AC974BC39F2C5F1904A2419A"/>
  </w:style>
  <w:style w:type="paragraph" w:customStyle="1" w:styleId="99FE5E2C65524A748E8F485993D644E8">
    <w:name w:val="99FE5E2C65524A748E8F485993D644E8"/>
  </w:style>
  <w:style w:type="paragraph" w:customStyle="1" w:styleId="DFBEB282631B4FF69F4873E150225243">
    <w:name w:val="DFBEB282631B4FF69F4873E150225243"/>
  </w:style>
  <w:style w:type="paragraph" w:customStyle="1" w:styleId="95E8DF256FF547E5A12B90C96E8680CC">
    <w:name w:val="95E8DF256FF547E5A12B90C96E8680CC"/>
  </w:style>
  <w:style w:type="paragraph" w:customStyle="1" w:styleId="575837301F8E4DC8A27D8AABD6344997">
    <w:name w:val="575837301F8E4DC8A27D8AABD6344997"/>
  </w:style>
  <w:style w:type="paragraph" w:customStyle="1" w:styleId="09E852E3049E48618B6D4EE596944D19">
    <w:name w:val="09E852E3049E48618B6D4EE596944D19"/>
  </w:style>
  <w:style w:type="paragraph" w:customStyle="1" w:styleId="F7CA5486A10545C2BCA5D065E2796EE7">
    <w:name w:val="F7CA5486A10545C2BCA5D065E2796EE7"/>
  </w:style>
  <w:style w:type="paragraph" w:customStyle="1" w:styleId="99317C780C724C5DA3FBD56C0BD67079">
    <w:name w:val="99317C780C724C5DA3FBD56C0BD67079"/>
  </w:style>
  <w:style w:type="paragraph" w:customStyle="1" w:styleId="7558D3B597834697BB23A99902774C68">
    <w:name w:val="7558D3B597834697BB23A99902774C68"/>
  </w:style>
  <w:style w:type="paragraph" w:customStyle="1" w:styleId="22ED7F7754034818BCADC8012657C51A">
    <w:name w:val="22ED7F7754034818BCADC8012657C51A"/>
  </w:style>
  <w:style w:type="paragraph" w:customStyle="1" w:styleId="453E99D36A1744C19644C2C29D88D81F">
    <w:name w:val="453E99D36A1744C19644C2C29D88D81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D489B390894D4D4D997AEAF5821EBAEA">
    <w:name w:val="D489B390894D4D4D997AEAF5821EBAEA"/>
  </w:style>
  <w:style w:type="paragraph" w:customStyle="1" w:styleId="27F96F84574F48C8AE99E3BAF73EB904">
    <w:name w:val="27F96F84574F48C8AE99E3BAF73EB904"/>
    <w:rsid w:val="00793686"/>
  </w:style>
  <w:style w:type="paragraph" w:customStyle="1" w:styleId="F377A64138314C05B33C26A567E14509">
    <w:name w:val="F377A64138314C05B33C26A567E14509"/>
    <w:rsid w:val="007D0912"/>
  </w:style>
  <w:style w:type="paragraph" w:customStyle="1" w:styleId="069C659D72E34F45B4C5AF4DABE0790B">
    <w:name w:val="069C659D72E34F45B4C5AF4DABE0790B"/>
    <w:rsid w:val="007D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2019-02-09T18:00:00Z</dcterms:created>
  <dcterms:modified xsi:type="dcterms:W3CDTF">2019-10-14T02:01:00Z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