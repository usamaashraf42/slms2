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947" w:rsidRPr="00F277FD" w:rsidRDefault="00A961B6" w:rsidP="00F277FD">
      <w:pPr>
        <w:rPr>
          <w:b/>
          <w:color w:val="000000" w:themeColor="text1"/>
          <w:sz w:val="18"/>
          <w:szCs w:val="18"/>
        </w:rPr>
      </w:pPr>
      <w:r w:rsidRPr="00F277FD">
        <w:rPr>
          <w:b/>
          <w:noProof/>
          <w:color w:val="000000" w:themeColor="text1"/>
          <w:sz w:val="72"/>
          <w:szCs w:val="72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069F4E29" wp14:editId="28862ADA">
                <wp:simplePos x="0" y="0"/>
                <wp:positionH relativeFrom="page">
                  <wp:posOffset>28575</wp:posOffset>
                </wp:positionH>
                <wp:positionV relativeFrom="paragraph">
                  <wp:posOffset>181086</wp:posOffset>
                </wp:positionV>
                <wp:extent cx="4763135" cy="371489"/>
                <wp:effectExtent l="0" t="0" r="37465" b="28575"/>
                <wp:wrapNone/>
                <wp:docPr id="24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3135" cy="371489"/>
                          <a:chOff x="-16" y="2170"/>
                          <a:chExt cx="7501" cy="770"/>
                        </a:xfrm>
                      </wpg:grpSpPr>
                      <wps:wsp>
                        <wps:cNvPr id="25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751" y="2170"/>
                            <a:ext cx="3265" cy="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676E" w:rsidRPr="00990A07" w:rsidRDefault="00A3676E" w:rsidP="00A3676E">
                              <w:pPr>
                                <w:rPr>
                                  <w:b/>
                                  <w:color w:val="0D0D0D" w:themeColor="text1" w:themeTint="F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t>PERSONAL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-4" y="2449"/>
                            <a:ext cx="361" cy="491"/>
                          </a:xfrm>
                          <a:prstGeom prst="rect">
                            <a:avLst/>
                          </a:prstGeom>
                          <a:solidFill>
                            <a:srgbClr val="F39C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03"/>
                        <wps:cNvCnPr>
                          <a:cxnSpLocks noChangeShapeType="1"/>
                        </wps:cNvCnPr>
                        <wps:spPr bwMode="auto">
                          <a:xfrm>
                            <a:off x="-16" y="2934"/>
                            <a:ext cx="7501" cy="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39C1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" o:spid="_x0000_s1026" style="position:absolute;margin-left:2.25pt;margin-top:14.25pt;width:375.05pt;height:29.25pt;z-index:251742208;mso-position-horizontal-relative:page" coordorigin="-16,2170" coordsize="7501,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1" o:spid="_x0000_s1027" type="#_x0000_t202" style="position:absolute;left:751;top:2170;width:3265;height: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A3676E" w:rsidRPr="00990A07" w:rsidRDefault="00A3676E" w:rsidP="00A3676E">
                        <w:pPr>
                          <w:rPr>
                            <w:b/>
                            <w:color w:val="0D0D0D" w:themeColor="text1" w:themeTint="F2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0D0D0D" w:themeColor="text1" w:themeTint="F2"/>
                            <w:sz w:val="36"/>
                            <w:szCs w:val="36"/>
                          </w:rPr>
                          <w:t>PERSONAL PROFILE</w:t>
                        </w:r>
                      </w:p>
                    </w:txbxContent>
                  </v:textbox>
                </v:shape>
                <v:rect id="Rectangle 102" o:spid="_x0000_s1028" style="position:absolute;left:-4;top:2449;width:361;height: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gJh8AA&#10;AADbAAAADwAAAGRycy9kb3ducmV2LnhtbESPQYvCMBSE74L/ITzBm6aKlFKNIooo3laF3eOjeTbF&#10;5qU0Ueu/NwuCx2FmvmEWq87W4kGtrxwrmIwTEMSF0xWXCi7n3SgD4QOyxtoxKXiRh9Wy31tgrt2T&#10;f+hxCqWIEPY5KjAhNLmUvjBk0Y9dQxy9q2sthijbUuoWnxFuazlNklRarDguGGxoY6i4ne5WwZ/Z&#10;7+X2/DvzmU7lbXLMDuZSKDUcdOs5iEBd+IY/7YNWME3h/0v8AX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6gJh8AAAADbAAAADwAAAAAAAAAAAAAAAACYAgAAZHJzL2Rvd25y&#10;ZXYueG1sUEsFBgAAAAAEAAQA9QAAAIUDAAAAAA==&#10;" fillcolor="#f39c12" stroked="f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3" o:spid="_x0000_s1029" type="#_x0000_t32" style="position:absolute;left:-16;top:2934;width:750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lxc8QAAADbAAAADwAAAGRycy9kb3ducmV2LnhtbESPS4sCMRCE78L+h9ALe9OMHnyMRtkV&#10;BEFk8YHorZ20M4OTzpBkdfz3ZkHwWFTVV9Rk1phK3Mj50rKCbicBQZxZXXKuYL9btIcgfEDWWFkm&#10;BQ/yMJt+tCaYanvnDd22IRcRwj5FBUUIdSqlzwoy6Du2Jo7exTqDIUqXS+3wHuGmkr0k6UuDJceF&#10;AmuaF5Rdt39GwWl0PMyX1265/tk4rh4WV79nVOrrs/kegwjUhHf41V5qBb0B/H+JP0B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WXFzxAAAANsAAAAPAAAAAAAAAAAA&#10;AAAAAKECAABkcnMvZG93bnJldi54bWxQSwUGAAAAAAQABAD5AAAAkgMAAAAA&#10;" strokecolor="#f39c12" strokeweight="1.5pt"/>
                <w10:wrap anchorx="page"/>
              </v:group>
            </w:pict>
          </mc:Fallback>
        </mc:AlternateContent>
      </w:r>
      <w:r w:rsidR="00F277FD">
        <w:rPr>
          <w:b/>
          <w:color w:val="4A4A4A"/>
          <w:sz w:val="12"/>
          <w:szCs w:val="12"/>
        </w:rPr>
        <w:t xml:space="preserve">                                                                                                     </w:t>
      </w:r>
      <w:r w:rsidR="00EA50A2">
        <w:rPr>
          <w:b/>
          <w:color w:val="000000" w:themeColor="text1"/>
          <w:sz w:val="48"/>
          <w:szCs w:val="56"/>
        </w:rPr>
        <w:t>Syeda Hijab e Zahra</w:t>
      </w:r>
    </w:p>
    <w:p w:rsidR="00AD42D0" w:rsidRPr="00AD42D0" w:rsidRDefault="00E92864" w:rsidP="00AD42D0">
      <w:pPr>
        <w:pStyle w:val="ListParagraph"/>
        <w:numPr>
          <w:ilvl w:val="0"/>
          <w:numId w:val="23"/>
        </w:numPr>
        <w:rPr>
          <w:bCs/>
          <w:color w:val="4A4A4A"/>
          <w:szCs w:val="24"/>
        </w:rPr>
      </w:pPr>
      <w:r w:rsidRPr="00606EF4">
        <w:rPr>
          <w:noProof/>
          <w:sz w:val="68"/>
          <w:szCs w:val="68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B9B7192" wp14:editId="5560CA0D">
                <wp:simplePos x="0" y="0"/>
                <wp:positionH relativeFrom="page">
                  <wp:posOffset>-38100</wp:posOffset>
                </wp:positionH>
                <wp:positionV relativeFrom="paragraph">
                  <wp:posOffset>654685</wp:posOffset>
                </wp:positionV>
                <wp:extent cx="4763135" cy="539513"/>
                <wp:effectExtent l="0" t="0" r="37465" b="32385"/>
                <wp:wrapNone/>
                <wp:docPr id="20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3135" cy="539513"/>
                          <a:chOff x="-16" y="2434"/>
                          <a:chExt cx="7501" cy="506"/>
                        </a:xfrm>
                      </wpg:grpSpPr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51" y="2488"/>
                            <a:ext cx="3265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6748" w:rsidRPr="00990A07" w:rsidRDefault="00206748">
                              <w:pPr>
                                <w:rPr>
                                  <w:b/>
                                  <w:color w:val="0D0D0D" w:themeColor="text1" w:themeTint="F2"/>
                                  <w:sz w:val="36"/>
                                  <w:szCs w:val="36"/>
                                </w:rPr>
                              </w:pPr>
                              <w:r w:rsidRPr="00990A07">
                                <w:rPr>
                                  <w:b/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-16" y="2434"/>
                            <a:ext cx="361" cy="491"/>
                          </a:xfrm>
                          <a:prstGeom prst="rect">
                            <a:avLst/>
                          </a:prstGeom>
                          <a:solidFill>
                            <a:srgbClr val="F39C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-16" y="2934"/>
                            <a:ext cx="7501" cy="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39C1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" o:spid="_x0000_s1030" style="position:absolute;left:0;text-align:left;margin-left:-3pt;margin-top:51.55pt;width:375.05pt;height:42.5pt;z-index:251705344;mso-position-horizontal-relative:page" coordorigin="-16,2434" coordsize="7501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">
                <v:shape id="Text Box 19" o:spid="_x0000_s1031" type="#_x0000_t202" style="position:absolute;left:751;top:2488;width:3265;height: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206748" w:rsidRPr="00990A07" w:rsidRDefault="00206748">
                        <w:pPr>
                          <w:rPr>
                            <w:b/>
                            <w:color w:val="0D0D0D" w:themeColor="text1" w:themeTint="F2"/>
                            <w:sz w:val="36"/>
                            <w:szCs w:val="36"/>
                          </w:rPr>
                        </w:pPr>
                        <w:r w:rsidRPr="00990A07">
                          <w:rPr>
                            <w:b/>
                            <w:color w:val="0D0D0D" w:themeColor="text1" w:themeTint="F2"/>
                            <w:sz w:val="36"/>
                            <w:szCs w:val="36"/>
                          </w:rPr>
                          <w:t>CAREER OBJECTIVE</w:t>
                        </w:r>
                      </w:p>
                    </w:txbxContent>
                  </v:textbox>
                </v:shape>
                <v:rect id="Rectangle 20" o:spid="_x0000_s1032" style="position:absolute;left:-16;top:2434;width:361;height: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MPhMEA&#10;AADbAAAADwAAAGRycy9kb3ducmV2LnhtbESPzarCMBSE9xd8h3AEd9fUcpFSjSKKKO78AV0emmNT&#10;bE5Kk6v17Y0guBxm5htmOu9sLe7U+sqxgtEwAUFcOF1xqeB0XP9mIHxA1lg7JgVP8jCf9X6mmGv3&#10;4D3dD6EUEcI+RwUmhCaX0heGLPqha4ijd3WtxRBlW0rd4iPCbS3TJBlLixXHBYMNLQ0Vt8O/VXAx&#10;m41cHc9/PtNjeRvtsq05FUoN+t1iAiJQF77hT3urFaQpvL/EHyB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TD4TBAAAA2wAAAA8AAAAAAAAAAAAAAAAAmAIAAGRycy9kb3du&#10;cmV2LnhtbFBLBQYAAAAABAAEAPUAAACGAwAAAAA=&#10;" fillcolor="#f39c12" stroked="f"/>
                <v:shape id="AutoShape 24" o:spid="_x0000_s1033" type="#_x0000_t32" style="position:absolute;left:-16;top:2934;width:750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J3cMMAAADbAAAADwAAAGRycy9kb3ducmV2LnhtbESP3YrCMBSE74V9h3AW9k5TFUSrUXYF&#10;QRBZ/EH07tgc22JzUpKs1rc3C4KXw8x8w0xmjanEjZwvLSvodhIQxJnVJecK9rtFewjCB2SNlWVS&#10;8CAPs+lHa4Kptnfe0G0bchEh7FNUUIRQp1L6rCCDvmNr4uhdrDMYonS51A7vEW4q2UuSgTRYclwo&#10;sKZ5Qdl1+2cUnEbHw3x57Zbrn43j6mFx9XtGpb4+m+8xiEBNeIdf7aVW0OvD/5f4A+T0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id3DDAAAA2wAAAA8AAAAAAAAAAAAA&#10;AAAAoQIAAGRycy9kb3ducmV2LnhtbFBLBQYAAAAABAAEAPkAAACRAwAAAAA=&#10;" strokecolor="#f39c12" strokeweight="1.5pt"/>
                <w10:wrap anchorx="page"/>
              </v:group>
            </w:pict>
          </mc:Fallback>
        </mc:AlternateContent>
      </w:r>
      <w:r w:rsidR="00EA50A2">
        <w:rPr>
          <w:bCs/>
          <w:color w:val="000000" w:themeColor="text1"/>
          <w:sz w:val="20"/>
          <w:szCs w:val="24"/>
        </w:rPr>
        <w:t>Phone: 03324846605</w:t>
      </w:r>
    </w:p>
    <w:p w:rsidR="00AD42D0" w:rsidRPr="00AD42D0" w:rsidRDefault="00BB11B9" w:rsidP="00AD42D0">
      <w:pPr>
        <w:pStyle w:val="ListParagraph"/>
        <w:numPr>
          <w:ilvl w:val="0"/>
          <w:numId w:val="23"/>
        </w:numPr>
        <w:rPr>
          <w:bCs/>
          <w:color w:val="4A4A4A"/>
          <w:szCs w:val="24"/>
        </w:rPr>
      </w:pPr>
      <w:r w:rsidRPr="00AD42D0">
        <w:rPr>
          <w:bCs/>
          <w:color w:val="000000" w:themeColor="text1"/>
          <w:sz w:val="20"/>
          <w:szCs w:val="24"/>
        </w:rPr>
        <w:t>E</w:t>
      </w:r>
      <w:r w:rsidR="00DE081F" w:rsidRPr="00AD42D0">
        <w:rPr>
          <w:bCs/>
          <w:color w:val="000000" w:themeColor="text1"/>
          <w:sz w:val="20"/>
          <w:szCs w:val="24"/>
        </w:rPr>
        <w:t xml:space="preserve">mail: </w:t>
      </w:r>
      <w:hyperlink r:id="rId8" w:history="1">
        <w:r w:rsidR="00EA50A2" w:rsidRPr="005714B1">
          <w:rPr>
            <w:rStyle w:val="Hyperlink"/>
            <w:bCs/>
            <w:sz w:val="20"/>
            <w:szCs w:val="24"/>
          </w:rPr>
          <w:t>syedahijab77@gmail.com</w:t>
        </w:r>
      </w:hyperlink>
    </w:p>
    <w:p w:rsidR="00AD42D0" w:rsidRPr="00AD42D0" w:rsidRDefault="008E362F" w:rsidP="00AD42D0">
      <w:pPr>
        <w:pStyle w:val="ListParagraph"/>
        <w:numPr>
          <w:ilvl w:val="0"/>
          <w:numId w:val="23"/>
        </w:numPr>
        <w:rPr>
          <w:bCs/>
          <w:color w:val="4A4A4A"/>
          <w:szCs w:val="24"/>
        </w:rPr>
      </w:pPr>
      <w:r w:rsidRPr="00AD42D0">
        <w:rPr>
          <w:bCs/>
          <w:color w:val="000000" w:themeColor="text1"/>
          <w:sz w:val="20"/>
          <w:szCs w:val="24"/>
        </w:rPr>
        <w:t>Date</w:t>
      </w:r>
      <w:r w:rsidR="00EA50A2">
        <w:rPr>
          <w:bCs/>
          <w:color w:val="000000" w:themeColor="text1"/>
          <w:sz w:val="20"/>
          <w:szCs w:val="24"/>
        </w:rPr>
        <w:t xml:space="preserve"> of birth: July 7</w:t>
      </w:r>
      <w:r w:rsidR="00EA50A2" w:rsidRPr="00EA50A2">
        <w:rPr>
          <w:bCs/>
          <w:color w:val="000000" w:themeColor="text1"/>
          <w:sz w:val="20"/>
          <w:szCs w:val="24"/>
          <w:vertAlign w:val="superscript"/>
        </w:rPr>
        <w:t>th</w:t>
      </w:r>
      <w:r w:rsidR="007D3CE8">
        <w:rPr>
          <w:bCs/>
          <w:color w:val="000000" w:themeColor="text1"/>
          <w:sz w:val="20"/>
          <w:szCs w:val="24"/>
        </w:rPr>
        <w:t xml:space="preserve"> </w:t>
      </w:r>
      <w:r w:rsidRPr="00AD42D0">
        <w:rPr>
          <w:bCs/>
          <w:color w:val="000000" w:themeColor="text1"/>
          <w:sz w:val="20"/>
          <w:szCs w:val="24"/>
        </w:rPr>
        <w:t>1996</w:t>
      </w:r>
    </w:p>
    <w:p w:rsidR="00206748" w:rsidRPr="00AD42D0" w:rsidRDefault="00DE081F" w:rsidP="00AD42D0">
      <w:pPr>
        <w:pStyle w:val="ListParagraph"/>
        <w:numPr>
          <w:ilvl w:val="0"/>
          <w:numId w:val="23"/>
        </w:numPr>
        <w:rPr>
          <w:bCs/>
          <w:color w:val="4A4A4A"/>
          <w:szCs w:val="24"/>
        </w:rPr>
      </w:pPr>
      <w:r w:rsidRPr="00AD42D0">
        <w:rPr>
          <w:bCs/>
          <w:color w:val="000000" w:themeColor="text1"/>
          <w:sz w:val="20"/>
          <w:szCs w:val="24"/>
        </w:rPr>
        <w:t xml:space="preserve">Gender: </w:t>
      </w:r>
      <w:r w:rsidR="008E362F" w:rsidRPr="00AD42D0">
        <w:rPr>
          <w:bCs/>
          <w:color w:val="000000" w:themeColor="text1"/>
          <w:sz w:val="20"/>
          <w:szCs w:val="24"/>
        </w:rPr>
        <w:t>Fem</w:t>
      </w:r>
      <w:r w:rsidRPr="00AD42D0">
        <w:rPr>
          <w:bCs/>
          <w:color w:val="000000" w:themeColor="text1"/>
          <w:sz w:val="20"/>
          <w:szCs w:val="24"/>
        </w:rPr>
        <w:t>ale</w:t>
      </w:r>
    </w:p>
    <w:p w:rsidR="00206748" w:rsidRPr="00206748" w:rsidRDefault="00E92864" w:rsidP="00A3676E">
      <w:pPr>
        <w:rPr>
          <w:sz w:val="26"/>
          <w:szCs w:val="26"/>
        </w:rPr>
      </w:pPr>
      <w:r>
        <w:rPr>
          <w:noProof/>
          <w:sz w:val="68"/>
          <w:szCs w:val="6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1A0F39" wp14:editId="3DC6F30C">
                <wp:simplePos x="0" y="0"/>
                <wp:positionH relativeFrom="column">
                  <wp:posOffset>-552450</wp:posOffset>
                </wp:positionH>
                <wp:positionV relativeFrom="paragraph">
                  <wp:posOffset>414655</wp:posOffset>
                </wp:positionV>
                <wp:extent cx="4324350" cy="714375"/>
                <wp:effectExtent l="0" t="0" r="0" b="9525"/>
                <wp:wrapNone/>
                <wp:docPr id="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6748" w:rsidRPr="00990A07" w:rsidRDefault="00B33CD1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E9505D">
                              <w:rPr>
                                <w:color w:val="0D0D0D" w:themeColor="text1" w:themeTint="F2"/>
                                <w:szCs w:val="24"/>
                              </w:rPr>
                              <w:t>Looking to get a starting position in a prestigious organization which provides the opportunities for career development and enhance my skills and utilize my knowledge in achieving the organizational goal</w:t>
                            </w:r>
                            <w:r w:rsidR="008E362F" w:rsidRPr="00E9505D">
                              <w:rPr>
                                <w:color w:val="0D0D0D" w:themeColor="text1" w:themeTint="F2"/>
                                <w:szCs w:val="24"/>
                              </w:rPr>
                              <w:t>s</w:t>
                            </w:r>
                            <w:r w:rsidR="00206748" w:rsidRPr="00990A0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4" type="#_x0000_t202" style="position:absolute;margin-left:-43.5pt;margin-top:32.65pt;width:340.5pt;height:5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bguQ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" filled="f" stroked="f">
                <v:textbox>
                  <w:txbxContent>
                    <w:p w:rsidR="00206748" w:rsidRPr="00990A07" w:rsidRDefault="00B33CD1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E9505D">
                        <w:rPr>
                          <w:color w:val="0D0D0D" w:themeColor="text1" w:themeTint="F2"/>
                          <w:szCs w:val="24"/>
                        </w:rPr>
                        <w:t>Looking to get a starting position in a prestigious organization which provides the opportunities for career development and enhance my skills and utilize my knowledge in achieving the organizational goal</w:t>
                      </w:r>
                      <w:r w:rsidR="008E362F" w:rsidRPr="00E9505D">
                        <w:rPr>
                          <w:color w:val="0D0D0D" w:themeColor="text1" w:themeTint="F2"/>
                          <w:szCs w:val="24"/>
                        </w:rPr>
                        <w:t>s</w:t>
                      </w:r>
                      <w:r w:rsidR="00206748" w:rsidRPr="00990A0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343D4B" w:rsidRPr="00206748" w:rsidRDefault="00181533" w:rsidP="00990A07">
      <w:pPr>
        <w:tabs>
          <w:tab w:val="left" w:pos="7695"/>
        </w:tabs>
        <w:rPr>
          <w:sz w:val="26"/>
          <w:szCs w:val="26"/>
        </w:rPr>
      </w:pPr>
      <w:r>
        <w:rPr>
          <w:noProof/>
          <w:sz w:val="68"/>
          <w:szCs w:val="6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A6A948" wp14:editId="1DB8F96A">
                <wp:simplePos x="0" y="0"/>
                <wp:positionH relativeFrom="column">
                  <wp:posOffset>-878400</wp:posOffset>
                </wp:positionH>
                <wp:positionV relativeFrom="paragraph">
                  <wp:posOffset>5635775</wp:posOffset>
                </wp:positionV>
                <wp:extent cx="5212080" cy="1922400"/>
                <wp:effectExtent l="0" t="0" r="0" b="1905"/>
                <wp:wrapNone/>
                <wp:docPr id="1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192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533" w:rsidRDefault="00181533" w:rsidP="00D4738F">
                            <w:pPr>
                              <w:pStyle w:val="ListBullet"/>
                              <w:numPr>
                                <w:ilvl w:val="0"/>
                                <w:numId w:val="21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Scholarship in 5th grade board exams.</w:t>
                            </w:r>
                          </w:p>
                          <w:p w:rsidR="00BB11B9" w:rsidRDefault="00181533" w:rsidP="00D4738F">
                            <w:pPr>
                              <w:pStyle w:val="ListBullet"/>
                              <w:numPr>
                                <w:ilvl w:val="0"/>
                                <w:numId w:val="21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Scholarship from Punjab College on achieving A+ grade in matriculation.</w:t>
                            </w:r>
                          </w:p>
                          <w:p w:rsidR="00181533" w:rsidRPr="00E9505D" w:rsidRDefault="00181533" w:rsidP="00181533">
                            <w:pPr>
                              <w:pStyle w:val="ListBullet"/>
                              <w:numPr>
                                <w:ilvl w:val="0"/>
                                <w:numId w:val="21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Annual scholarship from Punjab University for being top 5 student of the department of Political Science. </w:t>
                            </w:r>
                          </w:p>
                          <w:p w:rsidR="009F7FC9" w:rsidRPr="00E9505D" w:rsidRDefault="00EA50A2" w:rsidP="00D4738F">
                            <w:pPr>
                              <w:pStyle w:val="ListBullet"/>
                              <w:numPr>
                                <w:ilvl w:val="0"/>
                                <w:numId w:val="21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Spoken English Certificate from Hallmark institute</w:t>
                            </w:r>
                            <w:r w:rsidR="009F7FC9" w:rsidRPr="00E9505D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BB11B9" w:rsidRPr="00E9505D" w:rsidRDefault="00EA50A2" w:rsidP="00D4738F">
                            <w:pPr>
                              <w:pStyle w:val="ListBullet"/>
                              <w:numPr>
                                <w:ilvl w:val="0"/>
                                <w:numId w:val="21"/>
                              </w:numPr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Cash price in interdepartmental Kalam e Iqbal singing competition</w:t>
                            </w:r>
                            <w:r w:rsidR="00BB11B9" w:rsidRPr="00E9505D"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606EF4" w:rsidRPr="00E9505D" w:rsidRDefault="00EA50A2" w:rsidP="00D4738F">
                            <w:pPr>
                              <w:pStyle w:val="ListBullet"/>
                              <w:numPr>
                                <w:ilvl w:val="0"/>
                                <w:numId w:val="21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Third Price in Intervarsity Naat competition held by COMSATS</w:t>
                            </w:r>
                            <w:r w:rsidR="00606EF4" w:rsidRPr="00E9505D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Lahore</w:t>
                            </w:r>
                            <w:r w:rsidR="00F277FD" w:rsidRPr="00E9505D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="00606EF4" w:rsidRPr="00E9505D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0C585F" w:rsidRDefault="00181533" w:rsidP="00D4738F">
                            <w:pPr>
                              <w:pStyle w:val="ListBullet"/>
                              <w:numPr>
                                <w:ilvl w:val="0"/>
                                <w:numId w:val="21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Third position Cash Price in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debating competition held on district level</w:t>
                            </w:r>
                            <w:r w:rsidR="00F277FD" w:rsidRPr="00E9505D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181533" w:rsidRPr="00E9505D" w:rsidRDefault="00181533" w:rsidP="00D4738F">
                            <w:pPr>
                              <w:pStyle w:val="ListBullet"/>
                              <w:numPr>
                                <w:ilvl w:val="0"/>
                                <w:numId w:val="21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8E362F" w:rsidRPr="00E9505D" w:rsidRDefault="00EA50A2" w:rsidP="00EA50A2">
                            <w:pPr>
                              <w:pStyle w:val="ListBullet"/>
                              <w:numPr>
                                <w:ilvl w:val="0"/>
                                <w:numId w:val="21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Won Third cash price</w:t>
                            </w:r>
                            <w:r w:rsidR="008E362F" w:rsidRPr="00E9505D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debating </w:t>
                            </w:r>
                            <w:r w:rsidRPr="00E9505D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competition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on District level</w:t>
                            </w:r>
                            <w:r w:rsidR="00F277FD" w:rsidRPr="00E9505D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8E362F" w:rsidRPr="00E9505D" w:rsidRDefault="00EA50A2" w:rsidP="00D4738F">
                            <w:pPr>
                              <w:pStyle w:val="ListBullet"/>
                              <w:numPr>
                                <w:ilvl w:val="0"/>
                                <w:numId w:val="21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Team Leader at Go green movement of Political Science department</w:t>
                            </w:r>
                            <w:r w:rsidR="00F277FD" w:rsidRPr="00E9505D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E70947" w:rsidRPr="00E9505D" w:rsidRDefault="00E70947" w:rsidP="00EA50A2">
                            <w:pPr>
                              <w:pStyle w:val="ListBullet"/>
                              <w:ind w:left="36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5" type="#_x0000_t202" style="position:absolute;margin-left:-69.15pt;margin-top:443.75pt;width:410.4pt;height:151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zMxugIAAMM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" filled="f" stroked="f">
                <v:textbox>
                  <w:txbxContent>
                    <w:p w:rsidR="00181533" w:rsidRDefault="00181533" w:rsidP="00D4738F">
                      <w:pPr>
                        <w:pStyle w:val="ListBullet"/>
                        <w:numPr>
                          <w:ilvl w:val="0"/>
                          <w:numId w:val="21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Scholarship in 5th grade board exams.</w:t>
                      </w:r>
                    </w:p>
                    <w:p w:rsidR="00BB11B9" w:rsidRDefault="00181533" w:rsidP="00D4738F">
                      <w:pPr>
                        <w:pStyle w:val="ListBullet"/>
                        <w:numPr>
                          <w:ilvl w:val="0"/>
                          <w:numId w:val="21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Scholarship from Punjab College on achieving A+ grade in matriculation.</w:t>
                      </w:r>
                    </w:p>
                    <w:p w:rsidR="00181533" w:rsidRPr="00E9505D" w:rsidRDefault="00181533" w:rsidP="00181533">
                      <w:pPr>
                        <w:pStyle w:val="ListBullet"/>
                        <w:numPr>
                          <w:ilvl w:val="0"/>
                          <w:numId w:val="21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Annual scholarship from Punjab University for being top 5 student of the department of Political Science. </w:t>
                      </w:r>
                    </w:p>
                    <w:p w:rsidR="009F7FC9" w:rsidRPr="00E9505D" w:rsidRDefault="00EA50A2" w:rsidP="00D4738F">
                      <w:pPr>
                        <w:pStyle w:val="ListBullet"/>
                        <w:numPr>
                          <w:ilvl w:val="0"/>
                          <w:numId w:val="21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Spoken English Certificate from Hallmark institute</w:t>
                      </w:r>
                      <w:r w:rsidR="009F7FC9" w:rsidRPr="00E9505D">
                        <w:rPr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  <w:p w:rsidR="00BB11B9" w:rsidRPr="00E9505D" w:rsidRDefault="00EA50A2" w:rsidP="00D4738F">
                      <w:pPr>
                        <w:pStyle w:val="ListBullet"/>
                        <w:numPr>
                          <w:ilvl w:val="0"/>
                          <w:numId w:val="21"/>
                        </w:numPr>
                        <w:rPr>
                          <w:color w:val="0D0D0D" w:themeColor="text1" w:themeTint="F2"/>
                          <w:sz w:val="22"/>
                          <w:szCs w:val="22"/>
                        </w:rPr>
                      </w:pPr>
                      <w:r>
                        <w:rPr>
                          <w:color w:val="0D0D0D" w:themeColor="text1" w:themeTint="F2"/>
                          <w:sz w:val="22"/>
                          <w:szCs w:val="22"/>
                        </w:rPr>
                        <w:t>Cash price in interdepartmental Kalam e Iqbal singing competition</w:t>
                      </w:r>
                      <w:r w:rsidR="00BB11B9" w:rsidRPr="00E9505D">
                        <w:rPr>
                          <w:color w:val="0D0D0D" w:themeColor="text1" w:themeTint="F2"/>
                          <w:sz w:val="22"/>
                          <w:szCs w:val="22"/>
                        </w:rPr>
                        <w:t>.</w:t>
                      </w:r>
                    </w:p>
                    <w:p w:rsidR="00606EF4" w:rsidRPr="00E9505D" w:rsidRDefault="00EA50A2" w:rsidP="00D4738F">
                      <w:pPr>
                        <w:pStyle w:val="ListBullet"/>
                        <w:numPr>
                          <w:ilvl w:val="0"/>
                          <w:numId w:val="21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Third Price in Intervarsity Naat competition held by COMSATS</w:t>
                      </w:r>
                      <w:r w:rsidR="00606EF4" w:rsidRPr="00E9505D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Lahore</w:t>
                      </w:r>
                      <w:r w:rsidR="00F277FD" w:rsidRPr="00E9505D">
                        <w:rPr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 w:rsidR="00606EF4" w:rsidRPr="00E9505D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0C585F" w:rsidRDefault="00181533" w:rsidP="00D4738F">
                      <w:pPr>
                        <w:pStyle w:val="ListBullet"/>
                        <w:numPr>
                          <w:ilvl w:val="0"/>
                          <w:numId w:val="21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Third position Cash Price in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debating competition held on district level</w:t>
                      </w:r>
                      <w:r w:rsidR="00F277FD" w:rsidRPr="00E9505D">
                        <w:rPr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  <w:p w:rsidR="00181533" w:rsidRPr="00E9505D" w:rsidRDefault="00181533" w:rsidP="00D4738F">
                      <w:pPr>
                        <w:pStyle w:val="ListBullet"/>
                        <w:numPr>
                          <w:ilvl w:val="0"/>
                          <w:numId w:val="21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8E362F" w:rsidRPr="00E9505D" w:rsidRDefault="00EA50A2" w:rsidP="00EA50A2">
                      <w:pPr>
                        <w:pStyle w:val="ListBullet"/>
                        <w:numPr>
                          <w:ilvl w:val="0"/>
                          <w:numId w:val="21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Won Third cash price</w:t>
                      </w:r>
                      <w:r w:rsidR="008E362F" w:rsidRPr="00E9505D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debating </w:t>
                      </w:r>
                      <w:r w:rsidRPr="00E9505D">
                        <w:rPr>
                          <w:color w:val="000000" w:themeColor="text1"/>
                          <w:sz w:val="22"/>
                          <w:szCs w:val="22"/>
                        </w:rPr>
                        <w:t>competition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on District level</w:t>
                      </w:r>
                      <w:r w:rsidR="00F277FD" w:rsidRPr="00E9505D">
                        <w:rPr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  <w:p w:rsidR="008E362F" w:rsidRPr="00E9505D" w:rsidRDefault="00EA50A2" w:rsidP="00D4738F">
                      <w:pPr>
                        <w:pStyle w:val="ListBullet"/>
                        <w:numPr>
                          <w:ilvl w:val="0"/>
                          <w:numId w:val="21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Team Leader at Go green movement of Political Science department</w:t>
                      </w:r>
                      <w:r w:rsidR="00F277FD" w:rsidRPr="00E9505D">
                        <w:rPr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  <w:p w:rsidR="00E70947" w:rsidRPr="00E9505D" w:rsidRDefault="00E70947" w:rsidP="00EA50A2">
                      <w:pPr>
                        <w:pStyle w:val="ListBullet"/>
                        <w:ind w:left="36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68"/>
          <w:szCs w:val="68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3BB9458" wp14:editId="7E36F6CA">
                <wp:simplePos x="0" y="0"/>
                <wp:positionH relativeFrom="page">
                  <wp:posOffset>-14400</wp:posOffset>
                </wp:positionH>
                <wp:positionV relativeFrom="paragraph">
                  <wp:posOffset>5167580</wp:posOffset>
                </wp:positionV>
                <wp:extent cx="7414895" cy="419100"/>
                <wp:effectExtent l="0" t="0" r="14605" b="0"/>
                <wp:wrapNone/>
                <wp:docPr id="15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4895" cy="419100"/>
                          <a:chOff x="-16" y="9385"/>
                          <a:chExt cx="11677" cy="585"/>
                        </a:xfrm>
                      </wpg:grpSpPr>
                      <wps:wsp>
                        <wps:cNvPr id="1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760" y="9385"/>
                            <a:ext cx="5116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313D" w:rsidRPr="00EE7651" w:rsidRDefault="00E70947">
                              <w:pPr>
                                <w:rPr>
                                  <w:b/>
                                  <w:color w:val="0D0D0D" w:themeColor="text1" w:themeTint="F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t>AWARDS AND ACHIEVEMENTS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-16" y="9389"/>
                            <a:ext cx="361" cy="491"/>
                          </a:xfrm>
                          <a:prstGeom prst="rect">
                            <a:avLst/>
                          </a:prstGeom>
                          <a:solidFill>
                            <a:srgbClr val="F39C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-16" y="9889"/>
                            <a:ext cx="11677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39C1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36" style="position:absolute;margin-left:-1.15pt;margin-top:406.9pt;width:583.85pt;height:33pt;z-index:251741184;mso-position-horizontal-relative:page" coordorigin="-16,9385" coordsize="11677,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">
                <v:shape id="Text Box 39" o:spid="_x0000_s1037" type="#_x0000_t202" style="position:absolute;left:760;top:9385;width:5116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36313D" w:rsidRPr="00EE7651" w:rsidRDefault="00E70947">
                        <w:pPr>
                          <w:rPr>
                            <w:b/>
                            <w:color w:val="0D0D0D" w:themeColor="text1" w:themeTint="F2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0D0D0D" w:themeColor="text1" w:themeTint="F2"/>
                            <w:sz w:val="36"/>
                            <w:szCs w:val="36"/>
                          </w:rPr>
                          <w:t>AWARDS AND ACHIEVEMENTS</w:t>
                        </w:r>
                      </w:p>
                    </w:txbxContent>
                  </v:textbox>
                </v:shape>
                <v:rect id="Rectangle 40" o:spid="_x0000_s1038" style="position:absolute;left:-16;top:9389;width:361;height: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hmocAA&#10;AADbAAAADwAAAGRycy9kb3ducmV2LnhtbERPS4vCMBC+C/6HMAveNHURLV1TWVxE8eYD9Dg0s01p&#10;MylN1O6/3wiCt/n4nrNc9bYRd+p85VjBdJKAIC6crrhUcD5txikIH5A1No5JwR95WOXDwRIz7R58&#10;oPsxlCKGsM9QgQmhzaT0hSGLfuJa4sj9us5iiLArpe7wEcNtIz+TZC4tVhwbDLa0NlTUx5tVcDXb&#10;rfw5XWY+1XNZT/fpzpwLpUYf/fcXiEB9eItf7p2O8xfw/CUeIP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ohmocAAAADbAAAADwAAAAAAAAAAAAAAAACYAgAAZHJzL2Rvd25y&#10;ZXYueG1sUEsFBgAAAAAEAAQA9QAAAIUDAAAAAA==&#10;" fillcolor="#f39c12" stroked="f"/>
                <v:shape id="AutoShape 41" o:spid="_x0000_s1039" type="#_x0000_t32" style="position:absolute;left:-16;top:9889;width:11677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ovvMQAAADbAAAADwAAAGRycy9kb3ducmV2LnhtbESPT2sCQQzF7wW/wxChtzprD9KujqKC&#10;IEgp/kH0Fnfi7uJOZpmZ6vrtm0Oht4T38t4vk1nnGnWnEGvPBoaDDBRx4W3NpYHDfvX2ASomZIuN&#10;ZzLwpAizae9lgrn1D97SfZdKJSEcczRQpdTmWseiIodx4Fti0a4+OEyyhlLbgA8Jd41+z7KRdliz&#10;NFTY0rKi4rb7cQbOn6fjcn0b1l+LbeDm6XHzfUFjXvvdfAwqUZf+zX/Xayv4Aiu/yAB6+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qi+8xAAAANsAAAAPAAAAAAAAAAAA&#10;AAAAAKECAABkcnMvZG93bnJldi54bWxQSwUGAAAAAAQABAD5AAAAkgMAAAAA&#10;" strokecolor="#f39c12" strokeweight="1.5pt"/>
                <w10:wrap anchorx="page"/>
              </v:group>
            </w:pict>
          </mc:Fallback>
        </mc:AlternateContent>
      </w:r>
      <w:r w:rsidR="00E92864">
        <w:rPr>
          <w:noProof/>
          <w:sz w:val="68"/>
          <w:szCs w:val="68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E37E2DE" wp14:editId="110728C1">
                <wp:simplePos x="0" y="0"/>
                <wp:positionH relativeFrom="column">
                  <wp:posOffset>-895350</wp:posOffset>
                </wp:positionH>
                <wp:positionV relativeFrom="paragraph">
                  <wp:posOffset>894081</wp:posOffset>
                </wp:positionV>
                <wp:extent cx="4763135" cy="361950"/>
                <wp:effectExtent l="0" t="0" r="37465" b="0"/>
                <wp:wrapNone/>
                <wp:docPr id="5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3135" cy="361950"/>
                          <a:chOff x="-16" y="4379"/>
                          <a:chExt cx="7501" cy="586"/>
                        </a:xfrm>
                      </wpg:grpSpPr>
                      <wps:wsp>
                        <wps:cNvPr id="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-16" y="4409"/>
                            <a:ext cx="361" cy="491"/>
                          </a:xfrm>
                          <a:prstGeom prst="rect">
                            <a:avLst/>
                          </a:prstGeom>
                          <a:solidFill>
                            <a:srgbClr val="F39C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-16" y="4909"/>
                            <a:ext cx="7501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39C1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75" y="4379"/>
                            <a:ext cx="3020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2E20" w:rsidRPr="00C62E20" w:rsidRDefault="00C62E20" w:rsidP="00C62E20">
                              <w:pPr>
                                <w:rPr>
                                  <w:b/>
                                  <w:color w:val="0D0D0D" w:themeColor="text1" w:themeTint="F2"/>
                                  <w:sz w:val="36"/>
                                  <w:szCs w:val="36"/>
                                </w:rPr>
                              </w:pPr>
                              <w:r w:rsidRPr="00C62E20">
                                <w:rPr>
                                  <w:b/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t>PERSONAL SKILLS</w:t>
                              </w:r>
                            </w:p>
                            <w:p w:rsidR="00206748" w:rsidRPr="00990A07" w:rsidRDefault="00206748" w:rsidP="007A63E7">
                              <w:pPr>
                                <w:rPr>
                                  <w:b/>
                                  <w:color w:val="0D0D0D" w:themeColor="text1" w:themeTint="F2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40" style="position:absolute;margin-left:-70.5pt;margin-top:70.4pt;width:375.05pt;height:28.5pt;z-index:251709440" coordorigin="-16,4379" coordsize="7501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">
                <v:rect id="Rectangle 25" o:spid="_x0000_s1041" style="position:absolute;left:-16;top:4409;width:361;height: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bU2cIA&#10;AADaAAAADwAAAGRycy9kb3ducmV2LnhtbESPwWrDMBBE74X+g9hAb43sUIxxI5uSEmJ6ixNIj4u1&#10;tYytlbHUxP37KlDocZiZN8y2WuworjT73rGCdJ2AIG6d7rlTcD7tn3MQPiBrHB2Tgh/yUJWPD1ss&#10;tLvxka5N6ESEsC9QgQlhKqT0rSGLfu0m4uh9udliiHLupJ7xFuF2lJskyaTFnuOCwYl2htqh+bYK&#10;Ps3hIN9Plxef60wO6Udem3Or1NNqeXsFEWgJ/+G/dq0VZHC/Em+AL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JtTZwgAAANoAAAAPAAAAAAAAAAAAAAAAAJgCAABkcnMvZG93&#10;bnJldi54bWxQSwUGAAAAAAQABAD1AAAAhwMAAAAA&#10;" fillcolor="#f39c12" stroked="f"/>
                <v:shape id="AutoShape 26" o:spid="_x0000_s1042" type="#_x0000_t32" style="position:absolute;left:-16;top:4909;width:75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y7L8QAAADaAAAADwAAAGRycy9kb3ducmV2LnhtbESPQWvCQBSE7wX/w/KE3pqNHtqaZhUV&#10;CkIpYhRpb6/ZZxLMvg27W03+fVcoeBxm5hsmX/SmFRdyvrGsYJKkIIhLqxuuFBz270+vIHxA1tha&#10;JgUDeVjMRw85ZtpeeUeXIlQiQthnqKAOocuk9GVNBn1iO+LonawzGKJ0ldQOrxFuWjlN02dpsOG4&#10;UGNH65rKc/FrFHzPvo7rzXnSfK52jtvB4sf2B5V6HPfLNxCB+nAP/7c3WsEL3K7EG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jLsvxAAAANoAAAAPAAAAAAAAAAAA&#10;AAAAAKECAABkcnMvZG93bnJldi54bWxQSwUGAAAAAAQABAD5AAAAkgMAAAAA&#10;" strokecolor="#f39c12" strokeweight="1.5pt"/>
                <v:shape id="Text Box 27" o:spid="_x0000_s1043" type="#_x0000_t202" style="position:absolute;left:775;top:4379;width:3020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C62E20" w:rsidRPr="00C62E20" w:rsidRDefault="00C62E20" w:rsidP="00C62E20">
                        <w:pPr>
                          <w:rPr>
                            <w:b/>
                            <w:color w:val="0D0D0D" w:themeColor="text1" w:themeTint="F2"/>
                            <w:sz w:val="36"/>
                            <w:szCs w:val="36"/>
                          </w:rPr>
                        </w:pPr>
                        <w:r w:rsidRPr="00C62E20">
                          <w:rPr>
                            <w:b/>
                            <w:color w:val="0D0D0D" w:themeColor="text1" w:themeTint="F2"/>
                            <w:sz w:val="36"/>
                            <w:szCs w:val="36"/>
                          </w:rPr>
                          <w:t>PERSONAL SKILLS</w:t>
                        </w:r>
                      </w:p>
                      <w:p w:rsidR="00206748" w:rsidRPr="00990A07" w:rsidRDefault="00206748" w:rsidP="007A63E7">
                        <w:pPr>
                          <w:rPr>
                            <w:b/>
                            <w:color w:val="0D0D0D" w:themeColor="text1" w:themeTint="F2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92864">
        <w:rPr>
          <w:noProof/>
          <w:sz w:val="68"/>
          <w:szCs w:val="6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B3403D" wp14:editId="29B452FB">
                <wp:simplePos x="0" y="0"/>
                <wp:positionH relativeFrom="column">
                  <wp:posOffset>-904875</wp:posOffset>
                </wp:positionH>
                <wp:positionV relativeFrom="paragraph">
                  <wp:posOffset>2370455</wp:posOffset>
                </wp:positionV>
                <wp:extent cx="4693920" cy="3219450"/>
                <wp:effectExtent l="0" t="0" r="0" b="0"/>
                <wp:wrapNone/>
                <wp:docPr id="1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321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3111" w:rsidRPr="00E9505D" w:rsidRDefault="007F3111" w:rsidP="00EA50A2">
                            <w:pPr>
                              <w:pStyle w:val="ListBullet"/>
                              <w:rPr>
                                <w:b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7F3111" w:rsidRPr="00E9505D" w:rsidRDefault="00EA50A2" w:rsidP="00D4738F">
                            <w:pPr>
                              <w:pStyle w:val="ListBullet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</w:p>
                          <w:p w:rsidR="007F3111" w:rsidRPr="00E9505D" w:rsidRDefault="007F3111" w:rsidP="00D4738F">
                            <w:pPr>
                              <w:pStyle w:val="ListBullet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C62E20" w:rsidRPr="00E9505D" w:rsidRDefault="007F3111" w:rsidP="00D4738F">
                            <w:pPr>
                              <w:pStyle w:val="ListBullet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 w:rsidRPr="00E9505D">
                              <w:rPr>
                                <w:b/>
                                <w:color w:val="0D0D0D" w:themeColor="text1" w:themeTint="F2"/>
                                <w:sz w:val="22"/>
                                <w:szCs w:val="22"/>
                              </w:rPr>
                              <w:t>BS (HONS) | 2014 - 2018 | UNIVERSITY OF THE PUNJAB</w:t>
                            </w:r>
                          </w:p>
                          <w:p w:rsidR="00C62E20" w:rsidRPr="00E9505D" w:rsidRDefault="00D4738F" w:rsidP="00D4738F">
                            <w:pPr>
                              <w:pStyle w:val="ListBullet"/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 w:rsidR="00C62E20" w:rsidRPr="00E9505D"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 xml:space="preserve">Major: </w:t>
                            </w:r>
                            <w:r w:rsidR="008E362F" w:rsidRPr="00E9505D"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Political Science</w:t>
                            </w:r>
                          </w:p>
                          <w:p w:rsidR="00D4738F" w:rsidRDefault="00E70947" w:rsidP="00D4738F">
                            <w:pPr>
                              <w:pStyle w:val="ListBullet"/>
                              <w:ind w:left="720"/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 w:rsidRPr="00E9505D"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CGPA: 3</w:t>
                            </w:r>
                            <w:r w:rsidR="00EA50A2"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.72</w:t>
                            </w:r>
                            <w:r w:rsidR="00D4738F"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/4.0</w:t>
                            </w:r>
                          </w:p>
                          <w:p w:rsidR="00C62E20" w:rsidRPr="00D4738F" w:rsidRDefault="00C62E20" w:rsidP="00D4738F">
                            <w:pPr>
                              <w:pStyle w:val="ListBullet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 w:rsidRPr="00E9505D"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  <w:t xml:space="preserve">INTERMEDIATE | </w:t>
                            </w:r>
                            <w:r w:rsidR="00AB2D64" w:rsidRPr="00E9505D"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  <w:t xml:space="preserve">2012 - </w:t>
                            </w:r>
                            <w:r w:rsidRPr="00E9505D"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  <w:t>2014 | PUNJAB GROUP OF COLLEGES</w:t>
                            </w:r>
                          </w:p>
                          <w:p w:rsidR="00C62E20" w:rsidRPr="00E9505D" w:rsidRDefault="00D4738F" w:rsidP="00D4738F">
                            <w:pPr>
                              <w:pStyle w:val="ListBullet"/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EA50A2"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Major: Banking, Accounting, Economics (I.COM</w:t>
                            </w:r>
                            <w:r w:rsidR="008E362F" w:rsidRPr="00E9505D"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D4738F" w:rsidRDefault="00E70947" w:rsidP="00D4738F">
                            <w:pPr>
                              <w:pStyle w:val="ListBullet"/>
                              <w:ind w:left="720"/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 w:rsidRPr="00E9505D"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Division</w:t>
                            </w:r>
                            <w:r w:rsidR="00C62E20" w:rsidRPr="00E9505D"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: 1</w:t>
                            </w:r>
                            <w:r w:rsidR="00C62E20" w:rsidRPr="00E9505D">
                              <w:rPr>
                                <w:color w:val="0D0D0D" w:themeColor="text1" w:themeTint="F2"/>
                                <w:sz w:val="22"/>
                                <w:szCs w:val="22"/>
                                <w:vertAlign w:val="superscript"/>
                              </w:rPr>
                              <w:t>st</w:t>
                            </w:r>
                          </w:p>
                          <w:p w:rsidR="00C62E20" w:rsidRPr="00E9505D" w:rsidRDefault="00C62E20" w:rsidP="00D4738F">
                            <w:pPr>
                              <w:pStyle w:val="ListBullet"/>
                              <w:numPr>
                                <w:ilvl w:val="0"/>
                                <w:numId w:val="20"/>
                              </w:numPr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 w:rsidRPr="00E9505D"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  <w:t xml:space="preserve">MATRIC | </w:t>
                            </w:r>
                            <w:r w:rsidR="00AB2D64" w:rsidRPr="00E9505D"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  <w:t xml:space="preserve">2010 - </w:t>
                            </w:r>
                            <w:r w:rsidRPr="00E9505D"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  <w:t xml:space="preserve">2012 | </w:t>
                            </w:r>
                            <w:r w:rsidR="008E362F" w:rsidRPr="00E9505D"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  <w:t>THE EDUCATORS SCHOOL</w:t>
                            </w:r>
                          </w:p>
                          <w:p w:rsidR="00C62E20" w:rsidRPr="00E9505D" w:rsidRDefault="00EA50A2" w:rsidP="00D4738F">
                            <w:pPr>
                              <w:pStyle w:val="ListBullet"/>
                              <w:ind w:left="720"/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Major: Computer</w:t>
                            </w:r>
                            <w:r w:rsidR="00C62E20" w:rsidRPr="00E9505D"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, Physics, Chemistry</w:t>
                            </w:r>
                          </w:p>
                          <w:p w:rsidR="00C62E20" w:rsidRPr="00E9505D" w:rsidRDefault="00D4738F" w:rsidP="00D4738F">
                            <w:pPr>
                              <w:pStyle w:val="ListBullet"/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 w:rsidR="00AB2D64" w:rsidRPr="00E9505D"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Division: 1</w:t>
                            </w:r>
                            <w:r w:rsidR="00AB2D64" w:rsidRPr="00E9505D">
                              <w:rPr>
                                <w:color w:val="0D0D0D" w:themeColor="text1" w:themeTint="F2"/>
                                <w:sz w:val="22"/>
                                <w:szCs w:val="22"/>
                                <w:vertAlign w:val="superscript"/>
                              </w:rPr>
                              <w:t>st</w:t>
                            </w:r>
                          </w:p>
                          <w:p w:rsidR="00C62E20" w:rsidRDefault="00C62E20" w:rsidP="00C62E20"/>
                          <w:p w:rsidR="00FA6CC3" w:rsidRPr="0036313D" w:rsidRDefault="00FA6CC3">
                            <w:pPr>
                              <w:rPr>
                                <w:color w:val="4A4A4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44" type="#_x0000_t202" style="position:absolute;margin-left:-71.25pt;margin-top:186.65pt;width:369.6pt;height:25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n9uw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" filled="f" stroked="f">
                <v:textbox>
                  <w:txbxContent>
                    <w:p w:rsidR="007F3111" w:rsidRPr="00E9505D" w:rsidRDefault="007F3111" w:rsidP="00EA50A2">
                      <w:pPr>
                        <w:pStyle w:val="ListBullet"/>
                        <w:rPr>
                          <w:b/>
                          <w:color w:val="auto"/>
                          <w:sz w:val="22"/>
                          <w:szCs w:val="22"/>
                        </w:rPr>
                      </w:pPr>
                    </w:p>
                    <w:p w:rsidR="007F3111" w:rsidRPr="00E9505D" w:rsidRDefault="00EA50A2" w:rsidP="00D4738F">
                      <w:pPr>
                        <w:pStyle w:val="ListBullet"/>
                        <w:rPr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color w:val="auto"/>
                          <w:sz w:val="22"/>
                          <w:szCs w:val="22"/>
                        </w:rPr>
                        <w:t xml:space="preserve">             </w:t>
                      </w:r>
                    </w:p>
                    <w:p w:rsidR="007F3111" w:rsidRPr="00E9505D" w:rsidRDefault="007F3111" w:rsidP="00D4738F">
                      <w:pPr>
                        <w:pStyle w:val="ListBullet"/>
                        <w:rPr>
                          <w:color w:val="auto"/>
                          <w:sz w:val="22"/>
                          <w:szCs w:val="22"/>
                        </w:rPr>
                      </w:pPr>
                    </w:p>
                    <w:p w:rsidR="00C62E20" w:rsidRPr="00E9505D" w:rsidRDefault="007F3111" w:rsidP="00D4738F">
                      <w:pPr>
                        <w:pStyle w:val="ListBullet"/>
                        <w:numPr>
                          <w:ilvl w:val="0"/>
                          <w:numId w:val="20"/>
                        </w:numPr>
                        <w:rPr>
                          <w:b/>
                          <w:color w:val="0D0D0D" w:themeColor="text1" w:themeTint="F2"/>
                          <w:sz w:val="22"/>
                          <w:szCs w:val="22"/>
                        </w:rPr>
                      </w:pPr>
                      <w:r w:rsidRPr="00E9505D">
                        <w:rPr>
                          <w:b/>
                          <w:color w:val="0D0D0D" w:themeColor="text1" w:themeTint="F2"/>
                          <w:sz w:val="22"/>
                          <w:szCs w:val="22"/>
                        </w:rPr>
                        <w:t>BS (HONS) | 2014 - 2018 | UNIVERSITY OF THE PUNJAB</w:t>
                      </w:r>
                    </w:p>
                    <w:p w:rsidR="00C62E20" w:rsidRPr="00E9505D" w:rsidRDefault="00D4738F" w:rsidP="00D4738F">
                      <w:pPr>
                        <w:pStyle w:val="ListBullet"/>
                        <w:rPr>
                          <w:color w:val="0D0D0D" w:themeColor="text1" w:themeTint="F2"/>
                          <w:sz w:val="22"/>
                          <w:szCs w:val="22"/>
                        </w:rPr>
                      </w:pPr>
                      <w:r>
                        <w:rPr>
                          <w:color w:val="0D0D0D" w:themeColor="text1" w:themeTint="F2"/>
                          <w:sz w:val="22"/>
                          <w:szCs w:val="22"/>
                        </w:rPr>
                        <w:t xml:space="preserve">               </w:t>
                      </w:r>
                      <w:r w:rsidR="00C62E20" w:rsidRPr="00E9505D">
                        <w:rPr>
                          <w:color w:val="0D0D0D" w:themeColor="text1" w:themeTint="F2"/>
                          <w:sz w:val="22"/>
                          <w:szCs w:val="22"/>
                        </w:rPr>
                        <w:t xml:space="preserve">Major: </w:t>
                      </w:r>
                      <w:r w:rsidR="008E362F" w:rsidRPr="00E9505D">
                        <w:rPr>
                          <w:color w:val="0D0D0D" w:themeColor="text1" w:themeTint="F2"/>
                          <w:sz w:val="22"/>
                          <w:szCs w:val="22"/>
                        </w:rPr>
                        <w:t>Political Science</w:t>
                      </w:r>
                    </w:p>
                    <w:p w:rsidR="00D4738F" w:rsidRDefault="00E70947" w:rsidP="00D4738F">
                      <w:pPr>
                        <w:pStyle w:val="ListBullet"/>
                        <w:ind w:left="720"/>
                        <w:rPr>
                          <w:color w:val="0D0D0D" w:themeColor="text1" w:themeTint="F2"/>
                          <w:sz w:val="22"/>
                          <w:szCs w:val="22"/>
                        </w:rPr>
                      </w:pPr>
                      <w:r w:rsidRPr="00E9505D">
                        <w:rPr>
                          <w:color w:val="0D0D0D" w:themeColor="text1" w:themeTint="F2"/>
                          <w:sz w:val="22"/>
                          <w:szCs w:val="22"/>
                        </w:rPr>
                        <w:t>CGPA: 3</w:t>
                      </w:r>
                      <w:r w:rsidR="00EA50A2">
                        <w:rPr>
                          <w:color w:val="0D0D0D" w:themeColor="text1" w:themeTint="F2"/>
                          <w:sz w:val="22"/>
                          <w:szCs w:val="22"/>
                        </w:rPr>
                        <w:t>.72</w:t>
                      </w:r>
                      <w:r w:rsidR="00D4738F">
                        <w:rPr>
                          <w:color w:val="0D0D0D" w:themeColor="text1" w:themeTint="F2"/>
                          <w:sz w:val="22"/>
                          <w:szCs w:val="22"/>
                        </w:rPr>
                        <w:t>/4.0</w:t>
                      </w:r>
                    </w:p>
                    <w:p w:rsidR="00C62E20" w:rsidRPr="00D4738F" w:rsidRDefault="00C62E20" w:rsidP="00D4738F">
                      <w:pPr>
                        <w:pStyle w:val="ListBullet"/>
                        <w:numPr>
                          <w:ilvl w:val="0"/>
                          <w:numId w:val="20"/>
                        </w:numPr>
                        <w:rPr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</w:pPr>
                      <w:r w:rsidRPr="00E9505D">
                        <w:rPr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  <w:t xml:space="preserve">INTERMEDIATE | </w:t>
                      </w:r>
                      <w:r w:rsidR="00AB2D64" w:rsidRPr="00E9505D">
                        <w:rPr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  <w:t xml:space="preserve">2012 - </w:t>
                      </w:r>
                      <w:r w:rsidRPr="00E9505D">
                        <w:rPr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  <w:t>2014 | PUNJAB GROUP OF COLLEGES</w:t>
                      </w:r>
                    </w:p>
                    <w:p w:rsidR="00C62E20" w:rsidRPr="00E9505D" w:rsidRDefault="00D4738F" w:rsidP="00D4738F">
                      <w:pPr>
                        <w:pStyle w:val="ListBullet"/>
                        <w:rPr>
                          <w:color w:val="0D0D0D" w:themeColor="text1" w:themeTint="F2"/>
                          <w:sz w:val="22"/>
                          <w:szCs w:val="22"/>
                        </w:rPr>
                      </w:pPr>
                      <w:r>
                        <w:rPr>
                          <w:color w:val="0D0D0D" w:themeColor="text1" w:themeTint="F2"/>
                          <w:sz w:val="22"/>
                          <w:szCs w:val="22"/>
                        </w:rPr>
                        <w:t xml:space="preserve">            </w:t>
                      </w:r>
                      <w:bookmarkStart w:id="1" w:name="_GoBack"/>
                      <w:bookmarkEnd w:id="1"/>
                      <w:r>
                        <w:rPr>
                          <w:color w:val="0D0D0D" w:themeColor="text1" w:themeTint="F2"/>
                          <w:sz w:val="22"/>
                          <w:szCs w:val="22"/>
                        </w:rPr>
                        <w:t xml:space="preserve">   </w:t>
                      </w:r>
                      <w:r w:rsidR="00EA50A2">
                        <w:rPr>
                          <w:color w:val="0D0D0D" w:themeColor="text1" w:themeTint="F2"/>
                          <w:sz w:val="22"/>
                          <w:szCs w:val="22"/>
                        </w:rPr>
                        <w:t>Major: Banking, Accounting, Economics (I.COM</w:t>
                      </w:r>
                      <w:r w:rsidR="008E362F" w:rsidRPr="00E9505D">
                        <w:rPr>
                          <w:color w:val="0D0D0D" w:themeColor="text1" w:themeTint="F2"/>
                          <w:sz w:val="22"/>
                          <w:szCs w:val="22"/>
                        </w:rPr>
                        <w:t>)</w:t>
                      </w:r>
                    </w:p>
                    <w:p w:rsidR="00D4738F" w:rsidRDefault="00E70947" w:rsidP="00D4738F">
                      <w:pPr>
                        <w:pStyle w:val="ListBullet"/>
                        <w:ind w:left="720"/>
                        <w:rPr>
                          <w:color w:val="0D0D0D" w:themeColor="text1" w:themeTint="F2"/>
                          <w:sz w:val="22"/>
                          <w:szCs w:val="22"/>
                        </w:rPr>
                      </w:pPr>
                      <w:r w:rsidRPr="00E9505D">
                        <w:rPr>
                          <w:color w:val="0D0D0D" w:themeColor="text1" w:themeTint="F2"/>
                          <w:sz w:val="22"/>
                          <w:szCs w:val="22"/>
                        </w:rPr>
                        <w:t>Division</w:t>
                      </w:r>
                      <w:r w:rsidR="00C62E20" w:rsidRPr="00E9505D">
                        <w:rPr>
                          <w:color w:val="0D0D0D" w:themeColor="text1" w:themeTint="F2"/>
                          <w:sz w:val="22"/>
                          <w:szCs w:val="22"/>
                        </w:rPr>
                        <w:t>: 1</w:t>
                      </w:r>
                      <w:r w:rsidR="00C62E20" w:rsidRPr="00E9505D">
                        <w:rPr>
                          <w:color w:val="0D0D0D" w:themeColor="text1" w:themeTint="F2"/>
                          <w:sz w:val="22"/>
                          <w:szCs w:val="22"/>
                          <w:vertAlign w:val="superscript"/>
                        </w:rPr>
                        <w:t>st</w:t>
                      </w:r>
                    </w:p>
                    <w:p w:rsidR="00C62E20" w:rsidRPr="00E9505D" w:rsidRDefault="00C62E20" w:rsidP="00D4738F">
                      <w:pPr>
                        <w:pStyle w:val="ListBullet"/>
                        <w:numPr>
                          <w:ilvl w:val="0"/>
                          <w:numId w:val="20"/>
                        </w:numPr>
                        <w:rPr>
                          <w:color w:val="0D0D0D" w:themeColor="text1" w:themeTint="F2"/>
                          <w:sz w:val="22"/>
                          <w:szCs w:val="22"/>
                        </w:rPr>
                      </w:pPr>
                      <w:r w:rsidRPr="00E9505D">
                        <w:rPr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  <w:t xml:space="preserve">MATRIC | </w:t>
                      </w:r>
                      <w:r w:rsidR="00AB2D64" w:rsidRPr="00E9505D">
                        <w:rPr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  <w:t xml:space="preserve">2010 - </w:t>
                      </w:r>
                      <w:r w:rsidRPr="00E9505D">
                        <w:rPr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  <w:t xml:space="preserve">2012 | </w:t>
                      </w:r>
                      <w:r w:rsidR="008E362F" w:rsidRPr="00E9505D">
                        <w:rPr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  <w:t>THE EDUCATORS SCHOOL</w:t>
                      </w:r>
                    </w:p>
                    <w:p w:rsidR="00C62E20" w:rsidRPr="00E9505D" w:rsidRDefault="00EA50A2" w:rsidP="00D4738F">
                      <w:pPr>
                        <w:pStyle w:val="ListBullet"/>
                        <w:ind w:left="720"/>
                        <w:rPr>
                          <w:color w:val="0D0D0D" w:themeColor="text1" w:themeTint="F2"/>
                          <w:sz w:val="22"/>
                          <w:szCs w:val="22"/>
                        </w:rPr>
                      </w:pPr>
                      <w:r>
                        <w:rPr>
                          <w:color w:val="0D0D0D" w:themeColor="text1" w:themeTint="F2"/>
                          <w:sz w:val="22"/>
                          <w:szCs w:val="22"/>
                        </w:rPr>
                        <w:t>Major: Computer</w:t>
                      </w:r>
                      <w:r w:rsidR="00C62E20" w:rsidRPr="00E9505D">
                        <w:rPr>
                          <w:color w:val="0D0D0D" w:themeColor="text1" w:themeTint="F2"/>
                          <w:sz w:val="22"/>
                          <w:szCs w:val="22"/>
                        </w:rPr>
                        <w:t>, Physics, Chemistry</w:t>
                      </w:r>
                    </w:p>
                    <w:p w:rsidR="00C62E20" w:rsidRPr="00E9505D" w:rsidRDefault="00D4738F" w:rsidP="00D4738F">
                      <w:pPr>
                        <w:pStyle w:val="ListBullet"/>
                        <w:rPr>
                          <w:color w:val="0D0D0D" w:themeColor="text1" w:themeTint="F2"/>
                          <w:sz w:val="22"/>
                          <w:szCs w:val="22"/>
                        </w:rPr>
                      </w:pPr>
                      <w:r>
                        <w:rPr>
                          <w:color w:val="0D0D0D" w:themeColor="text1" w:themeTint="F2"/>
                          <w:sz w:val="22"/>
                          <w:szCs w:val="22"/>
                        </w:rPr>
                        <w:t xml:space="preserve">               </w:t>
                      </w:r>
                      <w:r w:rsidR="00AB2D64" w:rsidRPr="00E9505D">
                        <w:rPr>
                          <w:color w:val="0D0D0D" w:themeColor="text1" w:themeTint="F2"/>
                          <w:sz w:val="22"/>
                          <w:szCs w:val="22"/>
                        </w:rPr>
                        <w:t>Division: 1</w:t>
                      </w:r>
                      <w:r w:rsidR="00AB2D64" w:rsidRPr="00E9505D">
                        <w:rPr>
                          <w:color w:val="0D0D0D" w:themeColor="text1" w:themeTint="F2"/>
                          <w:sz w:val="22"/>
                          <w:szCs w:val="22"/>
                          <w:vertAlign w:val="superscript"/>
                        </w:rPr>
                        <w:t>st</w:t>
                      </w:r>
                    </w:p>
                    <w:p w:rsidR="00C62E20" w:rsidRDefault="00C62E20" w:rsidP="00C62E20"/>
                    <w:p w:rsidR="00FA6CC3" w:rsidRPr="0036313D" w:rsidRDefault="00FA6CC3">
                      <w:pPr>
                        <w:rPr>
                          <w:color w:val="4A4A4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864">
        <w:rPr>
          <w:noProof/>
          <w:sz w:val="68"/>
          <w:szCs w:val="68"/>
        </w:rPr>
        <mc:AlternateContent>
          <mc:Choice Requires="wpg">
            <w:drawing>
              <wp:anchor distT="0" distB="0" distL="114300" distR="114300" simplePos="0" relativeHeight="251737600" behindDoc="0" locked="0" layoutInCell="1" allowOverlap="1" wp14:anchorId="304DCC2D" wp14:editId="339EA50E">
                <wp:simplePos x="0" y="0"/>
                <wp:positionH relativeFrom="page">
                  <wp:align>left</wp:align>
                </wp:positionH>
                <wp:positionV relativeFrom="paragraph">
                  <wp:posOffset>2256155</wp:posOffset>
                </wp:positionV>
                <wp:extent cx="7414895" cy="323850"/>
                <wp:effectExtent l="0" t="0" r="33655" b="38100"/>
                <wp:wrapNone/>
                <wp:docPr id="10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4895" cy="323850"/>
                          <a:chOff x="-16" y="7117"/>
                          <a:chExt cx="11677" cy="530"/>
                        </a:xfrm>
                      </wpg:grpSpPr>
                      <wps:wsp>
                        <wps:cNvPr id="1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-16" y="7141"/>
                            <a:ext cx="361" cy="491"/>
                          </a:xfrm>
                          <a:prstGeom prst="rect">
                            <a:avLst/>
                          </a:prstGeom>
                          <a:solidFill>
                            <a:srgbClr val="F39C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-16" y="7641"/>
                            <a:ext cx="11677" cy="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39C1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60" y="7117"/>
                            <a:ext cx="2932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2E20" w:rsidRPr="00C62E20" w:rsidRDefault="00C62E20" w:rsidP="00C62E20">
                              <w:pPr>
                                <w:rPr>
                                  <w:b/>
                                  <w:color w:val="0D0D0D" w:themeColor="text1" w:themeTint="F2"/>
                                  <w:sz w:val="36"/>
                                  <w:szCs w:val="36"/>
                                </w:rPr>
                              </w:pPr>
                              <w:r w:rsidRPr="00C62E20">
                                <w:rPr>
                                  <w:b/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t>EDUCATION</w:t>
                              </w:r>
                            </w:p>
                            <w:p w:rsidR="0036313D" w:rsidRPr="0036313D" w:rsidRDefault="0036313D">
                              <w:pPr>
                                <w:rPr>
                                  <w:b/>
                                  <w:color w:val="4A4A4A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" o:spid="_x0000_s1045" style="position:absolute;margin-left:0;margin-top:177.65pt;width:583.85pt;height:25.5pt;z-index:251737600;mso-position-horizontal:left;mso-position-horizontal-relative:page" coordorigin="-16,7117" coordsize="11677,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">
                <v:rect id="Rectangle 35" o:spid="_x0000_s1046" style="position:absolute;left:-16;top:7141;width:361;height: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1bTr4A&#10;AADbAAAADwAAAGRycy9kb3ducmV2LnhtbERPy6rCMBDdX/AfwgjurmnlIqUaRRRR3PkAXQ7N2BSb&#10;SWlytf69EQR3czjPmc47W4s7tb5yrCAdJiCIC6crLhWcjuvfDIQPyBprx6TgSR7ms97PFHPtHryn&#10;+yGUIoawz1GBCaHJpfSFIYt+6BriyF1dazFE2JZSt/iI4baWoyQZS4sVxwaDDS0NFbfDv1VwMZuN&#10;XB3Pfz7TY3lLd9nWnAqlBv1uMQERqAtf8ce91XF+Cu9f4gFy9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YtW06+AAAA2wAAAA8AAAAAAAAAAAAAAAAAmAIAAGRycy9kb3ducmV2&#10;LnhtbFBLBQYAAAAABAAEAPUAAACDAwAAAAA=&#10;" fillcolor="#f39c12" stroked="f"/>
                <v:shape id="AutoShape 36" o:spid="_x0000_s1047" type="#_x0000_t32" style="position:absolute;left:-16;top:7641;width:11677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IYVsIAAADbAAAADwAAAGRycy9kb3ducmV2LnhtbERPTWvCQBC9C/0Pywi91Y0eSpu6igqF&#10;QBGJitTbmB2TYHY27G5N8u+7hYK3ebzPmS9704g7OV9bVjCdJCCIC6trLhUcD58vbyB8QNbYWCYF&#10;A3lYLp5Gc0y17Tin+z6UIoawT1FBFUKbSumLigz6iW2JI3e1zmCI0JVSO+xiuGnkLElepcGaY0OF&#10;LW0qKm77H6Pg/P592mS3ab1d546bweLX7oJKPY/71QeIQH14iP/dmY7zZ/D3SzxAL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UIYVsIAAADbAAAADwAAAAAAAAAAAAAA&#10;AAChAgAAZHJzL2Rvd25yZXYueG1sUEsFBgAAAAAEAAQA+QAAAJADAAAAAA==&#10;" strokecolor="#f39c12" strokeweight="1.5pt"/>
                <v:shape id="Text Box 37" o:spid="_x0000_s1048" type="#_x0000_t202" style="position:absolute;left:760;top:7117;width:2932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C62E20" w:rsidRPr="00C62E20" w:rsidRDefault="00C62E20" w:rsidP="00C62E20">
                        <w:pPr>
                          <w:rPr>
                            <w:b/>
                            <w:color w:val="0D0D0D" w:themeColor="text1" w:themeTint="F2"/>
                            <w:sz w:val="36"/>
                            <w:szCs w:val="36"/>
                          </w:rPr>
                        </w:pPr>
                        <w:r w:rsidRPr="00C62E20">
                          <w:rPr>
                            <w:b/>
                            <w:color w:val="0D0D0D" w:themeColor="text1" w:themeTint="F2"/>
                            <w:sz w:val="36"/>
                            <w:szCs w:val="36"/>
                          </w:rPr>
                          <w:t>EDUCATION</w:t>
                        </w:r>
                      </w:p>
                      <w:p w:rsidR="0036313D" w:rsidRPr="0036313D" w:rsidRDefault="0036313D">
                        <w:pPr>
                          <w:rPr>
                            <w:b/>
                            <w:color w:val="4A4A4A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9505D">
        <w:rPr>
          <w:noProof/>
          <w:sz w:val="68"/>
          <w:szCs w:val="6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0D1B27" wp14:editId="12D7AD25">
                <wp:simplePos x="0" y="0"/>
                <wp:positionH relativeFrom="column">
                  <wp:posOffset>-904875</wp:posOffset>
                </wp:positionH>
                <wp:positionV relativeFrom="paragraph">
                  <wp:posOffset>1226185</wp:posOffset>
                </wp:positionV>
                <wp:extent cx="6827520" cy="1085850"/>
                <wp:effectExtent l="0" t="0" r="0" b="0"/>
                <wp:wrapNone/>
                <wp:docPr id="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752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2E20" w:rsidRPr="00606EF4" w:rsidRDefault="00FD1B24" w:rsidP="00C62E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D0D0D" w:themeColor="text1" w:themeTint="F2"/>
                                <w:szCs w:val="24"/>
                              </w:rPr>
                            </w:pPr>
                            <w:r w:rsidRPr="00606EF4">
                              <w:rPr>
                                <w:color w:val="0D0D0D" w:themeColor="text1" w:themeTint="F2"/>
                                <w:szCs w:val="24"/>
                              </w:rPr>
                              <w:t>Excellent</w:t>
                            </w:r>
                            <w:r w:rsidR="00C62E20" w:rsidRPr="00606EF4">
                              <w:rPr>
                                <w:color w:val="0D0D0D" w:themeColor="text1" w:themeTint="F2"/>
                                <w:szCs w:val="24"/>
                              </w:rPr>
                              <w:t xml:space="preserve"> written and verbal communication skills</w:t>
                            </w:r>
                            <w:r w:rsidR="00B33CD1" w:rsidRPr="00606EF4">
                              <w:rPr>
                                <w:color w:val="0D0D0D" w:themeColor="text1" w:themeTint="F2"/>
                                <w:szCs w:val="24"/>
                              </w:rPr>
                              <w:t>.</w:t>
                            </w:r>
                          </w:p>
                          <w:p w:rsidR="00C62E20" w:rsidRPr="00606EF4" w:rsidRDefault="00C62E20" w:rsidP="00C62E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D0D0D" w:themeColor="text1" w:themeTint="F2"/>
                                <w:szCs w:val="24"/>
                              </w:rPr>
                            </w:pPr>
                            <w:r w:rsidRPr="00606EF4">
                              <w:rPr>
                                <w:color w:val="0D0D0D" w:themeColor="text1" w:themeTint="F2"/>
                                <w:szCs w:val="24"/>
                              </w:rPr>
                              <w:t>Highly organized and efficient</w:t>
                            </w:r>
                            <w:r w:rsidR="00B33CD1" w:rsidRPr="00606EF4">
                              <w:rPr>
                                <w:color w:val="0D0D0D" w:themeColor="text1" w:themeTint="F2"/>
                                <w:szCs w:val="24"/>
                              </w:rPr>
                              <w:t>.</w:t>
                            </w:r>
                          </w:p>
                          <w:p w:rsidR="00C62E20" w:rsidRPr="00606EF4" w:rsidRDefault="00C62E20" w:rsidP="00C62E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D0D0D" w:themeColor="text1" w:themeTint="F2"/>
                                <w:szCs w:val="24"/>
                              </w:rPr>
                            </w:pPr>
                            <w:r w:rsidRPr="00606EF4">
                              <w:rPr>
                                <w:color w:val="0D0D0D" w:themeColor="text1" w:themeTint="F2"/>
                                <w:szCs w:val="24"/>
                              </w:rPr>
                              <w:t>Ability to work independently or as part of a team</w:t>
                            </w:r>
                            <w:r w:rsidR="00B33CD1" w:rsidRPr="00606EF4">
                              <w:rPr>
                                <w:color w:val="0D0D0D" w:themeColor="text1" w:themeTint="F2"/>
                                <w:szCs w:val="24"/>
                              </w:rPr>
                              <w:t>.</w:t>
                            </w:r>
                          </w:p>
                          <w:p w:rsidR="00C62E20" w:rsidRPr="00606EF4" w:rsidRDefault="00B33CD1" w:rsidP="00C62E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D0D0D" w:themeColor="text1" w:themeTint="F2"/>
                                <w:szCs w:val="24"/>
                              </w:rPr>
                            </w:pPr>
                            <w:r w:rsidRPr="00606EF4">
                              <w:rPr>
                                <w:color w:val="0D0D0D" w:themeColor="text1" w:themeTint="F2"/>
                                <w:szCs w:val="24"/>
                              </w:rPr>
                              <w:t xml:space="preserve">Proficiency in all areas of Microsoft Office including Word, Excel, Access &amp; </w:t>
                            </w:r>
                            <w:r w:rsidR="00606EF4" w:rsidRPr="00606EF4">
                              <w:rPr>
                                <w:color w:val="0D0D0D" w:themeColor="text1" w:themeTint="F2"/>
                                <w:szCs w:val="24"/>
                              </w:rPr>
                              <w:t>PowerPoint</w:t>
                            </w:r>
                            <w:r w:rsidRPr="00606EF4">
                              <w:rPr>
                                <w:color w:val="0D0D0D" w:themeColor="text1" w:themeTint="F2"/>
                                <w:szCs w:val="24"/>
                              </w:rPr>
                              <w:t xml:space="preserve">. </w:t>
                            </w:r>
                          </w:p>
                          <w:p w:rsidR="00B33CD1" w:rsidRDefault="00F277FD" w:rsidP="00C62E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D0D0D" w:themeColor="text1" w:themeTint="F2"/>
                                <w:szCs w:val="2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Cs w:val="24"/>
                              </w:rPr>
                              <w:t>Event Management</w:t>
                            </w:r>
                            <w:r w:rsidR="00606EF4">
                              <w:rPr>
                                <w:color w:val="0D0D0D" w:themeColor="text1" w:themeTint="F2"/>
                                <w:szCs w:val="24"/>
                              </w:rPr>
                              <w:t xml:space="preserve"> skills</w:t>
                            </w:r>
                            <w:r w:rsidR="00B33CD1" w:rsidRPr="00606EF4">
                              <w:rPr>
                                <w:color w:val="0D0D0D" w:themeColor="text1" w:themeTint="F2"/>
                                <w:szCs w:val="24"/>
                              </w:rPr>
                              <w:t>.</w:t>
                            </w:r>
                          </w:p>
                          <w:p w:rsidR="00EA50A2" w:rsidRDefault="00EA50A2" w:rsidP="00C62E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D0D0D" w:themeColor="text1" w:themeTint="F2"/>
                                <w:szCs w:val="24"/>
                              </w:rPr>
                            </w:pPr>
                          </w:p>
                          <w:p w:rsidR="00EA50A2" w:rsidRPr="00606EF4" w:rsidRDefault="00EA50A2" w:rsidP="00C62E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D0D0D" w:themeColor="text1" w:themeTint="F2"/>
                                <w:szCs w:val="24"/>
                              </w:rPr>
                            </w:pPr>
                          </w:p>
                          <w:p w:rsidR="00FA6CC3" w:rsidRPr="00206748" w:rsidRDefault="00FA6CC3">
                            <w:pPr>
                              <w:rPr>
                                <w:color w:val="4A4A4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9" type="#_x0000_t202" style="position:absolute;margin-left:-71.25pt;margin-top:96.55pt;width:537.6pt;height:8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5eXuw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" filled="f" stroked="f">
                <v:textbox>
                  <w:txbxContent>
                    <w:p w:rsidR="00C62E20" w:rsidRPr="00606EF4" w:rsidRDefault="00FD1B24" w:rsidP="00C62E2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D0D0D" w:themeColor="text1" w:themeTint="F2"/>
                          <w:szCs w:val="24"/>
                        </w:rPr>
                      </w:pPr>
                      <w:r w:rsidRPr="00606EF4">
                        <w:rPr>
                          <w:color w:val="0D0D0D" w:themeColor="text1" w:themeTint="F2"/>
                          <w:szCs w:val="24"/>
                        </w:rPr>
                        <w:t>Excellent</w:t>
                      </w:r>
                      <w:r w:rsidR="00C62E20" w:rsidRPr="00606EF4">
                        <w:rPr>
                          <w:color w:val="0D0D0D" w:themeColor="text1" w:themeTint="F2"/>
                          <w:szCs w:val="24"/>
                        </w:rPr>
                        <w:t xml:space="preserve"> written and verbal communication skills</w:t>
                      </w:r>
                      <w:r w:rsidR="00B33CD1" w:rsidRPr="00606EF4">
                        <w:rPr>
                          <w:color w:val="0D0D0D" w:themeColor="text1" w:themeTint="F2"/>
                          <w:szCs w:val="24"/>
                        </w:rPr>
                        <w:t>.</w:t>
                      </w:r>
                    </w:p>
                    <w:p w:rsidR="00C62E20" w:rsidRPr="00606EF4" w:rsidRDefault="00C62E20" w:rsidP="00C62E2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D0D0D" w:themeColor="text1" w:themeTint="F2"/>
                          <w:szCs w:val="24"/>
                        </w:rPr>
                      </w:pPr>
                      <w:r w:rsidRPr="00606EF4">
                        <w:rPr>
                          <w:color w:val="0D0D0D" w:themeColor="text1" w:themeTint="F2"/>
                          <w:szCs w:val="24"/>
                        </w:rPr>
                        <w:t>Highly organized and efficient</w:t>
                      </w:r>
                      <w:r w:rsidR="00B33CD1" w:rsidRPr="00606EF4">
                        <w:rPr>
                          <w:color w:val="0D0D0D" w:themeColor="text1" w:themeTint="F2"/>
                          <w:szCs w:val="24"/>
                        </w:rPr>
                        <w:t>.</w:t>
                      </w:r>
                    </w:p>
                    <w:p w:rsidR="00C62E20" w:rsidRPr="00606EF4" w:rsidRDefault="00C62E20" w:rsidP="00C62E2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D0D0D" w:themeColor="text1" w:themeTint="F2"/>
                          <w:szCs w:val="24"/>
                        </w:rPr>
                      </w:pPr>
                      <w:r w:rsidRPr="00606EF4">
                        <w:rPr>
                          <w:color w:val="0D0D0D" w:themeColor="text1" w:themeTint="F2"/>
                          <w:szCs w:val="24"/>
                        </w:rPr>
                        <w:t>Ability to work independently or as part of a team</w:t>
                      </w:r>
                      <w:r w:rsidR="00B33CD1" w:rsidRPr="00606EF4">
                        <w:rPr>
                          <w:color w:val="0D0D0D" w:themeColor="text1" w:themeTint="F2"/>
                          <w:szCs w:val="24"/>
                        </w:rPr>
                        <w:t>.</w:t>
                      </w:r>
                    </w:p>
                    <w:p w:rsidR="00C62E20" w:rsidRPr="00606EF4" w:rsidRDefault="00B33CD1" w:rsidP="00C62E2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D0D0D" w:themeColor="text1" w:themeTint="F2"/>
                          <w:szCs w:val="24"/>
                        </w:rPr>
                      </w:pPr>
                      <w:r w:rsidRPr="00606EF4">
                        <w:rPr>
                          <w:color w:val="0D0D0D" w:themeColor="text1" w:themeTint="F2"/>
                          <w:szCs w:val="24"/>
                        </w:rPr>
                        <w:t xml:space="preserve">Proficiency in all areas of Microsoft Office including Word, Excel, Access &amp; </w:t>
                      </w:r>
                      <w:r w:rsidR="00606EF4" w:rsidRPr="00606EF4">
                        <w:rPr>
                          <w:color w:val="0D0D0D" w:themeColor="text1" w:themeTint="F2"/>
                          <w:szCs w:val="24"/>
                        </w:rPr>
                        <w:t>PowerPoint</w:t>
                      </w:r>
                      <w:r w:rsidRPr="00606EF4">
                        <w:rPr>
                          <w:color w:val="0D0D0D" w:themeColor="text1" w:themeTint="F2"/>
                          <w:szCs w:val="24"/>
                        </w:rPr>
                        <w:t xml:space="preserve">. </w:t>
                      </w:r>
                    </w:p>
                    <w:p w:rsidR="00B33CD1" w:rsidRDefault="00F277FD" w:rsidP="00C62E2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D0D0D" w:themeColor="text1" w:themeTint="F2"/>
                          <w:szCs w:val="24"/>
                        </w:rPr>
                      </w:pPr>
                      <w:r>
                        <w:rPr>
                          <w:color w:val="0D0D0D" w:themeColor="text1" w:themeTint="F2"/>
                          <w:szCs w:val="24"/>
                        </w:rPr>
                        <w:t>Event Management</w:t>
                      </w:r>
                      <w:r w:rsidR="00606EF4">
                        <w:rPr>
                          <w:color w:val="0D0D0D" w:themeColor="text1" w:themeTint="F2"/>
                          <w:szCs w:val="24"/>
                        </w:rPr>
                        <w:t xml:space="preserve"> skills</w:t>
                      </w:r>
                      <w:r w:rsidR="00B33CD1" w:rsidRPr="00606EF4">
                        <w:rPr>
                          <w:color w:val="0D0D0D" w:themeColor="text1" w:themeTint="F2"/>
                          <w:szCs w:val="24"/>
                        </w:rPr>
                        <w:t>.</w:t>
                      </w:r>
                    </w:p>
                    <w:p w:rsidR="00EA50A2" w:rsidRDefault="00EA50A2" w:rsidP="00C62E2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D0D0D" w:themeColor="text1" w:themeTint="F2"/>
                          <w:szCs w:val="24"/>
                        </w:rPr>
                      </w:pPr>
                    </w:p>
                    <w:p w:rsidR="00EA50A2" w:rsidRPr="00606EF4" w:rsidRDefault="00EA50A2" w:rsidP="00C62E2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D0D0D" w:themeColor="text1" w:themeTint="F2"/>
                          <w:szCs w:val="24"/>
                        </w:rPr>
                      </w:pPr>
                    </w:p>
                    <w:p w:rsidR="00FA6CC3" w:rsidRPr="00206748" w:rsidRDefault="00FA6CC3">
                      <w:pPr>
                        <w:rPr>
                          <w:color w:val="4A4A4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6EF4">
        <w:rPr>
          <w:noProof/>
          <w:sz w:val="68"/>
          <w:szCs w:val="6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F6BADA" wp14:editId="146B00C9">
                <wp:simplePos x="0" y="0"/>
                <wp:positionH relativeFrom="column">
                  <wp:posOffset>-942975</wp:posOffset>
                </wp:positionH>
                <wp:positionV relativeFrom="paragraph">
                  <wp:posOffset>7884160</wp:posOffset>
                </wp:positionV>
                <wp:extent cx="3245485" cy="45719"/>
                <wp:effectExtent l="0" t="19050" r="0" b="12065"/>
                <wp:wrapNone/>
                <wp:docPr id="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324548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2E20" w:rsidRPr="00EE7651" w:rsidRDefault="00C62E20" w:rsidP="00C62E20">
                            <w:pPr>
                              <w:pStyle w:val="ListBullet"/>
                              <w:rPr>
                                <w:color w:val="0D0D0D" w:themeColor="text1" w:themeTint="F2"/>
                                <w:sz w:val="22"/>
                                <w:szCs w:val="24"/>
                              </w:rPr>
                            </w:pPr>
                            <w:r w:rsidRPr="00EE7651">
                              <w:rPr>
                                <w:color w:val="0D0D0D" w:themeColor="text1" w:themeTint="F2"/>
                                <w:sz w:val="22"/>
                                <w:szCs w:val="24"/>
                              </w:rPr>
                              <w:t>Article writing</w:t>
                            </w:r>
                          </w:p>
                          <w:p w:rsidR="00C62E20" w:rsidRPr="00EE7651" w:rsidRDefault="00C62E20" w:rsidP="00C62E20">
                            <w:pPr>
                              <w:pStyle w:val="ListBullet"/>
                              <w:rPr>
                                <w:color w:val="0D0D0D" w:themeColor="text1" w:themeTint="F2"/>
                                <w:sz w:val="22"/>
                                <w:szCs w:val="24"/>
                              </w:rPr>
                            </w:pPr>
                            <w:r w:rsidRPr="00EE7651">
                              <w:rPr>
                                <w:color w:val="0D0D0D" w:themeColor="text1" w:themeTint="F2"/>
                                <w:sz w:val="22"/>
                                <w:szCs w:val="24"/>
                              </w:rPr>
                              <w:t>Creative writing</w:t>
                            </w:r>
                          </w:p>
                          <w:p w:rsidR="00C62E20" w:rsidRPr="00EE7651" w:rsidRDefault="00C62E20" w:rsidP="00C62E20">
                            <w:pPr>
                              <w:pStyle w:val="ListBullet"/>
                              <w:rPr>
                                <w:color w:val="0D0D0D" w:themeColor="text1" w:themeTint="F2"/>
                                <w:sz w:val="22"/>
                                <w:szCs w:val="24"/>
                              </w:rPr>
                            </w:pPr>
                            <w:r w:rsidRPr="00EE7651">
                              <w:rPr>
                                <w:color w:val="0D0D0D" w:themeColor="text1" w:themeTint="F2"/>
                                <w:sz w:val="22"/>
                                <w:szCs w:val="24"/>
                              </w:rPr>
                              <w:t xml:space="preserve">Drawing </w:t>
                            </w:r>
                          </w:p>
                          <w:p w:rsidR="006C0C03" w:rsidRPr="00C62E20" w:rsidRDefault="00C62E20" w:rsidP="00C62E20">
                            <w:pPr>
                              <w:pStyle w:val="ListBullet"/>
                              <w:rPr>
                                <w:sz w:val="22"/>
                                <w:szCs w:val="24"/>
                              </w:rPr>
                            </w:pPr>
                            <w:r w:rsidRPr="00EE7651">
                              <w:rPr>
                                <w:color w:val="0D0D0D" w:themeColor="text1" w:themeTint="F2"/>
                                <w:sz w:val="22"/>
                                <w:szCs w:val="24"/>
                              </w:rPr>
                              <w:t>Book reading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50" type="#_x0000_t202" style="position:absolute;margin-left:-74.25pt;margin-top:620.8pt;width:255.55pt;height:3.6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" filled="f" stroked="f">
                <v:textbox>
                  <w:txbxContent>
                    <w:p w:rsidR="00C62E20" w:rsidRPr="00EE7651" w:rsidRDefault="00C62E20" w:rsidP="00C62E20">
                      <w:pPr>
                        <w:pStyle w:val="ListBullet"/>
                        <w:rPr>
                          <w:color w:val="0D0D0D" w:themeColor="text1" w:themeTint="F2"/>
                          <w:sz w:val="22"/>
                          <w:szCs w:val="24"/>
                        </w:rPr>
                      </w:pPr>
                      <w:r w:rsidRPr="00EE7651">
                        <w:rPr>
                          <w:color w:val="0D0D0D" w:themeColor="text1" w:themeTint="F2"/>
                          <w:sz w:val="22"/>
                          <w:szCs w:val="24"/>
                        </w:rPr>
                        <w:t>Article writing</w:t>
                      </w:r>
                    </w:p>
                    <w:p w:rsidR="00C62E20" w:rsidRPr="00EE7651" w:rsidRDefault="00C62E20" w:rsidP="00C62E20">
                      <w:pPr>
                        <w:pStyle w:val="ListBullet"/>
                        <w:rPr>
                          <w:color w:val="0D0D0D" w:themeColor="text1" w:themeTint="F2"/>
                          <w:sz w:val="22"/>
                          <w:szCs w:val="24"/>
                        </w:rPr>
                      </w:pPr>
                      <w:r w:rsidRPr="00EE7651">
                        <w:rPr>
                          <w:color w:val="0D0D0D" w:themeColor="text1" w:themeTint="F2"/>
                          <w:sz w:val="22"/>
                          <w:szCs w:val="24"/>
                        </w:rPr>
                        <w:t>Creative writing</w:t>
                      </w:r>
                    </w:p>
                    <w:p w:rsidR="00C62E20" w:rsidRPr="00EE7651" w:rsidRDefault="00C62E20" w:rsidP="00C62E20">
                      <w:pPr>
                        <w:pStyle w:val="ListBullet"/>
                        <w:rPr>
                          <w:color w:val="0D0D0D" w:themeColor="text1" w:themeTint="F2"/>
                          <w:sz w:val="22"/>
                          <w:szCs w:val="24"/>
                        </w:rPr>
                      </w:pPr>
                      <w:r w:rsidRPr="00EE7651">
                        <w:rPr>
                          <w:color w:val="0D0D0D" w:themeColor="text1" w:themeTint="F2"/>
                          <w:sz w:val="22"/>
                          <w:szCs w:val="24"/>
                        </w:rPr>
                        <w:t xml:space="preserve">Drawing </w:t>
                      </w:r>
                    </w:p>
                    <w:p w:rsidR="006C0C03" w:rsidRPr="00C62E20" w:rsidRDefault="00C62E20" w:rsidP="00C62E20">
                      <w:pPr>
                        <w:pStyle w:val="ListBullet"/>
                        <w:rPr>
                          <w:sz w:val="22"/>
                          <w:szCs w:val="24"/>
                        </w:rPr>
                      </w:pPr>
                      <w:r w:rsidRPr="00EE7651">
                        <w:rPr>
                          <w:color w:val="0D0D0D" w:themeColor="text1" w:themeTint="F2"/>
                          <w:sz w:val="22"/>
                          <w:szCs w:val="24"/>
                        </w:rPr>
                        <w:t>Book reading</w:t>
                      </w:r>
                    </w:p>
                  </w:txbxContent>
                </v:textbox>
              </v:shape>
            </w:pict>
          </mc:Fallback>
        </mc:AlternateContent>
      </w:r>
      <w:r w:rsidR="00DE081F">
        <w:rPr>
          <w:noProof/>
          <w:sz w:val="68"/>
          <w:szCs w:val="6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09CC5A" wp14:editId="5AF179EA">
                <wp:simplePos x="0" y="0"/>
                <wp:positionH relativeFrom="column">
                  <wp:posOffset>2876550</wp:posOffset>
                </wp:positionH>
                <wp:positionV relativeFrom="paragraph">
                  <wp:posOffset>6924040</wp:posOffset>
                </wp:positionV>
                <wp:extent cx="3238500" cy="1543050"/>
                <wp:effectExtent l="0" t="0" r="0" b="1270"/>
                <wp:wrapNone/>
                <wp:docPr id="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7AE4" w:rsidRPr="00990A07" w:rsidRDefault="00D67AE4" w:rsidP="006C0C03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51" type="#_x0000_t202" style="position:absolute;margin-left:226.5pt;margin-top:545.2pt;width:255pt;height:12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wqWuwIAAMM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" filled="f" stroked="f">
                <v:textbox>
                  <w:txbxContent>
                    <w:p w:rsidR="00D67AE4" w:rsidRPr="00990A07" w:rsidRDefault="00D67AE4" w:rsidP="006C0C03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081F">
        <w:rPr>
          <w:noProof/>
          <w:sz w:val="68"/>
          <w:szCs w:val="68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7CDEE6A9" wp14:editId="0E43EDBD">
                <wp:simplePos x="0" y="0"/>
                <wp:positionH relativeFrom="column">
                  <wp:posOffset>-924560</wp:posOffset>
                </wp:positionH>
                <wp:positionV relativeFrom="paragraph">
                  <wp:posOffset>8787130</wp:posOffset>
                </wp:positionV>
                <wp:extent cx="7790180" cy="423545"/>
                <wp:effectExtent l="8890" t="13970" r="11430" b="10160"/>
                <wp:wrapNone/>
                <wp:docPr id="1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0180" cy="423545"/>
                        </a:xfrm>
                        <a:prstGeom prst="rect">
                          <a:avLst/>
                        </a:prstGeom>
                        <a:solidFill>
                          <a:srgbClr val="F39C12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F6E434" id="Rectangle 43" o:spid="_x0000_s1026" style="position:absolute;margin-left:-72.8pt;margin-top:691.9pt;width:613.4pt;height:33.3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" fillcolor="#f39c12" strokecolor="white [3212]"/>
            </w:pict>
          </mc:Fallback>
        </mc:AlternateContent>
      </w:r>
      <w:r w:rsidR="00BC2DE9">
        <w:rPr>
          <w:sz w:val="26"/>
          <w:szCs w:val="26"/>
        </w:rPr>
        <w:softHyphen/>
      </w:r>
      <w:r w:rsidR="00206748">
        <w:rPr>
          <w:sz w:val="26"/>
          <w:szCs w:val="26"/>
        </w:rPr>
        <w:softHyphen/>
      </w:r>
      <w:r w:rsidR="00BC2DE9">
        <w:rPr>
          <w:sz w:val="26"/>
          <w:szCs w:val="26"/>
        </w:rPr>
        <w:t xml:space="preserve">   </w:t>
      </w:r>
      <w:r w:rsidR="00990A07">
        <w:rPr>
          <w:sz w:val="26"/>
          <w:szCs w:val="26"/>
        </w:rPr>
        <w:tab/>
      </w:r>
    </w:p>
    <w:sectPr w:rsidR="00343D4B" w:rsidRPr="00206748" w:rsidSect="00206748">
      <w:pgSz w:w="12240" w:h="15840" w:code="1"/>
      <w:pgMar w:top="27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8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>
    <w:nsid w:val="016C3D99"/>
    <w:multiLevelType w:val="hybridMultilevel"/>
    <w:tmpl w:val="94DA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E1CF1"/>
    <w:multiLevelType w:val="hybridMultilevel"/>
    <w:tmpl w:val="F4A61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A0FBD"/>
    <w:multiLevelType w:val="hybridMultilevel"/>
    <w:tmpl w:val="56A8E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8531F"/>
    <w:multiLevelType w:val="hybridMultilevel"/>
    <w:tmpl w:val="A9022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629BE"/>
    <w:multiLevelType w:val="hybridMultilevel"/>
    <w:tmpl w:val="4B4C1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26B7B"/>
    <w:multiLevelType w:val="hybridMultilevel"/>
    <w:tmpl w:val="3F481AEE"/>
    <w:lvl w:ilvl="0" w:tplc="D1FA05D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C5249"/>
    <w:multiLevelType w:val="hybridMultilevel"/>
    <w:tmpl w:val="16F40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D33BFB"/>
    <w:multiLevelType w:val="hybridMultilevel"/>
    <w:tmpl w:val="6CA0B38E"/>
    <w:lvl w:ilvl="0" w:tplc="D1FA05D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6770A0"/>
    <w:multiLevelType w:val="hybridMultilevel"/>
    <w:tmpl w:val="FC2EF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3E018E"/>
    <w:multiLevelType w:val="hybridMultilevel"/>
    <w:tmpl w:val="A5C60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3B6CA7"/>
    <w:multiLevelType w:val="hybridMultilevel"/>
    <w:tmpl w:val="011C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3A5743"/>
    <w:multiLevelType w:val="hybridMultilevel"/>
    <w:tmpl w:val="C0F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937356"/>
    <w:multiLevelType w:val="hybridMultilevel"/>
    <w:tmpl w:val="E418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D13B12"/>
    <w:multiLevelType w:val="hybridMultilevel"/>
    <w:tmpl w:val="B2921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747B55"/>
    <w:multiLevelType w:val="hybridMultilevel"/>
    <w:tmpl w:val="99C0C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F46BB1"/>
    <w:multiLevelType w:val="hybridMultilevel"/>
    <w:tmpl w:val="75F49D7E"/>
    <w:lvl w:ilvl="0" w:tplc="08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7">
    <w:nsid w:val="634B7AE8"/>
    <w:multiLevelType w:val="hybridMultilevel"/>
    <w:tmpl w:val="D3F02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307C28"/>
    <w:multiLevelType w:val="hybridMultilevel"/>
    <w:tmpl w:val="AA4A64DA"/>
    <w:lvl w:ilvl="0" w:tplc="D1FA05D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EA25A6"/>
    <w:multiLevelType w:val="hybridMultilevel"/>
    <w:tmpl w:val="0D42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D83BB4"/>
    <w:multiLevelType w:val="hybridMultilevel"/>
    <w:tmpl w:val="6DFAA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C74B67"/>
    <w:multiLevelType w:val="hybridMultilevel"/>
    <w:tmpl w:val="FF1A2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295950"/>
    <w:multiLevelType w:val="hybridMultilevel"/>
    <w:tmpl w:val="5E16D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9"/>
  </w:num>
  <w:num w:numId="5">
    <w:abstractNumId w:val="0"/>
  </w:num>
  <w:num w:numId="6">
    <w:abstractNumId w:val="13"/>
  </w:num>
  <w:num w:numId="7">
    <w:abstractNumId w:val="17"/>
  </w:num>
  <w:num w:numId="8">
    <w:abstractNumId w:val="14"/>
  </w:num>
  <w:num w:numId="9">
    <w:abstractNumId w:val="9"/>
  </w:num>
  <w:num w:numId="10">
    <w:abstractNumId w:val="12"/>
  </w:num>
  <w:num w:numId="11">
    <w:abstractNumId w:val="8"/>
  </w:num>
  <w:num w:numId="12">
    <w:abstractNumId w:val="18"/>
  </w:num>
  <w:num w:numId="13">
    <w:abstractNumId w:val="6"/>
  </w:num>
  <w:num w:numId="14">
    <w:abstractNumId w:val="21"/>
  </w:num>
  <w:num w:numId="15">
    <w:abstractNumId w:val="10"/>
  </w:num>
  <w:num w:numId="16">
    <w:abstractNumId w:val="20"/>
  </w:num>
  <w:num w:numId="17">
    <w:abstractNumId w:val="5"/>
  </w:num>
  <w:num w:numId="18">
    <w:abstractNumId w:val="2"/>
  </w:num>
  <w:num w:numId="19">
    <w:abstractNumId w:val="3"/>
  </w:num>
  <w:num w:numId="20">
    <w:abstractNumId w:val="4"/>
  </w:num>
  <w:num w:numId="21">
    <w:abstractNumId w:val="22"/>
  </w:num>
  <w:num w:numId="22">
    <w:abstractNumId w:val="1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3E7"/>
    <w:rsid w:val="000136BE"/>
    <w:rsid w:val="00015DB7"/>
    <w:rsid w:val="0003539B"/>
    <w:rsid w:val="0009617C"/>
    <w:rsid w:val="000A79DD"/>
    <w:rsid w:val="000C585F"/>
    <w:rsid w:val="00136EB0"/>
    <w:rsid w:val="00177B0A"/>
    <w:rsid w:val="00181533"/>
    <w:rsid w:val="00206748"/>
    <w:rsid w:val="00253EE7"/>
    <w:rsid w:val="002E3A72"/>
    <w:rsid w:val="002F0A51"/>
    <w:rsid w:val="00343D4B"/>
    <w:rsid w:val="0036313D"/>
    <w:rsid w:val="00390284"/>
    <w:rsid w:val="003B4DEE"/>
    <w:rsid w:val="004026DB"/>
    <w:rsid w:val="0046170B"/>
    <w:rsid w:val="004D47AC"/>
    <w:rsid w:val="004E7603"/>
    <w:rsid w:val="00564EA6"/>
    <w:rsid w:val="00606EF4"/>
    <w:rsid w:val="0061163D"/>
    <w:rsid w:val="00642380"/>
    <w:rsid w:val="00666C97"/>
    <w:rsid w:val="006C0C03"/>
    <w:rsid w:val="006E2D2F"/>
    <w:rsid w:val="00785CE3"/>
    <w:rsid w:val="00791AE8"/>
    <w:rsid w:val="007A63E7"/>
    <w:rsid w:val="007D3CE8"/>
    <w:rsid w:val="007F3111"/>
    <w:rsid w:val="00822E00"/>
    <w:rsid w:val="008E362F"/>
    <w:rsid w:val="00990A07"/>
    <w:rsid w:val="009A7A32"/>
    <w:rsid w:val="009E5649"/>
    <w:rsid w:val="009F7FC9"/>
    <w:rsid w:val="00A22B82"/>
    <w:rsid w:val="00A3676E"/>
    <w:rsid w:val="00A92A35"/>
    <w:rsid w:val="00A961B6"/>
    <w:rsid w:val="00AB2D64"/>
    <w:rsid w:val="00AD42D0"/>
    <w:rsid w:val="00B33CD1"/>
    <w:rsid w:val="00BB11B9"/>
    <w:rsid w:val="00BC2DE9"/>
    <w:rsid w:val="00C62E20"/>
    <w:rsid w:val="00CB6A08"/>
    <w:rsid w:val="00D4738F"/>
    <w:rsid w:val="00D67AE4"/>
    <w:rsid w:val="00DE081F"/>
    <w:rsid w:val="00DF76C1"/>
    <w:rsid w:val="00E175D4"/>
    <w:rsid w:val="00E57D41"/>
    <w:rsid w:val="00E70947"/>
    <w:rsid w:val="00E92864"/>
    <w:rsid w:val="00E9505D"/>
    <w:rsid w:val="00EA50A2"/>
    <w:rsid w:val="00ED20B1"/>
    <w:rsid w:val="00EE7651"/>
    <w:rsid w:val="00F277FD"/>
    <w:rsid w:val="00FA3525"/>
    <w:rsid w:val="00FA6CC3"/>
    <w:rsid w:val="00FD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7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9A7A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3">
    <w:name w:val="Medium Shading 1 Accent 3"/>
    <w:basedOn w:val="TableNormal"/>
    <w:uiPriority w:val="63"/>
    <w:rsid w:val="009A7A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A7A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067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13D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1"/>
    <w:unhideWhenUsed/>
    <w:qFormat/>
    <w:rsid w:val="007A63E7"/>
    <w:pPr>
      <w:spacing w:after="80" w:line="240" w:lineRule="auto"/>
    </w:pPr>
    <w:rPr>
      <w:color w:val="404040" w:themeColor="text1" w:themeTint="BF"/>
      <w:sz w:val="18"/>
      <w:szCs w:val="20"/>
      <w:lang w:eastAsia="ja-JP"/>
    </w:rPr>
  </w:style>
  <w:style w:type="paragraph" w:customStyle="1" w:styleId="Subsection">
    <w:name w:val="Subsection"/>
    <w:basedOn w:val="Normal"/>
    <w:uiPriority w:val="1"/>
    <w:qFormat/>
    <w:rsid w:val="007A63E7"/>
    <w:pPr>
      <w:spacing w:before="280" w:after="120" w:line="240" w:lineRule="auto"/>
    </w:pPr>
    <w:rPr>
      <w:b/>
      <w:bCs/>
      <w:caps/>
      <w:color w:val="262626" w:themeColor="text1" w:themeTint="D9"/>
      <w:sz w:val="18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E081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42D0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7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9A7A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3">
    <w:name w:val="Medium Shading 1 Accent 3"/>
    <w:basedOn w:val="TableNormal"/>
    <w:uiPriority w:val="63"/>
    <w:rsid w:val="009A7A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A7A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067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13D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1"/>
    <w:unhideWhenUsed/>
    <w:qFormat/>
    <w:rsid w:val="007A63E7"/>
    <w:pPr>
      <w:spacing w:after="80" w:line="240" w:lineRule="auto"/>
    </w:pPr>
    <w:rPr>
      <w:color w:val="404040" w:themeColor="text1" w:themeTint="BF"/>
      <w:sz w:val="18"/>
      <w:szCs w:val="20"/>
      <w:lang w:eastAsia="ja-JP"/>
    </w:rPr>
  </w:style>
  <w:style w:type="paragraph" w:customStyle="1" w:styleId="Subsection">
    <w:name w:val="Subsection"/>
    <w:basedOn w:val="Normal"/>
    <w:uiPriority w:val="1"/>
    <w:qFormat/>
    <w:rsid w:val="007A63E7"/>
    <w:pPr>
      <w:spacing w:before="280" w:after="120" w:line="240" w:lineRule="auto"/>
    </w:pPr>
    <w:rPr>
      <w:b/>
      <w:bCs/>
      <w:caps/>
      <w:color w:val="262626" w:themeColor="text1" w:themeTint="D9"/>
      <w:sz w:val="18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E081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42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edahijab77@gmail.co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san\Downloads\Sample_Resume_Format_for_Fresh_Graduates_Single_Page_4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51/13 Habib Ullah Road Garhi Shahu Lahore</CompanyAddress>
  <CompanyPhone/>
  <CompanyFax/>
  <CompanyEmail>amyda.javaid@yahoo.com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3271C5-A134-425B-ABD1-69F936D3A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Sample_Resume_Format_for_Fresh_Graduates_Single_Page_4_Template</Template>
  <TotalTime>18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Mustajab</cp:lastModifiedBy>
  <cp:revision>3</cp:revision>
  <dcterms:created xsi:type="dcterms:W3CDTF">2019-05-30T22:14:00Z</dcterms:created>
  <dcterms:modified xsi:type="dcterms:W3CDTF">2019-06-09T10:07:00Z</dcterms:modified>
</cp:coreProperties>
</file>