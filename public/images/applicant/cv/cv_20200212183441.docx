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330"/>
        <w:gridCol w:w="4150"/>
      </w:tblGrid>
      <w:tr w:rsidR="00083491" w:rsidRPr="00FA7B5B" w:rsidTr="00E70831">
        <w:trPr>
          <w:trHeight w:val="2528"/>
        </w:trPr>
        <w:tc>
          <w:tcPr>
            <w:tcW w:w="6330" w:type="dxa"/>
          </w:tcPr>
          <w:tbl>
            <w:tblPr>
              <w:tblW w:w="5436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5436"/>
            </w:tblGrid>
            <w:tr w:rsidR="00083491" w:rsidRPr="002D44B0" w:rsidTr="00930C4A">
              <w:trPr>
                <w:trHeight w:val="881"/>
              </w:trPr>
              <w:tc>
                <w:tcPr>
                  <w:tcW w:w="5436" w:type="dxa"/>
                </w:tcPr>
                <w:p w:rsidR="00083491" w:rsidRDefault="00930C4A" w:rsidP="002D44B0">
                  <w:pPr>
                    <w:spacing w:before="80" w:after="0" w:line="240" w:lineRule="auto"/>
                    <w:rPr>
                      <w:rFonts w:ascii="Times New Roman" w:hAnsi="Times New Roman"/>
                      <w:b/>
                      <w:bCs/>
                      <w:color w:val="595C62"/>
                      <w:sz w:val="48"/>
                      <w:szCs w:val="4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595C62"/>
                      <w:sz w:val="48"/>
                      <w:szCs w:val="48"/>
                    </w:rPr>
                    <w:t>AMJAD IQBAL</w:t>
                  </w:r>
                </w:p>
                <w:p w:rsidR="00930C4A" w:rsidRPr="003E1897" w:rsidRDefault="00930C4A" w:rsidP="002D44B0">
                  <w:pPr>
                    <w:spacing w:before="80" w:after="0" w:line="240" w:lineRule="auto"/>
                    <w:rPr>
                      <w:rFonts w:ascii="Times New Roman" w:hAnsi="Times New Roman"/>
                      <w:b/>
                      <w:bCs/>
                      <w:color w:val="595C62"/>
                      <w:sz w:val="48"/>
                      <w:szCs w:val="4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595C62"/>
                      <w:sz w:val="48"/>
                      <w:szCs w:val="48"/>
                    </w:rPr>
                    <w:t>S/o GUL ZAREEN</w:t>
                  </w:r>
                </w:p>
              </w:tc>
            </w:tr>
            <w:tr w:rsidR="00083491" w:rsidRPr="002D44B0" w:rsidTr="00930C4A">
              <w:trPr>
                <w:trHeight w:val="105"/>
              </w:trPr>
              <w:tc>
                <w:tcPr>
                  <w:tcW w:w="5436" w:type="dxa"/>
                </w:tcPr>
                <w:p w:rsidR="00083491" w:rsidRPr="002D44B0" w:rsidRDefault="009F2958" w:rsidP="00ED63F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ED63F0">
                    <w:rPr>
                      <w:rFonts w:ascii="Arial" w:hAnsi="Arial" w:cs="Arial"/>
                      <w:b/>
                      <w:bCs/>
                      <w:color w:val="6D83B3"/>
                    </w:rPr>
                    <w:t>Pakistan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D334B0">
                    <w:rPr>
                      <w:rFonts w:ascii="Arial" w:hAnsi="Arial" w:cs="Arial"/>
                      <w:b/>
                      <w:bCs/>
                      <w:color w:val="6D83B3"/>
                    </w:rPr>
                    <w:t>20-12-1995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50" w:type="dxa"/>
          </w:tcPr>
          <w:tbl>
            <w:tblPr>
              <w:tblW w:w="391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14"/>
            </w:tblGrid>
            <w:tr w:rsidR="00083491" w:rsidRPr="002D44B0" w:rsidTr="00E70831">
              <w:trPr>
                <w:trHeight w:val="263"/>
              </w:trPr>
              <w:tc>
                <w:tcPr>
                  <w:tcW w:w="39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E70831">
              <w:trPr>
                <w:trHeight w:val="526"/>
              </w:trPr>
              <w:tc>
                <w:tcPr>
                  <w:tcW w:w="39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D63F0" w:rsidRDefault="009F2958" w:rsidP="00ED63F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D334B0">
                    <w:rPr>
                      <w:rFonts w:ascii="Arial" w:hAnsi="Arial" w:cs="Arial"/>
                      <w:b/>
                      <w:bCs/>
                      <w:color w:val="3B3E42"/>
                    </w:rPr>
                    <w:t>0313-5096313</w:t>
                  </w:r>
                </w:p>
                <w:p w:rsidR="009F2958" w:rsidRPr="00FA7B5B" w:rsidRDefault="00FA7B5B" w:rsidP="00ED63F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D334B0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amjadiqbal1050@gmail.com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E70831">
        <w:trPr>
          <w:trHeight w:val="994"/>
        </w:trPr>
        <w:tc>
          <w:tcPr>
            <w:tcW w:w="10480" w:type="dxa"/>
            <w:gridSpan w:val="2"/>
          </w:tcPr>
          <w:tbl>
            <w:tblPr>
              <w:tblW w:w="1009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090"/>
            </w:tblGrid>
            <w:tr w:rsidR="009F2958" w:rsidRPr="002D44B0" w:rsidTr="00BA5FEE">
              <w:trPr>
                <w:trHeight w:val="68"/>
              </w:trPr>
              <w:tc>
                <w:tcPr>
                  <w:tcW w:w="1009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D33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D334B0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Address</w:t>
                  </w:r>
                </w:p>
              </w:tc>
            </w:tr>
            <w:tr w:rsidR="009F2958" w:rsidRPr="00864960" w:rsidTr="00BA5FEE">
              <w:trPr>
                <w:trHeight w:val="120"/>
              </w:trPr>
              <w:tc>
                <w:tcPr>
                  <w:tcW w:w="100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D334B0" w:rsidRDefault="009D09C4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H # CB 3408/84-J, Officer colony Lane # 4 </w:t>
                  </w:r>
                  <w:proofErr w:type="spellStart"/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Dhoke</w:t>
                  </w:r>
                  <w:proofErr w:type="spellEnd"/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Gujran</w:t>
                  </w:r>
                  <w:proofErr w:type="spellEnd"/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Rawalpindi.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E70831">
        <w:trPr>
          <w:trHeight w:val="2616"/>
        </w:trPr>
        <w:tc>
          <w:tcPr>
            <w:tcW w:w="10480" w:type="dxa"/>
            <w:gridSpan w:val="2"/>
          </w:tcPr>
          <w:tbl>
            <w:tblPr>
              <w:tblW w:w="102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240"/>
            </w:tblGrid>
            <w:tr w:rsidR="00A34C4E" w:rsidRPr="002D44B0" w:rsidTr="00E70831">
              <w:trPr>
                <w:trHeight w:val="322"/>
              </w:trPr>
              <w:tc>
                <w:tcPr>
                  <w:tcW w:w="102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D33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D334B0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Profile</w:t>
                  </w:r>
                </w:p>
              </w:tc>
            </w:tr>
            <w:tr w:rsidR="00A34C4E" w:rsidRPr="002D44B0" w:rsidTr="00E70831">
              <w:trPr>
                <w:trHeight w:val="2017"/>
              </w:trPr>
              <w:tc>
                <w:tcPr>
                  <w:tcW w:w="102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075"/>
                    <w:gridCol w:w="7804"/>
                  </w:tblGrid>
                  <w:tr w:rsidR="00315076" w:rsidRPr="002D44B0" w:rsidTr="00930C4A">
                    <w:trPr>
                      <w:trHeight w:val="951"/>
                    </w:trPr>
                    <w:tc>
                      <w:tcPr>
                        <w:tcW w:w="2075" w:type="dxa"/>
                      </w:tcPr>
                      <w:p w:rsidR="00315076" w:rsidRPr="00D33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 w:rsidRPr="00D334B0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Objective</w:t>
                        </w:r>
                        <w:r w:rsidR="00D334B0" w:rsidRPr="00D334B0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7804" w:type="dxa"/>
                      </w:tcPr>
                      <w:p w:rsidR="00315076" w:rsidRPr="00D334B0" w:rsidRDefault="00D334B0" w:rsidP="00D334B0">
                        <w:pPr>
                          <w:rPr>
                            <w:rFonts w:ascii="Times New Roman" w:hAnsi="Times New Roman"/>
                            <w:sz w:val="24"/>
                            <w:szCs w:val="44"/>
                          </w:rPr>
                        </w:pPr>
                        <w:r w:rsidRPr="001D01AE">
                          <w:rPr>
                            <w:rFonts w:ascii="Times New Roman" w:hAnsi="Times New Roman"/>
                            <w:sz w:val="24"/>
                            <w:szCs w:val="44"/>
                          </w:rPr>
                          <w:t>To pursue a highly rewarding carrier, Seeking for a job in challenging and highly working environment where I can utilize my skills and knowledge in any field related to my subject.</w:t>
                        </w:r>
                      </w:p>
                    </w:tc>
                  </w:tr>
                  <w:tr w:rsidR="00315076" w:rsidRPr="002D44B0" w:rsidTr="00930C4A">
                    <w:trPr>
                      <w:trHeight w:val="698"/>
                    </w:trPr>
                    <w:tc>
                      <w:tcPr>
                        <w:tcW w:w="2075" w:type="dxa"/>
                      </w:tcPr>
                      <w:p w:rsidR="00315076" w:rsidRPr="00D33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</w:pPr>
                        <w:r w:rsidRPr="00D334B0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Availability</w:t>
                        </w:r>
                        <w:r w:rsidR="00D334B0" w:rsidRPr="00D334B0">
                          <w:rPr>
                            <w:rFonts w:ascii="Arial" w:hAnsi="Arial" w:cs="Arial"/>
                            <w:b/>
                            <w:color w:val="3B3E42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7804" w:type="dxa"/>
                      </w:tcPr>
                      <w:p w:rsidR="00315076" w:rsidRPr="002D44B0" w:rsidRDefault="00D334B0" w:rsidP="00651264">
                        <w:pPr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1D01AE"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  <w:t>Dedicated to hard work and believe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  <w:t>,</w:t>
                        </w:r>
                        <w:proofErr w:type="gramEnd"/>
                        <w:r w:rsidRPr="001D01AE"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  <w:t xml:space="preserve"> Do hard work can also work in pressure situation</w:t>
                        </w:r>
                        <w:r w:rsidR="007565D2"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E70831">
        <w:trPr>
          <w:trHeight w:val="1155"/>
        </w:trPr>
        <w:tc>
          <w:tcPr>
            <w:tcW w:w="10480" w:type="dxa"/>
            <w:gridSpan w:val="2"/>
          </w:tcPr>
          <w:tbl>
            <w:tblPr>
              <w:tblW w:w="102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240"/>
            </w:tblGrid>
            <w:tr w:rsidR="00315076" w:rsidRPr="002D44B0" w:rsidTr="00E70831">
              <w:trPr>
                <w:trHeight w:val="322"/>
              </w:trPr>
              <w:tc>
                <w:tcPr>
                  <w:tcW w:w="102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651264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651264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Key Skills</w:t>
                  </w:r>
                </w:p>
              </w:tc>
            </w:tr>
            <w:tr w:rsidR="00315076" w:rsidRPr="002D44B0" w:rsidTr="00E70831">
              <w:trPr>
                <w:trHeight w:val="555"/>
              </w:trPr>
              <w:tc>
                <w:tcPr>
                  <w:tcW w:w="102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651264" w:rsidRDefault="00651264" w:rsidP="00651264">
                  <w:pPr>
                    <w:rPr>
                      <w:rFonts w:ascii="Times New Roman" w:hAnsi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</w:rPr>
                    <w:t>Know about computer,</w:t>
                  </w:r>
                  <w:r w:rsidRPr="001D01AE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 MS office, MS Excel, MS power point,</w:t>
                  </w:r>
                  <w:r w:rsidR="00747C1C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 </w:t>
                  </w:r>
                  <w:r w:rsidR="00136AED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>Internet,</w:t>
                  </w:r>
                  <w:r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 etc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E70831">
        <w:trPr>
          <w:trHeight w:val="4165"/>
        </w:trPr>
        <w:tc>
          <w:tcPr>
            <w:tcW w:w="10480" w:type="dxa"/>
            <w:gridSpan w:val="2"/>
          </w:tcPr>
          <w:tbl>
            <w:tblPr>
              <w:tblW w:w="102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826"/>
              <w:gridCol w:w="1426"/>
              <w:gridCol w:w="1588"/>
              <w:gridCol w:w="1474"/>
              <w:gridCol w:w="2319"/>
              <w:gridCol w:w="1607"/>
            </w:tblGrid>
            <w:tr w:rsidR="00315076" w:rsidRPr="002D44B0" w:rsidTr="00E70831">
              <w:trPr>
                <w:trHeight w:val="322"/>
              </w:trPr>
              <w:tc>
                <w:tcPr>
                  <w:tcW w:w="10240" w:type="dxa"/>
                  <w:gridSpan w:val="6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651264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651264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Education</w:t>
                  </w:r>
                </w:p>
              </w:tc>
            </w:tr>
            <w:tr w:rsidR="002900E7" w:rsidRPr="002D44B0" w:rsidTr="00A52BF3">
              <w:trPr>
                <w:trHeight w:val="278"/>
              </w:trPr>
              <w:tc>
                <w:tcPr>
                  <w:tcW w:w="1826" w:type="dxa"/>
                  <w:vMerge w:val="restart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0F11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</w:t>
                  </w:r>
                  <w:r w:rsidR="000F117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atric</w:t>
                  </w: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(science)</w:t>
                  </w:r>
                </w:p>
                <w:p w:rsidR="00F930ED" w:rsidRPr="00AA3840" w:rsidRDefault="00F930ED" w:rsidP="000F11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  <w:p w:rsidR="002900E7" w:rsidRPr="00AA3840" w:rsidRDefault="002900E7" w:rsidP="000F11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(2008-2010)</w:t>
                  </w:r>
                </w:p>
              </w:tc>
              <w:tc>
                <w:tcPr>
                  <w:tcW w:w="142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1588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Obt.Marks</w:t>
                  </w:r>
                </w:p>
              </w:tc>
              <w:tc>
                <w:tcPr>
                  <w:tcW w:w="1474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Total marks</w:t>
                  </w:r>
                </w:p>
              </w:tc>
              <w:tc>
                <w:tcPr>
                  <w:tcW w:w="2319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Percentage</w:t>
                  </w:r>
                  <w:r w:rsidR="001E6988"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/Division</w:t>
                  </w:r>
                </w:p>
              </w:tc>
              <w:tc>
                <w:tcPr>
                  <w:tcW w:w="1607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Institute </w:t>
                  </w:r>
                </w:p>
              </w:tc>
            </w:tr>
            <w:tr w:rsidR="002900E7" w:rsidRPr="002D44B0" w:rsidTr="00A52BF3">
              <w:trPr>
                <w:trHeight w:val="351"/>
              </w:trPr>
              <w:tc>
                <w:tcPr>
                  <w:tcW w:w="1826" w:type="dxa"/>
                  <w:vMerge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42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FBISE</w:t>
                  </w:r>
                </w:p>
              </w:tc>
              <w:tc>
                <w:tcPr>
                  <w:tcW w:w="1588" w:type="dxa"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718</w:t>
                  </w:r>
                </w:p>
              </w:tc>
              <w:tc>
                <w:tcPr>
                  <w:tcW w:w="1474" w:type="dxa"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1050</w:t>
                  </w:r>
                </w:p>
              </w:tc>
              <w:tc>
                <w:tcPr>
                  <w:tcW w:w="2319" w:type="dxa"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1E6988" w:rsidP="002D44B0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67 / Ist</w:t>
                  </w:r>
                </w:p>
              </w:tc>
              <w:tc>
                <w:tcPr>
                  <w:tcW w:w="1607" w:type="dxa"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APSACS</w:t>
                  </w:r>
                </w:p>
              </w:tc>
            </w:tr>
            <w:tr w:rsidR="002900E7" w:rsidRPr="002D44B0" w:rsidTr="00A52BF3">
              <w:trPr>
                <w:trHeight w:val="300"/>
              </w:trPr>
              <w:tc>
                <w:tcPr>
                  <w:tcW w:w="1826" w:type="dxa"/>
                  <w:vMerge w:val="restart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0F117C" w:rsidP="000F11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Fsc</w:t>
                  </w:r>
                  <w:r w:rsidR="002900E7"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(pre-Engg)</w:t>
                  </w:r>
                </w:p>
                <w:p w:rsidR="00F930ED" w:rsidRPr="00AA3840" w:rsidRDefault="00F930ED" w:rsidP="000F11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  <w:p w:rsidR="002900E7" w:rsidRPr="00AA3840" w:rsidRDefault="002900E7" w:rsidP="000F11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(2010-2012)</w:t>
                  </w:r>
                </w:p>
              </w:tc>
              <w:tc>
                <w:tcPr>
                  <w:tcW w:w="142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1588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Obt.Marks</w:t>
                  </w:r>
                </w:p>
              </w:tc>
              <w:tc>
                <w:tcPr>
                  <w:tcW w:w="1474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Total marks</w:t>
                  </w:r>
                </w:p>
              </w:tc>
              <w:tc>
                <w:tcPr>
                  <w:tcW w:w="2319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Percentage</w:t>
                  </w:r>
                  <w:r w:rsidR="001E6988"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/Division</w:t>
                  </w:r>
                </w:p>
              </w:tc>
              <w:tc>
                <w:tcPr>
                  <w:tcW w:w="1607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Institute </w:t>
                  </w:r>
                </w:p>
              </w:tc>
            </w:tr>
            <w:tr w:rsidR="002900E7" w:rsidRPr="002D44B0" w:rsidTr="00A52BF3">
              <w:trPr>
                <w:trHeight w:val="299"/>
              </w:trPr>
              <w:tc>
                <w:tcPr>
                  <w:tcW w:w="1826" w:type="dxa"/>
                  <w:vMerge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42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FBISE</w:t>
                  </w:r>
                </w:p>
              </w:tc>
              <w:tc>
                <w:tcPr>
                  <w:tcW w:w="1588" w:type="dxa"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728</w:t>
                  </w:r>
                </w:p>
              </w:tc>
              <w:tc>
                <w:tcPr>
                  <w:tcW w:w="1474" w:type="dxa"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1100</w:t>
                  </w:r>
                </w:p>
              </w:tc>
              <w:tc>
                <w:tcPr>
                  <w:tcW w:w="2319" w:type="dxa"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6</w:t>
                  </w:r>
                  <w:r w:rsidR="001E6988" w:rsidRPr="00AA3840">
                    <w:rPr>
                      <w:rFonts w:ascii="Arial" w:hAnsi="Arial" w:cs="Arial"/>
                      <w:bCs/>
                    </w:rPr>
                    <w:t>6 / Ist</w:t>
                  </w:r>
                </w:p>
              </w:tc>
              <w:tc>
                <w:tcPr>
                  <w:tcW w:w="1607" w:type="dxa"/>
                  <w:tcBorders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2900E7" w:rsidRPr="00AA3840" w:rsidRDefault="002900E7" w:rsidP="00352ADD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APSACS</w:t>
                  </w:r>
                </w:p>
              </w:tc>
            </w:tr>
            <w:tr w:rsidR="00F930ED" w:rsidRPr="002D44B0" w:rsidTr="00A52BF3">
              <w:trPr>
                <w:trHeight w:val="278"/>
              </w:trPr>
              <w:tc>
                <w:tcPr>
                  <w:tcW w:w="1826" w:type="dxa"/>
                  <w:vMerge w:val="restart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  <w:p w:rsidR="00F930ED" w:rsidRPr="00AA3840" w:rsidRDefault="00F930ED" w:rsidP="000F11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BS (Honors</w:t>
                  </w:r>
                  <w:r w:rsidR="000F117C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)</w:t>
                  </w:r>
                </w:p>
                <w:p w:rsidR="00F930ED" w:rsidRPr="00AA3840" w:rsidRDefault="00F930ED" w:rsidP="000F117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Applied Physics</w:t>
                  </w:r>
                </w:p>
              </w:tc>
              <w:tc>
                <w:tcPr>
                  <w:tcW w:w="142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Session</w:t>
                  </w:r>
                </w:p>
                <w:p w:rsidR="00F930ED" w:rsidRPr="00AA3840" w:rsidRDefault="00F930ED" w:rsidP="00352A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88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Obt.CGPA</w:t>
                  </w:r>
                </w:p>
              </w:tc>
              <w:tc>
                <w:tcPr>
                  <w:tcW w:w="1474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Total GPA</w:t>
                  </w:r>
                </w:p>
              </w:tc>
              <w:tc>
                <w:tcPr>
                  <w:tcW w:w="2319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Percentage</w:t>
                  </w:r>
                  <w:r w:rsidR="001E6988"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/Division</w:t>
                  </w:r>
                </w:p>
              </w:tc>
              <w:tc>
                <w:tcPr>
                  <w:tcW w:w="1607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Institute </w:t>
                  </w:r>
                </w:p>
              </w:tc>
            </w:tr>
            <w:tr w:rsidR="00F930ED" w:rsidRPr="002D44B0" w:rsidTr="00A52BF3">
              <w:trPr>
                <w:trHeight w:val="278"/>
              </w:trPr>
              <w:tc>
                <w:tcPr>
                  <w:tcW w:w="1826" w:type="dxa"/>
                  <w:vMerge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F930ED" w:rsidRDefault="00F930E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42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2012-2016</w:t>
                  </w:r>
                </w:p>
              </w:tc>
              <w:tc>
                <w:tcPr>
                  <w:tcW w:w="1588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2.8</w:t>
                  </w:r>
                  <w:r w:rsidR="00E70831">
                    <w:rPr>
                      <w:rFonts w:ascii="Arial" w:hAnsi="Arial" w:cs="Arial"/>
                      <w:bCs/>
                    </w:rPr>
                    <w:t>9</w:t>
                  </w:r>
                </w:p>
              </w:tc>
              <w:tc>
                <w:tcPr>
                  <w:tcW w:w="1474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4</w:t>
                  </w:r>
                </w:p>
              </w:tc>
              <w:tc>
                <w:tcPr>
                  <w:tcW w:w="2319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6</w:t>
                  </w:r>
                  <w:r w:rsidR="001E6988" w:rsidRPr="00AA3840">
                    <w:rPr>
                      <w:rFonts w:ascii="Arial" w:hAnsi="Arial" w:cs="Arial"/>
                      <w:bCs/>
                    </w:rPr>
                    <w:t>8 / Ist</w:t>
                  </w:r>
                </w:p>
              </w:tc>
              <w:tc>
                <w:tcPr>
                  <w:tcW w:w="1607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F930ED" w:rsidRPr="00AA3840" w:rsidRDefault="00F930ED" w:rsidP="00352ADD">
                  <w:pPr>
                    <w:rPr>
                      <w:rFonts w:ascii="Arial" w:hAnsi="Arial" w:cs="Arial"/>
                      <w:bCs/>
                    </w:rPr>
                  </w:pPr>
                  <w:r w:rsidRPr="00AA3840">
                    <w:rPr>
                      <w:rFonts w:ascii="Arial" w:hAnsi="Arial" w:cs="Arial"/>
                      <w:bCs/>
                    </w:rPr>
                    <w:t>FUUAST ISLAMABAD</w:t>
                  </w:r>
                </w:p>
              </w:tc>
            </w:tr>
            <w:tr w:rsidR="00455600" w:rsidRPr="002D44B0" w:rsidTr="00A52BF3">
              <w:trPr>
                <w:trHeight w:val="278"/>
              </w:trPr>
              <w:tc>
                <w:tcPr>
                  <w:tcW w:w="1826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455600" w:rsidRPr="00455600" w:rsidRDefault="00455600" w:rsidP="0045560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455600" w:rsidRPr="00AA3840" w:rsidRDefault="00455600" w:rsidP="00352ADD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1588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455600" w:rsidRPr="00455600" w:rsidRDefault="00455600" w:rsidP="00352A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74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455600" w:rsidRPr="00AA3840" w:rsidRDefault="00455600" w:rsidP="00352AD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2319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455600" w:rsidRPr="00AA3840" w:rsidRDefault="00455600" w:rsidP="00352AD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1607" w:type="dxa"/>
                  <w:tcBorders>
                    <w:left w:val="single" w:sz="8" w:space="0" w:color="AEBAD5"/>
                    <w:right w:val="single" w:sz="8" w:space="0" w:color="AEBAD5"/>
                  </w:tcBorders>
                </w:tcPr>
                <w:p w:rsidR="00455600" w:rsidRPr="00AA3840" w:rsidRDefault="00455600" w:rsidP="00352ADD">
                  <w:pPr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E70831">
        <w:trPr>
          <w:trHeight w:val="1841"/>
        </w:trPr>
        <w:tc>
          <w:tcPr>
            <w:tcW w:w="10480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2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240"/>
            </w:tblGrid>
            <w:tr w:rsidR="00AA3840" w:rsidRPr="002D44B0" w:rsidTr="00E70831">
              <w:trPr>
                <w:trHeight w:val="322"/>
              </w:trPr>
              <w:tc>
                <w:tcPr>
                  <w:tcW w:w="102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A3840" w:rsidRPr="00AA3840" w:rsidRDefault="00AA3840" w:rsidP="00352A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Final year project</w:t>
                  </w:r>
                </w:p>
              </w:tc>
            </w:tr>
            <w:tr w:rsidR="00AA3840" w:rsidRPr="00AA3840" w:rsidTr="00E70831">
              <w:trPr>
                <w:trHeight w:val="322"/>
              </w:trPr>
              <w:tc>
                <w:tcPr>
                  <w:tcW w:w="102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A3840" w:rsidRPr="00AA3840" w:rsidRDefault="00AA3840" w:rsidP="00352ADD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A384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Titanium oxide (TiO</w:t>
                  </w:r>
                  <w:r w:rsidRPr="00AA384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Pr="00AA384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 doped PVA (polyvinyl alcohol) nanofibers by Electrospinning method</w:t>
                  </w:r>
                </w:p>
              </w:tc>
            </w:tr>
          </w:tbl>
          <w:p w:rsidR="00AA3840" w:rsidRPr="002D44B0" w:rsidRDefault="00AA384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2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240"/>
            </w:tblGrid>
            <w:tr w:rsidR="00315076" w:rsidRPr="002D44B0" w:rsidTr="00E70831">
              <w:trPr>
                <w:trHeight w:val="307"/>
              </w:trPr>
              <w:tc>
                <w:tcPr>
                  <w:tcW w:w="102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AA384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Work Experience</w:t>
                  </w:r>
                </w:p>
              </w:tc>
            </w:tr>
            <w:tr w:rsidR="00315076" w:rsidRPr="002D44B0" w:rsidTr="00E70831">
              <w:trPr>
                <w:trHeight w:val="322"/>
              </w:trPr>
              <w:tc>
                <w:tcPr>
                  <w:tcW w:w="102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AA3840" w:rsidRDefault="00E70831" w:rsidP="002D44B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2 Years Experience in </w:t>
                  </w:r>
                  <w:r w:rsidR="00577FF1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Office Work &amp; Lab Work </w:t>
                  </w:r>
                  <w:r w:rsidR="006D36FA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at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AIOU Islamabad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A3840" w:rsidRPr="002D44B0" w:rsidTr="00E70831">
        <w:trPr>
          <w:trHeight w:val="219"/>
        </w:trPr>
        <w:tc>
          <w:tcPr>
            <w:tcW w:w="10480" w:type="dxa"/>
            <w:gridSpan w:val="2"/>
          </w:tcPr>
          <w:p w:rsidR="00AA3840" w:rsidRPr="002D44B0" w:rsidRDefault="00AA384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4EDD" w:rsidRPr="002D44B0" w:rsidTr="00E70831">
        <w:trPr>
          <w:trHeight w:val="263"/>
        </w:trPr>
        <w:tc>
          <w:tcPr>
            <w:tcW w:w="10480" w:type="dxa"/>
            <w:gridSpan w:val="2"/>
          </w:tcPr>
          <w:tbl>
            <w:tblPr>
              <w:tblW w:w="102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240"/>
            </w:tblGrid>
            <w:tr w:rsidR="00E70831" w:rsidRPr="002D44B0" w:rsidTr="00AA25EF">
              <w:trPr>
                <w:trHeight w:val="307"/>
              </w:trPr>
              <w:tc>
                <w:tcPr>
                  <w:tcW w:w="102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70831" w:rsidRPr="00AA3840" w:rsidRDefault="00E70831" w:rsidP="00AA25E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AA3840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Languages</w:t>
                  </w:r>
                </w:p>
              </w:tc>
            </w:tr>
            <w:tr w:rsidR="00E70831" w:rsidRPr="002D44B0" w:rsidTr="00AA25EF">
              <w:trPr>
                <w:trHeight w:val="34"/>
              </w:trPr>
              <w:tc>
                <w:tcPr>
                  <w:tcW w:w="102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70831" w:rsidRPr="00AA3840" w:rsidRDefault="00E70831" w:rsidP="00B85AB9">
                  <w:pPr>
                    <w:tabs>
                      <w:tab w:val="left" w:pos="3165"/>
                    </w:tabs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A384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English ,Urdu ,Pashto</w:t>
                  </w:r>
                  <w:r w:rsidR="00B85AB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</w: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E70831">
        <w:trPr>
          <w:trHeight w:val="88"/>
        </w:trPr>
        <w:tc>
          <w:tcPr>
            <w:tcW w:w="10480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 w:rsidP="009771F7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D63F0"/>
    <w:rsid w:val="00062AD3"/>
    <w:rsid w:val="00083491"/>
    <w:rsid w:val="000F117C"/>
    <w:rsid w:val="001211DC"/>
    <w:rsid w:val="00130370"/>
    <w:rsid w:val="00136AED"/>
    <w:rsid w:val="001E6547"/>
    <w:rsid w:val="001E6988"/>
    <w:rsid w:val="00215B45"/>
    <w:rsid w:val="002900E7"/>
    <w:rsid w:val="002D44B0"/>
    <w:rsid w:val="00315076"/>
    <w:rsid w:val="003303B1"/>
    <w:rsid w:val="003E1897"/>
    <w:rsid w:val="0040270E"/>
    <w:rsid w:val="00455600"/>
    <w:rsid w:val="005038AC"/>
    <w:rsid w:val="00504C88"/>
    <w:rsid w:val="00513A7A"/>
    <w:rsid w:val="00532D43"/>
    <w:rsid w:val="00562696"/>
    <w:rsid w:val="00577FF1"/>
    <w:rsid w:val="006068F3"/>
    <w:rsid w:val="00606CB9"/>
    <w:rsid w:val="00641208"/>
    <w:rsid w:val="00651264"/>
    <w:rsid w:val="00694E29"/>
    <w:rsid w:val="006D36FA"/>
    <w:rsid w:val="006E5165"/>
    <w:rsid w:val="00747C1C"/>
    <w:rsid w:val="007565D2"/>
    <w:rsid w:val="0079458C"/>
    <w:rsid w:val="00797BE2"/>
    <w:rsid w:val="007E70AC"/>
    <w:rsid w:val="008312AB"/>
    <w:rsid w:val="00864960"/>
    <w:rsid w:val="008D02CC"/>
    <w:rsid w:val="008D653C"/>
    <w:rsid w:val="00914EC1"/>
    <w:rsid w:val="00930C4A"/>
    <w:rsid w:val="009771F7"/>
    <w:rsid w:val="009D09C4"/>
    <w:rsid w:val="009F2958"/>
    <w:rsid w:val="009F79C8"/>
    <w:rsid w:val="00A34C4E"/>
    <w:rsid w:val="00A52BF3"/>
    <w:rsid w:val="00A64641"/>
    <w:rsid w:val="00AA3840"/>
    <w:rsid w:val="00AA3F5F"/>
    <w:rsid w:val="00B34E7A"/>
    <w:rsid w:val="00B508D4"/>
    <w:rsid w:val="00B85AB9"/>
    <w:rsid w:val="00BA5FEE"/>
    <w:rsid w:val="00BB17F5"/>
    <w:rsid w:val="00BE76CE"/>
    <w:rsid w:val="00BF0E24"/>
    <w:rsid w:val="00CA4EDD"/>
    <w:rsid w:val="00D334B0"/>
    <w:rsid w:val="00D51AE4"/>
    <w:rsid w:val="00D55994"/>
    <w:rsid w:val="00DB5A85"/>
    <w:rsid w:val="00DE2EAE"/>
    <w:rsid w:val="00E70831"/>
    <w:rsid w:val="00E93F7B"/>
    <w:rsid w:val="00ED023E"/>
    <w:rsid w:val="00ED63F0"/>
    <w:rsid w:val="00F930ED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08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31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y\AppData\Roaming\Microsoft\Templates\TP0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061F893-3A11-4134-BD8A-4AE136689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TP030000607</Template>
  <TotalTime>8265538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Azy</dc:creator>
  <cp:lastModifiedBy>Amjad Iqbal</cp:lastModifiedBy>
  <cp:revision>21</cp:revision>
  <dcterms:created xsi:type="dcterms:W3CDTF">2016-09-18T14:49:00Z</dcterms:created>
  <dcterms:modified xsi:type="dcterms:W3CDTF">2020-02-04T06:13:00Z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