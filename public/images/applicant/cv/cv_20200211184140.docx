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3262"/>
        <w:gridCol w:w="323"/>
        <w:gridCol w:w="3385"/>
        <w:gridCol w:w="3307"/>
      </w:tblGrid>
      <w:tr w:rsidR="004B4147" w:rsidRPr="004B4147" w14:paraId="2846B8B5" w14:textId="77777777" w:rsidTr="008324EC">
        <w:trPr>
          <w:trHeight w:val="1560"/>
        </w:trPr>
        <w:tc>
          <w:tcPr>
            <w:tcW w:w="3785" w:type="dxa"/>
            <w:gridSpan w:val="2"/>
          </w:tcPr>
          <w:p w14:paraId="76C11357" w14:textId="41248616" w:rsidR="004B4147" w:rsidRPr="004B4147" w:rsidRDefault="008324EC" w:rsidP="004B4147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3138DDB9" wp14:editId="126E5F8B">
                  <wp:extent cx="1761490" cy="1409012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20-02-07-22-27-56-66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55" cy="147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  <w:gridSpan w:val="3"/>
            <w:tcBorders>
              <w:bottom w:val="single" w:sz="4" w:space="0" w:color="FFFFFF" w:themeColor="background1"/>
            </w:tcBorders>
          </w:tcPr>
          <w:p w14:paraId="44A01928" w14:textId="77777777" w:rsidR="004B4147" w:rsidRPr="008324EC" w:rsidRDefault="00FF10CF" w:rsidP="008324EC">
            <w:pPr>
              <w:pStyle w:val="Title"/>
              <w:rPr>
                <w:b/>
                <w:bCs/>
                <w:i/>
                <w:iCs/>
                <w:sz w:val="48"/>
                <w:szCs w:val="72"/>
              </w:rPr>
            </w:pPr>
            <w:r>
              <w:t>Mehak Sajjad</w:t>
            </w:r>
          </w:p>
          <w:p w14:paraId="451A9804" w14:textId="6D1EC1E3" w:rsidR="008324EC" w:rsidRPr="008324EC" w:rsidRDefault="008324EC" w:rsidP="008324EC">
            <w:proofErr w:type="spellStart"/>
            <w:proofErr w:type="gramStart"/>
            <w:r w:rsidRPr="008324EC">
              <w:rPr>
                <w:b/>
                <w:bCs/>
                <w:i/>
                <w:iCs/>
                <w:sz w:val="20"/>
                <w:szCs w:val="20"/>
              </w:rPr>
              <w:t>BS.Hons</w:t>
            </w:r>
            <w:proofErr w:type="spellEnd"/>
            <w:proofErr w:type="gramEnd"/>
            <w:r w:rsidRPr="008324EC">
              <w:rPr>
                <w:b/>
                <w:bCs/>
                <w:i/>
                <w:iCs/>
                <w:sz w:val="20"/>
                <w:szCs w:val="20"/>
              </w:rPr>
              <w:t>. INFORMATION TECHNOLOGY.</w:t>
            </w:r>
          </w:p>
        </w:tc>
      </w:tr>
      <w:tr w:rsidR="008324EC" w:rsidRPr="00997E86" w14:paraId="239F05E7" w14:textId="77777777" w:rsidTr="008324EC">
        <w:tc>
          <w:tcPr>
            <w:tcW w:w="523" w:type="dxa"/>
            <w:vAlign w:val="center"/>
          </w:tcPr>
          <w:p w14:paraId="03239212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76A0DB" wp14:editId="3905C627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3760D7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2" w:type="dxa"/>
            <w:vAlign w:val="center"/>
          </w:tcPr>
          <w:p w14:paraId="06A7636E" w14:textId="77777777" w:rsidR="00BF0DAF" w:rsidRPr="00B03ED5" w:rsidRDefault="00FF10CF" w:rsidP="00BF0DAF">
            <w:pPr>
              <w:pStyle w:val="Contact"/>
            </w:pPr>
            <w:r>
              <w:t>03324523850</w:t>
            </w:r>
          </w:p>
        </w:tc>
        <w:tc>
          <w:tcPr>
            <w:tcW w:w="323" w:type="dxa"/>
          </w:tcPr>
          <w:p w14:paraId="5E9E30DA" w14:textId="77777777" w:rsidR="00BF0DAF" w:rsidRPr="00997E86" w:rsidRDefault="00BF0DAF" w:rsidP="00BF0DAF"/>
        </w:tc>
        <w:tc>
          <w:tcPr>
            <w:tcW w:w="6692" w:type="dxa"/>
            <w:gridSpan w:val="2"/>
            <w:vMerge w:val="restart"/>
          </w:tcPr>
          <w:sdt>
            <w:sdtPr>
              <w:id w:val="1958058710"/>
              <w:placeholder>
                <w:docPart w:val="CE4AD2F740034642AC52F70BA4486501"/>
              </w:placeholder>
              <w:temporary/>
              <w:showingPlcHdr/>
              <w15:appearance w15:val="hidden"/>
            </w:sdtPr>
            <w:sdtEndPr/>
            <w:sdtContent>
              <w:p w14:paraId="75C50D60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8324EC" w:rsidRPr="00997E86" w14:paraId="2A431E96" w14:textId="77777777" w:rsidTr="008324EC">
        <w:tc>
          <w:tcPr>
            <w:tcW w:w="523" w:type="dxa"/>
            <w:vAlign w:val="center"/>
          </w:tcPr>
          <w:p w14:paraId="26B2234B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D8FA2C8" wp14:editId="7A64999C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DF2AE8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2" w:type="dxa"/>
            <w:vAlign w:val="center"/>
          </w:tcPr>
          <w:p w14:paraId="1B00CCD0" w14:textId="77777777" w:rsidR="00BF0DAF" w:rsidRPr="00B03ED5" w:rsidRDefault="00FF10CF" w:rsidP="00BF0DAF">
            <w:pPr>
              <w:pStyle w:val="Contact"/>
            </w:pPr>
            <w:r>
              <w:t>Mehka.14@hotmail.com</w:t>
            </w:r>
          </w:p>
        </w:tc>
        <w:tc>
          <w:tcPr>
            <w:tcW w:w="323" w:type="dxa"/>
          </w:tcPr>
          <w:p w14:paraId="08BE15DE" w14:textId="77777777" w:rsidR="00BF0DAF" w:rsidRPr="00997E86" w:rsidRDefault="00BF0DAF" w:rsidP="00BF0DAF"/>
        </w:tc>
        <w:tc>
          <w:tcPr>
            <w:tcW w:w="6692" w:type="dxa"/>
            <w:gridSpan w:val="2"/>
            <w:vMerge/>
          </w:tcPr>
          <w:p w14:paraId="7F599201" w14:textId="77777777" w:rsidR="00BF0DAF" w:rsidRPr="00997E86" w:rsidRDefault="00BF0DAF" w:rsidP="00BF0DAF"/>
        </w:tc>
      </w:tr>
      <w:tr w:rsidR="008324EC" w:rsidRPr="00CD2FD2" w14:paraId="16B854A7" w14:textId="77777777" w:rsidTr="008324EC">
        <w:trPr>
          <w:trHeight w:val="432"/>
        </w:trPr>
        <w:tc>
          <w:tcPr>
            <w:tcW w:w="523" w:type="dxa"/>
            <w:vAlign w:val="center"/>
          </w:tcPr>
          <w:p w14:paraId="6BF91B75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065F667" wp14:editId="62AA834A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E58795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2" w:type="dxa"/>
            <w:vAlign w:val="center"/>
          </w:tcPr>
          <w:p w14:paraId="4E9F55D5" w14:textId="77777777" w:rsidR="00CD2FD2" w:rsidRPr="00B03ED5" w:rsidRDefault="00FF10CF" w:rsidP="00CD2FD2">
            <w:pPr>
              <w:pStyle w:val="Contact"/>
            </w:pPr>
            <w:r>
              <w:t>Lahore, Pakistan.</w:t>
            </w:r>
          </w:p>
        </w:tc>
        <w:tc>
          <w:tcPr>
            <w:tcW w:w="323" w:type="dxa"/>
          </w:tcPr>
          <w:p w14:paraId="51ACAFCF" w14:textId="77777777" w:rsidR="00CD2FD2" w:rsidRPr="00997E86" w:rsidRDefault="00CD2FD2" w:rsidP="00CD2FD2"/>
        </w:tc>
        <w:tc>
          <w:tcPr>
            <w:tcW w:w="3385" w:type="dxa"/>
            <w:vMerge w:val="restart"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68E17376" w14:textId="77777777" w:rsidR="00CD2FD2" w:rsidRPr="00FF10CF" w:rsidRDefault="00FF10CF" w:rsidP="00FF10CF">
            <w:pPr>
              <w:pStyle w:val="TableParagraph"/>
              <w:spacing w:before="119"/>
              <w:ind w:right="1270"/>
              <w:rPr>
                <w:rFonts w:ascii="Times New Roman"/>
                <w:i/>
                <w:color w:val="000000" w:themeColor="text1"/>
                <w:sz w:val="24"/>
                <w:szCs w:val="24"/>
              </w:rPr>
            </w:pPr>
            <w:r w:rsidRPr="00FF10CF">
              <w:rPr>
                <w:rFonts w:ascii="Times New Roman"/>
                <w:i/>
                <w:color w:val="000000" w:themeColor="text1"/>
                <w:sz w:val="24"/>
                <w:szCs w:val="24"/>
              </w:rPr>
              <w:t>Enthusiastic, highly motivate</w:t>
            </w:r>
            <w:r>
              <w:rPr>
                <w:rFonts w:ascii="Times New Roman"/>
                <w:i/>
                <w:color w:val="000000" w:themeColor="text1"/>
                <w:sz w:val="24"/>
                <w:szCs w:val="24"/>
              </w:rPr>
              <w:t>,</w:t>
            </w:r>
            <w:r w:rsidRPr="00FF10CF">
              <w:rPr>
                <w:rFonts w:ascii="Times New Roman"/>
                <w:i/>
                <w:color w:val="000000" w:themeColor="text1"/>
                <w:sz w:val="24"/>
                <w:szCs w:val="24"/>
              </w:rPr>
              <w:t xml:space="preserve"> IT graduate with abilities to take initiative and seek out new challenges</w:t>
            </w:r>
          </w:p>
        </w:tc>
        <w:tc>
          <w:tcPr>
            <w:tcW w:w="3307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C1758D9" w14:textId="77777777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8324EC" w:rsidRPr="00997E86" w14:paraId="466AFAF2" w14:textId="77777777" w:rsidTr="008324EC">
        <w:tc>
          <w:tcPr>
            <w:tcW w:w="523" w:type="dxa"/>
            <w:vAlign w:val="center"/>
          </w:tcPr>
          <w:p w14:paraId="389439A6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27B9EBA" wp14:editId="1B851C91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80B45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62" w:type="dxa"/>
            <w:vAlign w:val="center"/>
          </w:tcPr>
          <w:p w14:paraId="29746AE0" w14:textId="77777777" w:rsidR="00CD2FD2" w:rsidRPr="00B03ED5" w:rsidRDefault="00FF10CF" w:rsidP="00CD2FD2">
            <w:pPr>
              <w:pStyle w:val="Contact"/>
            </w:pPr>
            <w:r w:rsidRPr="00FF10CF">
              <w:rPr>
                <w:lang w:bidi="en-US"/>
              </w:rPr>
              <w:t>https:/</w:t>
            </w:r>
            <w:hyperlink r:id="rId23">
              <w:r w:rsidRPr="00FF10CF">
                <w:rPr>
                  <w:rStyle w:val="Hyperlink"/>
                  <w:lang w:bidi="en-US"/>
                </w:rPr>
                <w:t>/www.linkedin.co</w:t>
              </w:r>
            </w:hyperlink>
            <w:r w:rsidRPr="00FF10CF">
              <w:rPr>
                <w:lang w:bidi="en-US"/>
              </w:rPr>
              <w:t xml:space="preserve"> m/in/mehak-sajjad- 9a52ab178/</w:t>
            </w:r>
          </w:p>
        </w:tc>
        <w:tc>
          <w:tcPr>
            <w:tcW w:w="323" w:type="dxa"/>
          </w:tcPr>
          <w:p w14:paraId="7234D77B" w14:textId="77777777" w:rsidR="00CD2FD2" w:rsidRPr="00997E86" w:rsidRDefault="00CD2FD2" w:rsidP="00CD2FD2"/>
        </w:tc>
        <w:tc>
          <w:tcPr>
            <w:tcW w:w="3385" w:type="dxa"/>
            <w:vMerge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03B8E27" w14:textId="77777777" w:rsidR="00CD2FD2" w:rsidRPr="00997E86" w:rsidRDefault="00CD2FD2" w:rsidP="00CD2FD2"/>
        </w:tc>
        <w:tc>
          <w:tcPr>
            <w:tcW w:w="3307" w:type="dxa"/>
            <w:vMerge/>
            <w:tcBorders>
              <w:bottom w:val="single" w:sz="4" w:space="0" w:color="D9D9D9" w:themeColor="background1" w:themeShade="D9"/>
            </w:tcBorders>
          </w:tcPr>
          <w:p w14:paraId="37C973C4" w14:textId="77777777" w:rsidR="00CD2FD2" w:rsidRPr="00997E86" w:rsidRDefault="00CD2FD2" w:rsidP="00CD2FD2"/>
        </w:tc>
      </w:tr>
      <w:tr w:rsidR="008324EC" w:rsidRPr="00997E86" w14:paraId="39C34DA0" w14:textId="77777777" w:rsidTr="008324EC">
        <w:trPr>
          <w:trHeight w:val="720"/>
        </w:trPr>
        <w:tc>
          <w:tcPr>
            <w:tcW w:w="3785" w:type="dxa"/>
            <w:gridSpan w:val="2"/>
          </w:tcPr>
          <w:p w14:paraId="112A0077" w14:textId="77777777" w:rsidR="00CD2FD2" w:rsidRPr="00997E86" w:rsidRDefault="00CD2FD2" w:rsidP="00CD2FD2"/>
        </w:tc>
        <w:tc>
          <w:tcPr>
            <w:tcW w:w="323" w:type="dxa"/>
          </w:tcPr>
          <w:p w14:paraId="136093F3" w14:textId="77777777" w:rsidR="00CD2FD2" w:rsidRPr="00997E86" w:rsidRDefault="00CD2FD2" w:rsidP="00CD2FD2"/>
        </w:tc>
        <w:tc>
          <w:tcPr>
            <w:tcW w:w="3385" w:type="dxa"/>
            <w:vMerge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B188606" w14:textId="77777777" w:rsidR="00CD2FD2" w:rsidRPr="00997E86" w:rsidRDefault="00CD2FD2" w:rsidP="00CD2FD2"/>
        </w:tc>
        <w:tc>
          <w:tcPr>
            <w:tcW w:w="3307" w:type="dxa"/>
            <w:vMerge/>
            <w:tcBorders>
              <w:bottom w:val="single" w:sz="4" w:space="0" w:color="D9D9D9" w:themeColor="background1" w:themeShade="D9"/>
            </w:tcBorders>
          </w:tcPr>
          <w:p w14:paraId="76DA8F95" w14:textId="77777777" w:rsidR="00CD2FD2" w:rsidRPr="00997E86" w:rsidRDefault="00CD2FD2" w:rsidP="00CD2FD2"/>
        </w:tc>
      </w:tr>
      <w:tr w:rsidR="008324EC" w:rsidRPr="00997E86" w14:paraId="17B77DB9" w14:textId="77777777" w:rsidTr="008324EC">
        <w:tc>
          <w:tcPr>
            <w:tcW w:w="3785" w:type="dxa"/>
            <w:gridSpan w:val="2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6C65359123974363B7C9D11FB59FFA05"/>
              </w:placeholder>
              <w:temporary/>
              <w:showingPlcHdr/>
              <w15:appearance w15:val="hidden"/>
            </w:sdtPr>
            <w:sdtEndPr/>
            <w:sdtContent>
              <w:p w14:paraId="5E7EC951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40FE1047" w14:textId="77777777" w:rsidR="00144072" w:rsidRDefault="00407124" w:rsidP="001440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A595BB" wp14:editId="576E0378">
                      <wp:simplePos x="0" y="0"/>
                      <wp:positionH relativeFrom="column">
                        <wp:posOffset>3337</wp:posOffset>
                      </wp:positionH>
                      <wp:positionV relativeFrom="paragraph">
                        <wp:posOffset>1537414</wp:posOffset>
                      </wp:positionV>
                      <wp:extent cx="1575171" cy="229263"/>
                      <wp:effectExtent l="0" t="0" r="44450" b="18415"/>
                      <wp:wrapNone/>
                      <wp:docPr id="48" name="Arrow: Pentagon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5171" cy="229263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2131E4" w14:textId="77777777" w:rsidR="00407124" w:rsidRPr="00407124" w:rsidRDefault="00407124" w:rsidP="00407124">
                                  <w:pPr>
                                    <w:rPr>
                                      <w:color w:val="CDEDDA" w:themeColor="accent4"/>
                                    </w:rPr>
                                  </w:pPr>
                                  <w:r w:rsidRPr="00407124">
                                    <w:rPr>
                                      <w:color w:val="CDEDDA" w:themeColor="accent4"/>
                                    </w:rPr>
                                    <w:tab/>
                                  </w:r>
                                  <w:r w:rsidRPr="00407124">
                                    <w:rPr>
                                      <w:color w:val="CDEDDA" w:themeColor="accent4"/>
                                    </w:rPr>
                                    <w:tab/>
                                  </w:r>
                                  <w:sdt>
                                    <w:sdtPr>
                                      <w:rPr>
                                        <w:color w:val="CDEDDA" w:themeColor="accent4"/>
                                      </w:rPr>
                                      <w:id w:val="-1258362680"/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r w:rsidRPr="00407124">
                                        <w:rPr>
                                          <w:rFonts w:asciiTheme="majorHAnsi" w:hAnsiTheme="majorHAnsi"/>
                                          <w:color w:val="CDEDDA" w:themeColor="accent4"/>
                                        </w:rPr>
                                        <w:t>6 /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A595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8" o:spid="_x0000_s1026" type="#_x0000_t15" style="position:absolute;margin-left:.25pt;margin-top:121.05pt;width:124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" adj="20028" fillcolor="#1d3251 [3204]" strokecolor="#0e1828 [1604]" strokeweight="1pt">
                      <v:textbox>
                        <w:txbxContent>
                          <w:p w14:paraId="1F2131E4" w14:textId="77777777" w:rsidR="00407124" w:rsidRPr="00407124" w:rsidRDefault="00407124" w:rsidP="00407124">
                            <w:pPr>
                              <w:rPr>
                                <w:color w:val="CDEDDA" w:themeColor="accent4"/>
                              </w:rPr>
                            </w:pPr>
                            <w:r w:rsidRPr="00407124">
                              <w:rPr>
                                <w:color w:val="CDEDDA" w:themeColor="accent4"/>
                              </w:rPr>
                              <w:tab/>
                            </w:r>
                            <w:r w:rsidRPr="00407124">
                              <w:rPr>
                                <w:color w:val="CDEDDA" w:themeColor="accent4"/>
                              </w:rPr>
                              <w:tab/>
                            </w:r>
                            <w:sdt>
                              <w:sdtPr>
                                <w:rPr>
                                  <w:color w:val="CDEDDA" w:themeColor="accent4"/>
                                </w:rPr>
                                <w:id w:val="-1258362680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Pr="00407124">
                                  <w:rPr>
                                    <w:rFonts w:asciiTheme="majorHAnsi" w:hAnsiTheme="majorHAnsi"/>
                                    <w:color w:val="CDEDDA" w:themeColor="accent4"/>
                                  </w:rPr>
                                  <w:t>6 / 10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072">
              <w:rPr>
                <w:noProof/>
              </w:rPr>
              <mc:AlternateContent>
                <mc:Choice Requires="wpg">
                  <w:drawing>
                    <wp:inline distT="0" distB="0" distL="0" distR="0" wp14:anchorId="3287F8F2" wp14:editId="0DF1994A">
                      <wp:extent cx="2266950" cy="2457450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6950" cy="2457450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0803729" w14:textId="77777777" w:rsidR="00144072" w:rsidRPr="008E2197" w:rsidRDefault="00FF10CF" w:rsidP="008E2197">
                                      <w:pPr>
                                        <w:pStyle w:val="Skill"/>
                                      </w:pPr>
                                      <w:r>
                                        <w:t>Adobe Photoshop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20AA38A" w14:textId="77777777" w:rsidR="00144072" w:rsidRDefault="00D164D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090AA3A" w14:textId="77777777" w:rsidR="00D04B0A" w:rsidRDefault="00D04B0A" w:rsidP="00D04B0A">
                                      <w:pPr>
                                        <w:pStyle w:val="Skill"/>
                                      </w:pPr>
                                      <w:r>
                                        <w:t>Team Management</w:t>
                                      </w:r>
                                    </w:p>
                                    <w:p w14:paraId="7C93FFB7" w14:textId="77777777" w:rsidR="00144072" w:rsidRDefault="00FF10CF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J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DFE16C4" w14:textId="77777777" w:rsidR="00144072" w:rsidRDefault="00D164D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133AA55" w14:textId="77777777" w:rsidR="00D04B0A" w:rsidRDefault="00D04B0A" w:rsidP="00D04B0A">
                                      <w:pPr>
                                        <w:jc w:val="center"/>
                                      </w:pPr>
                                      <w:r>
                                        <w:t>Microsoft Office</w:t>
                                      </w:r>
                                    </w:p>
                                    <w:p w14:paraId="7AAC91C2" w14:textId="109EAB6F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102183D" w14:textId="77777777" w:rsidR="008E2197" w:rsidRDefault="00D164D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68688F4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8DF2DE4" w14:textId="77777777" w:rsidR="00D04B0A" w:rsidRDefault="00D04B0A" w:rsidP="00D04B0A">
                                      <w:pPr>
                                        <w:pStyle w:val="Skill"/>
                                      </w:pPr>
                                      <w:r>
                                        <w:t>C++, .NET, JAVA</w:t>
                                      </w:r>
                                    </w:p>
                                    <w:p w14:paraId="074AD0C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96F545F" w14:textId="77777777" w:rsidR="008E2197" w:rsidRDefault="00FF10CF" w:rsidP="008E2197">
                                      <w:pPr>
                                        <w:pStyle w:val="Skillscore"/>
                                      </w:pPr>
                                      <w:r>
                                        <w:t>7/10</w:t>
                                      </w:r>
                                    </w:p>
                                    <w:p w14:paraId="6F04BE64" w14:textId="77777777" w:rsidR="00FF10CF" w:rsidRDefault="00FF10C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2408E22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61A726C" w14:textId="77777777" w:rsidR="00D04B0A" w:rsidRDefault="00D04B0A" w:rsidP="00D04B0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FF10CF">
                                        <w:t>Teaching</w:t>
                                      </w:r>
                                    </w:p>
                                    <w:p w14:paraId="322389A2" w14:textId="77777777" w:rsidR="00D04B0A" w:rsidRDefault="00D04B0A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494F886" w14:textId="77777777" w:rsidR="008E2197" w:rsidRDefault="00D164D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720F1CB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87F8F2" id="Group 153" o:spid="_x0000_s1027" style="width:178.5pt;height:193.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">
                      <v:group id="Group 16" o:spid="_x0000_s1028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9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0803729" w14:textId="77777777" w:rsidR="00144072" w:rsidRPr="008E2197" w:rsidRDefault="00FF10CF" w:rsidP="008E2197">
                                <w:pPr>
                                  <w:pStyle w:val="Skill"/>
                                </w:pPr>
                                <w:r>
                                  <w:t>Adobe Photoshop</w:t>
                                </w:r>
                              </w:p>
                            </w:txbxContent>
                          </v:textbox>
                        </v:shape>
                        <v:rect id="Rectangle 58" o:spid="_x0000_s1030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 id="Arrow: Pentagon 59" o:spid="_x0000_s1031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2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520AA38A" w14:textId="77777777" w:rsidR="00144072" w:rsidRDefault="00D164D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3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4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1090AA3A" w14:textId="77777777" w:rsidR="00D04B0A" w:rsidRDefault="00D04B0A" w:rsidP="00D04B0A">
                                <w:pPr>
                                  <w:pStyle w:val="Skill"/>
                                </w:pPr>
                                <w:r>
                                  <w:t>Team Management</w:t>
                                </w:r>
                              </w:p>
                              <w:p w14:paraId="7C93FFB7" w14:textId="77777777" w:rsidR="00144072" w:rsidRDefault="00FF10CF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J</w:t>
                                </w:r>
                              </w:p>
                            </w:txbxContent>
                          </v:textbox>
                        </v:shape>
                        <v:rect id="Rectangle 42" o:spid="_x0000_s1035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6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37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4DFE16C4" w14:textId="77777777" w:rsidR="00144072" w:rsidRDefault="00D164D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38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9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6133AA55" w14:textId="77777777" w:rsidR="00D04B0A" w:rsidRDefault="00D04B0A" w:rsidP="00D04B0A">
                                <w:pPr>
                                  <w:jc w:val="center"/>
                                </w:pPr>
                                <w:r>
                                  <w:t>Microsoft Office</w:t>
                                </w:r>
                              </w:p>
                              <w:p w14:paraId="7AAC91C2" w14:textId="109EAB6F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0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1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2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2102183D" w14:textId="77777777" w:rsidR="008E2197" w:rsidRDefault="00D164D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68688F4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3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4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18DF2DE4" w14:textId="77777777" w:rsidR="00D04B0A" w:rsidRDefault="00D04B0A" w:rsidP="00D04B0A">
                                <w:pPr>
                                  <w:pStyle w:val="Skill"/>
                                </w:pPr>
                                <w:r>
                                  <w:t>C++, .NET, JAVA</w:t>
                                </w:r>
                              </w:p>
                              <w:p w14:paraId="074AD0C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96F545F" w14:textId="77777777" w:rsidR="008E2197" w:rsidRDefault="00FF10CF" w:rsidP="008E2197">
                                <w:pPr>
                                  <w:pStyle w:val="Skillscore"/>
                                </w:pPr>
                                <w:r>
                                  <w:t>7/10</w:t>
                                </w:r>
                              </w:p>
                              <w:p w14:paraId="6F04BE64" w14:textId="77777777" w:rsidR="00FF10CF" w:rsidRDefault="00FF10C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408E22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161A726C" w14:textId="77777777" w:rsidR="00D04B0A" w:rsidRDefault="00D04B0A" w:rsidP="00D04B0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FF10CF">
                                  <w:t>Teaching</w:t>
                                </w:r>
                              </w:p>
                              <w:p w14:paraId="322389A2" w14:textId="77777777" w:rsidR="00D04B0A" w:rsidRDefault="00D04B0A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5494F886" w14:textId="77777777" w:rsidR="008E2197" w:rsidRDefault="00D164D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14:paraId="720F1CB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F3838FE31E2D4641B659344B8D41FFAE"/>
              </w:placeholder>
              <w:temporary/>
              <w:showingPlcHdr/>
              <w15:appearance w15:val="hidden"/>
            </w:sdtPr>
            <w:sdtEndPr/>
            <w:sdtContent>
              <w:p w14:paraId="6DC34430" w14:textId="77777777" w:rsidR="008E2197" w:rsidRDefault="008E2197" w:rsidP="008E2197">
                <w:pPr>
                  <w:pStyle w:val="Heading1"/>
                </w:pPr>
                <w:r w:rsidRPr="00F41C54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14:paraId="03FE3C58" w14:textId="763B9F9C" w:rsidR="00F41C54" w:rsidRDefault="00F41C54" w:rsidP="008E2197">
            <w:pPr>
              <w:pStyle w:val="Heading2"/>
              <w:rPr>
                <w:b/>
                <w:color w:val="676A73"/>
                <w:u w:val="single" w:color="676A71"/>
              </w:rPr>
            </w:pPr>
            <w:r>
              <w:rPr>
                <w:b/>
                <w:color w:val="676A73"/>
                <w:u w:val="single" w:color="676A71"/>
              </w:rPr>
              <w:t>MPHILL PROJECT MANAGEMENT(</w:t>
            </w:r>
            <w:proofErr w:type="spellStart"/>
            <w:r>
              <w:rPr>
                <w:b/>
                <w:color w:val="676A73"/>
                <w:u w:val="single" w:color="676A71"/>
              </w:rPr>
              <w:t>Cont</w:t>
            </w:r>
            <w:proofErr w:type="spellEnd"/>
            <w:r>
              <w:rPr>
                <w:b/>
                <w:color w:val="676A73"/>
                <w:u w:val="single" w:color="676A71"/>
              </w:rPr>
              <w:t>)</w:t>
            </w:r>
          </w:p>
          <w:p w14:paraId="4F8CB72B" w14:textId="2F6F597C" w:rsidR="00F41C54" w:rsidRPr="00F41C54" w:rsidRDefault="00F41C54" w:rsidP="00F41C54">
            <w:r>
              <w:t>COMSATS University Lahore.</w:t>
            </w:r>
          </w:p>
          <w:p w14:paraId="771BE1D1" w14:textId="2F6F597C" w:rsidR="008E2197" w:rsidRDefault="004B3956" w:rsidP="008E2197">
            <w:pPr>
              <w:pStyle w:val="Heading2"/>
              <w:rPr>
                <w:b/>
                <w:color w:val="676A73"/>
                <w:u w:val="single" w:color="676A71"/>
              </w:rPr>
            </w:pPr>
            <w:r>
              <w:rPr>
                <w:b/>
                <w:color w:val="676A73"/>
                <w:u w:val="single" w:color="676A71"/>
              </w:rPr>
              <w:t>BACHELOR’S Degree (BSIT)</w:t>
            </w:r>
          </w:p>
          <w:p w14:paraId="03B2FCD9" w14:textId="6B0E3BC5" w:rsidR="00552F9B" w:rsidRDefault="004B3956" w:rsidP="00552F9B">
            <w:pPr>
              <w:pStyle w:val="Heading4"/>
            </w:pPr>
            <w:r>
              <w:rPr>
                <w:spacing w:val="-1"/>
                <w:sz w:val="22"/>
              </w:rPr>
              <w:t>Punj</w:t>
            </w:r>
            <w:r>
              <w:rPr>
                <w:spacing w:val="-2"/>
                <w:sz w:val="22"/>
              </w:rPr>
              <w:t>a</w:t>
            </w:r>
            <w:r>
              <w:rPr>
                <w:sz w:val="22"/>
              </w:rPr>
              <w:t>b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n</w:t>
            </w:r>
            <w:r>
              <w:rPr>
                <w:spacing w:val="-3"/>
                <w:sz w:val="22"/>
              </w:rPr>
              <w:t>i</w:t>
            </w:r>
            <w:r>
              <w:rPr>
                <w:sz w:val="22"/>
              </w:rPr>
              <w:t>ver</w:t>
            </w:r>
            <w:r>
              <w:rPr>
                <w:spacing w:val="-2"/>
                <w:sz w:val="22"/>
              </w:rPr>
              <w:t>s</w:t>
            </w:r>
            <w:r>
              <w:rPr>
                <w:sz w:val="22"/>
              </w:rPr>
              <w:t>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ll</w:t>
            </w:r>
            <w:r>
              <w:rPr>
                <w:spacing w:val="-2"/>
                <w:sz w:val="22"/>
              </w:rPr>
              <w:t>e</w:t>
            </w:r>
            <w:r>
              <w:rPr>
                <w:spacing w:val="-3"/>
                <w:sz w:val="22"/>
              </w:rPr>
              <w:t>g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Inf</w:t>
            </w:r>
            <w:r>
              <w:rPr>
                <w:spacing w:val="-2"/>
                <w:sz w:val="22"/>
              </w:rPr>
              <w:t>o</w:t>
            </w:r>
            <w:r>
              <w:rPr>
                <w:sz w:val="22"/>
              </w:rPr>
              <w:t>rm</w:t>
            </w:r>
            <w:r>
              <w:rPr>
                <w:spacing w:val="-2"/>
                <w:sz w:val="22"/>
              </w:rPr>
              <w:t>a</w:t>
            </w:r>
            <w:r>
              <w:rPr>
                <w:spacing w:val="-1"/>
                <w:sz w:val="22"/>
              </w:rPr>
              <w:t>t</w:t>
            </w:r>
            <w:r>
              <w:rPr>
                <w:spacing w:val="-2"/>
                <w:sz w:val="22"/>
              </w:rPr>
              <w:t>i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</w:t>
            </w:r>
            <w:r>
              <w:rPr>
                <w:spacing w:val="-2"/>
                <w:sz w:val="22"/>
              </w:rPr>
              <w:t>e</w:t>
            </w:r>
            <w:r>
              <w:rPr>
                <w:spacing w:val="-1"/>
                <w:sz w:val="22"/>
              </w:rPr>
              <w:t>c</w:t>
            </w:r>
            <w:r>
              <w:rPr>
                <w:spacing w:val="1"/>
                <w:sz w:val="22"/>
              </w:rPr>
              <w:t>h</w:t>
            </w:r>
            <w:r>
              <w:rPr>
                <w:spacing w:val="-4"/>
                <w:sz w:val="22"/>
              </w:rPr>
              <w:t>n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l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g</w:t>
            </w:r>
            <w:r>
              <w:rPr>
                <w:spacing w:val="1"/>
                <w:sz w:val="22"/>
              </w:rPr>
              <w:t>y</w:t>
            </w:r>
            <w:r>
              <w:rPr>
                <w:sz w:val="22"/>
              </w:rPr>
              <w:t xml:space="preserve">. </w:t>
            </w:r>
            <w:r>
              <w:rPr>
                <w:spacing w:val="-3"/>
                <w:sz w:val="22"/>
              </w:rPr>
              <w:t>C</w:t>
            </w:r>
            <w:r>
              <w:rPr>
                <w:sz w:val="22"/>
              </w:rPr>
              <w:t>GPA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b/>
                <w:spacing w:val="-1"/>
                <w:sz w:val="22"/>
              </w:rPr>
              <w:t>3.</w:t>
            </w:r>
            <w:r>
              <w:rPr>
                <w:b/>
                <w:spacing w:val="-4"/>
                <w:sz w:val="22"/>
              </w:rPr>
              <w:t>17</w:t>
            </w:r>
          </w:p>
          <w:p w14:paraId="049AD64B" w14:textId="77777777" w:rsidR="004B3956" w:rsidRPr="004B3956" w:rsidRDefault="004B3956" w:rsidP="00552F9B">
            <w:pPr>
              <w:pStyle w:val="Heading4"/>
              <w:rPr>
                <w:b/>
                <w:bCs/>
                <w:i w:val="0"/>
                <w:iCs w:val="0"/>
                <w:color w:val="1D3251" w:themeColor="accent1"/>
                <w:sz w:val="22"/>
                <w:szCs w:val="26"/>
                <w:u w:val="single"/>
              </w:rPr>
            </w:pPr>
            <w:r w:rsidRPr="004B3956">
              <w:rPr>
                <w:b/>
                <w:bCs/>
                <w:i w:val="0"/>
                <w:iCs w:val="0"/>
                <w:color w:val="1D3251" w:themeColor="accent1"/>
                <w:sz w:val="22"/>
                <w:szCs w:val="26"/>
                <w:u w:val="single"/>
              </w:rPr>
              <w:t>INTERMEDIATE (ICS)</w:t>
            </w:r>
          </w:p>
          <w:p w14:paraId="431BBD55" w14:textId="77777777" w:rsidR="00552F9B" w:rsidRPr="004B3956" w:rsidRDefault="004B3956" w:rsidP="00552F9B">
            <w:pPr>
              <w:pStyle w:val="Heading4"/>
              <w:rPr>
                <w:sz w:val="20"/>
                <w:szCs w:val="20"/>
              </w:rPr>
            </w:pPr>
            <w:r w:rsidRPr="004B3956">
              <w:rPr>
                <w:sz w:val="20"/>
                <w:szCs w:val="20"/>
              </w:rPr>
              <w:t>Pakistani International College Al-Jubail, KSA.</w:t>
            </w:r>
          </w:p>
          <w:p w14:paraId="1A3B47AA" w14:textId="77777777" w:rsidR="00552F9B" w:rsidRDefault="004B3956" w:rsidP="00552F9B">
            <w:r w:rsidRPr="004B3956">
              <w:t xml:space="preserve">Awarded with </w:t>
            </w:r>
            <w:r w:rsidRPr="004B3956">
              <w:rPr>
                <w:b/>
                <w:bCs/>
                <w:sz w:val="22"/>
                <w:szCs w:val="22"/>
              </w:rPr>
              <w:t>Grade A.</w:t>
            </w:r>
          </w:p>
          <w:p w14:paraId="6F38F9CE" w14:textId="77777777" w:rsidR="00552F9B" w:rsidRPr="004B3956" w:rsidRDefault="004B3956" w:rsidP="00552F9B">
            <w:pPr>
              <w:pStyle w:val="Heading2"/>
              <w:rPr>
                <w:b/>
                <w:bCs/>
                <w:u w:val="single"/>
              </w:rPr>
            </w:pPr>
            <w:r w:rsidRPr="004B3956">
              <w:rPr>
                <w:b/>
                <w:bCs/>
                <w:u w:val="single"/>
              </w:rPr>
              <w:t>MATRIC</w:t>
            </w:r>
          </w:p>
          <w:p w14:paraId="77D444C0" w14:textId="77777777" w:rsidR="00552F9B" w:rsidRDefault="004B3956" w:rsidP="00552F9B">
            <w:pPr>
              <w:pStyle w:val="Heading4"/>
            </w:pPr>
            <w:r w:rsidRPr="004B3956">
              <w:t>Pakistani International College Al-</w:t>
            </w:r>
            <w:r>
              <w:t>School,</w:t>
            </w:r>
            <w:r w:rsidRPr="004B3956">
              <w:t xml:space="preserve"> KSA</w:t>
            </w:r>
          </w:p>
          <w:p w14:paraId="255E6FC4" w14:textId="77777777" w:rsidR="00552F9B" w:rsidRPr="00552F9B" w:rsidRDefault="004B3956" w:rsidP="00552F9B">
            <w:r w:rsidRPr="004B3956">
              <w:t xml:space="preserve">Awarded with </w:t>
            </w:r>
            <w:r w:rsidRPr="004B3956">
              <w:rPr>
                <w:b/>
                <w:bCs/>
                <w:sz w:val="22"/>
                <w:szCs w:val="22"/>
              </w:rPr>
              <w:t>Grade A</w:t>
            </w:r>
            <w:r w:rsidRPr="004B3956">
              <w:t>.</w:t>
            </w:r>
          </w:p>
        </w:tc>
        <w:tc>
          <w:tcPr>
            <w:tcW w:w="323" w:type="dxa"/>
            <w:tcBorders>
              <w:left w:val="single" w:sz="4" w:space="0" w:color="D9D9D9" w:themeColor="background1" w:themeShade="D9"/>
            </w:tcBorders>
          </w:tcPr>
          <w:p w14:paraId="32F268FA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692" w:type="dxa"/>
            <w:gridSpan w:val="2"/>
          </w:tcPr>
          <w:sdt>
            <w:sdtPr>
              <w:id w:val="864106690"/>
              <w:placeholder>
                <w:docPart w:val="A2BA46F6D6BF4E6C89F23844C05B433F"/>
              </w:placeholder>
              <w:temporary/>
              <w:showingPlcHdr/>
              <w15:appearance w15:val="hidden"/>
            </w:sdtPr>
            <w:sdtEndPr/>
            <w:sdtContent>
              <w:p w14:paraId="18B21032" w14:textId="77777777" w:rsidR="00144072" w:rsidRDefault="00144072" w:rsidP="00144072">
                <w:pPr>
                  <w:pStyle w:val="Heading1"/>
                </w:pPr>
                <w:r w:rsidRPr="00FF10CF">
                  <w:rPr>
                    <w:sz w:val="28"/>
                    <w:szCs w:val="28"/>
                  </w:rPr>
                  <w:t>Experience</w:t>
                </w:r>
              </w:p>
            </w:sdtContent>
          </w:sdt>
          <w:p w14:paraId="02240BAF" w14:textId="77777777" w:rsidR="00FF10CF" w:rsidRDefault="00FF10CF" w:rsidP="00FF10CF">
            <w:pPr>
              <w:pStyle w:val="TableParagraph"/>
              <w:spacing w:before="202" w:line="204" w:lineRule="exact"/>
              <w:rPr>
                <w:sz w:val="18"/>
              </w:rPr>
            </w:pPr>
            <w:r>
              <w:rPr>
                <w:smallCaps/>
                <w:sz w:val="18"/>
              </w:rPr>
              <w:t>20</w:t>
            </w:r>
            <w:r>
              <w:rPr>
                <w:smallCaps/>
                <w:spacing w:val="-1"/>
                <w:sz w:val="18"/>
              </w:rPr>
              <w:t>1</w:t>
            </w:r>
            <w:r>
              <w:rPr>
                <w:sz w:val="18"/>
              </w:rPr>
              <w:t>7–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2018</w:t>
            </w:r>
          </w:p>
          <w:p w14:paraId="3BE0F0EC" w14:textId="77777777" w:rsidR="00FF10CF" w:rsidRDefault="00FF10CF" w:rsidP="00FF10CF">
            <w:pPr>
              <w:pStyle w:val="TableParagraph"/>
              <w:spacing w:line="249" w:lineRule="exact"/>
              <w:ind w:left="262"/>
            </w:pPr>
            <w:r>
              <w:rPr>
                <w:color w:val="676A73"/>
              </w:rPr>
              <w:t>Teaching Assistant (COAL)</w:t>
            </w:r>
          </w:p>
          <w:p w14:paraId="3F8757FE" w14:textId="77777777" w:rsidR="00FF10CF" w:rsidRDefault="00FF10CF" w:rsidP="00FF10CF">
            <w:pPr>
              <w:pStyle w:val="TableParagraph"/>
              <w:numPr>
                <w:ilvl w:val="0"/>
                <w:numId w:val="10"/>
              </w:numPr>
              <w:tabs>
                <w:tab w:val="left" w:pos="402"/>
              </w:tabs>
              <w:spacing w:line="250" w:lineRule="exact"/>
              <w:rPr>
                <w:b/>
              </w:rPr>
            </w:pPr>
            <w:r>
              <w:rPr>
                <w:b/>
                <w:color w:val="676A73"/>
              </w:rPr>
              <w:t>Punjab University College of Information</w:t>
            </w:r>
            <w:r>
              <w:rPr>
                <w:b/>
                <w:color w:val="676A73"/>
                <w:spacing w:val="-12"/>
              </w:rPr>
              <w:t xml:space="preserve"> </w:t>
            </w:r>
            <w:r>
              <w:rPr>
                <w:b/>
                <w:color w:val="676A73"/>
              </w:rPr>
              <w:t>Technology.</w:t>
            </w:r>
          </w:p>
          <w:p w14:paraId="464775FA" w14:textId="77777777" w:rsidR="00FF10CF" w:rsidRDefault="00FF10CF" w:rsidP="00FF10CF">
            <w:pPr>
              <w:pStyle w:val="TableParagraph"/>
              <w:numPr>
                <w:ilvl w:val="0"/>
                <w:numId w:val="10"/>
              </w:numPr>
              <w:tabs>
                <w:tab w:val="left" w:pos="350"/>
              </w:tabs>
              <w:ind w:left="349" w:hanging="88"/>
            </w:pPr>
            <w:r>
              <w:rPr>
                <w:color w:val="676A73"/>
              </w:rPr>
              <w:t>Lahore</w:t>
            </w:r>
          </w:p>
          <w:p w14:paraId="3E85D555" w14:textId="77777777" w:rsidR="00FF10CF" w:rsidRDefault="00FF10CF" w:rsidP="00FF10C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mallCaps/>
                <w:sz w:val="18"/>
              </w:rPr>
              <w:t>20</w:t>
            </w:r>
            <w:r>
              <w:rPr>
                <w:smallCaps/>
                <w:spacing w:val="-1"/>
                <w:sz w:val="18"/>
              </w:rPr>
              <w:t>1</w:t>
            </w:r>
            <w:r>
              <w:rPr>
                <w:sz w:val="18"/>
              </w:rPr>
              <w:t>8</w:t>
            </w:r>
          </w:p>
          <w:p w14:paraId="2F55EBBB" w14:textId="77777777" w:rsidR="00FF10CF" w:rsidRDefault="00FF10CF" w:rsidP="00FF10CF">
            <w:pPr>
              <w:pStyle w:val="TableParagraph"/>
              <w:spacing w:before="1" w:line="250" w:lineRule="exact"/>
              <w:ind w:left="262"/>
            </w:pPr>
            <w:r>
              <w:rPr>
                <w:color w:val="676A73"/>
              </w:rPr>
              <w:t>Teaching Assistant (DBMS)</w:t>
            </w:r>
          </w:p>
          <w:p w14:paraId="0E413436" w14:textId="77777777" w:rsidR="00FF10CF" w:rsidRDefault="00FF10CF" w:rsidP="00FF10CF">
            <w:pPr>
              <w:pStyle w:val="TableParagraph"/>
              <w:numPr>
                <w:ilvl w:val="0"/>
                <w:numId w:val="10"/>
              </w:numPr>
              <w:tabs>
                <w:tab w:val="left" w:pos="454"/>
              </w:tabs>
              <w:spacing w:line="250" w:lineRule="exact"/>
              <w:ind w:left="454"/>
              <w:rPr>
                <w:b/>
              </w:rPr>
            </w:pPr>
            <w:r>
              <w:rPr>
                <w:b/>
                <w:color w:val="676A73"/>
              </w:rPr>
              <w:t>Punjab University College of Information</w:t>
            </w:r>
            <w:r>
              <w:rPr>
                <w:b/>
                <w:color w:val="676A73"/>
                <w:spacing w:val="-12"/>
              </w:rPr>
              <w:t xml:space="preserve"> </w:t>
            </w:r>
            <w:r>
              <w:rPr>
                <w:b/>
                <w:color w:val="676A73"/>
              </w:rPr>
              <w:t>Technology.</w:t>
            </w:r>
          </w:p>
          <w:p w14:paraId="767CB5D5" w14:textId="77777777" w:rsidR="00FF10CF" w:rsidRDefault="00FF10CF" w:rsidP="00FF10CF">
            <w:pPr>
              <w:pStyle w:val="TableParagraph"/>
              <w:numPr>
                <w:ilvl w:val="0"/>
                <w:numId w:val="10"/>
              </w:numPr>
              <w:tabs>
                <w:tab w:val="left" w:pos="402"/>
              </w:tabs>
            </w:pPr>
            <w:r>
              <w:rPr>
                <w:color w:val="676A73"/>
              </w:rPr>
              <w:t>Lahore</w:t>
            </w:r>
          </w:p>
          <w:p w14:paraId="2958B1C1" w14:textId="77777777" w:rsidR="00FF10CF" w:rsidRDefault="00FF10CF" w:rsidP="00FF10CF">
            <w:pPr>
              <w:pStyle w:val="TableParagraph"/>
              <w:spacing w:before="1" w:line="204" w:lineRule="exact"/>
              <w:rPr>
                <w:sz w:val="18"/>
              </w:rPr>
            </w:pPr>
            <w:r>
              <w:rPr>
                <w:smallCaps/>
                <w:sz w:val="18"/>
              </w:rPr>
              <w:t>20</w:t>
            </w:r>
            <w:r>
              <w:rPr>
                <w:smallCaps/>
                <w:spacing w:val="-1"/>
                <w:sz w:val="18"/>
              </w:rPr>
              <w:t>1</w:t>
            </w:r>
            <w:r>
              <w:rPr>
                <w:spacing w:val="-2"/>
                <w:sz w:val="18"/>
              </w:rPr>
              <w:t>6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mallCaps/>
                <w:sz w:val="18"/>
              </w:rPr>
              <w:t>20</w:t>
            </w:r>
            <w:r>
              <w:rPr>
                <w:smallCaps/>
                <w:spacing w:val="-1"/>
                <w:sz w:val="18"/>
              </w:rPr>
              <w:t>1</w:t>
            </w:r>
            <w:r>
              <w:rPr>
                <w:sz w:val="18"/>
              </w:rPr>
              <w:t>7</w:t>
            </w:r>
          </w:p>
          <w:p w14:paraId="4AA7F8E0" w14:textId="77777777" w:rsidR="00FF10CF" w:rsidRDefault="00FF10CF" w:rsidP="00FF10CF">
            <w:pPr>
              <w:pStyle w:val="TableParagraph"/>
              <w:spacing w:line="249" w:lineRule="exact"/>
              <w:ind w:left="262"/>
            </w:pPr>
            <w:r>
              <w:rPr>
                <w:color w:val="676A73"/>
              </w:rPr>
              <w:t>Event Organizer</w:t>
            </w:r>
          </w:p>
          <w:p w14:paraId="29039952" w14:textId="77777777" w:rsidR="00FF10CF" w:rsidRDefault="00FF10CF" w:rsidP="00FF10CF">
            <w:pPr>
              <w:pStyle w:val="TableParagraph"/>
              <w:numPr>
                <w:ilvl w:val="0"/>
                <w:numId w:val="10"/>
              </w:numPr>
              <w:tabs>
                <w:tab w:val="left" w:pos="454"/>
              </w:tabs>
              <w:spacing w:before="2" w:line="250" w:lineRule="exact"/>
              <w:ind w:left="454"/>
              <w:rPr>
                <w:b/>
              </w:rPr>
            </w:pPr>
            <w:r>
              <w:rPr>
                <w:b/>
                <w:color w:val="676A73"/>
              </w:rPr>
              <w:t>Punjab University Girls Hostel No</w:t>
            </w:r>
            <w:r>
              <w:rPr>
                <w:b/>
                <w:color w:val="676A73"/>
                <w:spacing w:val="-10"/>
              </w:rPr>
              <w:t xml:space="preserve"> </w:t>
            </w:r>
            <w:r>
              <w:rPr>
                <w:b/>
                <w:color w:val="676A73"/>
              </w:rPr>
              <w:t>5</w:t>
            </w:r>
          </w:p>
          <w:p w14:paraId="0A1DA081" w14:textId="77777777" w:rsidR="00FF10CF" w:rsidRDefault="00FF10CF" w:rsidP="00FF10CF">
            <w:pPr>
              <w:pStyle w:val="TableParagraph"/>
              <w:numPr>
                <w:ilvl w:val="0"/>
                <w:numId w:val="10"/>
              </w:numPr>
              <w:tabs>
                <w:tab w:val="left" w:pos="454"/>
              </w:tabs>
              <w:ind w:left="454"/>
            </w:pPr>
            <w:r>
              <w:rPr>
                <w:color w:val="676A73"/>
              </w:rPr>
              <w:t>Lahore</w:t>
            </w:r>
          </w:p>
          <w:p w14:paraId="2DA333CE" w14:textId="77777777" w:rsidR="00FF10CF" w:rsidRDefault="00FF10CF" w:rsidP="00FF10CF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mallCaps/>
                <w:sz w:val="18"/>
              </w:rPr>
              <w:t>20</w:t>
            </w:r>
            <w:r>
              <w:rPr>
                <w:smallCaps/>
                <w:spacing w:val="-1"/>
                <w:sz w:val="18"/>
              </w:rPr>
              <w:t>1</w:t>
            </w:r>
            <w:r>
              <w:rPr>
                <w:spacing w:val="-2"/>
                <w:sz w:val="18"/>
              </w:rPr>
              <w:t>6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mallCaps/>
                <w:sz w:val="18"/>
              </w:rPr>
              <w:t>20</w:t>
            </w:r>
            <w:r>
              <w:rPr>
                <w:smallCaps/>
                <w:spacing w:val="-1"/>
                <w:sz w:val="18"/>
              </w:rPr>
              <w:t>1</w:t>
            </w:r>
            <w:r>
              <w:rPr>
                <w:sz w:val="18"/>
              </w:rPr>
              <w:t>7</w:t>
            </w:r>
          </w:p>
          <w:p w14:paraId="69072F7D" w14:textId="77777777" w:rsidR="00FF10CF" w:rsidRDefault="00FF10CF" w:rsidP="00FF10CF">
            <w:pPr>
              <w:pStyle w:val="TableParagraph"/>
              <w:spacing w:line="249" w:lineRule="exact"/>
              <w:ind w:left="262"/>
            </w:pPr>
            <w:r>
              <w:rPr>
                <w:color w:val="676A73"/>
              </w:rPr>
              <w:t>Content Writer</w:t>
            </w:r>
          </w:p>
          <w:p w14:paraId="53B5BD74" w14:textId="77777777" w:rsidR="00FF10CF" w:rsidRPr="00FF10CF" w:rsidRDefault="00FF10CF" w:rsidP="00FF10CF">
            <w:pPr>
              <w:pStyle w:val="TableParagraph"/>
              <w:numPr>
                <w:ilvl w:val="0"/>
                <w:numId w:val="10"/>
              </w:numPr>
              <w:tabs>
                <w:tab w:val="left" w:pos="402"/>
              </w:tabs>
              <w:rPr>
                <w:b/>
              </w:rPr>
            </w:pPr>
            <w:proofErr w:type="spellStart"/>
            <w:r>
              <w:rPr>
                <w:b/>
                <w:color w:val="676A73"/>
              </w:rPr>
              <w:t>Percentip</w:t>
            </w:r>
            <w:proofErr w:type="spellEnd"/>
          </w:p>
          <w:p w14:paraId="7E31EC52" w14:textId="77777777" w:rsidR="00A6425D" w:rsidRPr="004B3956" w:rsidRDefault="00FF10CF" w:rsidP="00FF10CF">
            <w:pPr>
              <w:pStyle w:val="TableParagraph"/>
              <w:numPr>
                <w:ilvl w:val="0"/>
                <w:numId w:val="10"/>
              </w:numPr>
              <w:tabs>
                <w:tab w:val="left" w:pos="402"/>
              </w:tabs>
              <w:rPr>
                <w:b/>
              </w:rPr>
            </w:pPr>
            <w:r w:rsidRPr="00FF10CF">
              <w:rPr>
                <w:color w:val="676A73"/>
              </w:rPr>
              <w:t>Lahore</w:t>
            </w:r>
          </w:p>
          <w:p w14:paraId="5C43F62E" w14:textId="77777777" w:rsidR="004B3956" w:rsidRPr="00FF10CF" w:rsidRDefault="004B3956" w:rsidP="004B3956">
            <w:pPr>
              <w:pStyle w:val="TableParagraph"/>
              <w:tabs>
                <w:tab w:val="left" w:pos="402"/>
              </w:tabs>
              <w:ind w:left="401"/>
              <w:rPr>
                <w:b/>
              </w:rPr>
            </w:pPr>
          </w:p>
          <w:p w14:paraId="36482E3C" w14:textId="77777777" w:rsidR="00FF10CF" w:rsidRPr="00FF10CF" w:rsidRDefault="00FF10CF" w:rsidP="00FF10CF">
            <w:pPr>
              <w:pStyle w:val="Heading1"/>
            </w:pPr>
            <w:r>
              <w:t>ACADEMIC PROJECTS</w:t>
            </w:r>
          </w:p>
          <w:p w14:paraId="0A228061" w14:textId="77777777" w:rsidR="00FF10CF" w:rsidRPr="00FF10CF" w:rsidRDefault="00FF10CF" w:rsidP="007C7D7A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  <w:tab w:val="left" w:pos="920"/>
              </w:tabs>
              <w:spacing w:before="216"/>
              <w:rPr>
                <w:rFonts w:asciiTheme="majorHAnsi" w:hAnsiTheme="majorHAnsi"/>
                <w:szCs w:val="20"/>
              </w:rPr>
            </w:pPr>
            <w:r w:rsidRPr="00FF10CF">
              <w:rPr>
                <w:rFonts w:asciiTheme="majorHAnsi" w:hAnsiTheme="majorHAnsi"/>
                <w:szCs w:val="20"/>
              </w:rPr>
              <w:t xml:space="preserve">Web Wallet Website (Html, CSS, JS, </w:t>
            </w:r>
            <w:proofErr w:type="gramStart"/>
            <w:r w:rsidRPr="00FF10CF">
              <w:rPr>
                <w:rFonts w:asciiTheme="majorHAnsi" w:hAnsiTheme="majorHAnsi"/>
                <w:szCs w:val="20"/>
              </w:rPr>
              <w:t>AJAX ,</w:t>
            </w:r>
            <w:proofErr w:type="gramEnd"/>
            <w:r w:rsidRPr="00FF10CF">
              <w:rPr>
                <w:rFonts w:asciiTheme="majorHAnsi" w:hAnsiTheme="majorHAnsi"/>
                <w:szCs w:val="20"/>
              </w:rPr>
              <w:t xml:space="preserve"> J Son</w:t>
            </w:r>
            <w:r w:rsidRPr="00FF10CF">
              <w:rPr>
                <w:rFonts w:asciiTheme="majorHAnsi" w:hAnsiTheme="majorHAnsi"/>
                <w:spacing w:val="-9"/>
                <w:szCs w:val="20"/>
              </w:rPr>
              <w:t xml:space="preserve"> </w:t>
            </w:r>
            <w:r w:rsidRPr="00FF10CF">
              <w:rPr>
                <w:rFonts w:asciiTheme="majorHAnsi" w:hAnsiTheme="majorHAnsi"/>
                <w:szCs w:val="20"/>
              </w:rPr>
              <w:t>,Java)</w:t>
            </w:r>
          </w:p>
          <w:p w14:paraId="68A3AEC6" w14:textId="77777777" w:rsidR="00FF10CF" w:rsidRPr="00FF10CF" w:rsidRDefault="00FF10CF" w:rsidP="007C7D7A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  <w:tab w:val="left" w:pos="920"/>
              </w:tabs>
              <w:rPr>
                <w:rFonts w:asciiTheme="majorHAnsi" w:hAnsiTheme="majorHAnsi"/>
                <w:szCs w:val="20"/>
              </w:rPr>
            </w:pPr>
            <w:r w:rsidRPr="00FF10CF">
              <w:rPr>
                <w:rFonts w:asciiTheme="majorHAnsi" w:hAnsiTheme="majorHAnsi"/>
                <w:szCs w:val="20"/>
              </w:rPr>
              <w:t>Web Wallet Website (Html, CSS,</w:t>
            </w:r>
            <w:r w:rsidRPr="00FF10CF">
              <w:rPr>
                <w:rFonts w:asciiTheme="majorHAnsi" w:hAnsiTheme="majorHAnsi"/>
                <w:spacing w:val="-2"/>
                <w:szCs w:val="20"/>
              </w:rPr>
              <w:t xml:space="preserve"> </w:t>
            </w:r>
            <w:r w:rsidRPr="00FF10CF">
              <w:rPr>
                <w:rFonts w:asciiTheme="majorHAnsi" w:hAnsiTheme="majorHAnsi"/>
                <w:szCs w:val="20"/>
              </w:rPr>
              <w:t>ASP.NET)</w:t>
            </w:r>
          </w:p>
          <w:p w14:paraId="6A74E234" w14:textId="77777777" w:rsidR="00FF10CF" w:rsidRPr="00FF10CF" w:rsidRDefault="00FF10CF" w:rsidP="007C7D7A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  <w:tab w:val="left" w:pos="920"/>
              </w:tabs>
              <w:rPr>
                <w:rFonts w:asciiTheme="majorHAnsi" w:hAnsiTheme="majorHAnsi"/>
                <w:szCs w:val="20"/>
              </w:rPr>
            </w:pPr>
            <w:r w:rsidRPr="00FF10CF">
              <w:rPr>
                <w:rFonts w:asciiTheme="majorHAnsi" w:hAnsiTheme="majorHAnsi"/>
                <w:szCs w:val="20"/>
              </w:rPr>
              <w:t>Calculator</w:t>
            </w:r>
            <w:r w:rsidRPr="00FF10CF">
              <w:rPr>
                <w:rFonts w:asciiTheme="majorHAnsi" w:hAnsiTheme="majorHAnsi"/>
                <w:spacing w:val="-1"/>
                <w:szCs w:val="20"/>
              </w:rPr>
              <w:t xml:space="preserve"> </w:t>
            </w:r>
            <w:r w:rsidRPr="00FF10CF">
              <w:rPr>
                <w:rFonts w:asciiTheme="majorHAnsi" w:hAnsiTheme="majorHAnsi"/>
                <w:szCs w:val="20"/>
              </w:rPr>
              <w:t>(Java)</w:t>
            </w:r>
          </w:p>
          <w:p w14:paraId="2116E3E5" w14:textId="77777777" w:rsidR="00FF10CF" w:rsidRPr="00FF10CF" w:rsidRDefault="00FF10CF" w:rsidP="007C7D7A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  <w:tab w:val="left" w:pos="920"/>
              </w:tabs>
              <w:rPr>
                <w:rFonts w:asciiTheme="majorHAnsi" w:hAnsiTheme="majorHAnsi"/>
                <w:szCs w:val="20"/>
              </w:rPr>
            </w:pPr>
            <w:r w:rsidRPr="00FF10CF">
              <w:rPr>
                <w:rFonts w:asciiTheme="majorHAnsi" w:hAnsiTheme="majorHAnsi"/>
                <w:szCs w:val="20"/>
              </w:rPr>
              <w:t>Gamification</w:t>
            </w:r>
            <w:r w:rsidRPr="00FF10CF">
              <w:rPr>
                <w:rFonts w:asciiTheme="majorHAnsi" w:hAnsiTheme="majorHAnsi"/>
                <w:spacing w:val="-1"/>
                <w:szCs w:val="20"/>
              </w:rPr>
              <w:t xml:space="preserve"> </w:t>
            </w:r>
            <w:r w:rsidRPr="00FF10CF">
              <w:rPr>
                <w:rFonts w:asciiTheme="majorHAnsi" w:hAnsiTheme="majorHAnsi"/>
                <w:szCs w:val="20"/>
              </w:rPr>
              <w:t>Project</w:t>
            </w:r>
          </w:p>
          <w:p w14:paraId="06319D77" w14:textId="77777777" w:rsidR="00FF10CF" w:rsidRPr="00FF10CF" w:rsidRDefault="00FF10CF" w:rsidP="007C7D7A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  <w:tab w:val="left" w:pos="920"/>
              </w:tabs>
              <w:rPr>
                <w:rFonts w:asciiTheme="majorHAnsi" w:hAnsiTheme="majorHAnsi"/>
                <w:szCs w:val="20"/>
              </w:rPr>
            </w:pPr>
            <w:r w:rsidRPr="00FF10CF">
              <w:rPr>
                <w:rFonts w:asciiTheme="majorHAnsi" w:hAnsiTheme="majorHAnsi"/>
                <w:szCs w:val="20"/>
              </w:rPr>
              <w:t>Student Management System (C#,</w:t>
            </w:r>
            <w:r w:rsidRPr="00FF10CF">
              <w:rPr>
                <w:rFonts w:asciiTheme="majorHAnsi" w:hAnsiTheme="majorHAnsi"/>
                <w:spacing w:val="-1"/>
                <w:szCs w:val="20"/>
              </w:rPr>
              <w:t xml:space="preserve"> </w:t>
            </w:r>
            <w:r w:rsidRPr="00FF10CF">
              <w:rPr>
                <w:rFonts w:asciiTheme="majorHAnsi" w:hAnsiTheme="majorHAnsi"/>
                <w:szCs w:val="20"/>
              </w:rPr>
              <w:t>MVC)</w:t>
            </w:r>
          </w:p>
          <w:p w14:paraId="38728678" w14:textId="77777777" w:rsidR="00FF10CF" w:rsidRPr="00FF10CF" w:rsidRDefault="00FF10CF" w:rsidP="007C7D7A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  <w:tab w:val="left" w:pos="920"/>
              </w:tabs>
              <w:ind w:right="701"/>
              <w:rPr>
                <w:rFonts w:asciiTheme="majorHAnsi" w:hAnsiTheme="majorHAnsi"/>
                <w:szCs w:val="20"/>
              </w:rPr>
            </w:pPr>
            <w:r w:rsidRPr="00FF10CF">
              <w:rPr>
                <w:rFonts w:asciiTheme="majorHAnsi" w:hAnsiTheme="majorHAnsi"/>
                <w:szCs w:val="20"/>
              </w:rPr>
              <w:t>Bid Me (A business project for implementation of</w:t>
            </w:r>
            <w:r w:rsidRPr="00FF10CF">
              <w:rPr>
                <w:rFonts w:asciiTheme="majorHAnsi" w:hAnsiTheme="majorHAnsi"/>
                <w:spacing w:val="-14"/>
                <w:szCs w:val="20"/>
              </w:rPr>
              <w:t xml:space="preserve"> </w:t>
            </w:r>
            <w:r w:rsidRPr="00FF10CF">
              <w:rPr>
                <w:rFonts w:asciiTheme="majorHAnsi" w:hAnsiTheme="majorHAnsi"/>
                <w:szCs w:val="20"/>
              </w:rPr>
              <w:t>Management information</w:t>
            </w:r>
            <w:r w:rsidRPr="00FF10CF">
              <w:rPr>
                <w:rFonts w:asciiTheme="majorHAnsi" w:hAnsiTheme="majorHAnsi"/>
                <w:spacing w:val="-1"/>
                <w:szCs w:val="20"/>
              </w:rPr>
              <w:t xml:space="preserve"> </w:t>
            </w:r>
            <w:r w:rsidRPr="00FF10CF">
              <w:rPr>
                <w:rFonts w:asciiTheme="majorHAnsi" w:hAnsiTheme="majorHAnsi"/>
                <w:szCs w:val="20"/>
              </w:rPr>
              <w:t>System)</w:t>
            </w:r>
          </w:p>
          <w:p w14:paraId="1C9D71D4" w14:textId="77777777" w:rsidR="00FF10CF" w:rsidRPr="00FF10CF" w:rsidRDefault="00FF10CF" w:rsidP="007C7D7A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  <w:tab w:val="left" w:pos="920"/>
              </w:tabs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F</w:t>
            </w:r>
            <w:r w:rsidRPr="00FF10CF">
              <w:rPr>
                <w:rFonts w:asciiTheme="majorHAnsi" w:hAnsiTheme="majorHAnsi"/>
                <w:szCs w:val="20"/>
              </w:rPr>
              <w:t>inal Year</w:t>
            </w:r>
            <w:r w:rsidRPr="00FF10CF">
              <w:rPr>
                <w:rFonts w:asciiTheme="majorHAnsi" w:hAnsiTheme="majorHAnsi"/>
                <w:spacing w:val="-1"/>
                <w:szCs w:val="20"/>
              </w:rPr>
              <w:t xml:space="preserve"> </w:t>
            </w:r>
            <w:r w:rsidRPr="00FF10CF">
              <w:rPr>
                <w:rFonts w:asciiTheme="majorHAnsi" w:hAnsiTheme="majorHAnsi"/>
                <w:szCs w:val="20"/>
              </w:rPr>
              <w:t>Project:</w:t>
            </w:r>
          </w:p>
          <w:p w14:paraId="5F248963" w14:textId="77777777" w:rsidR="00FF10CF" w:rsidRPr="00FF10CF" w:rsidRDefault="00FF10CF" w:rsidP="00FF10CF">
            <w:pPr>
              <w:pStyle w:val="TableParagraph"/>
              <w:tabs>
                <w:tab w:val="left" w:pos="402"/>
              </w:tabs>
              <w:rPr>
                <w:b/>
              </w:rPr>
            </w:pPr>
            <w:r w:rsidRPr="00FF10CF">
              <w:rPr>
                <w:rFonts w:asciiTheme="majorHAnsi" w:hAnsiTheme="majorHAnsi"/>
                <w:szCs w:val="20"/>
              </w:rPr>
              <w:t xml:space="preserve">  P-TOUR </w:t>
            </w:r>
            <w:r w:rsidR="007C7D7A">
              <w:rPr>
                <w:rFonts w:asciiTheme="majorHAnsi" w:hAnsiTheme="majorHAnsi"/>
                <w:szCs w:val="20"/>
              </w:rPr>
              <w:t>(</w:t>
            </w:r>
            <w:r w:rsidRPr="00FF10CF">
              <w:rPr>
                <w:rFonts w:asciiTheme="majorHAnsi" w:hAnsiTheme="majorHAnsi"/>
                <w:szCs w:val="20"/>
              </w:rPr>
              <w:t>Android Based Application</w:t>
            </w:r>
            <w:r w:rsidRPr="00FF10CF">
              <w:rPr>
                <w:rFonts w:asciiTheme="majorHAnsi" w:hAnsiTheme="majorHAnsi"/>
                <w:sz w:val="14"/>
                <w:szCs w:val="12"/>
              </w:rPr>
              <w:t>.</w:t>
            </w:r>
            <w:r w:rsidR="007C7D7A">
              <w:rPr>
                <w:rFonts w:asciiTheme="majorHAnsi" w:hAnsiTheme="majorHAnsi"/>
                <w:sz w:val="14"/>
                <w:szCs w:val="12"/>
              </w:rPr>
              <w:t>)</w:t>
            </w:r>
          </w:p>
        </w:tc>
        <w:bookmarkStart w:id="0" w:name="_GoBack"/>
        <w:bookmarkEnd w:id="0"/>
      </w:tr>
    </w:tbl>
    <w:p w14:paraId="755EE51D" w14:textId="77777777" w:rsidR="005A20B8" w:rsidRDefault="005A20B8"/>
    <w:sectPr w:rsidR="005A20B8" w:rsidSect="00F41C54">
      <w:headerReference w:type="default" r:id="rId24"/>
      <w:footerReference w:type="default" r:id="rId25"/>
      <w:pgSz w:w="12240" w:h="15840"/>
      <w:pgMar w:top="576" w:right="720" w:bottom="576" w:left="720" w:header="14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86388" w14:textId="77777777" w:rsidR="00D164D5" w:rsidRDefault="00D164D5" w:rsidP="00B21D64">
      <w:pPr>
        <w:spacing w:after="0" w:line="240" w:lineRule="auto"/>
      </w:pPr>
      <w:r>
        <w:separator/>
      </w:r>
    </w:p>
  </w:endnote>
  <w:endnote w:type="continuationSeparator" w:id="0">
    <w:p w14:paraId="5FB6889B" w14:textId="77777777" w:rsidR="00D164D5" w:rsidRDefault="00D164D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76C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78FE21" wp14:editId="34BA0CC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DAA04C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86009" w14:textId="77777777" w:rsidR="00D164D5" w:rsidRDefault="00D164D5" w:rsidP="00B21D64">
      <w:pPr>
        <w:spacing w:after="0" w:line="240" w:lineRule="auto"/>
      </w:pPr>
      <w:r>
        <w:separator/>
      </w:r>
    </w:p>
  </w:footnote>
  <w:footnote w:type="continuationSeparator" w:id="0">
    <w:p w14:paraId="3C720CEE" w14:textId="77777777" w:rsidR="00D164D5" w:rsidRDefault="00D164D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7B176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2916F94" wp14:editId="2072357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CB10ED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E6EC3"/>
    <w:multiLevelType w:val="hybridMultilevel"/>
    <w:tmpl w:val="0F8250EC"/>
    <w:lvl w:ilvl="0" w:tplc="D580136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FAE534C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en-US"/>
      </w:rPr>
    </w:lvl>
    <w:lvl w:ilvl="2" w:tplc="F830FDFA"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en-US"/>
      </w:rPr>
    </w:lvl>
    <w:lvl w:ilvl="3" w:tplc="EA5E9788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en-US"/>
      </w:rPr>
    </w:lvl>
    <w:lvl w:ilvl="4" w:tplc="B9F2F596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  <w:lvl w:ilvl="5" w:tplc="39B2BEEC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en-US"/>
      </w:rPr>
    </w:lvl>
    <w:lvl w:ilvl="6" w:tplc="F36C186E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en-US"/>
      </w:rPr>
    </w:lvl>
    <w:lvl w:ilvl="7" w:tplc="8272F43E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en-US"/>
      </w:rPr>
    </w:lvl>
    <w:lvl w:ilvl="8" w:tplc="7474EEE6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1550FD"/>
    <w:multiLevelType w:val="hybridMultilevel"/>
    <w:tmpl w:val="5BAE7BEC"/>
    <w:lvl w:ilvl="0" w:tplc="951E1CFA">
      <w:numFmt w:val="bullet"/>
      <w:lvlText w:val="•"/>
      <w:lvlJc w:val="left"/>
      <w:pPr>
        <w:ind w:left="401" w:hanging="140"/>
      </w:pPr>
      <w:rPr>
        <w:rFonts w:ascii="Georgia" w:eastAsia="Georgia" w:hAnsi="Georgia" w:cs="Georgia" w:hint="default"/>
        <w:color w:val="676A73"/>
        <w:w w:val="100"/>
        <w:sz w:val="22"/>
        <w:szCs w:val="22"/>
        <w:lang w:val="en-US" w:eastAsia="en-US" w:bidi="en-US"/>
      </w:rPr>
    </w:lvl>
    <w:lvl w:ilvl="1" w:tplc="0F465DF8">
      <w:numFmt w:val="bullet"/>
      <w:lvlText w:val="•"/>
      <w:lvlJc w:val="left"/>
      <w:pPr>
        <w:ind w:left="1155" w:hanging="140"/>
      </w:pPr>
      <w:rPr>
        <w:rFonts w:hint="default"/>
        <w:lang w:val="en-US" w:eastAsia="en-US" w:bidi="en-US"/>
      </w:rPr>
    </w:lvl>
    <w:lvl w:ilvl="2" w:tplc="886CF820">
      <w:numFmt w:val="bullet"/>
      <w:lvlText w:val="•"/>
      <w:lvlJc w:val="left"/>
      <w:pPr>
        <w:ind w:left="1910" w:hanging="140"/>
      </w:pPr>
      <w:rPr>
        <w:rFonts w:hint="default"/>
        <w:lang w:val="en-US" w:eastAsia="en-US" w:bidi="en-US"/>
      </w:rPr>
    </w:lvl>
    <w:lvl w:ilvl="3" w:tplc="A90CE326">
      <w:numFmt w:val="bullet"/>
      <w:lvlText w:val="•"/>
      <w:lvlJc w:val="left"/>
      <w:pPr>
        <w:ind w:left="2666" w:hanging="140"/>
      </w:pPr>
      <w:rPr>
        <w:rFonts w:hint="default"/>
        <w:lang w:val="en-US" w:eastAsia="en-US" w:bidi="en-US"/>
      </w:rPr>
    </w:lvl>
    <w:lvl w:ilvl="4" w:tplc="D77E7B2A">
      <w:numFmt w:val="bullet"/>
      <w:lvlText w:val="•"/>
      <w:lvlJc w:val="left"/>
      <w:pPr>
        <w:ind w:left="3421" w:hanging="140"/>
      </w:pPr>
      <w:rPr>
        <w:rFonts w:hint="default"/>
        <w:lang w:val="en-US" w:eastAsia="en-US" w:bidi="en-US"/>
      </w:rPr>
    </w:lvl>
    <w:lvl w:ilvl="5" w:tplc="73725CE0">
      <w:numFmt w:val="bullet"/>
      <w:lvlText w:val="•"/>
      <w:lvlJc w:val="left"/>
      <w:pPr>
        <w:ind w:left="4177" w:hanging="140"/>
      </w:pPr>
      <w:rPr>
        <w:rFonts w:hint="default"/>
        <w:lang w:val="en-US" w:eastAsia="en-US" w:bidi="en-US"/>
      </w:rPr>
    </w:lvl>
    <w:lvl w:ilvl="6" w:tplc="724074E6">
      <w:numFmt w:val="bullet"/>
      <w:lvlText w:val="•"/>
      <w:lvlJc w:val="left"/>
      <w:pPr>
        <w:ind w:left="4932" w:hanging="140"/>
      </w:pPr>
      <w:rPr>
        <w:rFonts w:hint="default"/>
        <w:lang w:val="en-US" w:eastAsia="en-US" w:bidi="en-US"/>
      </w:rPr>
    </w:lvl>
    <w:lvl w:ilvl="7" w:tplc="0024C572">
      <w:numFmt w:val="bullet"/>
      <w:lvlText w:val="•"/>
      <w:lvlJc w:val="left"/>
      <w:pPr>
        <w:ind w:left="5687" w:hanging="140"/>
      </w:pPr>
      <w:rPr>
        <w:rFonts w:hint="default"/>
        <w:lang w:val="en-US" w:eastAsia="en-US" w:bidi="en-US"/>
      </w:rPr>
    </w:lvl>
    <w:lvl w:ilvl="8" w:tplc="4ED0E078">
      <w:numFmt w:val="bullet"/>
      <w:lvlText w:val="•"/>
      <w:lvlJc w:val="left"/>
      <w:pPr>
        <w:ind w:left="6443" w:hanging="140"/>
      </w:pPr>
      <w:rPr>
        <w:rFonts w:hint="default"/>
        <w:lang w:val="en-US" w:eastAsia="en-US" w:bidi="en-US"/>
      </w:rPr>
    </w:lvl>
  </w:abstractNum>
  <w:abstractNum w:abstractNumId="8" w15:restartNumberingAfterBreak="0">
    <w:nsid w:val="58D41533"/>
    <w:multiLevelType w:val="hybridMultilevel"/>
    <w:tmpl w:val="B5FACF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3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CF"/>
    <w:rsid w:val="000161E1"/>
    <w:rsid w:val="00021303"/>
    <w:rsid w:val="00107E81"/>
    <w:rsid w:val="00144072"/>
    <w:rsid w:val="0021475C"/>
    <w:rsid w:val="003C0BB5"/>
    <w:rsid w:val="004067B9"/>
    <w:rsid w:val="00407124"/>
    <w:rsid w:val="004103C0"/>
    <w:rsid w:val="00452292"/>
    <w:rsid w:val="004865C2"/>
    <w:rsid w:val="004B3956"/>
    <w:rsid w:val="004B4147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7C7D7A"/>
    <w:rsid w:val="008324EC"/>
    <w:rsid w:val="008424CE"/>
    <w:rsid w:val="00890F1A"/>
    <w:rsid w:val="008E2197"/>
    <w:rsid w:val="00901DC3"/>
    <w:rsid w:val="00951BB2"/>
    <w:rsid w:val="00997E86"/>
    <w:rsid w:val="009B7D45"/>
    <w:rsid w:val="00A21AF8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04B0A"/>
    <w:rsid w:val="00D12DFD"/>
    <w:rsid w:val="00D164D5"/>
    <w:rsid w:val="00D62B7E"/>
    <w:rsid w:val="00EA3A64"/>
    <w:rsid w:val="00F41C54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A7B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TableParagraph">
    <w:name w:val="Table Paragraph"/>
    <w:basedOn w:val="Normal"/>
    <w:uiPriority w:val="1"/>
    <w:qFormat/>
    <w:rsid w:val="00FF10C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color w:val="auto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FF10CF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23" Type="http://schemas.openxmlformats.org/officeDocument/2006/relationships/hyperlink" Target="http://www.linkedin.co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ak%20Sajjad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4AD2F740034642AC52F70BA4486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48347-0721-47E6-BADF-E6AAB008E648}"/>
      </w:docPartPr>
      <w:docPartBody>
        <w:p w:rsidR="00301ACB" w:rsidRDefault="007D25B1">
          <w:pPr>
            <w:pStyle w:val="CE4AD2F740034642AC52F70BA4486501"/>
          </w:pPr>
          <w:r w:rsidRPr="007772B1">
            <w:t>ABOUT ME</w:t>
          </w:r>
        </w:p>
      </w:docPartBody>
    </w:docPart>
    <w:docPart>
      <w:docPartPr>
        <w:name w:val="6C65359123974363B7C9D11FB59FF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ACC12-A814-40AB-A692-3AA0D2CD3B01}"/>
      </w:docPartPr>
      <w:docPartBody>
        <w:p w:rsidR="00301ACB" w:rsidRDefault="007D25B1">
          <w:pPr>
            <w:pStyle w:val="6C65359123974363B7C9D11FB59FFA05"/>
          </w:pPr>
          <w:r>
            <w:t>Skills</w:t>
          </w:r>
        </w:p>
      </w:docPartBody>
    </w:docPart>
    <w:docPart>
      <w:docPartPr>
        <w:name w:val="F3838FE31E2D4641B659344B8D41F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84DE6-57B7-45D3-B353-250D2E6C1BD1}"/>
      </w:docPartPr>
      <w:docPartBody>
        <w:p w:rsidR="00301ACB" w:rsidRDefault="007D25B1">
          <w:pPr>
            <w:pStyle w:val="F3838FE31E2D4641B659344B8D41FFAE"/>
          </w:pPr>
          <w:r>
            <w:t>Education</w:t>
          </w:r>
        </w:p>
      </w:docPartBody>
    </w:docPart>
    <w:docPart>
      <w:docPartPr>
        <w:name w:val="A2BA46F6D6BF4E6C89F23844C05B4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324E-13D1-4479-A611-CC438EEBFDD3}"/>
      </w:docPartPr>
      <w:docPartBody>
        <w:p w:rsidR="00301ACB" w:rsidRDefault="007D25B1">
          <w:pPr>
            <w:pStyle w:val="A2BA46F6D6BF4E6C89F23844C05B433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B1"/>
    <w:rsid w:val="00301ACB"/>
    <w:rsid w:val="006D2A13"/>
    <w:rsid w:val="007D25B1"/>
    <w:rsid w:val="009630CD"/>
    <w:rsid w:val="00A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6422742AEC4419810934A4D3192E5E">
    <w:name w:val="E46422742AEC4419810934A4D3192E5E"/>
  </w:style>
  <w:style w:type="paragraph" w:customStyle="1" w:styleId="1C9387BF23E54EF5B4B75414BD8223CC">
    <w:name w:val="1C9387BF23E54EF5B4B75414BD8223CC"/>
  </w:style>
  <w:style w:type="paragraph" w:customStyle="1" w:styleId="1310BEB52D8C4B20A9352CC5A66A69C7">
    <w:name w:val="1310BEB52D8C4B20A9352CC5A66A69C7"/>
  </w:style>
  <w:style w:type="paragraph" w:customStyle="1" w:styleId="D9FC2FD70E7B44AF8F6C9CAD52B7CCC5">
    <w:name w:val="D9FC2FD70E7B44AF8F6C9CAD52B7CCC5"/>
  </w:style>
  <w:style w:type="paragraph" w:customStyle="1" w:styleId="CE4AD2F740034642AC52F70BA4486501">
    <w:name w:val="CE4AD2F740034642AC52F70BA4486501"/>
  </w:style>
  <w:style w:type="paragraph" w:customStyle="1" w:styleId="0E9B413E18CD4B56932CA760D03324B0">
    <w:name w:val="0E9B413E18CD4B56932CA760D03324B0"/>
  </w:style>
  <w:style w:type="paragraph" w:customStyle="1" w:styleId="86105CC561A745C8A67F1D739FFBA588">
    <w:name w:val="86105CC561A745C8A67F1D739FFBA588"/>
  </w:style>
  <w:style w:type="paragraph" w:customStyle="1" w:styleId="3658B7E122C9493A9BEC4C32157D1BF7">
    <w:name w:val="3658B7E122C9493A9BEC4C32157D1BF7"/>
  </w:style>
  <w:style w:type="paragraph" w:customStyle="1" w:styleId="424A8F81F708412483E65FDFCFFC7CC8">
    <w:name w:val="424A8F81F708412483E65FDFCFFC7CC8"/>
  </w:style>
  <w:style w:type="paragraph" w:customStyle="1" w:styleId="844681711B884887BA4D627C770F1230">
    <w:name w:val="844681711B884887BA4D627C770F1230"/>
  </w:style>
  <w:style w:type="paragraph" w:customStyle="1" w:styleId="559797DF5E674328AEC4EEFD553AAE07">
    <w:name w:val="559797DF5E674328AEC4EEFD553AAE07"/>
  </w:style>
  <w:style w:type="paragraph" w:customStyle="1" w:styleId="D178B27319FE44F380C9819953BD59FB">
    <w:name w:val="D178B27319FE44F380C9819953BD59FB"/>
  </w:style>
  <w:style w:type="paragraph" w:customStyle="1" w:styleId="6C65359123974363B7C9D11FB59FFA05">
    <w:name w:val="6C65359123974363B7C9D11FB59FFA05"/>
  </w:style>
  <w:style w:type="paragraph" w:customStyle="1" w:styleId="F3838FE31E2D4641B659344B8D41FFAE">
    <w:name w:val="F3838FE31E2D4641B659344B8D41FFAE"/>
  </w:style>
  <w:style w:type="paragraph" w:customStyle="1" w:styleId="969CB4E11F26428C8B12324D43981AF5">
    <w:name w:val="969CB4E11F26428C8B12324D43981AF5"/>
  </w:style>
  <w:style w:type="paragraph" w:customStyle="1" w:styleId="AEB42DE65AE64361AF0DD4B596F2EB2A">
    <w:name w:val="AEB42DE65AE64361AF0DD4B596F2EB2A"/>
  </w:style>
  <w:style w:type="paragraph" w:customStyle="1" w:styleId="5305C9A6427048CCBA6700AE1272C2E8">
    <w:name w:val="5305C9A6427048CCBA6700AE1272C2E8"/>
  </w:style>
  <w:style w:type="paragraph" w:customStyle="1" w:styleId="F181951DF22440139380357188BA3740">
    <w:name w:val="F181951DF22440139380357188BA3740"/>
  </w:style>
  <w:style w:type="paragraph" w:customStyle="1" w:styleId="C916FB78FA304B69A611D90E6420557C">
    <w:name w:val="C916FB78FA304B69A611D90E6420557C"/>
  </w:style>
  <w:style w:type="paragraph" w:customStyle="1" w:styleId="44662C8AF125491485C955F101C9E34B">
    <w:name w:val="44662C8AF125491485C955F101C9E34B"/>
  </w:style>
  <w:style w:type="paragraph" w:customStyle="1" w:styleId="C1D043A27887410DBD1443E0B1E3D7A4">
    <w:name w:val="C1D043A27887410DBD1443E0B1E3D7A4"/>
  </w:style>
  <w:style w:type="paragraph" w:customStyle="1" w:styleId="A9D51394514B410797D2690D8FC5FC22">
    <w:name w:val="A9D51394514B410797D2690D8FC5FC22"/>
  </w:style>
  <w:style w:type="paragraph" w:customStyle="1" w:styleId="58D1BBE77A8F4E18A7D93A4D204F1750">
    <w:name w:val="58D1BBE77A8F4E18A7D93A4D204F1750"/>
  </w:style>
  <w:style w:type="paragraph" w:customStyle="1" w:styleId="A2BA46F6D6BF4E6C89F23844C05B433F">
    <w:name w:val="A2BA46F6D6BF4E6C89F23844C05B433F"/>
  </w:style>
  <w:style w:type="paragraph" w:customStyle="1" w:styleId="1E56054084434CB8964CEF4A031461C9">
    <w:name w:val="1E56054084434CB8964CEF4A031461C9"/>
  </w:style>
  <w:style w:type="paragraph" w:customStyle="1" w:styleId="8BCF2A9710B74E43A7C4CC9339599616">
    <w:name w:val="8BCF2A9710B74E43A7C4CC9339599616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BB2863CCCF3D4930B4F1ABBFA30A1D8E">
    <w:name w:val="BB2863CCCF3D4930B4F1ABBFA30A1D8E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EB7263C6220247FAAA5527EF447DA569">
    <w:name w:val="EB7263C6220247FAAA5527EF447DA569"/>
  </w:style>
  <w:style w:type="paragraph" w:customStyle="1" w:styleId="C78586F3A62B4790A55883415E4D6C5A">
    <w:name w:val="C78586F3A62B4790A55883415E4D6C5A"/>
  </w:style>
  <w:style w:type="paragraph" w:customStyle="1" w:styleId="6E1B7AD0445E4BB6B6553E2147479223">
    <w:name w:val="6E1B7AD0445E4BB6B6553E2147479223"/>
  </w:style>
  <w:style w:type="paragraph" w:customStyle="1" w:styleId="1280D1ECEF15431D96310AA0951C4971">
    <w:name w:val="1280D1ECEF15431D96310AA0951C4971"/>
  </w:style>
  <w:style w:type="paragraph" w:customStyle="1" w:styleId="1435AA2818614FC5945CBF23DF03C4DB">
    <w:name w:val="1435AA2818614FC5945CBF23DF03C4DB"/>
  </w:style>
  <w:style w:type="paragraph" w:customStyle="1" w:styleId="1C1CF620519A4134AFF6F462B73C767A">
    <w:name w:val="1C1CF620519A4134AFF6F462B73C767A"/>
  </w:style>
  <w:style w:type="paragraph" w:customStyle="1" w:styleId="5B6F4F093E264BC38D7B67683139519C">
    <w:name w:val="5B6F4F093E264BC38D7B67683139519C"/>
  </w:style>
  <w:style w:type="paragraph" w:customStyle="1" w:styleId="97DBBA1175DF4B3FA7844B1A1F74A2B7">
    <w:name w:val="97DBBA1175DF4B3FA7844B1A1F74A2B7"/>
  </w:style>
  <w:style w:type="paragraph" w:customStyle="1" w:styleId="FE0E832168BB48F893D74D57FBBBA403">
    <w:name w:val="FE0E832168BB48F893D74D57FBBBA403"/>
  </w:style>
  <w:style w:type="paragraph" w:customStyle="1" w:styleId="8C45ED3EC1F946E2B0A72AFDB0F47458">
    <w:name w:val="8C45ED3EC1F946E2B0A72AFDB0F47458"/>
  </w:style>
  <w:style w:type="paragraph" w:customStyle="1" w:styleId="5575BCF9F6D047628E169C3F5E723B7D">
    <w:name w:val="5575BCF9F6D047628E169C3F5E723B7D"/>
  </w:style>
  <w:style w:type="paragraph" w:customStyle="1" w:styleId="6D440D622D28429CA7B3FAE71FD6AFBA">
    <w:name w:val="6D440D622D28429CA7B3FAE71FD6AFBA"/>
  </w:style>
  <w:style w:type="paragraph" w:customStyle="1" w:styleId="08DB31ADC98F46B7BD301961EBC0761E">
    <w:name w:val="08DB31ADC98F46B7BD301961EBC0761E"/>
  </w:style>
  <w:style w:type="paragraph" w:customStyle="1" w:styleId="C2D7605BB7E64857B7C6F0C121085EE1">
    <w:name w:val="C2D7605BB7E64857B7C6F0C121085EE1"/>
  </w:style>
  <w:style w:type="paragraph" w:customStyle="1" w:styleId="F838E6C65B004443BB1A496B25D952E0">
    <w:name w:val="F838E6C65B004443BB1A496B25D952E0"/>
  </w:style>
  <w:style w:type="paragraph" w:customStyle="1" w:styleId="A65587953D7E4B96A439EBE26908F08D">
    <w:name w:val="A65587953D7E4B96A439EBE26908F08D"/>
  </w:style>
  <w:style w:type="paragraph" w:customStyle="1" w:styleId="23670ADA86B244B1B29F410151CC45A4">
    <w:name w:val="23670ADA86B244B1B29F410151CC45A4"/>
  </w:style>
  <w:style w:type="paragraph" w:customStyle="1" w:styleId="060B00EB8E2C49099856CFAD0713A8DF">
    <w:name w:val="060B00EB8E2C49099856CFAD0713A8DF"/>
  </w:style>
  <w:style w:type="paragraph" w:customStyle="1" w:styleId="80560C1A729A49598C367167D39A1C60">
    <w:name w:val="80560C1A729A49598C367167D39A1C60"/>
  </w:style>
  <w:style w:type="paragraph" w:customStyle="1" w:styleId="6E3E4334907447C7924CFA36A839D3F8">
    <w:name w:val="6E3E4334907447C7924CFA36A839D3F8"/>
  </w:style>
  <w:style w:type="paragraph" w:customStyle="1" w:styleId="79C63890A8D2476BAEA108CD75265CC2">
    <w:name w:val="79C63890A8D2476BAEA108CD75265CC2"/>
  </w:style>
  <w:style w:type="paragraph" w:customStyle="1" w:styleId="92CA7037A1734910B4D45DD1DE641446">
    <w:name w:val="92CA7037A1734910B4D45DD1DE641446"/>
    <w:rsid w:val="007D25B1"/>
  </w:style>
  <w:style w:type="paragraph" w:customStyle="1" w:styleId="DBD3A54DF04B4E019B97DEBF556E235D">
    <w:name w:val="DBD3A54DF04B4E019B97DEBF556E235D"/>
    <w:rsid w:val="007D25B1"/>
  </w:style>
  <w:style w:type="paragraph" w:customStyle="1" w:styleId="2F5EBAA216224EA38D5DA5FEA42E1E4A">
    <w:name w:val="2F5EBAA216224EA38D5DA5FEA42E1E4A"/>
    <w:rsid w:val="007D25B1"/>
  </w:style>
  <w:style w:type="paragraph" w:customStyle="1" w:styleId="6D4E86BFECBA43AD8A0420D03B5F8288">
    <w:name w:val="6D4E86BFECBA43AD8A0420D03B5F8288"/>
    <w:rsid w:val="007D25B1"/>
  </w:style>
  <w:style w:type="paragraph" w:customStyle="1" w:styleId="BB83876202A045CCBF65BC171529D25F">
    <w:name w:val="BB83876202A045CCBF65BC171529D25F"/>
    <w:rsid w:val="007D25B1"/>
  </w:style>
  <w:style w:type="paragraph" w:customStyle="1" w:styleId="58C00CC476D44CCAA3C0EC14BB5B36C2">
    <w:name w:val="58C00CC476D44CCAA3C0EC14BB5B36C2"/>
    <w:rsid w:val="007D25B1"/>
  </w:style>
  <w:style w:type="paragraph" w:customStyle="1" w:styleId="EEBE09076F6C4140BDCCC90943458153">
    <w:name w:val="EEBE09076F6C4140BDCCC90943458153"/>
    <w:rsid w:val="007D25B1"/>
  </w:style>
  <w:style w:type="paragraph" w:customStyle="1" w:styleId="C59B141539DE4DEDB71602D86AEC6AC5">
    <w:name w:val="C59B141539DE4DEDB71602D86AEC6AC5"/>
    <w:rsid w:val="007D25B1"/>
  </w:style>
  <w:style w:type="paragraph" w:customStyle="1" w:styleId="25D169D5990E49A283625FB028FF6E67">
    <w:name w:val="25D169D5990E49A283625FB028FF6E67"/>
    <w:rsid w:val="007D25B1"/>
  </w:style>
  <w:style w:type="paragraph" w:customStyle="1" w:styleId="E8030A89467E4B40BC95C0F48ECD0D5A">
    <w:name w:val="E8030A89467E4B40BC95C0F48ECD0D5A"/>
    <w:rsid w:val="007D25B1"/>
  </w:style>
  <w:style w:type="paragraph" w:customStyle="1" w:styleId="2A1513D9711743EDBF6AF165C77B812A">
    <w:name w:val="2A1513D9711743EDBF6AF165C77B812A"/>
    <w:rsid w:val="007D25B1"/>
  </w:style>
  <w:style w:type="paragraph" w:customStyle="1" w:styleId="E7719629A791435996DD48764260D8B5">
    <w:name w:val="E7719629A791435996DD48764260D8B5"/>
    <w:rsid w:val="007D25B1"/>
  </w:style>
  <w:style w:type="paragraph" w:customStyle="1" w:styleId="5F5AE83B11404F3DB4C6D93496E24476">
    <w:name w:val="5F5AE83B11404F3DB4C6D93496E24476"/>
    <w:rsid w:val="007D25B1"/>
  </w:style>
  <w:style w:type="paragraph" w:customStyle="1" w:styleId="91FA1811E9664AE0A37DA7E07D6F9048">
    <w:name w:val="91FA1811E9664AE0A37DA7E07D6F9048"/>
    <w:rsid w:val="007D25B1"/>
  </w:style>
  <w:style w:type="paragraph" w:customStyle="1" w:styleId="6446780B6DCF4786B11D31B19B8830B5">
    <w:name w:val="6446780B6DCF4786B11D31B19B8830B5"/>
    <w:rsid w:val="007D25B1"/>
  </w:style>
  <w:style w:type="paragraph" w:customStyle="1" w:styleId="99B25A3581DD493AACF63DCEFFB96A3B">
    <w:name w:val="99B25A3581DD493AACF63DCEFFB96A3B"/>
    <w:rsid w:val="007D25B1"/>
  </w:style>
  <w:style w:type="paragraph" w:customStyle="1" w:styleId="D5AF82C6D9CE4FE88FCEFCD412ED24B9">
    <w:name w:val="D5AF82C6D9CE4FE88FCEFCD412ED24B9"/>
    <w:rsid w:val="007D25B1"/>
  </w:style>
  <w:style w:type="paragraph" w:customStyle="1" w:styleId="9BED9F9F60C54BD5B00867784D139C82">
    <w:name w:val="9BED9F9F60C54BD5B00867784D139C82"/>
    <w:rsid w:val="007D25B1"/>
  </w:style>
  <w:style w:type="paragraph" w:customStyle="1" w:styleId="EE6BB0F8978E413D97BFD7BE72834AD4">
    <w:name w:val="EE6BB0F8978E413D97BFD7BE72834AD4"/>
    <w:rsid w:val="007D25B1"/>
  </w:style>
  <w:style w:type="paragraph" w:customStyle="1" w:styleId="BB4CCA104B8C430CB558A92B61372476">
    <w:name w:val="BB4CCA104B8C430CB558A92B61372476"/>
    <w:rsid w:val="007D25B1"/>
  </w:style>
  <w:style w:type="paragraph" w:customStyle="1" w:styleId="E1BF96FEA2714D5B8F899FC66605FE58">
    <w:name w:val="E1BF96FEA2714D5B8F899FC66605FE58"/>
    <w:rsid w:val="007D25B1"/>
  </w:style>
  <w:style w:type="paragraph" w:customStyle="1" w:styleId="C925E690DFF441A68D84E640BB135E34">
    <w:name w:val="C925E690DFF441A68D84E640BB135E34"/>
    <w:rsid w:val="007D25B1"/>
  </w:style>
  <w:style w:type="paragraph" w:customStyle="1" w:styleId="E5B42DE7B4294B42BF26A1DAD9AE6DD5">
    <w:name w:val="E5B42DE7B4294B42BF26A1DAD9AE6DD5"/>
    <w:rsid w:val="007D25B1"/>
  </w:style>
  <w:style w:type="paragraph" w:customStyle="1" w:styleId="F20A79EC7F6E49EEB764781BD1228636">
    <w:name w:val="F20A79EC7F6E49EEB764781BD1228636"/>
    <w:rsid w:val="007D25B1"/>
  </w:style>
  <w:style w:type="paragraph" w:customStyle="1" w:styleId="49B6B2C31F66417A9D2248C4F5FD6394">
    <w:name w:val="49B6B2C31F66417A9D2248C4F5FD6394"/>
    <w:rsid w:val="007D25B1"/>
  </w:style>
  <w:style w:type="paragraph" w:customStyle="1" w:styleId="B8446F16405D4111B6A9E4910E40BBA0">
    <w:name w:val="B8446F16405D4111B6A9E4910E40BBA0"/>
    <w:rsid w:val="007D25B1"/>
  </w:style>
  <w:style w:type="paragraph" w:customStyle="1" w:styleId="B532902E597D4A969AB7DC6212892158">
    <w:name w:val="B532902E597D4A969AB7DC6212892158"/>
    <w:rsid w:val="007D25B1"/>
  </w:style>
  <w:style w:type="paragraph" w:customStyle="1" w:styleId="DE9573AA97B64EB0822E4FE0D014F933">
    <w:name w:val="DE9573AA97B64EB0822E4FE0D014F933"/>
    <w:rsid w:val="007D25B1"/>
  </w:style>
  <w:style w:type="paragraph" w:customStyle="1" w:styleId="17307509529D405CAB18D7C5D36150E3">
    <w:name w:val="17307509529D405CAB18D7C5D36150E3"/>
    <w:rsid w:val="007D25B1"/>
  </w:style>
  <w:style w:type="paragraph" w:customStyle="1" w:styleId="F4F53402DB994421BBEE9EF8D3CA7E51">
    <w:name w:val="F4F53402DB994421BBEE9EF8D3CA7E51"/>
    <w:rsid w:val="007D25B1"/>
  </w:style>
  <w:style w:type="paragraph" w:customStyle="1" w:styleId="654211C8AB9E4893B1DFA8DB629F067B">
    <w:name w:val="654211C8AB9E4893B1DFA8DB629F067B"/>
    <w:rsid w:val="007D25B1"/>
  </w:style>
  <w:style w:type="paragraph" w:customStyle="1" w:styleId="A5FF9FB67A1F4977AD53222973204D0E">
    <w:name w:val="A5FF9FB67A1F4977AD53222973204D0E"/>
    <w:rsid w:val="007D25B1"/>
  </w:style>
  <w:style w:type="paragraph" w:customStyle="1" w:styleId="EF40BF5859D84FD2B506A21B661228A0">
    <w:name w:val="EF40BF5859D84FD2B506A21B661228A0"/>
    <w:rsid w:val="007D25B1"/>
  </w:style>
  <w:style w:type="paragraph" w:customStyle="1" w:styleId="DD135E97B9BA486DA3E9F099A73266E1">
    <w:name w:val="DD135E97B9BA486DA3E9F099A73266E1"/>
    <w:rsid w:val="007D25B1"/>
  </w:style>
  <w:style w:type="paragraph" w:customStyle="1" w:styleId="53D4663C342945EA807141D07DC5666F">
    <w:name w:val="53D4663C342945EA807141D07DC5666F"/>
    <w:rsid w:val="007D25B1"/>
  </w:style>
  <w:style w:type="paragraph" w:customStyle="1" w:styleId="16BC36D5A0D641D782C35F3A9E8B6C90">
    <w:name w:val="16BC36D5A0D641D782C35F3A9E8B6C90"/>
    <w:rsid w:val="007D25B1"/>
  </w:style>
  <w:style w:type="paragraph" w:customStyle="1" w:styleId="FE1518AE57234CF1947C10D9BD7EC1EE">
    <w:name w:val="FE1518AE57234CF1947C10D9BD7EC1EE"/>
    <w:rsid w:val="007D25B1"/>
  </w:style>
  <w:style w:type="paragraph" w:customStyle="1" w:styleId="F6FA1FB34F204927B799D4DBF2B9A987">
    <w:name w:val="F6FA1FB34F204927B799D4DBF2B9A987"/>
    <w:rsid w:val="007D25B1"/>
  </w:style>
  <w:style w:type="paragraph" w:customStyle="1" w:styleId="E06C75237EF94C00BB0DB1633A6DA404">
    <w:name w:val="E06C75237EF94C00BB0DB1633A6DA404"/>
    <w:rsid w:val="007D25B1"/>
  </w:style>
  <w:style w:type="paragraph" w:customStyle="1" w:styleId="3584788C75EB411BA1D5CB2620E08D5C">
    <w:name w:val="3584788C75EB411BA1D5CB2620E08D5C"/>
    <w:rsid w:val="007D25B1"/>
  </w:style>
  <w:style w:type="paragraph" w:customStyle="1" w:styleId="F5981855183C44F0BC161B410D147B6B">
    <w:name w:val="F5981855183C44F0BC161B410D147B6B"/>
    <w:rsid w:val="007D25B1"/>
  </w:style>
  <w:style w:type="paragraph" w:customStyle="1" w:styleId="4A9111342E504FF0AECCB0214816A01C">
    <w:name w:val="4A9111342E504FF0AECCB0214816A01C"/>
    <w:rsid w:val="007D25B1"/>
  </w:style>
  <w:style w:type="paragraph" w:customStyle="1" w:styleId="03900E64CBAE45A4AEBEAF90E8A43AD9">
    <w:name w:val="03900E64CBAE45A4AEBEAF90E8A43AD9"/>
    <w:rsid w:val="007D25B1"/>
  </w:style>
  <w:style w:type="paragraph" w:customStyle="1" w:styleId="2F49CE1FBD3C47B385BED14441BFC3E9">
    <w:name w:val="2F49CE1FBD3C47B385BED14441BFC3E9"/>
    <w:rsid w:val="007D25B1"/>
  </w:style>
  <w:style w:type="paragraph" w:customStyle="1" w:styleId="36BFAF6D60E14505AE5C952D40D15255">
    <w:name w:val="36BFAF6D60E14505AE5C952D40D15255"/>
    <w:rsid w:val="007D25B1"/>
  </w:style>
  <w:style w:type="paragraph" w:customStyle="1" w:styleId="4BE6D66E82A147EB9F37CB44BB939CBA">
    <w:name w:val="4BE6D66E82A147EB9F37CB44BB939CBA"/>
    <w:rsid w:val="007D25B1"/>
  </w:style>
  <w:style w:type="paragraph" w:customStyle="1" w:styleId="D5286B48FAAD40E1B0899DBF6A89EE50">
    <w:name w:val="D5286B48FAAD40E1B0899DBF6A89EE50"/>
    <w:rsid w:val="007D25B1"/>
  </w:style>
  <w:style w:type="paragraph" w:customStyle="1" w:styleId="D882F0C0A73647A1AB0DAE1403AC6BCC">
    <w:name w:val="D882F0C0A73647A1AB0DAE1403AC6BCC"/>
    <w:rsid w:val="007D25B1"/>
  </w:style>
  <w:style w:type="paragraph" w:customStyle="1" w:styleId="F781FDAA26894ECEB7AB8F3442D1B3DB">
    <w:name w:val="F781FDAA26894ECEB7AB8F3442D1B3DB"/>
    <w:rsid w:val="007D25B1"/>
  </w:style>
  <w:style w:type="paragraph" w:customStyle="1" w:styleId="B08ED16B639E4F6681C6D14EFF1AB32A">
    <w:name w:val="B08ED16B639E4F6681C6D14EFF1AB32A"/>
    <w:rsid w:val="007D25B1"/>
  </w:style>
  <w:style w:type="paragraph" w:customStyle="1" w:styleId="A24BD5404EFD489EA8EC5D453F693913">
    <w:name w:val="A24BD5404EFD489EA8EC5D453F693913"/>
    <w:rsid w:val="007D25B1"/>
  </w:style>
  <w:style w:type="paragraph" w:customStyle="1" w:styleId="D9D950B7BFE44EFCB7B9578C64031ED2">
    <w:name w:val="D9D950B7BFE44EFCB7B9578C64031ED2"/>
    <w:rsid w:val="007D25B1"/>
  </w:style>
  <w:style w:type="paragraph" w:customStyle="1" w:styleId="AE353434470B4049917095532BA161A5">
    <w:name w:val="AE353434470B4049917095532BA161A5"/>
    <w:rsid w:val="007D25B1"/>
  </w:style>
  <w:style w:type="paragraph" w:customStyle="1" w:styleId="22F73413304543329E265D98138A7BC2">
    <w:name w:val="22F73413304543329E265D98138A7BC2"/>
    <w:rsid w:val="007D25B1"/>
  </w:style>
  <w:style w:type="paragraph" w:customStyle="1" w:styleId="68072C1D397E4D57806E105631B8D3B6">
    <w:name w:val="68072C1D397E4D57806E105631B8D3B6"/>
    <w:rsid w:val="007D25B1"/>
  </w:style>
  <w:style w:type="paragraph" w:customStyle="1" w:styleId="3BFB9444C0A0400DAE0D96B3CE3194E1">
    <w:name w:val="3BFB9444C0A0400DAE0D96B3CE3194E1"/>
    <w:rsid w:val="007D25B1"/>
  </w:style>
  <w:style w:type="paragraph" w:customStyle="1" w:styleId="F89298B35C7648EEAA290E7380435279">
    <w:name w:val="F89298B35C7648EEAA290E7380435279"/>
    <w:rsid w:val="007D25B1"/>
  </w:style>
  <w:style w:type="paragraph" w:customStyle="1" w:styleId="D5FE4E21FB764389BDDF361BE81B9AEC">
    <w:name w:val="D5FE4E21FB764389BDDF361BE81B9AEC"/>
    <w:rsid w:val="007D25B1"/>
  </w:style>
  <w:style w:type="paragraph" w:customStyle="1" w:styleId="A6A307ED813C419DAD60FBC5559239B0">
    <w:name w:val="A6A307ED813C419DAD60FBC5559239B0"/>
    <w:rsid w:val="007D25B1"/>
  </w:style>
  <w:style w:type="paragraph" w:customStyle="1" w:styleId="B9BF48F9CB194070B2AA42B91FAFCD0C">
    <w:name w:val="B9BF48F9CB194070B2AA42B91FAFCD0C"/>
    <w:rsid w:val="007D25B1"/>
  </w:style>
  <w:style w:type="paragraph" w:customStyle="1" w:styleId="0C643F9DA1DC4CAEA67144EBE62D8E67">
    <w:name w:val="0C643F9DA1DC4CAEA67144EBE62D8E67"/>
    <w:rsid w:val="007D25B1"/>
  </w:style>
  <w:style w:type="paragraph" w:customStyle="1" w:styleId="E5F289CC6F4C4023B421167E5B9C14DD">
    <w:name w:val="E5F289CC6F4C4023B421167E5B9C14DD"/>
    <w:rsid w:val="007D25B1"/>
  </w:style>
  <w:style w:type="paragraph" w:customStyle="1" w:styleId="3C5037FA562145118F489DA399B92147">
    <w:name w:val="3C5037FA562145118F489DA399B92147"/>
    <w:rsid w:val="007D25B1"/>
  </w:style>
  <w:style w:type="paragraph" w:customStyle="1" w:styleId="3163D3FA3A8E4A16ADF9D1E67D321F99">
    <w:name w:val="3163D3FA3A8E4A16ADF9D1E67D321F99"/>
    <w:rsid w:val="007D25B1"/>
  </w:style>
  <w:style w:type="paragraph" w:customStyle="1" w:styleId="4CBC6005EA6B4002991CC73C9E87B9D9">
    <w:name w:val="4CBC6005EA6B4002991CC73C9E87B9D9"/>
    <w:rsid w:val="007D25B1"/>
  </w:style>
  <w:style w:type="paragraph" w:customStyle="1" w:styleId="5AA4DA546C704243BAA3BF79C7C67695">
    <w:name w:val="5AA4DA546C704243BAA3BF79C7C67695"/>
    <w:rsid w:val="007D25B1"/>
  </w:style>
  <w:style w:type="paragraph" w:customStyle="1" w:styleId="ACF43F06DA2D48EF943B54C6A7BB5848">
    <w:name w:val="ACF43F06DA2D48EF943B54C6A7BB5848"/>
    <w:rsid w:val="00AD7B3A"/>
    <w:rPr>
      <w:lang w:val="en-PK" w:eastAsia="en-PK"/>
    </w:rPr>
  </w:style>
  <w:style w:type="paragraph" w:customStyle="1" w:styleId="767A2C27FF074A7D907EE67803CDD1C4">
    <w:name w:val="767A2C27FF074A7D907EE67803CDD1C4"/>
    <w:rsid w:val="00AD7B3A"/>
    <w:rPr>
      <w:lang w:val="en-PK" w:eastAsia="en-PK"/>
    </w:rPr>
  </w:style>
  <w:style w:type="paragraph" w:customStyle="1" w:styleId="0B79150FF624420C8037E11D5A6FD799">
    <w:name w:val="0B79150FF624420C8037E11D5A6FD799"/>
    <w:rsid w:val="00AD7B3A"/>
    <w:rPr>
      <w:lang w:val="en-PK" w:eastAsia="en-PK"/>
    </w:rPr>
  </w:style>
  <w:style w:type="paragraph" w:customStyle="1" w:styleId="3A9EC23F13E942FBB1AED8B2829DCB68">
    <w:name w:val="3A9EC23F13E942FBB1AED8B2829DCB68"/>
    <w:rsid w:val="00AD7B3A"/>
    <w:rPr>
      <w:lang w:val="en-PK" w:eastAsia="en-PK"/>
    </w:rPr>
  </w:style>
  <w:style w:type="paragraph" w:customStyle="1" w:styleId="F9D1EAB183124377B067F5488D42BB50">
    <w:name w:val="F9D1EAB183124377B067F5488D42BB50"/>
    <w:rsid w:val="00AD7B3A"/>
    <w:rPr>
      <w:lang w:val="en-PK" w:eastAsia="en-PK"/>
    </w:rPr>
  </w:style>
  <w:style w:type="paragraph" w:customStyle="1" w:styleId="2C90B979D1104D63A3F3F73ED7D98999">
    <w:name w:val="2C90B979D1104D63A3F3F73ED7D98999"/>
    <w:rsid w:val="00AD7B3A"/>
    <w:rPr>
      <w:lang w:val="en-PK" w:eastAsia="en-PK"/>
    </w:rPr>
  </w:style>
  <w:style w:type="paragraph" w:customStyle="1" w:styleId="C599F166A49C4CB3813FFE63A43842A2">
    <w:name w:val="C599F166A49C4CB3813FFE63A43842A2"/>
    <w:rsid w:val="00AD7B3A"/>
    <w:rPr>
      <w:lang w:val="en-PK" w:eastAsia="en-PK"/>
    </w:rPr>
  </w:style>
  <w:style w:type="paragraph" w:customStyle="1" w:styleId="10558EF013DA4EE795F2E857EF84CC71">
    <w:name w:val="10558EF013DA4EE795F2E857EF84CC71"/>
    <w:rsid w:val="00AD7B3A"/>
    <w:rPr>
      <w:lang w:val="en-PK" w:eastAsia="en-PK"/>
    </w:rPr>
  </w:style>
  <w:style w:type="paragraph" w:customStyle="1" w:styleId="D19FE2D8AB9E4A9BA0B03A678D416777">
    <w:name w:val="D19FE2D8AB9E4A9BA0B03A678D416777"/>
    <w:rsid w:val="00AD7B3A"/>
    <w:rPr>
      <w:lang w:val="en-PK" w:eastAsia="en-PK"/>
    </w:rPr>
  </w:style>
  <w:style w:type="paragraph" w:customStyle="1" w:styleId="3E27C79867B040CEB62930E92DBA1E48">
    <w:name w:val="3E27C79867B040CEB62930E92DBA1E48"/>
    <w:rsid w:val="00AD7B3A"/>
    <w:rPr>
      <w:lang w:val="en-PK" w:eastAsia="en-PK"/>
    </w:rPr>
  </w:style>
  <w:style w:type="paragraph" w:customStyle="1" w:styleId="8F366D4728EC420C9E772193A5A9560E">
    <w:name w:val="8F366D4728EC420C9E772193A5A9560E"/>
    <w:rsid w:val="00AD7B3A"/>
    <w:rPr>
      <w:lang w:val="en-PK" w:eastAsia="en-PK"/>
    </w:rPr>
  </w:style>
  <w:style w:type="paragraph" w:customStyle="1" w:styleId="5F3CDAA8A6C148199AB5E863F6BE6E15">
    <w:name w:val="5F3CDAA8A6C148199AB5E863F6BE6E15"/>
    <w:rsid w:val="00AD7B3A"/>
    <w:rPr>
      <w:lang w:val="en-PK" w:eastAsia="en-P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2020-02-10T10:50:00Z</dcterms:created>
  <dcterms:modified xsi:type="dcterms:W3CDTF">2020-02-10T10:50:00Z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