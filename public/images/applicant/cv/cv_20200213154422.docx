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9A893" w14:textId="77777777" w:rsidR="00B30AA1" w:rsidRDefault="00B30AA1" w:rsidP="00141A4C">
      <w:pPr>
        <w:pStyle w:val="Title"/>
      </w:pPr>
    </w:p>
    <w:p w14:paraId="3CB6A8E4" w14:textId="0C22ACBE" w:rsidR="00816216" w:rsidRDefault="006959E7" w:rsidP="00141A4C">
      <w:pPr>
        <w:pStyle w:val="Title"/>
      </w:pPr>
      <w:r>
        <w:t>SEERAT SALEEM</w:t>
      </w:r>
    </w:p>
    <w:p w14:paraId="467A1582" w14:textId="51788F92" w:rsidR="00141A4C" w:rsidRPr="005A7C16" w:rsidRDefault="006959E7" w:rsidP="00141A4C">
      <w:pPr>
        <w:rPr>
          <w:rFonts w:ascii="Times New Roman" w:hAnsi="Times New Roman" w:cs="Times New Roman"/>
          <w:sz w:val="24"/>
          <w:szCs w:val="24"/>
        </w:rPr>
      </w:pPr>
      <w:r w:rsidRPr="005A7C16">
        <w:rPr>
          <w:rFonts w:ascii="Times New Roman" w:hAnsi="Times New Roman" w:cs="Times New Roman"/>
          <w:sz w:val="24"/>
          <w:szCs w:val="24"/>
        </w:rPr>
        <w:t>H# E-41, St# 01, Nadirabad Bedian Road Lahore Cantt</w:t>
      </w:r>
      <w:r w:rsidR="00141A4C" w:rsidRPr="005A7C16">
        <w:rPr>
          <w:rFonts w:ascii="Times New Roman" w:hAnsi="Times New Roman" w:cs="Times New Roman"/>
          <w:sz w:val="24"/>
          <w:szCs w:val="24"/>
        </w:rPr>
        <w:t> | </w:t>
      </w:r>
      <w:r w:rsidRPr="005A7C16">
        <w:rPr>
          <w:rFonts w:ascii="Times New Roman" w:hAnsi="Times New Roman" w:cs="Times New Roman"/>
          <w:sz w:val="24"/>
          <w:szCs w:val="24"/>
        </w:rPr>
        <w:t>03</w:t>
      </w:r>
      <w:r w:rsidR="00676A09">
        <w:rPr>
          <w:rFonts w:ascii="Times New Roman" w:hAnsi="Times New Roman" w:cs="Times New Roman"/>
          <w:sz w:val="24"/>
          <w:szCs w:val="24"/>
        </w:rPr>
        <w:t>435687060</w:t>
      </w:r>
      <w:bookmarkStart w:id="0" w:name="_GoBack"/>
      <w:bookmarkEnd w:id="0"/>
      <w:r w:rsidR="00141A4C" w:rsidRPr="005A7C16">
        <w:rPr>
          <w:rFonts w:ascii="Times New Roman" w:hAnsi="Times New Roman" w:cs="Times New Roman"/>
          <w:sz w:val="24"/>
          <w:szCs w:val="24"/>
        </w:rPr>
        <w:t> | </w:t>
      </w:r>
      <w:r w:rsidRPr="005A7C16">
        <w:rPr>
          <w:rFonts w:ascii="Times New Roman" w:hAnsi="Times New Roman" w:cs="Times New Roman"/>
          <w:sz w:val="24"/>
          <w:szCs w:val="24"/>
        </w:rPr>
        <w:t>seeratsaleem77@gmail.com</w:t>
      </w:r>
    </w:p>
    <w:p w14:paraId="5497FE88" w14:textId="77777777" w:rsidR="005A7C16" w:rsidRDefault="002171A8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BC6CEE0AA71E48F3ACC8BBB121990FEC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660C8D3B" w14:textId="1B93EC25" w:rsidR="006270A9" w:rsidRPr="005A7C16" w:rsidRDefault="005A7C16" w:rsidP="005A7C16">
      <w:pPr>
        <w:jc w:val="both"/>
        <w:rPr>
          <w:rFonts w:ascii="Times New Roman" w:hAnsi="Times New Roman" w:cs="Times New Roman"/>
          <w:sz w:val="24"/>
          <w:szCs w:val="24"/>
        </w:rPr>
      </w:pPr>
      <w:r w:rsidRPr="005A7C1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Self-motivated </w:t>
      </w:r>
      <w:r w:rsidR="00E21F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person</w:t>
      </w:r>
      <w:r w:rsidRPr="005A7C1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seeking a</w:t>
      </w:r>
      <w:r w:rsidR="00DA02D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job</w:t>
      </w:r>
      <w:r w:rsidRPr="005A7C1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position in a good organization where my potentials will be fully discovered while working for the </w:t>
      </w:r>
      <w:r w:rsidR="00103F57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organization </w:t>
      </w:r>
      <w:r w:rsidRPr="005A7C1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dedicatedly.</w:t>
      </w:r>
    </w:p>
    <w:sdt>
      <w:sdtPr>
        <w:alias w:val="Education:"/>
        <w:tag w:val="Education:"/>
        <w:id w:val="807127995"/>
        <w:placeholder>
          <w:docPart w:val="13601840D9964F3B9C4676B859FCE5BA"/>
        </w:placeholder>
        <w:temporary/>
        <w:showingPlcHdr/>
        <w15:appearance w15:val="hidden"/>
      </w:sdtPr>
      <w:sdtEndPr/>
      <w:sdtContent>
        <w:p w14:paraId="0A930ADF" w14:textId="2D2C4F8B" w:rsidR="006270A9" w:rsidRDefault="009D5933">
          <w:pPr>
            <w:pStyle w:val="Heading1"/>
          </w:pPr>
          <w:r>
            <w:t>Education</w:t>
          </w:r>
        </w:p>
      </w:sdtContent>
    </w:sdt>
    <w:p w14:paraId="11CBDA02" w14:textId="0D34C622" w:rsidR="001455A2" w:rsidRPr="001455A2" w:rsidRDefault="001455A2" w:rsidP="001455A2">
      <w:pPr>
        <w:pStyle w:val="Heading2"/>
      </w:pPr>
      <w:r>
        <w:t>M.Phil | 201</w:t>
      </w:r>
      <w:r w:rsidR="00B61686">
        <w:t>8-20</w:t>
      </w:r>
      <w:r>
        <w:t> |Government College University</w:t>
      </w:r>
    </w:p>
    <w:p w14:paraId="17F44A1C" w14:textId="69377FBF" w:rsidR="001455A2" w:rsidRDefault="001455A2" w:rsidP="001455A2">
      <w:pPr>
        <w:pStyle w:val="ListBullet"/>
        <w:rPr>
          <w:rFonts w:ascii="Times New Roman" w:hAnsi="Times New Roman" w:cs="Times New Roman"/>
        </w:rPr>
      </w:pPr>
      <w:r w:rsidRPr="00E21F1F">
        <w:rPr>
          <w:rFonts w:ascii="Times New Roman" w:hAnsi="Times New Roman" w:cs="Times New Roman"/>
        </w:rPr>
        <w:t>Major: Chemistry</w:t>
      </w:r>
      <w:r>
        <w:rPr>
          <w:rFonts w:ascii="Times New Roman" w:hAnsi="Times New Roman" w:cs="Times New Roman"/>
        </w:rPr>
        <w:t xml:space="preserve"> </w:t>
      </w:r>
    </w:p>
    <w:p w14:paraId="7273059D" w14:textId="41841D8E" w:rsidR="001455A2" w:rsidRPr="001455A2" w:rsidRDefault="001455A2" w:rsidP="001455A2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</w:t>
      </w:r>
    </w:p>
    <w:p w14:paraId="7CF66418" w14:textId="13E48C54" w:rsidR="001455A2" w:rsidRPr="001455A2" w:rsidRDefault="005A7C16" w:rsidP="001455A2">
      <w:pPr>
        <w:pStyle w:val="Heading2"/>
      </w:pPr>
      <w:r>
        <w:t>BS</w:t>
      </w:r>
      <w:r w:rsidR="009D5933">
        <w:t> | </w:t>
      </w:r>
      <w:r>
        <w:t>2018</w:t>
      </w:r>
      <w:r w:rsidR="009D5933">
        <w:t> | </w:t>
      </w:r>
      <w:r>
        <w:t>Lahore College for Women University</w:t>
      </w:r>
    </w:p>
    <w:p w14:paraId="4C70C72C" w14:textId="1E7BA47B" w:rsidR="006270A9" w:rsidRPr="003F2753" w:rsidRDefault="009D5933" w:rsidP="003F2753">
      <w:pPr>
        <w:pStyle w:val="ListBullet"/>
        <w:rPr>
          <w:rFonts w:ascii="Times New Roman" w:hAnsi="Times New Roman" w:cs="Times New Roman"/>
        </w:rPr>
      </w:pPr>
      <w:r w:rsidRPr="00E21F1F">
        <w:rPr>
          <w:rFonts w:ascii="Times New Roman" w:hAnsi="Times New Roman" w:cs="Times New Roman"/>
        </w:rPr>
        <w:t xml:space="preserve">Major: </w:t>
      </w:r>
      <w:r w:rsidR="005A7C16" w:rsidRPr="00E21F1F">
        <w:rPr>
          <w:rFonts w:ascii="Times New Roman" w:hAnsi="Times New Roman" w:cs="Times New Roman"/>
        </w:rPr>
        <w:t>Organic Chemistry</w:t>
      </w:r>
    </w:p>
    <w:p w14:paraId="12C1F01D" w14:textId="4D074113" w:rsidR="006270A9" w:rsidRPr="00B30AA1" w:rsidRDefault="005A7C16" w:rsidP="00B30AA1">
      <w:pPr>
        <w:pStyle w:val="ListBullet"/>
        <w:rPr>
          <w:rFonts w:ascii="Times New Roman" w:hAnsi="Times New Roman" w:cs="Times New Roman"/>
        </w:rPr>
      </w:pPr>
      <w:r w:rsidRPr="00E21F1F">
        <w:rPr>
          <w:rFonts w:ascii="Times New Roman" w:hAnsi="Times New Roman" w:cs="Times New Roman"/>
        </w:rPr>
        <w:t>3.9</w:t>
      </w:r>
      <w:r w:rsidR="00132A51">
        <w:rPr>
          <w:rFonts w:ascii="Times New Roman" w:hAnsi="Times New Roman" w:cs="Times New Roman"/>
        </w:rPr>
        <w:t>5</w:t>
      </w:r>
      <w:r w:rsidRPr="00E21F1F">
        <w:rPr>
          <w:rFonts w:ascii="Times New Roman" w:hAnsi="Times New Roman" w:cs="Times New Roman"/>
        </w:rPr>
        <w:t xml:space="preserve"> CGPA</w:t>
      </w:r>
    </w:p>
    <w:p w14:paraId="35254C45" w14:textId="77777777" w:rsidR="006270A9" w:rsidRDefault="005A7C16">
      <w:pPr>
        <w:pStyle w:val="Heading2"/>
      </w:pPr>
      <w:r>
        <w:t xml:space="preserve">F.Sc </w:t>
      </w:r>
      <w:r w:rsidR="009D5933">
        <w:t>| </w:t>
      </w:r>
      <w:r>
        <w:t>2013</w:t>
      </w:r>
      <w:r w:rsidR="009D5933">
        <w:t> | </w:t>
      </w:r>
      <w:r>
        <w:t>Govt. Islamia college for women</w:t>
      </w:r>
    </w:p>
    <w:p w14:paraId="5C4BA480" w14:textId="63FED19D" w:rsidR="006270A9" w:rsidRPr="003F2753" w:rsidRDefault="009D5933" w:rsidP="003F2753">
      <w:pPr>
        <w:pStyle w:val="ListBullet"/>
        <w:rPr>
          <w:rFonts w:ascii="Times New Roman" w:hAnsi="Times New Roman" w:cs="Times New Roman"/>
        </w:rPr>
      </w:pPr>
      <w:r w:rsidRPr="00E21F1F">
        <w:rPr>
          <w:rFonts w:ascii="Times New Roman" w:hAnsi="Times New Roman" w:cs="Times New Roman"/>
        </w:rPr>
        <w:t xml:space="preserve">Major: </w:t>
      </w:r>
      <w:r w:rsidR="005A7C16" w:rsidRPr="00E21F1F">
        <w:rPr>
          <w:rFonts w:ascii="Times New Roman" w:hAnsi="Times New Roman" w:cs="Times New Roman"/>
        </w:rPr>
        <w:t>Pre-medical</w:t>
      </w:r>
    </w:p>
    <w:p w14:paraId="1FAF72A6" w14:textId="7582C4B5" w:rsidR="00F36F90" w:rsidRDefault="005A7C16" w:rsidP="00F36F90">
      <w:pPr>
        <w:pStyle w:val="ListBullet"/>
        <w:rPr>
          <w:rFonts w:ascii="Times New Roman" w:hAnsi="Times New Roman" w:cs="Times New Roman"/>
        </w:rPr>
      </w:pPr>
      <w:r w:rsidRPr="00E21F1F">
        <w:rPr>
          <w:rFonts w:ascii="Times New Roman" w:hAnsi="Times New Roman" w:cs="Times New Roman"/>
        </w:rPr>
        <w:t>82%</w:t>
      </w:r>
    </w:p>
    <w:p w14:paraId="1C49ABF3" w14:textId="75CF4FEA" w:rsidR="00B30AA1" w:rsidRDefault="00B30AA1" w:rsidP="00F36F90">
      <w:pPr>
        <w:pStyle w:val="Heading1"/>
      </w:pPr>
      <w:r>
        <w:t>Experience</w:t>
      </w:r>
    </w:p>
    <w:p w14:paraId="7406AE0D" w14:textId="1B5D460B" w:rsidR="00B30AA1" w:rsidRDefault="00B30AA1" w:rsidP="00B30AA1">
      <w:pPr>
        <w:pStyle w:val="Heading2"/>
      </w:pPr>
      <w:r>
        <w:t>Lecturer | 2018-19 | Govt. Islamia college for women</w:t>
      </w:r>
    </w:p>
    <w:p w14:paraId="6454E631" w14:textId="4F9740BF" w:rsidR="00B30AA1" w:rsidRPr="00B30AA1" w:rsidRDefault="00B30AA1" w:rsidP="00B30AA1">
      <w:r>
        <w:t>One</w:t>
      </w:r>
      <w:r w:rsidR="00EB0936">
        <w:t xml:space="preserve"> session</w:t>
      </w:r>
      <w:r>
        <w:t xml:space="preserve"> experience as Chemistry lecturer.</w:t>
      </w:r>
    </w:p>
    <w:p w14:paraId="291C94FD" w14:textId="0BC4E9CA" w:rsidR="00F36F90" w:rsidRDefault="001455A2" w:rsidP="00F36F90">
      <w:pPr>
        <w:pStyle w:val="Heading1"/>
      </w:pPr>
      <w:r>
        <w:t>Achievements</w:t>
      </w:r>
    </w:p>
    <w:p w14:paraId="1D8A6826" w14:textId="62FC3114" w:rsidR="003F2753" w:rsidRPr="003F2753" w:rsidRDefault="003F2753" w:rsidP="003F2753">
      <w:pPr>
        <w:pStyle w:val="Heading1"/>
        <w:numPr>
          <w:ilvl w:val="0"/>
          <w:numId w:val="26"/>
        </w:numPr>
        <w:rPr>
          <w:color w:val="auto"/>
          <w:sz w:val="24"/>
        </w:rPr>
      </w:pPr>
      <w:r w:rsidRPr="003F2753">
        <w:rPr>
          <w:color w:val="auto"/>
          <w:sz w:val="24"/>
        </w:rPr>
        <w:t>Second Position in BS Lahore College for Women University, Lahore</w:t>
      </w:r>
      <w:r w:rsidR="00E46690">
        <w:rPr>
          <w:color w:val="auto"/>
          <w:sz w:val="24"/>
        </w:rPr>
        <w:t xml:space="preserve"> 2018</w:t>
      </w:r>
    </w:p>
    <w:p w14:paraId="53734BFE" w14:textId="4436A29D" w:rsidR="003F2753" w:rsidRPr="003F2753" w:rsidRDefault="003F2753" w:rsidP="003F2753">
      <w:pPr>
        <w:pStyle w:val="Heading1"/>
        <w:numPr>
          <w:ilvl w:val="0"/>
          <w:numId w:val="26"/>
        </w:numPr>
        <w:rPr>
          <w:color w:val="auto"/>
          <w:sz w:val="24"/>
        </w:rPr>
      </w:pPr>
      <w:r w:rsidRPr="003F2753">
        <w:rPr>
          <w:color w:val="auto"/>
          <w:sz w:val="24"/>
        </w:rPr>
        <w:t>Academic Roll of Honor Lahore College for Women University 2018</w:t>
      </w:r>
    </w:p>
    <w:p w14:paraId="3DE66EC3" w14:textId="36578611" w:rsidR="00F36F90" w:rsidRDefault="003F2753" w:rsidP="00F36F90">
      <w:pPr>
        <w:pStyle w:val="Heading1"/>
        <w:numPr>
          <w:ilvl w:val="0"/>
          <w:numId w:val="26"/>
        </w:numPr>
        <w:rPr>
          <w:color w:val="auto"/>
          <w:sz w:val="24"/>
        </w:rPr>
      </w:pPr>
      <w:r w:rsidRPr="003F2753">
        <w:rPr>
          <w:color w:val="auto"/>
          <w:sz w:val="24"/>
        </w:rPr>
        <w:t>Syed Hassan Abbas Zaidi Excellence Award</w:t>
      </w:r>
    </w:p>
    <w:p w14:paraId="56BF0627" w14:textId="77777777" w:rsidR="003F2753" w:rsidRPr="003F2753" w:rsidRDefault="003F2753" w:rsidP="003F2753">
      <w:pPr>
        <w:pStyle w:val="Heading1"/>
        <w:ind w:left="720"/>
        <w:rPr>
          <w:color w:val="auto"/>
          <w:sz w:val="24"/>
        </w:rPr>
      </w:pPr>
    </w:p>
    <w:p w14:paraId="72308239" w14:textId="77777777" w:rsidR="006270A9" w:rsidRDefault="00E21F1F">
      <w:pPr>
        <w:pStyle w:val="Heading1"/>
      </w:pPr>
      <w:r>
        <w:t>Technical Skills</w:t>
      </w:r>
    </w:p>
    <w:p w14:paraId="4A00CAD4" w14:textId="63600FAC" w:rsidR="001B29CF" w:rsidRPr="00E21F1F" w:rsidRDefault="00E21F1F" w:rsidP="00E21F1F">
      <w:pPr>
        <w:pStyle w:val="Heading2"/>
        <w:numPr>
          <w:ilvl w:val="0"/>
          <w:numId w:val="25"/>
        </w:numPr>
        <w:rPr>
          <w:rFonts w:ascii="Times New Roman" w:hAnsi="Times New Roman" w:cs="Times New Roman"/>
          <w:b w:val="0"/>
          <w:color w:val="auto"/>
          <w:szCs w:val="24"/>
        </w:rPr>
      </w:pPr>
      <w:r w:rsidRPr="00E21F1F">
        <w:rPr>
          <w:rFonts w:ascii="Times New Roman" w:hAnsi="Times New Roman" w:cs="Times New Roman"/>
          <w:b w:val="0"/>
          <w:color w:val="auto"/>
          <w:szCs w:val="24"/>
        </w:rPr>
        <w:t>MS</w:t>
      </w:r>
      <w:r w:rsidR="00F36F90">
        <w:rPr>
          <w:rFonts w:ascii="Times New Roman" w:hAnsi="Times New Roman" w:cs="Times New Roman"/>
          <w:b w:val="0"/>
          <w:color w:val="auto"/>
          <w:szCs w:val="24"/>
        </w:rPr>
        <w:t xml:space="preserve"> O</w:t>
      </w:r>
      <w:r w:rsidR="00F36F90">
        <w:rPr>
          <w:rFonts w:ascii="Times New Roman" w:hAnsi="Times New Roman" w:cs="Times New Roman"/>
          <w:b w:val="0"/>
          <w:caps w:val="0"/>
          <w:color w:val="auto"/>
          <w:szCs w:val="24"/>
        </w:rPr>
        <w:t>ffice</w:t>
      </w:r>
    </w:p>
    <w:p w14:paraId="7B2BAFF3" w14:textId="77777777" w:rsidR="00E21F1F" w:rsidRPr="00E21F1F" w:rsidRDefault="00E21F1F" w:rsidP="00E21F1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21F1F">
        <w:rPr>
          <w:rFonts w:ascii="Times New Roman" w:hAnsi="Times New Roman" w:cs="Times New Roman"/>
          <w:color w:val="auto"/>
          <w:sz w:val="24"/>
          <w:szCs w:val="24"/>
        </w:rPr>
        <w:t>Endnote</w:t>
      </w:r>
    </w:p>
    <w:p w14:paraId="5609E67A" w14:textId="77777777" w:rsidR="00E21F1F" w:rsidRPr="00C46D37" w:rsidRDefault="00E21F1F" w:rsidP="00E21F1F">
      <w:pPr>
        <w:pStyle w:val="ListParagraph"/>
        <w:numPr>
          <w:ilvl w:val="0"/>
          <w:numId w:val="25"/>
        </w:numPr>
        <w:rPr>
          <w:color w:val="auto"/>
          <w:sz w:val="24"/>
          <w:szCs w:val="24"/>
        </w:rPr>
      </w:pPr>
      <w:r w:rsidRPr="00E21F1F">
        <w:rPr>
          <w:rFonts w:ascii="Times New Roman" w:hAnsi="Times New Roman" w:cs="Times New Roman"/>
          <w:color w:val="auto"/>
          <w:sz w:val="24"/>
          <w:szCs w:val="24"/>
        </w:rPr>
        <w:t>Chemdraw</w:t>
      </w:r>
    </w:p>
    <w:p w14:paraId="54DBBF72" w14:textId="77777777" w:rsidR="00C46D37" w:rsidRDefault="00C46D37" w:rsidP="00E21F1F">
      <w:pPr>
        <w:pStyle w:val="ListParagraph"/>
        <w:numPr>
          <w:ilvl w:val="0"/>
          <w:numId w:val="25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Poster Presentation</w:t>
      </w:r>
    </w:p>
    <w:p w14:paraId="0D4C4C30" w14:textId="77777777" w:rsidR="00E21F1F" w:rsidRDefault="00E21F1F" w:rsidP="00E21F1F">
      <w:pPr>
        <w:pStyle w:val="Heading1"/>
      </w:pPr>
      <w:r>
        <w:t>References</w:t>
      </w:r>
    </w:p>
    <w:p w14:paraId="431383C3" w14:textId="77777777" w:rsidR="00E21F1F" w:rsidRPr="00E21F1F" w:rsidRDefault="00E21F1F" w:rsidP="00E21F1F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E21F1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      Available on request</w:t>
      </w:r>
    </w:p>
    <w:sectPr w:rsidR="00E21F1F" w:rsidRPr="00E21F1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10E5A" w14:textId="77777777" w:rsidR="002171A8" w:rsidRDefault="002171A8">
      <w:pPr>
        <w:spacing w:after="0"/>
      </w:pPr>
      <w:r>
        <w:separator/>
      </w:r>
    </w:p>
  </w:endnote>
  <w:endnote w:type="continuationSeparator" w:id="0">
    <w:p w14:paraId="03B9A108" w14:textId="77777777" w:rsidR="002171A8" w:rsidRDefault="002171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D9113" w14:textId="77777777" w:rsidR="006959E7" w:rsidRDefault="006959E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18DCF" w14:textId="77777777" w:rsidR="002171A8" w:rsidRDefault="002171A8">
      <w:pPr>
        <w:spacing w:after="0"/>
      </w:pPr>
      <w:r>
        <w:separator/>
      </w:r>
    </w:p>
  </w:footnote>
  <w:footnote w:type="continuationSeparator" w:id="0">
    <w:p w14:paraId="70E14BD1" w14:textId="77777777" w:rsidR="002171A8" w:rsidRDefault="002171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E0404C"/>
    <w:multiLevelType w:val="hybridMultilevel"/>
    <w:tmpl w:val="6244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1C925B3"/>
    <w:multiLevelType w:val="hybridMultilevel"/>
    <w:tmpl w:val="DC0A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84EBE"/>
    <w:multiLevelType w:val="hybridMultilevel"/>
    <w:tmpl w:val="6DF49D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18"/>
  </w:num>
  <w:num w:numId="21">
    <w:abstractNumId w:val="11"/>
  </w:num>
  <w:num w:numId="22">
    <w:abstractNumId w:val="15"/>
  </w:num>
  <w:num w:numId="23">
    <w:abstractNumId w:val="21"/>
  </w:num>
  <w:num w:numId="24">
    <w:abstractNumId w:val="13"/>
  </w:num>
  <w:num w:numId="25">
    <w:abstractNumId w:val="2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E7"/>
    <w:rsid w:val="00054432"/>
    <w:rsid w:val="000A4F59"/>
    <w:rsid w:val="000C2192"/>
    <w:rsid w:val="00103F57"/>
    <w:rsid w:val="00132A51"/>
    <w:rsid w:val="00141A4C"/>
    <w:rsid w:val="001455A2"/>
    <w:rsid w:val="001B29CF"/>
    <w:rsid w:val="002171A8"/>
    <w:rsid w:val="0028220F"/>
    <w:rsid w:val="00342BF2"/>
    <w:rsid w:val="00356C14"/>
    <w:rsid w:val="003F1E77"/>
    <w:rsid w:val="003F2753"/>
    <w:rsid w:val="004548E0"/>
    <w:rsid w:val="004D4ED9"/>
    <w:rsid w:val="00534AF8"/>
    <w:rsid w:val="005A7C16"/>
    <w:rsid w:val="005D66EE"/>
    <w:rsid w:val="00617B26"/>
    <w:rsid w:val="006270A9"/>
    <w:rsid w:val="00675956"/>
    <w:rsid w:val="00676A09"/>
    <w:rsid w:val="00681034"/>
    <w:rsid w:val="006959E7"/>
    <w:rsid w:val="006C463C"/>
    <w:rsid w:val="00816216"/>
    <w:rsid w:val="0087734B"/>
    <w:rsid w:val="009D5933"/>
    <w:rsid w:val="00A734A8"/>
    <w:rsid w:val="00B30AA1"/>
    <w:rsid w:val="00B61686"/>
    <w:rsid w:val="00BA4C58"/>
    <w:rsid w:val="00BD768D"/>
    <w:rsid w:val="00C46D37"/>
    <w:rsid w:val="00C61F8E"/>
    <w:rsid w:val="00C700A3"/>
    <w:rsid w:val="00DA02D2"/>
    <w:rsid w:val="00DA1FF7"/>
    <w:rsid w:val="00E21F1F"/>
    <w:rsid w:val="00E46690"/>
    <w:rsid w:val="00E83E4B"/>
    <w:rsid w:val="00EB0936"/>
    <w:rsid w:val="00EC6337"/>
    <w:rsid w:val="00F36F90"/>
    <w:rsid w:val="00F4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D1815"/>
  <w15:chartTrackingRefBased/>
  <w15:docId w15:val="{3DF1C4B6-2C49-4034-A5B4-A2993D28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E21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erat%20%20Salee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6CEE0AA71E48F3ACC8BBB121990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BE537-FEC1-4A2F-8249-3D4010EDAFE6}"/>
      </w:docPartPr>
      <w:docPartBody>
        <w:p w:rsidR="001B2FD9" w:rsidRDefault="00632EBA">
          <w:pPr>
            <w:pStyle w:val="BC6CEE0AA71E48F3ACC8BBB121990FEC"/>
          </w:pPr>
          <w:r>
            <w:t>Objective</w:t>
          </w:r>
        </w:p>
      </w:docPartBody>
    </w:docPart>
    <w:docPart>
      <w:docPartPr>
        <w:name w:val="13601840D9964F3B9C4676B859FCE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1CF87-3295-4E07-B941-F7D5BB9B65B4}"/>
      </w:docPartPr>
      <w:docPartBody>
        <w:p w:rsidR="001B2FD9" w:rsidRDefault="00632EBA">
          <w:pPr>
            <w:pStyle w:val="13601840D9964F3B9C4676B859FCE5B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90"/>
    <w:rsid w:val="000A34B4"/>
    <w:rsid w:val="00124EAD"/>
    <w:rsid w:val="001B2FD9"/>
    <w:rsid w:val="003237E6"/>
    <w:rsid w:val="00631877"/>
    <w:rsid w:val="00632EBA"/>
    <w:rsid w:val="00650A39"/>
    <w:rsid w:val="006F65D4"/>
    <w:rsid w:val="007A2B0D"/>
    <w:rsid w:val="0093176A"/>
    <w:rsid w:val="009C1571"/>
    <w:rsid w:val="009F5E90"/>
    <w:rsid w:val="009F7158"/>
    <w:rsid w:val="00CB27F6"/>
    <w:rsid w:val="00DD3214"/>
    <w:rsid w:val="00F4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238526EB94F7F8A3D6766AC24C36F">
    <w:name w:val="1CA238526EB94F7F8A3D6766AC24C36F"/>
  </w:style>
  <w:style w:type="paragraph" w:customStyle="1" w:styleId="AEFD0B9B35EE4D438AA5D6F8375DA3A4">
    <w:name w:val="AEFD0B9B35EE4D438AA5D6F8375DA3A4"/>
  </w:style>
  <w:style w:type="paragraph" w:customStyle="1" w:styleId="F41468F5E28F4DCC8BE16FF791249407">
    <w:name w:val="F41468F5E28F4DCC8BE16FF791249407"/>
  </w:style>
  <w:style w:type="paragraph" w:customStyle="1" w:styleId="2781165A3F534109955079D724137A36">
    <w:name w:val="2781165A3F534109955079D724137A36"/>
  </w:style>
  <w:style w:type="paragraph" w:customStyle="1" w:styleId="BC6CEE0AA71E48F3ACC8BBB121990FEC">
    <w:name w:val="BC6CEE0AA71E48F3ACC8BBB121990FEC"/>
  </w:style>
  <w:style w:type="paragraph" w:customStyle="1" w:styleId="A37A4D24FCAE499295649AD3515A0F90">
    <w:name w:val="A37A4D24FCAE499295649AD3515A0F90"/>
  </w:style>
  <w:style w:type="paragraph" w:customStyle="1" w:styleId="13601840D9964F3B9C4676B859FCE5BA">
    <w:name w:val="13601840D9964F3B9C4676B859FCE5BA"/>
  </w:style>
  <w:style w:type="paragraph" w:customStyle="1" w:styleId="9D1AE275A7BE497DBD455D4B47295AF3">
    <w:name w:val="9D1AE275A7BE497DBD455D4B47295AF3"/>
  </w:style>
  <w:style w:type="paragraph" w:customStyle="1" w:styleId="FB81A680979F4C44BB6D66B9A8D7F271">
    <w:name w:val="FB81A680979F4C44BB6D66B9A8D7F271"/>
  </w:style>
  <w:style w:type="paragraph" w:customStyle="1" w:styleId="66C9D71BF8AA4B7D841E61125B9F3250">
    <w:name w:val="66C9D71BF8AA4B7D841E61125B9F3250"/>
  </w:style>
  <w:style w:type="paragraph" w:customStyle="1" w:styleId="A88A4898647C4E8EAC67FE4833EC1C83">
    <w:name w:val="A88A4898647C4E8EAC67FE4833EC1C83"/>
  </w:style>
  <w:style w:type="paragraph" w:customStyle="1" w:styleId="FEC5319877F2458FA6E43089383A38DB">
    <w:name w:val="FEC5319877F2458FA6E43089383A38DB"/>
  </w:style>
  <w:style w:type="paragraph" w:customStyle="1" w:styleId="ECFE746C4C63453E8620FE780212240A">
    <w:name w:val="ECFE746C4C63453E8620FE780212240A"/>
  </w:style>
  <w:style w:type="paragraph" w:customStyle="1" w:styleId="159A289F3EBE47A3BE08DDD7B1359071">
    <w:name w:val="159A289F3EBE47A3BE08DDD7B1359071"/>
  </w:style>
  <w:style w:type="paragraph" w:customStyle="1" w:styleId="9249E779BC964E329407E370C7106D3B">
    <w:name w:val="9249E779BC964E329407E370C7106D3B"/>
  </w:style>
  <w:style w:type="paragraph" w:customStyle="1" w:styleId="5FC41AE09E514678BF4AE9B65284740A">
    <w:name w:val="5FC41AE09E514678BF4AE9B65284740A"/>
  </w:style>
  <w:style w:type="paragraph" w:customStyle="1" w:styleId="232C8DE34D8A4839A4A49DAB63014543">
    <w:name w:val="232C8DE34D8A4839A4A49DAB63014543"/>
  </w:style>
  <w:style w:type="paragraph" w:customStyle="1" w:styleId="7F84694AD2574BB6B457E61B0E111CAA">
    <w:name w:val="7F84694AD2574BB6B457E61B0E111CAA"/>
  </w:style>
  <w:style w:type="paragraph" w:customStyle="1" w:styleId="DE13B34E45FD4587A71CA5426711A791">
    <w:name w:val="DE13B34E45FD4587A71CA5426711A791"/>
  </w:style>
  <w:style w:type="paragraph" w:customStyle="1" w:styleId="4E8F49717FCC4A1DB9505B2BB167408A">
    <w:name w:val="4E8F49717FCC4A1DB9505B2BB167408A"/>
  </w:style>
  <w:style w:type="paragraph" w:customStyle="1" w:styleId="CDE3655134DB4032BA1599105108105B">
    <w:name w:val="CDE3655134DB4032BA1599105108105B"/>
  </w:style>
  <w:style w:type="paragraph" w:customStyle="1" w:styleId="CED7D664364B433E8D6A3BF5A4AAF2BF">
    <w:name w:val="CED7D664364B433E8D6A3BF5A4AAF2BF"/>
  </w:style>
  <w:style w:type="paragraph" w:customStyle="1" w:styleId="74A30D9FE1BE4EDABD2687949B6A7565">
    <w:name w:val="74A30D9FE1BE4EDABD2687949B6A7565"/>
  </w:style>
  <w:style w:type="paragraph" w:customStyle="1" w:styleId="4E1DDAED0BA149CA9356D67DE3C6B995">
    <w:name w:val="4E1DDAED0BA149CA9356D67DE3C6B995"/>
  </w:style>
  <w:style w:type="paragraph" w:customStyle="1" w:styleId="A6CFB5EAB27C4EA1865CCAD49EA4CB1F">
    <w:name w:val="A6CFB5EAB27C4EA1865CCAD49EA4CB1F"/>
  </w:style>
  <w:style w:type="paragraph" w:customStyle="1" w:styleId="1D2A7564B1B74D2BB480069AB0F91D68">
    <w:name w:val="1D2A7564B1B74D2BB480069AB0F91D68"/>
  </w:style>
  <w:style w:type="paragraph" w:customStyle="1" w:styleId="C7E61B4A6AAF4A1883653F86BA83AF24">
    <w:name w:val="C7E61B4A6AAF4A1883653F86BA83AF24"/>
  </w:style>
  <w:style w:type="paragraph" w:customStyle="1" w:styleId="118254D50AF04A62AA174C3C96A67BED">
    <w:name w:val="118254D50AF04A62AA174C3C96A67BED"/>
  </w:style>
  <w:style w:type="paragraph" w:customStyle="1" w:styleId="B511392F85274E82B12156A92669E197">
    <w:name w:val="B511392F85274E82B12156A92669E197"/>
  </w:style>
  <w:style w:type="paragraph" w:customStyle="1" w:styleId="C6AB32CCD3DE44E3AC8A070DE997F5DA">
    <w:name w:val="C6AB32CCD3DE44E3AC8A070DE997F5DA"/>
  </w:style>
  <w:style w:type="paragraph" w:customStyle="1" w:styleId="48044DA056EC4CBE9143BB39C53ABDA1">
    <w:name w:val="48044DA056EC4CBE9143BB39C53ABDA1"/>
  </w:style>
  <w:style w:type="paragraph" w:customStyle="1" w:styleId="AC1CCE22C2784C409B84E4A1480684A6">
    <w:name w:val="AC1CCE22C2784C409B84E4A1480684A6"/>
  </w:style>
  <w:style w:type="paragraph" w:customStyle="1" w:styleId="BF5C89DD5F404AF38741AC4501F16708">
    <w:name w:val="BF5C89DD5F404AF38741AC4501F16708"/>
  </w:style>
  <w:style w:type="paragraph" w:customStyle="1" w:styleId="F7E080CD71E544C2A94CFB3334C5B035">
    <w:name w:val="F7E080CD71E544C2A94CFB3334C5B035"/>
    <w:rsid w:val="009F5E90"/>
  </w:style>
  <w:style w:type="paragraph" w:customStyle="1" w:styleId="5703344FFDA94E92B2DF92A98136C90E">
    <w:name w:val="5703344FFDA94E92B2DF92A98136C90E"/>
    <w:rsid w:val="00650A39"/>
  </w:style>
  <w:style w:type="paragraph" w:customStyle="1" w:styleId="A3B2E9602EC54141AFBD5A201DD9515E">
    <w:name w:val="A3B2E9602EC54141AFBD5A201DD9515E"/>
    <w:rsid w:val="00650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18A70-DC83-45A4-BF03-0557A2F32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Seerat  Saleem</dc:creator>
  <cp:keywords/>
  <cp:lastModifiedBy>Seerat Saleem</cp:lastModifiedBy>
  <cp:revision>7</cp:revision>
  <dcterms:created xsi:type="dcterms:W3CDTF">2019-06-29T08:45:00Z</dcterms:created>
  <dcterms:modified xsi:type="dcterms:W3CDTF">2019-11-28T04:06:00Z</dcterms:modified>
  <cp:version/>
</cp:coreProperties>
</file>