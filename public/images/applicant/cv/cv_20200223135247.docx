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25"/>
        <w:tblW w:w="1104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50"/>
        <w:gridCol w:w="720"/>
        <w:gridCol w:w="6470"/>
      </w:tblGrid>
      <w:tr w:rsidR="001B2ABD" w:rsidRPr="00A974EB" w:rsidTr="00833F92">
        <w:trPr>
          <w:trHeight w:val="4410"/>
        </w:trPr>
        <w:tc>
          <w:tcPr>
            <w:tcW w:w="3850" w:type="dxa"/>
            <w:vAlign w:val="bottom"/>
          </w:tcPr>
          <w:p w:rsidR="001B2ABD" w:rsidRPr="00A974EB" w:rsidRDefault="001B2ABD" w:rsidP="00FD38A2">
            <w:pPr>
              <w:tabs>
                <w:tab w:val="left" w:pos="990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:rsidR="001B2ABD" w:rsidRPr="00A974EB" w:rsidRDefault="001B2ABD" w:rsidP="00FD38A2">
            <w:pPr>
              <w:tabs>
                <w:tab w:val="left" w:pos="99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6470" w:type="dxa"/>
            <w:vAlign w:val="bottom"/>
          </w:tcPr>
          <w:p w:rsidR="001B2ABD" w:rsidRPr="00586034" w:rsidRDefault="001554E0" w:rsidP="00FD38A2">
            <w:pPr>
              <w:pStyle w:val="Title"/>
              <w:rPr>
                <w:rFonts w:asciiTheme="majorBidi" w:hAnsiTheme="majorBidi" w:cstheme="majorBidi"/>
                <w:sz w:val="48"/>
                <w:szCs w:val="48"/>
              </w:rPr>
            </w:pPr>
            <w:r w:rsidRPr="00586034">
              <w:rPr>
                <w:rFonts w:asciiTheme="majorBidi" w:hAnsiTheme="majorBidi" w:cstheme="majorBidi"/>
                <w:sz w:val="48"/>
                <w:szCs w:val="48"/>
              </w:rPr>
              <w:t>Qurat ul Ain Ayesha</w:t>
            </w:r>
          </w:p>
          <w:p w:rsidR="001B2ABD" w:rsidRPr="00A974EB" w:rsidRDefault="001554E0" w:rsidP="00FD38A2">
            <w:pPr>
              <w:pStyle w:val="Subtitle"/>
              <w:rPr>
                <w:rFonts w:asciiTheme="majorBidi" w:hAnsiTheme="majorBidi" w:cstheme="majorBidi"/>
              </w:rPr>
            </w:pPr>
            <w:r w:rsidRPr="00F2098D">
              <w:rPr>
                <w:rFonts w:asciiTheme="majorBidi" w:hAnsiTheme="majorBidi" w:cstheme="majorBidi"/>
                <w:spacing w:val="0"/>
                <w:w w:val="42"/>
              </w:rPr>
              <w:t>Looking for</w:t>
            </w:r>
            <w:r w:rsidR="00833F92" w:rsidRPr="00F2098D">
              <w:rPr>
                <w:rFonts w:asciiTheme="majorBidi" w:hAnsiTheme="majorBidi" w:cstheme="majorBidi"/>
                <w:spacing w:val="0"/>
                <w:w w:val="42"/>
              </w:rPr>
              <w:t xml:space="preserve"> a considerable opportunity</w:t>
            </w:r>
            <w:r w:rsidRPr="00F2098D">
              <w:rPr>
                <w:rFonts w:asciiTheme="majorBidi" w:hAnsiTheme="majorBidi" w:cstheme="majorBidi"/>
                <w:spacing w:val="300"/>
                <w:w w:val="42"/>
              </w:rPr>
              <w:t>.</w:t>
            </w:r>
          </w:p>
        </w:tc>
      </w:tr>
      <w:tr w:rsidR="001B2ABD" w:rsidRPr="00A974EB" w:rsidTr="00833F92">
        <w:tc>
          <w:tcPr>
            <w:tcW w:w="3850" w:type="dxa"/>
          </w:tcPr>
          <w:p w:rsidR="00B8047C" w:rsidRPr="00A974EB" w:rsidRDefault="003D5302" w:rsidP="00FD38A2">
            <w:pPr>
              <w:pStyle w:val="Heading3"/>
              <w:rPr>
                <w:rFonts w:asciiTheme="majorBidi" w:hAnsiTheme="majorBidi"/>
              </w:rPr>
            </w:pPr>
            <w:r w:rsidRPr="00A974EB">
              <w:rPr>
                <w:rFonts w:asciiTheme="majorBidi" w:hAnsiTheme="majorBidi"/>
              </w:rPr>
              <w:t>Objective</w:t>
            </w:r>
          </w:p>
          <w:p w:rsidR="00B8047C" w:rsidRPr="00A974EB" w:rsidRDefault="00B8047C" w:rsidP="00FD38A2">
            <w:pPr>
              <w:rPr>
                <w:rFonts w:asciiTheme="majorBidi" w:hAnsiTheme="majorBidi" w:cstheme="majorBidi"/>
              </w:rPr>
            </w:pPr>
            <w:r w:rsidRPr="00A974EB">
              <w:rPr>
                <w:rFonts w:asciiTheme="majorBidi" w:hAnsiTheme="majorBidi" w:cstheme="majorBidi"/>
              </w:rPr>
              <w:t xml:space="preserve">Highly motivated, hardworking and goal oriented to achieve required goal and to give my full output to you for the betterment of both </w:t>
            </w:r>
            <w:proofErr w:type="spellStart"/>
            <w:r w:rsidRPr="00A974EB">
              <w:rPr>
                <w:rFonts w:asciiTheme="majorBidi" w:hAnsiTheme="majorBidi" w:cstheme="majorBidi"/>
              </w:rPr>
              <w:t>i.e</w:t>
            </w:r>
            <w:proofErr w:type="spellEnd"/>
            <w:r w:rsidRPr="00A974EB">
              <w:rPr>
                <w:rFonts w:asciiTheme="majorBidi" w:hAnsiTheme="majorBidi" w:cstheme="majorBidi"/>
              </w:rPr>
              <w:t xml:space="preserve"> me and organization. </w:t>
            </w:r>
          </w:p>
          <w:p w:rsidR="00036450" w:rsidRPr="00A974EB" w:rsidRDefault="00036450" w:rsidP="00FD38A2">
            <w:pPr>
              <w:rPr>
                <w:rFonts w:asciiTheme="majorBidi" w:hAnsiTheme="majorBidi" w:cstheme="majorBidi"/>
              </w:rPr>
            </w:pPr>
          </w:p>
          <w:sdt>
            <w:sdtPr>
              <w:rPr>
                <w:rFonts w:asciiTheme="majorBidi" w:hAnsiTheme="majorBidi"/>
              </w:rPr>
              <w:id w:val="-1954003311"/>
              <w:placeholder>
                <w:docPart w:val="521FF29F35A743A1886C2ADD43DF8E5A"/>
              </w:placeholder>
              <w:temporary/>
              <w:showingPlcHdr/>
              <w15:appearance w15:val="hidden"/>
            </w:sdtPr>
            <w:sdtEndPr/>
            <w:sdtContent>
              <w:p w:rsidR="00036450" w:rsidRPr="00A974EB" w:rsidRDefault="00CB0055" w:rsidP="00FD38A2">
                <w:pPr>
                  <w:pStyle w:val="Heading3"/>
                  <w:rPr>
                    <w:rFonts w:asciiTheme="majorBidi" w:hAnsiTheme="majorBidi"/>
                  </w:rPr>
                </w:pPr>
                <w:r w:rsidRPr="00A974EB">
                  <w:rPr>
                    <w:rFonts w:asciiTheme="majorBidi" w:hAnsiTheme="majorBidi"/>
                  </w:rPr>
                  <w:t>Contact</w:t>
                </w:r>
              </w:p>
            </w:sdtContent>
          </w:sdt>
          <w:sdt>
            <w:sdtPr>
              <w:rPr>
                <w:rFonts w:asciiTheme="majorBidi" w:hAnsiTheme="majorBidi" w:cstheme="majorBidi"/>
              </w:rPr>
              <w:id w:val="1111563247"/>
              <w:placeholder>
                <w:docPart w:val="B494CBEE4E99401D9A49EB608DF328F6"/>
              </w:placeholder>
              <w:temporary/>
              <w:showingPlcHdr/>
              <w15:appearance w15:val="hidden"/>
            </w:sdtPr>
            <w:sdtEndPr/>
            <w:sdtContent>
              <w:p w:rsidR="004D3011" w:rsidRPr="00A974EB" w:rsidRDefault="004D3011" w:rsidP="00FD38A2">
                <w:pPr>
                  <w:rPr>
                    <w:rFonts w:asciiTheme="majorBidi" w:hAnsiTheme="majorBidi" w:cstheme="majorBidi"/>
                  </w:rPr>
                </w:pPr>
                <w:r w:rsidRPr="00A974EB">
                  <w:rPr>
                    <w:rFonts w:asciiTheme="majorBidi" w:hAnsiTheme="majorBidi" w:cstheme="majorBidi"/>
                  </w:rPr>
                  <w:t>PHONE:</w:t>
                </w:r>
              </w:p>
            </w:sdtContent>
          </w:sdt>
          <w:p w:rsidR="004D3011" w:rsidRPr="00A974EB" w:rsidRDefault="003D5302" w:rsidP="00FD38A2">
            <w:pPr>
              <w:rPr>
                <w:rFonts w:asciiTheme="majorBidi" w:hAnsiTheme="majorBidi" w:cstheme="majorBidi"/>
              </w:rPr>
            </w:pPr>
            <w:r w:rsidRPr="00A974EB">
              <w:rPr>
                <w:rFonts w:asciiTheme="majorBidi" w:hAnsiTheme="majorBidi" w:cstheme="majorBidi"/>
              </w:rPr>
              <w:t>0333-4320398</w:t>
            </w:r>
          </w:p>
          <w:p w:rsidR="003D5302" w:rsidRPr="00A974EB" w:rsidRDefault="003D5302" w:rsidP="00FD38A2">
            <w:pPr>
              <w:rPr>
                <w:rFonts w:asciiTheme="majorBidi" w:hAnsiTheme="majorBidi" w:cstheme="majorBidi"/>
              </w:rPr>
            </w:pPr>
          </w:p>
          <w:sdt>
            <w:sdtPr>
              <w:rPr>
                <w:rFonts w:asciiTheme="majorBidi" w:hAnsiTheme="majorBidi" w:cstheme="majorBidi"/>
              </w:rPr>
              <w:id w:val="-240260293"/>
              <w:placeholder>
                <w:docPart w:val="7E74B5F9FCE343CD8F2020DC7C056DB8"/>
              </w:placeholder>
              <w:temporary/>
              <w:showingPlcHdr/>
              <w15:appearance w15:val="hidden"/>
            </w:sdtPr>
            <w:sdtEndPr/>
            <w:sdtContent>
              <w:p w:rsidR="004D3011" w:rsidRPr="00A974EB" w:rsidRDefault="004D3011" w:rsidP="00FD38A2">
                <w:pPr>
                  <w:rPr>
                    <w:rFonts w:asciiTheme="majorBidi" w:hAnsiTheme="majorBidi" w:cstheme="majorBidi"/>
                  </w:rPr>
                </w:pPr>
                <w:r w:rsidRPr="00A974EB">
                  <w:rPr>
                    <w:rFonts w:asciiTheme="majorBidi" w:hAnsiTheme="majorBidi" w:cstheme="majorBidi"/>
                  </w:rPr>
                  <w:t>EMAIL:</w:t>
                </w:r>
              </w:p>
            </w:sdtContent>
          </w:sdt>
          <w:p w:rsidR="00036450" w:rsidRPr="00A974EB" w:rsidRDefault="003D5302" w:rsidP="00FD38A2">
            <w:pPr>
              <w:rPr>
                <w:rStyle w:val="Hyperlink"/>
                <w:rFonts w:asciiTheme="majorBidi" w:hAnsiTheme="majorBidi" w:cstheme="majorBidi"/>
              </w:rPr>
            </w:pPr>
            <w:r w:rsidRPr="00A974EB">
              <w:rPr>
                <w:rFonts w:asciiTheme="majorBidi" w:hAnsiTheme="majorBidi" w:cstheme="majorBidi"/>
              </w:rPr>
              <w:t>Ayeshawaseem2894@gmail.com</w:t>
            </w:r>
          </w:p>
          <w:sdt>
            <w:sdtPr>
              <w:rPr>
                <w:rFonts w:asciiTheme="majorBidi" w:hAnsiTheme="majorBidi"/>
              </w:rPr>
              <w:id w:val="-1444214663"/>
              <w:placeholder>
                <w:docPart w:val="0450E99C08EF4EB38800BD6BF21278CA"/>
              </w:placeholder>
              <w:temporary/>
              <w:showingPlcHdr/>
              <w15:appearance w15:val="hidden"/>
            </w:sdtPr>
            <w:sdtEndPr/>
            <w:sdtContent>
              <w:p w:rsidR="004D3011" w:rsidRPr="00A974EB" w:rsidRDefault="00CB0055" w:rsidP="00FD38A2">
                <w:pPr>
                  <w:pStyle w:val="Heading3"/>
                  <w:rPr>
                    <w:rFonts w:asciiTheme="majorBidi" w:hAnsiTheme="majorBidi"/>
                  </w:rPr>
                </w:pPr>
                <w:r w:rsidRPr="00A974EB">
                  <w:rPr>
                    <w:rFonts w:asciiTheme="majorBidi" w:hAnsiTheme="majorBidi"/>
                  </w:rPr>
                  <w:t>Hobbies</w:t>
                </w:r>
              </w:p>
            </w:sdtContent>
          </w:sdt>
          <w:p w:rsidR="004D3011" w:rsidRPr="00A974EB" w:rsidRDefault="003D5302" w:rsidP="00FD38A2">
            <w:pPr>
              <w:rPr>
                <w:rFonts w:asciiTheme="majorBidi" w:hAnsiTheme="majorBidi" w:cstheme="majorBidi"/>
              </w:rPr>
            </w:pPr>
            <w:r w:rsidRPr="00A974EB">
              <w:rPr>
                <w:rFonts w:asciiTheme="majorBidi" w:hAnsiTheme="majorBidi" w:cstheme="majorBidi"/>
              </w:rPr>
              <w:t>Book reading</w:t>
            </w:r>
          </w:p>
          <w:p w:rsidR="004D3011" w:rsidRPr="00A974EB" w:rsidRDefault="003D5302" w:rsidP="00FD38A2">
            <w:pPr>
              <w:rPr>
                <w:rFonts w:asciiTheme="majorBidi" w:hAnsiTheme="majorBidi" w:cstheme="majorBidi"/>
              </w:rPr>
            </w:pPr>
            <w:r w:rsidRPr="00A974EB">
              <w:rPr>
                <w:rFonts w:asciiTheme="majorBidi" w:hAnsiTheme="majorBidi" w:cstheme="majorBidi"/>
              </w:rPr>
              <w:t>Net surfing</w:t>
            </w:r>
          </w:p>
          <w:p w:rsidR="004D3011" w:rsidRPr="00A974EB" w:rsidRDefault="00833F92" w:rsidP="00FD38A2">
            <w:pPr>
              <w:rPr>
                <w:rFonts w:asciiTheme="majorBidi" w:hAnsiTheme="majorBidi" w:cstheme="majorBidi"/>
              </w:rPr>
            </w:pPr>
            <w:r w:rsidRPr="00A974EB">
              <w:rPr>
                <w:rFonts w:asciiTheme="majorBidi" w:hAnsiTheme="majorBidi" w:cstheme="majorBidi"/>
              </w:rPr>
              <w:t>Badminton</w:t>
            </w:r>
          </w:p>
        </w:tc>
        <w:tc>
          <w:tcPr>
            <w:tcW w:w="720" w:type="dxa"/>
          </w:tcPr>
          <w:p w:rsidR="001B2ABD" w:rsidRPr="00A974EB" w:rsidRDefault="001B2ABD" w:rsidP="00FD38A2">
            <w:pPr>
              <w:tabs>
                <w:tab w:val="left" w:pos="99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6470" w:type="dxa"/>
          </w:tcPr>
          <w:sdt>
            <w:sdtPr>
              <w:rPr>
                <w:rFonts w:asciiTheme="majorBidi" w:hAnsiTheme="majorBidi"/>
              </w:rPr>
              <w:id w:val="1049110328"/>
              <w:placeholder>
                <w:docPart w:val="67BE4FC223CE4A8799D7A6BFCAC3F3CE"/>
              </w:placeholder>
              <w:temporary/>
              <w:showingPlcHdr/>
              <w15:appearance w15:val="hidden"/>
            </w:sdtPr>
            <w:sdtEndPr/>
            <w:sdtContent>
              <w:p w:rsidR="001B2ABD" w:rsidRPr="00A974EB" w:rsidRDefault="00E25A26" w:rsidP="00FD38A2">
                <w:pPr>
                  <w:pStyle w:val="Heading2"/>
                  <w:rPr>
                    <w:rFonts w:asciiTheme="majorBidi" w:hAnsiTheme="majorBidi"/>
                  </w:rPr>
                </w:pPr>
                <w:r w:rsidRPr="00A974EB">
                  <w:rPr>
                    <w:rFonts w:asciiTheme="majorBidi" w:hAnsiTheme="majorBidi"/>
                  </w:rPr>
                  <w:t>EDUCATION</w:t>
                </w:r>
              </w:p>
            </w:sdtContent>
          </w:sdt>
          <w:p w:rsidR="00586034" w:rsidRPr="00036450" w:rsidRDefault="00586034" w:rsidP="00586034">
            <w:pPr>
              <w:pStyle w:val="Heading4"/>
            </w:pPr>
            <w:r>
              <w:t>Virtual University of Pakistan</w:t>
            </w:r>
          </w:p>
          <w:p w:rsidR="00586034" w:rsidRPr="00B359E4" w:rsidRDefault="00586034" w:rsidP="00586034">
            <w:pPr>
              <w:pStyle w:val="Date"/>
            </w:pPr>
            <w:r>
              <w:t>2015</w:t>
            </w:r>
            <w:r w:rsidRPr="00B359E4">
              <w:t xml:space="preserve"> - </w:t>
            </w:r>
            <w:r>
              <w:t>2016</w:t>
            </w:r>
          </w:p>
          <w:p w:rsidR="00586034" w:rsidRDefault="00586034" w:rsidP="00586034">
            <w:r>
              <w:t>B. Ed Elementary</w:t>
            </w:r>
          </w:p>
          <w:p w:rsidR="00586034" w:rsidRDefault="00586034" w:rsidP="00586034"/>
          <w:p w:rsidR="00586034" w:rsidRPr="00B359E4" w:rsidRDefault="00586034" w:rsidP="00586034">
            <w:pPr>
              <w:pStyle w:val="Heading4"/>
            </w:pPr>
            <w:r>
              <w:t>Lahore College University for Women</w:t>
            </w:r>
          </w:p>
          <w:p w:rsidR="00586034" w:rsidRPr="00B359E4" w:rsidRDefault="00586034" w:rsidP="00586034">
            <w:pPr>
              <w:pStyle w:val="Date"/>
            </w:pPr>
            <w:r>
              <w:t>2010</w:t>
            </w:r>
            <w:r w:rsidRPr="00B359E4">
              <w:t xml:space="preserve"> - </w:t>
            </w:r>
            <w:r>
              <w:t>2014</w:t>
            </w:r>
          </w:p>
          <w:p w:rsidR="00036450" w:rsidRPr="00586034" w:rsidRDefault="00586034" w:rsidP="00586034">
            <w:r>
              <w:t>B.S Honors Home-economics</w:t>
            </w:r>
          </w:p>
          <w:sdt>
            <w:sdtPr>
              <w:rPr>
                <w:rFonts w:asciiTheme="majorBidi" w:hAnsiTheme="majorBidi"/>
              </w:rPr>
              <w:id w:val="1001553383"/>
              <w:placeholder>
                <w:docPart w:val="E675E55F38F94BA6B8A660EFFBC2EA33"/>
              </w:placeholder>
              <w:temporary/>
              <w:showingPlcHdr/>
              <w15:appearance w15:val="hidden"/>
            </w:sdtPr>
            <w:sdtEndPr/>
            <w:sdtContent>
              <w:p w:rsidR="00036450" w:rsidRPr="00A974EB" w:rsidRDefault="00036450" w:rsidP="00FD38A2">
                <w:pPr>
                  <w:pStyle w:val="Heading2"/>
                  <w:rPr>
                    <w:rFonts w:asciiTheme="majorBidi" w:hAnsiTheme="majorBidi"/>
                  </w:rPr>
                </w:pPr>
                <w:r w:rsidRPr="00A974EB">
                  <w:rPr>
                    <w:rFonts w:asciiTheme="majorBidi" w:hAnsiTheme="majorBidi"/>
                  </w:rPr>
                  <w:t>WORK EXPERIENCE</w:t>
                </w:r>
              </w:p>
            </w:sdtContent>
          </w:sdt>
          <w:p w:rsidR="004D3011" w:rsidRPr="00A974EB" w:rsidRDefault="00833F92" w:rsidP="00FD38A2">
            <w:pPr>
              <w:pStyle w:val="Heading4"/>
              <w:rPr>
                <w:rFonts w:asciiTheme="majorBidi" w:hAnsiTheme="majorBidi" w:cstheme="majorBidi"/>
                <w:bCs/>
              </w:rPr>
            </w:pPr>
            <w:r w:rsidRPr="00A974EB">
              <w:rPr>
                <w:rFonts w:asciiTheme="majorBidi" w:hAnsiTheme="majorBidi" w:cstheme="majorBidi"/>
              </w:rPr>
              <w:t>Bank Al-</w:t>
            </w:r>
            <w:proofErr w:type="spellStart"/>
            <w:proofErr w:type="gramStart"/>
            <w:r w:rsidR="00B8047C" w:rsidRPr="00A974EB">
              <w:rPr>
                <w:rFonts w:asciiTheme="majorBidi" w:hAnsiTheme="majorBidi" w:cstheme="majorBidi"/>
              </w:rPr>
              <w:t>Falah</w:t>
            </w:r>
            <w:proofErr w:type="spellEnd"/>
            <w:r w:rsidR="0056206A">
              <w:rPr>
                <w:rFonts w:asciiTheme="majorBidi" w:hAnsiTheme="majorBidi" w:cstheme="majorBidi"/>
              </w:rPr>
              <w:t>(</w:t>
            </w:r>
            <w:proofErr w:type="gramEnd"/>
            <w:r w:rsidR="0056206A">
              <w:rPr>
                <w:rFonts w:asciiTheme="majorBidi" w:hAnsiTheme="majorBidi" w:cstheme="majorBidi"/>
              </w:rPr>
              <w:t>Head Branch Lahore)</w:t>
            </w:r>
            <w:r w:rsidR="00FD38A2" w:rsidRPr="00A974EB">
              <w:rPr>
                <w:rFonts w:asciiTheme="majorBidi" w:hAnsiTheme="majorBidi" w:cstheme="majorBidi"/>
              </w:rPr>
              <w:t xml:space="preserve"> </w:t>
            </w:r>
            <w:r w:rsidRPr="00A974EB">
              <w:rPr>
                <w:rFonts w:asciiTheme="majorBidi" w:hAnsiTheme="majorBidi" w:cstheme="majorBidi"/>
              </w:rPr>
              <w:t>a</w:t>
            </w:r>
            <w:r w:rsidR="00B8047C" w:rsidRPr="00A974EB">
              <w:rPr>
                <w:rFonts w:asciiTheme="majorBidi" w:hAnsiTheme="majorBidi" w:cstheme="majorBidi"/>
              </w:rPr>
              <w:t xml:space="preserve">s </w:t>
            </w:r>
            <w:r w:rsidRPr="00A974EB">
              <w:rPr>
                <w:rFonts w:asciiTheme="majorBidi" w:hAnsiTheme="majorBidi" w:cstheme="majorBidi"/>
              </w:rPr>
              <w:t xml:space="preserve">Officer </w:t>
            </w:r>
            <w:r w:rsidR="00B8047C" w:rsidRPr="00A974EB">
              <w:rPr>
                <w:rFonts w:asciiTheme="majorBidi" w:hAnsiTheme="majorBidi" w:cstheme="majorBidi"/>
              </w:rPr>
              <w:t>Customer Services Cards</w:t>
            </w:r>
          </w:p>
          <w:p w:rsidR="004D3011" w:rsidRDefault="00B8047C" w:rsidP="00FD38A2">
            <w:pPr>
              <w:pStyle w:val="Date"/>
              <w:rPr>
                <w:rFonts w:asciiTheme="majorBidi" w:hAnsiTheme="majorBidi" w:cstheme="majorBidi"/>
              </w:rPr>
            </w:pPr>
            <w:r w:rsidRPr="00A974EB">
              <w:rPr>
                <w:rFonts w:asciiTheme="majorBidi" w:hAnsiTheme="majorBidi" w:cstheme="majorBidi"/>
              </w:rPr>
              <w:t>July 2015</w:t>
            </w:r>
            <w:r w:rsidR="004D3011" w:rsidRPr="00A974EB">
              <w:rPr>
                <w:rFonts w:asciiTheme="majorBidi" w:hAnsiTheme="majorBidi" w:cstheme="majorBidi"/>
              </w:rPr>
              <w:t>–</w:t>
            </w:r>
            <w:r w:rsidRPr="00A974EB">
              <w:rPr>
                <w:rFonts w:asciiTheme="majorBidi" w:hAnsiTheme="majorBidi" w:cstheme="majorBidi"/>
              </w:rPr>
              <w:t>December 2015</w:t>
            </w:r>
          </w:p>
          <w:p w:rsidR="00586034" w:rsidRPr="00586034" w:rsidRDefault="00586034" w:rsidP="00586034"/>
          <w:p w:rsidR="00586034" w:rsidRDefault="00586034" w:rsidP="00586034">
            <w:pPr>
              <w:rPr>
                <w:rFonts w:asciiTheme="majorBidi" w:hAnsiTheme="majorBidi" w:cstheme="majorBidi"/>
                <w:b/>
                <w:bCs/>
              </w:rPr>
            </w:pPr>
            <w:r w:rsidRPr="00586034">
              <w:rPr>
                <w:rFonts w:asciiTheme="majorBidi" w:hAnsiTheme="majorBidi" w:cstheme="majorBidi"/>
                <w:b/>
                <w:bCs/>
                <w:sz w:val="22"/>
                <w:szCs w:val="28"/>
              </w:rPr>
              <w:t xml:space="preserve">The American Lyceum as Internee </w:t>
            </w:r>
            <w:proofErr w:type="spellStart"/>
            <w:r w:rsidRPr="00586034">
              <w:rPr>
                <w:rFonts w:asciiTheme="majorBidi" w:hAnsiTheme="majorBidi" w:cstheme="majorBidi"/>
                <w:b/>
                <w:bCs/>
                <w:sz w:val="22"/>
                <w:szCs w:val="28"/>
              </w:rPr>
              <w:t>B.Ed</w:t>
            </w:r>
            <w:proofErr w:type="spellEnd"/>
            <w:r w:rsidRPr="00586034">
              <w:rPr>
                <w:rFonts w:asciiTheme="majorBidi" w:hAnsiTheme="majorBidi" w:cstheme="majorBidi"/>
                <w:b/>
                <w:bCs/>
                <w:sz w:val="22"/>
                <w:szCs w:val="28"/>
              </w:rPr>
              <w:t xml:space="preserve"> Elementary</w:t>
            </w:r>
            <w:r w:rsidRPr="00586034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:rsidR="00586034" w:rsidRPr="00586034" w:rsidRDefault="00586034" w:rsidP="00586034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March 2016-June 2016</w:t>
            </w:r>
          </w:p>
          <w:p w:rsidR="004D3011" w:rsidRPr="00A974EB" w:rsidRDefault="00036450" w:rsidP="00FD38A2">
            <w:pPr>
              <w:rPr>
                <w:rFonts w:asciiTheme="majorBidi" w:hAnsiTheme="majorBidi" w:cstheme="majorBidi"/>
              </w:rPr>
            </w:pPr>
            <w:r w:rsidRPr="00A974EB">
              <w:rPr>
                <w:rFonts w:asciiTheme="majorBidi" w:hAnsiTheme="majorBidi" w:cstheme="majorBidi"/>
              </w:rPr>
              <w:t xml:space="preserve"> </w:t>
            </w:r>
          </w:p>
          <w:p w:rsidR="00FB62AF" w:rsidRPr="00A974EB" w:rsidRDefault="0097052D" w:rsidP="00FB62AF">
            <w:pPr>
              <w:rPr>
                <w:rFonts w:asciiTheme="majorBidi" w:hAnsiTheme="majorBidi" w:cstheme="majorBidi"/>
                <w:b/>
                <w:bCs/>
              </w:rPr>
            </w:pPr>
            <w:r w:rsidRPr="00A974EB">
              <w:rPr>
                <w:rFonts w:asciiTheme="majorBidi" w:hAnsiTheme="majorBidi" w:cstheme="majorBidi"/>
                <w:b/>
                <w:bCs/>
              </w:rPr>
              <w:t>The Vital Solutions as</w:t>
            </w:r>
            <w:r w:rsidR="00FB62AF" w:rsidRPr="00A974EB">
              <w:rPr>
                <w:rFonts w:asciiTheme="majorBidi" w:hAnsiTheme="majorBidi" w:cstheme="majorBidi"/>
                <w:b/>
                <w:bCs/>
              </w:rPr>
              <w:t xml:space="preserve"> SEO</w:t>
            </w:r>
            <w:r w:rsidRPr="00A974EB">
              <w:rPr>
                <w:rFonts w:asciiTheme="majorBidi" w:hAnsiTheme="majorBidi" w:cstheme="majorBidi"/>
                <w:b/>
                <w:bCs/>
              </w:rPr>
              <w:t xml:space="preserve"> Agent</w:t>
            </w:r>
          </w:p>
          <w:p w:rsidR="00FB62AF" w:rsidRDefault="00FB62AF" w:rsidP="00FB62AF">
            <w:pPr>
              <w:rPr>
                <w:rFonts w:asciiTheme="majorBidi" w:hAnsiTheme="majorBidi" w:cstheme="majorBidi"/>
              </w:rPr>
            </w:pPr>
            <w:r w:rsidRPr="00A974EB">
              <w:rPr>
                <w:rFonts w:asciiTheme="majorBidi" w:hAnsiTheme="majorBidi" w:cstheme="majorBidi"/>
              </w:rPr>
              <w:t>April 2018- August 2018</w:t>
            </w:r>
          </w:p>
          <w:p w:rsidR="00586034" w:rsidRDefault="00586034" w:rsidP="00586034">
            <w:pPr>
              <w:rPr>
                <w:b/>
                <w:bCs/>
              </w:rPr>
            </w:pPr>
            <w:r w:rsidRPr="00190231">
              <w:rPr>
                <w:b/>
                <w:bCs/>
              </w:rPr>
              <w:t xml:space="preserve">Projects: </w:t>
            </w:r>
            <w:r>
              <w:rPr>
                <w:b/>
                <w:bCs/>
              </w:rPr>
              <w:t>(Live projects are given other are expired hence omitted)</w:t>
            </w:r>
          </w:p>
          <w:p w:rsidR="00586034" w:rsidRPr="00E52709" w:rsidRDefault="00586034" w:rsidP="0058603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hyperlink r:id="rId10" w:history="1">
              <w:r>
                <w:rPr>
                  <w:rStyle w:val="Hyperlink"/>
                </w:rPr>
                <w:t>https://www.faranitaylor.com/</w:t>
              </w:r>
            </w:hyperlink>
          </w:p>
          <w:p w:rsidR="00586034" w:rsidRPr="00190231" w:rsidRDefault="00586034" w:rsidP="0058603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hyperlink r:id="rId11" w:history="1">
              <w:r>
                <w:rPr>
                  <w:rStyle w:val="Hyperlink"/>
                </w:rPr>
                <w:t>https://www.thevitalsolutions.com/</w:t>
              </w:r>
            </w:hyperlink>
          </w:p>
          <w:p w:rsidR="00586034" w:rsidRDefault="00586034" w:rsidP="00FB62AF">
            <w:pPr>
              <w:rPr>
                <w:rFonts w:asciiTheme="majorBidi" w:hAnsiTheme="majorBidi" w:cstheme="majorBidi"/>
              </w:rPr>
            </w:pPr>
          </w:p>
          <w:p w:rsidR="00586034" w:rsidRPr="004D3011" w:rsidRDefault="00586034" w:rsidP="00586034">
            <w:pPr>
              <w:pStyle w:val="Heading4"/>
              <w:rPr>
                <w:bCs/>
              </w:rPr>
            </w:pPr>
            <w:r>
              <w:t>Punjab Group of Colleges as Intermediate Lecturer Home Economics department</w:t>
            </w:r>
          </w:p>
          <w:p w:rsidR="00586034" w:rsidRPr="00586034" w:rsidRDefault="00586034" w:rsidP="00586034">
            <w:pPr>
              <w:pStyle w:val="Date"/>
            </w:pPr>
            <w:r>
              <w:t>August 2018</w:t>
            </w:r>
            <w:r w:rsidRPr="004D3011">
              <w:t>–</w:t>
            </w:r>
            <w:r>
              <w:t>October 2018</w:t>
            </w:r>
          </w:p>
          <w:p w:rsidR="004D3011" w:rsidRPr="00A974EB" w:rsidRDefault="004D3011" w:rsidP="00FD38A2">
            <w:pPr>
              <w:rPr>
                <w:rFonts w:asciiTheme="majorBidi" w:hAnsiTheme="majorBidi" w:cstheme="majorBidi"/>
              </w:rPr>
            </w:pPr>
          </w:p>
          <w:p w:rsidR="00FB62AF" w:rsidRPr="00A974EB" w:rsidRDefault="00FB62AF" w:rsidP="00FB62AF">
            <w:pPr>
              <w:rPr>
                <w:rFonts w:asciiTheme="majorBidi" w:hAnsiTheme="majorBidi" w:cstheme="majorBidi"/>
                <w:b/>
                <w:bCs/>
              </w:rPr>
            </w:pPr>
            <w:r w:rsidRPr="00A974EB">
              <w:rPr>
                <w:rFonts w:asciiTheme="majorBidi" w:hAnsiTheme="majorBidi" w:cstheme="majorBidi"/>
                <w:b/>
                <w:bCs/>
              </w:rPr>
              <w:t>PDC KICS UET as Internee Web Design And Development</w:t>
            </w:r>
          </w:p>
          <w:p w:rsidR="004D3011" w:rsidRDefault="005B5ECA" w:rsidP="00586034">
            <w:pPr>
              <w:rPr>
                <w:rFonts w:asciiTheme="majorBidi" w:hAnsiTheme="majorBidi" w:cstheme="majorBidi"/>
              </w:rPr>
            </w:pPr>
            <w:r w:rsidRPr="00A974EB">
              <w:rPr>
                <w:rFonts w:asciiTheme="majorBidi" w:hAnsiTheme="majorBidi" w:cstheme="majorBidi"/>
              </w:rPr>
              <w:t>April 2019- September 2019</w:t>
            </w:r>
          </w:p>
          <w:p w:rsidR="00586034" w:rsidRDefault="00586034" w:rsidP="00586034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586034" w:rsidRPr="00E52709" w:rsidRDefault="00586034" w:rsidP="00586034">
            <w:pPr>
              <w:rPr>
                <w:b/>
                <w:bCs/>
              </w:rPr>
            </w:pPr>
            <w:r w:rsidRPr="00E52709">
              <w:rPr>
                <w:b/>
                <w:bCs/>
              </w:rPr>
              <w:t>SMM Projects:</w:t>
            </w:r>
            <w:r>
              <w:rPr>
                <w:b/>
                <w:bCs/>
              </w:rPr>
              <w:t xml:space="preserve"> (Freelance Projects with local clients)</w:t>
            </w:r>
          </w:p>
          <w:p w:rsidR="00586034" w:rsidRDefault="00586034" w:rsidP="00586034">
            <w:pPr>
              <w:pStyle w:val="ListParagraph"/>
              <w:numPr>
                <w:ilvl w:val="0"/>
                <w:numId w:val="2"/>
              </w:numPr>
            </w:pPr>
            <w:hyperlink r:id="rId12" w:history="1">
              <w:r>
                <w:rPr>
                  <w:rStyle w:val="Hyperlink"/>
                </w:rPr>
                <w:t>https://www.facebook.com/FullShopeHere/</w:t>
              </w:r>
            </w:hyperlink>
          </w:p>
          <w:p w:rsidR="00586034" w:rsidRDefault="00586034" w:rsidP="00586034">
            <w:pPr>
              <w:pStyle w:val="ListParagraph"/>
              <w:numPr>
                <w:ilvl w:val="0"/>
                <w:numId w:val="2"/>
              </w:numPr>
            </w:pPr>
            <w:hyperlink r:id="rId13" w:history="1">
              <w:r>
                <w:rPr>
                  <w:rStyle w:val="Hyperlink"/>
                </w:rPr>
                <w:t>https://www.facebook.com/ChoiceOfRealMen/</w:t>
              </w:r>
            </w:hyperlink>
          </w:p>
          <w:p w:rsidR="00586034" w:rsidRDefault="00586034" w:rsidP="00586034">
            <w:pPr>
              <w:pStyle w:val="ListParagraph"/>
              <w:numPr>
                <w:ilvl w:val="0"/>
                <w:numId w:val="2"/>
              </w:numPr>
            </w:pPr>
            <w:hyperlink r:id="rId14" w:history="1">
              <w:r>
                <w:rPr>
                  <w:rStyle w:val="Hyperlink"/>
                </w:rPr>
                <w:t>https://www.facebook.com/Al-Madina-Clinic-1205235876185588/</w:t>
              </w:r>
            </w:hyperlink>
          </w:p>
          <w:p w:rsidR="00586034" w:rsidRPr="00A974EB" w:rsidRDefault="00586034" w:rsidP="00586034">
            <w:pPr>
              <w:rPr>
                <w:rFonts w:asciiTheme="majorBidi" w:hAnsiTheme="majorBidi" w:cstheme="majorBidi"/>
              </w:rPr>
            </w:pPr>
          </w:p>
          <w:sdt>
            <w:sdtPr>
              <w:rPr>
                <w:rFonts w:asciiTheme="majorBidi" w:hAnsiTheme="majorBidi"/>
              </w:rPr>
              <w:id w:val="1669594239"/>
              <w:placeholder>
                <w:docPart w:val="A394BC2E45F946E0AF0C26FEF2A8592C"/>
              </w:placeholder>
              <w:temporary/>
              <w:showingPlcHdr/>
              <w15:appearance w15:val="hidden"/>
            </w:sdtPr>
            <w:sdtEndPr/>
            <w:sdtContent>
              <w:p w:rsidR="00036450" w:rsidRPr="00A974EB" w:rsidRDefault="00180329" w:rsidP="00FD38A2">
                <w:pPr>
                  <w:pStyle w:val="Heading2"/>
                  <w:rPr>
                    <w:rFonts w:asciiTheme="majorBidi" w:hAnsiTheme="majorBidi"/>
                  </w:rPr>
                </w:pPr>
                <w:r w:rsidRPr="00A974EB">
                  <w:rPr>
                    <w:rStyle w:val="Heading2Char"/>
                    <w:rFonts w:asciiTheme="majorBidi" w:hAnsiTheme="majorBidi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A974EB" w:rsidRDefault="00112054" w:rsidP="00FD38A2">
            <w:pPr>
              <w:rPr>
                <w:rFonts w:asciiTheme="majorBidi" w:hAnsiTheme="majorBidi" w:cstheme="majorBidi"/>
                <w:color w:val="FFFFFF" w:themeColor="background1"/>
              </w:rPr>
            </w:pPr>
            <w:r w:rsidRPr="00A974EB">
              <w:rPr>
                <w:rFonts w:asciiTheme="majorBidi" w:hAnsiTheme="majorBidi" w:cstheme="majorBidi"/>
                <w:noProof/>
                <w:color w:val="000000" w:themeColor="text1"/>
                <w:lang w:eastAsia="en-US"/>
              </w:rPr>
              <w:drawing>
                <wp:inline distT="0" distB="0" distL="0" distR="0" wp14:anchorId="5AFFFF85" wp14:editId="29FA67EF">
                  <wp:extent cx="3400425" cy="1143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:rsidR="0043117B" w:rsidRPr="00A974EB" w:rsidRDefault="00F2098D" w:rsidP="000C45FF">
      <w:pPr>
        <w:tabs>
          <w:tab w:val="left" w:pos="990"/>
        </w:tabs>
        <w:rPr>
          <w:rFonts w:asciiTheme="majorBidi" w:hAnsiTheme="majorBidi" w:cstheme="majorBidi"/>
        </w:rPr>
      </w:pPr>
    </w:p>
    <w:sectPr w:rsidR="0043117B" w:rsidRPr="00A974EB" w:rsidSect="00833F92">
      <w:headerReference w:type="default" r:id="rId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98D" w:rsidRDefault="00F2098D" w:rsidP="000C45FF">
      <w:r>
        <w:separator/>
      </w:r>
    </w:p>
  </w:endnote>
  <w:endnote w:type="continuationSeparator" w:id="0">
    <w:p w:rsidR="00F2098D" w:rsidRDefault="00F2098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98D" w:rsidRDefault="00F2098D" w:rsidP="000C45FF">
      <w:r>
        <w:separator/>
      </w:r>
    </w:p>
  </w:footnote>
  <w:footnote w:type="continuationSeparator" w:id="0">
    <w:p w:rsidR="00F2098D" w:rsidRDefault="00F2098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D20CE"/>
    <w:multiLevelType w:val="hybridMultilevel"/>
    <w:tmpl w:val="6822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23199"/>
    <w:multiLevelType w:val="hybridMultilevel"/>
    <w:tmpl w:val="DE52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E0"/>
    <w:rsid w:val="00036450"/>
    <w:rsid w:val="00094499"/>
    <w:rsid w:val="000C45FF"/>
    <w:rsid w:val="000E3FD1"/>
    <w:rsid w:val="00112054"/>
    <w:rsid w:val="001129D8"/>
    <w:rsid w:val="00132354"/>
    <w:rsid w:val="001525E1"/>
    <w:rsid w:val="001554E0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D5302"/>
    <w:rsid w:val="003E45F4"/>
    <w:rsid w:val="004071FC"/>
    <w:rsid w:val="00445947"/>
    <w:rsid w:val="00477902"/>
    <w:rsid w:val="004813B3"/>
    <w:rsid w:val="00496591"/>
    <w:rsid w:val="004C63E4"/>
    <w:rsid w:val="004D3011"/>
    <w:rsid w:val="005262AC"/>
    <w:rsid w:val="005539D7"/>
    <w:rsid w:val="0056206A"/>
    <w:rsid w:val="00586034"/>
    <w:rsid w:val="005B5ECA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C0714"/>
    <w:rsid w:val="00802CA0"/>
    <w:rsid w:val="00833F92"/>
    <w:rsid w:val="009260CD"/>
    <w:rsid w:val="00952C25"/>
    <w:rsid w:val="0097052D"/>
    <w:rsid w:val="00A2118D"/>
    <w:rsid w:val="00A974EB"/>
    <w:rsid w:val="00AD76E2"/>
    <w:rsid w:val="00B20152"/>
    <w:rsid w:val="00B359E4"/>
    <w:rsid w:val="00B57D98"/>
    <w:rsid w:val="00B70850"/>
    <w:rsid w:val="00B8047C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562A7"/>
    <w:rsid w:val="00F2098D"/>
    <w:rsid w:val="00F60274"/>
    <w:rsid w:val="00F77FB9"/>
    <w:rsid w:val="00F814CB"/>
    <w:rsid w:val="00FB068F"/>
    <w:rsid w:val="00FB62AF"/>
    <w:rsid w:val="00F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8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acebook.com/ChoiceOfRealMen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acebook.com/FullShopeHer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evitalsolutions.com/" TargetMode="External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10" Type="http://schemas.openxmlformats.org/officeDocument/2006/relationships/hyperlink" Target="https://www.faranitaylor.com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acebook.com/Al-Madina-Clinic-1205235876185588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O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6803708359984419"/>
          <c:y val="0"/>
          <c:w val="0.5025942345442113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0.2195504973643000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20647729632173259"/>
                  <c:y val="-5.7869701854636333E-18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70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Social media handling</c:v>
                </c:pt>
                <c:pt idx="1">
                  <c:v>SEO </c:v>
                </c:pt>
                <c:pt idx="2">
                  <c:v>Web Devlopment</c:v>
                </c:pt>
                <c:pt idx="3">
                  <c:v>Content Writing</c:v>
                </c:pt>
                <c:pt idx="4">
                  <c:v>Microsoft Office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0.8</c:v>
                </c:pt>
                <c:pt idx="1">
                  <c:v>0.75</c:v>
                </c:pt>
                <c:pt idx="2">
                  <c:v>0.55000000000000004</c:v>
                </c:pt>
                <c:pt idx="3">
                  <c:v>0.85</c:v>
                </c:pt>
                <c:pt idx="4">
                  <c:v>0.8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-76380048"/>
        <c:axId val="-76381136"/>
      </c:barChart>
      <c:catAx>
        <c:axId val="-763800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381136"/>
        <c:crosses val="autoZero"/>
        <c:auto val="0"/>
        <c:lblAlgn val="ctr"/>
        <c:lblOffset val="100"/>
        <c:noMultiLvlLbl val="0"/>
      </c:catAx>
      <c:valAx>
        <c:axId val="-76381136"/>
        <c:scaling>
          <c:orientation val="minMax"/>
          <c:max val="1"/>
        </c:scaling>
        <c:delete val="1"/>
        <c:axPos val="b"/>
        <c:numFmt formatCode="0.00%" sourceLinked="0"/>
        <c:majorTickMark val="out"/>
        <c:minorTickMark val="none"/>
        <c:tickLblPos val="nextTo"/>
        <c:crossAx val="-76380048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1FF29F35A743A1886C2ADD43DF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F8649-8BB2-4604-9748-149E6241CE0D}"/>
      </w:docPartPr>
      <w:docPartBody>
        <w:p w:rsidR="005212DA" w:rsidRDefault="003660FA">
          <w:pPr>
            <w:pStyle w:val="521FF29F35A743A1886C2ADD43DF8E5A"/>
          </w:pPr>
          <w:r w:rsidRPr="00CB0055">
            <w:t>Contact</w:t>
          </w:r>
        </w:p>
      </w:docPartBody>
    </w:docPart>
    <w:docPart>
      <w:docPartPr>
        <w:name w:val="B494CBEE4E99401D9A49EB608DF32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A6BCF-FA9C-422A-ACA8-EEC3F5CF207B}"/>
      </w:docPartPr>
      <w:docPartBody>
        <w:p w:rsidR="005212DA" w:rsidRDefault="003660FA">
          <w:pPr>
            <w:pStyle w:val="B494CBEE4E99401D9A49EB608DF328F6"/>
          </w:pPr>
          <w:r w:rsidRPr="004D3011">
            <w:t>PHONE:</w:t>
          </w:r>
        </w:p>
      </w:docPartBody>
    </w:docPart>
    <w:docPart>
      <w:docPartPr>
        <w:name w:val="7E74B5F9FCE343CD8F2020DC7C056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DA809-ACCF-4C71-B7CE-4B800ADB9730}"/>
      </w:docPartPr>
      <w:docPartBody>
        <w:p w:rsidR="005212DA" w:rsidRDefault="003660FA">
          <w:pPr>
            <w:pStyle w:val="7E74B5F9FCE343CD8F2020DC7C056DB8"/>
          </w:pPr>
          <w:r w:rsidRPr="004D3011">
            <w:t>EMAIL:</w:t>
          </w:r>
        </w:p>
      </w:docPartBody>
    </w:docPart>
    <w:docPart>
      <w:docPartPr>
        <w:name w:val="0450E99C08EF4EB38800BD6BF2127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549A7-804A-48D6-89E7-400E31A7D175}"/>
      </w:docPartPr>
      <w:docPartBody>
        <w:p w:rsidR="005212DA" w:rsidRDefault="003660FA">
          <w:pPr>
            <w:pStyle w:val="0450E99C08EF4EB38800BD6BF21278CA"/>
          </w:pPr>
          <w:r w:rsidRPr="00CB0055">
            <w:t>Hobbies</w:t>
          </w:r>
        </w:p>
      </w:docPartBody>
    </w:docPart>
    <w:docPart>
      <w:docPartPr>
        <w:name w:val="67BE4FC223CE4A8799D7A6BFCAC3F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DEC88-6C42-4915-A750-962C0AF11C14}"/>
      </w:docPartPr>
      <w:docPartBody>
        <w:p w:rsidR="005212DA" w:rsidRDefault="003660FA">
          <w:pPr>
            <w:pStyle w:val="67BE4FC223CE4A8799D7A6BFCAC3F3CE"/>
          </w:pPr>
          <w:r w:rsidRPr="00036450">
            <w:t>EDUCATION</w:t>
          </w:r>
        </w:p>
      </w:docPartBody>
    </w:docPart>
    <w:docPart>
      <w:docPartPr>
        <w:name w:val="E675E55F38F94BA6B8A660EFFBC2E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76D60-02C5-448F-8A34-4A2647763DBC}"/>
      </w:docPartPr>
      <w:docPartBody>
        <w:p w:rsidR="005212DA" w:rsidRDefault="003660FA">
          <w:pPr>
            <w:pStyle w:val="E675E55F38F94BA6B8A660EFFBC2EA33"/>
          </w:pPr>
          <w:r w:rsidRPr="00036450">
            <w:t>WORK EXPERIENCE</w:t>
          </w:r>
        </w:p>
      </w:docPartBody>
    </w:docPart>
    <w:docPart>
      <w:docPartPr>
        <w:name w:val="A394BC2E45F946E0AF0C26FEF2A85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692F3-1C57-4507-85D1-C8ABF611F8E0}"/>
      </w:docPartPr>
      <w:docPartBody>
        <w:p w:rsidR="005212DA" w:rsidRDefault="003660FA">
          <w:pPr>
            <w:pStyle w:val="A394BC2E45F946E0AF0C26FEF2A8592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FA"/>
    <w:rsid w:val="003660FA"/>
    <w:rsid w:val="00415B5E"/>
    <w:rsid w:val="0049547D"/>
    <w:rsid w:val="005212DA"/>
    <w:rsid w:val="00893A01"/>
    <w:rsid w:val="00A2796F"/>
    <w:rsid w:val="00AF55ED"/>
    <w:rsid w:val="00F5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7CF61E7B6F45C5AE8B5C3C8A265C0C">
    <w:name w:val="9F7CF61E7B6F45C5AE8B5C3C8A265C0C"/>
  </w:style>
  <w:style w:type="paragraph" w:customStyle="1" w:styleId="41DBEB0238644D72A4DF9962F86BABF7">
    <w:name w:val="41DBEB0238644D72A4DF9962F86BABF7"/>
  </w:style>
  <w:style w:type="paragraph" w:customStyle="1" w:styleId="C8248E2E6B4F490586FFD1400246B2EA">
    <w:name w:val="C8248E2E6B4F490586FFD1400246B2EA"/>
  </w:style>
  <w:style w:type="paragraph" w:customStyle="1" w:styleId="50D742FE01034543AED2DC8A7089B60A">
    <w:name w:val="50D742FE01034543AED2DC8A7089B60A"/>
  </w:style>
  <w:style w:type="paragraph" w:customStyle="1" w:styleId="521FF29F35A743A1886C2ADD43DF8E5A">
    <w:name w:val="521FF29F35A743A1886C2ADD43DF8E5A"/>
  </w:style>
  <w:style w:type="paragraph" w:customStyle="1" w:styleId="B494CBEE4E99401D9A49EB608DF328F6">
    <w:name w:val="B494CBEE4E99401D9A49EB608DF328F6"/>
  </w:style>
  <w:style w:type="paragraph" w:customStyle="1" w:styleId="F6AC8E3968174A88A3F3DB0101A64A38">
    <w:name w:val="F6AC8E3968174A88A3F3DB0101A64A38"/>
  </w:style>
  <w:style w:type="paragraph" w:customStyle="1" w:styleId="08EB6893CE3446959CEF7847C02D1222">
    <w:name w:val="08EB6893CE3446959CEF7847C02D1222"/>
  </w:style>
  <w:style w:type="paragraph" w:customStyle="1" w:styleId="E484080750574830BF79E73F72E4823D">
    <w:name w:val="E484080750574830BF79E73F72E4823D"/>
  </w:style>
  <w:style w:type="paragraph" w:customStyle="1" w:styleId="7E74B5F9FCE343CD8F2020DC7C056DB8">
    <w:name w:val="7E74B5F9FCE343CD8F2020DC7C056DB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7F80F2A3CA44C50A72563F23A7090E6">
    <w:name w:val="27F80F2A3CA44C50A72563F23A7090E6"/>
  </w:style>
  <w:style w:type="paragraph" w:customStyle="1" w:styleId="0450E99C08EF4EB38800BD6BF21278CA">
    <w:name w:val="0450E99C08EF4EB38800BD6BF21278CA"/>
  </w:style>
  <w:style w:type="paragraph" w:customStyle="1" w:styleId="DDFF575047CD4E78A1CD5ABF56D1A0C2">
    <w:name w:val="DDFF575047CD4E78A1CD5ABF56D1A0C2"/>
  </w:style>
  <w:style w:type="paragraph" w:customStyle="1" w:styleId="1510C44038264B79BB05C8C3B39E8E72">
    <w:name w:val="1510C44038264B79BB05C8C3B39E8E72"/>
  </w:style>
  <w:style w:type="paragraph" w:customStyle="1" w:styleId="CA84D6DE95024636965C63625F35C51C">
    <w:name w:val="CA84D6DE95024636965C63625F35C51C"/>
  </w:style>
  <w:style w:type="paragraph" w:customStyle="1" w:styleId="0687D9F6D84148F091524C3CE9BF3310">
    <w:name w:val="0687D9F6D84148F091524C3CE9BF3310"/>
  </w:style>
  <w:style w:type="paragraph" w:customStyle="1" w:styleId="67BE4FC223CE4A8799D7A6BFCAC3F3CE">
    <w:name w:val="67BE4FC223CE4A8799D7A6BFCAC3F3CE"/>
  </w:style>
  <w:style w:type="paragraph" w:customStyle="1" w:styleId="65AAF578FB664BFB8F9585EEA4AFA085">
    <w:name w:val="65AAF578FB664BFB8F9585EEA4AFA085"/>
  </w:style>
  <w:style w:type="paragraph" w:customStyle="1" w:styleId="2B8FA4F16A6F482C8062FD3F99335A66">
    <w:name w:val="2B8FA4F16A6F482C8062FD3F99335A66"/>
  </w:style>
  <w:style w:type="paragraph" w:customStyle="1" w:styleId="73D462F6A0FD43D4A5DCF184C7061BBE">
    <w:name w:val="73D462F6A0FD43D4A5DCF184C7061BBE"/>
  </w:style>
  <w:style w:type="paragraph" w:customStyle="1" w:styleId="E164B241DBCF45BAA51E6E36752AA2B3">
    <w:name w:val="E164B241DBCF45BAA51E6E36752AA2B3"/>
  </w:style>
  <w:style w:type="paragraph" w:customStyle="1" w:styleId="047800B6F1054EB78D673C3DB5D7067C">
    <w:name w:val="047800B6F1054EB78D673C3DB5D7067C"/>
  </w:style>
  <w:style w:type="paragraph" w:customStyle="1" w:styleId="9774B21C7A2549A39360FD84E3628DA2">
    <w:name w:val="9774B21C7A2549A39360FD84E3628DA2"/>
  </w:style>
  <w:style w:type="paragraph" w:customStyle="1" w:styleId="17900D8EFC904FA38F63A7A93725FC28">
    <w:name w:val="17900D8EFC904FA38F63A7A93725FC28"/>
  </w:style>
  <w:style w:type="paragraph" w:customStyle="1" w:styleId="E675E55F38F94BA6B8A660EFFBC2EA33">
    <w:name w:val="E675E55F38F94BA6B8A660EFFBC2EA33"/>
  </w:style>
  <w:style w:type="paragraph" w:customStyle="1" w:styleId="B9449DC8437D44F1A90792B94220AB42">
    <w:name w:val="B9449DC8437D44F1A90792B94220AB42"/>
  </w:style>
  <w:style w:type="paragraph" w:customStyle="1" w:styleId="594F0C19E6D043A6A6C74E9BD5FDA727">
    <w:name w:val="594F0C19E6D043A6A6C74E9BD5FDA727"/>
  </w:style>
  <w:style w:type="paragraph" w:customStyle="1" w:styleId="9ECE251ADA574B5A9FDB6DA11AF6DC65">
    <w:name w:val="9ECE251ADA574B5A9FDB6DA11AF6DC65"/>
  </w:style>
  <w:style w:type="paragraph" w:customStyle="1" w:styleId="FFC2A084838A4021B50A55D902DF9926">
    <w:name w:val="FFC2A084838A4021B50A55D902DF9926"/>
  </w:style>
  <w:style w:type="paragraph" w:customStyle="1" w:styleId="2E2DFF06C34B4D04A06FCF18E70E60BC">
    <w:name w:val="2E2DFF06C34B4D04A06FCF18E70E60BC"/>
  </w:style>
  <w:style w:type="paragraph" w:customStyle="1" w:styleId="6B04BE4D4C5140D6914D2D75047B1ED5">
    <w:name w:val="6B04BE4D4C5140D6914D2D75047B1ED5"/>
  </w:style>
  <w:style w:type="paragraph" w:customStyle="1" w:styleId="32D17541ED154418B4BCE70EF0629B3D">
    <w:name w:val="32D17541ED154418B4BCE70EF0629B3D"/>
  </w:style>
  <w:style w:type="paragraph" w:customStyle="1" w:styleId="DFFF6C335CE647EABDF19FE8EC5D7CC4">
    <w:name w:val="DFFF6C335CE647EABDF19FE8EC5D7CC4"/>
  </w:style>
  <w:style w:type="paragraph" w:customStyle="1" w:styleId="03B2A7F0C6D24CE4A6349A9439EF636E">
    <w:name w:val="03B2A7F0C6D24CE4A6349A9439EF636E"/>
  </w:style>
  <w:style w:type="paragraph" w:customStyle="1" w:styleId="276D7CBA5D4D4F37839F1E347D5F2357">
    <w:name w:val="276D7CBA5D4D4F37839F1E347D5F2357"/>
  </w:style>
  <w:style w:type="paragraph" w:customStyle="1" w:styleId="399C5E001DA147818CC9ED91B866261F">
    <w:name w:val="399C5E001DA147818CC9ED91B866261F"/>
  </w:style>
  <w:style w:type="paragraph" w:customStyle="1" w:styleId="D61DF4451FE744FC9BB541631FE76563">
    <w:name w:val="D61DF4451FE744FC9BB541631FE76563"/>
  </w:style>
  <w:style w:type="paragraph" w:customStyle="1" w:styleId="A892A66551DF41DB89218E355B96853A">
    <w:name w:val="A892A66551DF41DB89218E355B96853A"/>
  </w:style>
  <w:style w:type="paragraph" w:customStyle="1" w:styleId="3827090946BC4F73A915B3909AF71FAC">
    <w:name w:val="3827090946BC4F73A915B3909AF71FAC"/>
  </w:style>
  <w:style w:type="paragraph" w:customStyle="1" w:styleId="B2EFDA9ABE8541688D38D07AD9FC7A76">
    <w:name w:val="B2EFDA9ABE8541688D38D07AD9FC7A7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394BC2E45F946E0AF0C26FEF2A8592C">
    <w:name w:val="A394BC2E45F946E0AF0C26FEF2A85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2019-10-17T14:37:00Z</dcterms:created>
  <dcterms:modified xsi:type="dcterms:W3CDTF">2020-01-27T07:11:00Z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