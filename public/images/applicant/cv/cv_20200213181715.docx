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92042" w:rsidP="00913946">
            <w:pPr>
              <w:pStyle w:val="Title"/>
            </w:pPr>
            <w:r>
              <w:t>maryam islam</w:t>
            </w:r>
          </w:p>
          <w:p w:rsidR="00692703" w:rsidRPr="00837BB8" w:rsidRDefault="00992042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837BB8">
              <w:rPr>
                <w:sz w:val="24"/>
                <w:szCs w:val="24"/>
              </w:rPr>
              <w:t>Cell # 0333-6852622</w:t>
            </w:r>
          </w:p>
          <w:p w:rsidR="00692703" w:rsidRPr="00CF1A49" w:rsidRDefault="00992042" w:rsidP="00992042">
            <w:pPr>
              <w:pStyle w:val="ContactInfo"/>
            </w:pPr>
            <w:r w:rsidRPr="00837BB8">
              <w:rPr>
                <w:sz w:val="24"/>
                <w:szCs w:val="24"/>
              </w:rPr>
              <w:t>Email: maryamislam077@gmail.com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37BB8" w:rsidP="00913946">
            <w:pPr>
              <w:contextualSpacing w:val="0"/>
            </w:pPr>
            <w:r>
              <w:t xml:space="preserve">                                       </w:t>
            </w:r>
            <w:bookmarkStart w:id="0" w:name="_GoBack"/>
            <w:bookmarkEnd w:id="0"/>
            <w:r w:rsidR="00E67428">
              <w:t xml:space="preserve">To work an organization to </w:t>
            </w:r>
            <w:proofErr w:type="spellStart"/>
            <w:r w:rsidR="00E67428">
              <w:t>mould</w:t>
            </w:r>
            <w:proofErr w:type="spellEnd"/>
            <w:r w:rsidR="00E67428">
              <w:t xml:space="preserve"> according to circumstances.</w:t>
            </w:r>
          </w:p>
        </w:tc>
      </w:tr>
    </w:tbl>
    <w:p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9F93859685574C0D954CFBB323FB9E76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837BB8">
            <w:rPr>
              <w:sz w:val="3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8116F" w:rsidP="001D0BF1">
            <w:pPr>
              <w:pStyle w:val="Heading2"/>
              <w:contextualSpacing w:val="0"/>
              <w:outlineLvl w:val="1"/>
            </w:pPr>
            <w:r>
              <w:t>dEDREE TITTLE: MASTER OF TECHNOLOGY EDUCATION (MTE)</w:t>
            </w:r>
          </w:p>
          <w:p w:rsidR="007538DC" w:rsidRDefault="00C8116F" w:rsidP="007538DC">
            <w:pPr>
              <w:contextualSpacing w:val="0"/>
            </w:pPr>
            <w:r>
              <w:t>2016-2018</w:t>
            </w:r>
          </w:p>
          <w:p w:rsidR="00C8116F" w:rsidRDefault="00C8116F" w:rsidP="007538DC">
            <w:pPr>
              <w:contextualSpacing w:val="0"/>
            </w:pPr>
            <w:r>
              <w:t>Degree offered: University of the Punjab</w:t>
            </w:r>
          </w:p>
          <w:p w:rsidR="00C8116F" w:rsidRDefault="00C8116F" w:rsidP="007538DC">
            <w:pPr>
              <w:contextualSpacing w:val="0"/>
            </w:pPr>
            <w:r>
              <w:t>Institute: Institute of Education and Research</w:t>
            </w:r>
            <w:r w:rsidR="00A17FAA">
              <w:t xml:space="preserve"> </w:t>
            </w:r>
            <w:r>
              <w:t>(IER)</w:t>
            </w:r>
          </w:p>
          <w:p w:rsidR="00A17FAA" w:rsidRPr="00CF1A49" w:rsidRDefault="00773C17" w:rsidP="007538DC">
            <w:pPr>
              <w:contextualSpacing w:val="0"/>
            </w:pPr>
            <w:r>
              <w:t>CGPA: 3.33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837BB8" w:rsidRPr="00CF1A49" w:rsidRDefault="00837BB8" w:rsidP="00837BB8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736860556"/>
                <w:placeholder>
                  <w:docPart w:val="6FE86FB7BF8E41299BBBB63D00CFCEAE"/>
                </w:placeholder>
                <w:temporary/>
                <w:showingPlcHdr/>
                <w15:appearance w15:val="hidden"/>
              </w:sdtPr>
              <w:sdtContent>
                <w:r w:rsidRPr="00CF1A49">
                  <w:t>Degree Title</w:t>
                </w:r>
              </w:sdtContent>
            </w:sdt>
            <w:r>
              <w:t xml:space="preserve">: BECHELOR OF ARTS </w:t>
            </w:r>
          </w:p>
          <w:p w:rsidR="00837BB8" w:rsidRDefault="00837BB8" w:rsidP="00F61DF9">
            <w:r>
              <w:t>2015</w:t>
            </w:r>
          </w:p>
          <w:p w:rsidR="00837BB8" w:rsidRDefault="00837BB8" w:rsidP="00837BB8">
            <w:r>
              <w:t>Degree offered: University of the Punjab</w:t>
            </w:r>
          </w:p>
          <w:p w:rsidR="00837BB8" w:rsidRPr="00A17FAA" w:rsidRDefault="00837BB8" w:rsidP="00837BB8">
            <w:pPr>
              <w:rPr>
                <w:vertAlign w:val="superscript"/>
              </w:rPr>
            </w:pPr>
            <w:r>
              <w:t>Division: 2</w:t>
            </w:r>
            <w:r>
              <w:rPr>
                <w:vertAlign w:val="superscript"/>
              </w:rPr>
              <w:t>nd</w:t>
            </w:r>
          </w:p>
          <w:p w:rsidR="00B7729A" w:rsidRDefault="00B7729A" w:rsidP="00F61DF9"/>
          <w:p w:rsidR="00B7729A" w:rsidRPr="00CF1A49" w:rsidRDefault="00B7729A" w:rsidP="00B7729A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18668983"/>
                <w:placeholder>
                  <w:docPart w:val="86151BBB54AA4979B8BEDB56B36723B7"/>
                </w:placeholder>
                <w:temporary/>
                <w:showingPlcHdr/>
                <w15:appearance w15:val="hidden"/>
              </w:sdtPr>
              <w:sdtContent>
                <w:r w:rsidRPr="00CF1A49">
                  <w:t>Degree Title</w:t>
                </w:r>
              </w:sdtContent>
            </w:sdt>
            <w:r>
              <w:t xml:space="preserve">: </w:t>
            </w:r>
            <w:r>
              <w:t>intermediate</w:t>
            </w:r>
            <w:r w:rsidR="00A17FAA">
              <w:t xml:space="preserve"> </w:t>
            </w:r>
            <w:r>
              <w:t>(ics)</w:t>
            </w:r>
          </w:p>
          <w:p w:rsidR="00B7729A" w:rsidRDefault="00B7729A" w:rsidP="00B7729A">
            <w:r>
              <w:t>201</w:t>
            </w:r>
            <w:r>
              <w:t>3</w:t>
            </w:r>
          </w:p>
          <w:p w:rsidR="00B7729A" w:rsidRDefault="00B7729A" w:rsidP="00B7729A">
            <w:pPr>
              <w:contextualSpacing w:val="0"/>
            </w:pPr>
            <w:r>
              <w:t xml:space="preserve">Degree offered: </w:t>
            </w:r>
            <w:r>
              <w:t>BISE Lahore</w:t>
            </w:r>
          </w:p>
          <w:p w:rsidR="00737361" w:rsidRDefault="00B7729A" w:rsidP="00B7729A">
            <w:pPr>
              <w:contextualSpacing w:val="0"/>
            </w:pPr>
            <w:r>
              <w:t>Institute: G</w:t>
            </w:r>
            <w:r w:rsidR="00737361">
              <w:t>ovt. Islamia College for women, L</w:t>
            </w:r>
            <w:r w:rsidR="00A17FAA">
              <w:t>ahore</w:t>
            </w:r>
            <w:r w:rsidR="00737361">
              <w:t xml:space="preserve"> C</w:t>
            </w:r>
            <w:r w:rsidR="00A17FAA">
              <w:t>antt.</w:t>
            </w:r>
          </w:p>
          <w:p w:rsidR="00A17FAA" w:rsidRDefault="00A17FAA" w:rsidP="00A17FAA">
            <w:r>
              <w:t>Division: 1</w:t>
            </w:r>
            <w:r>
              <w:rPr>
                <w:vertAlign w:val="superscript"/>
              </w:rPr>
              <w:t>st</w:t>
            </w:r>
          </w:p>
          <w:p w:rsidR="00737361" w:rsidRDefault="00737361" w:rsidP="00B7729A">
            <w:pPr>
              <w:contextualSpacing w:val="0"/>
            </w:pPr>
          </w:p>
          <w:p w:rsidR="00737361" w:rsidRPr="00CF1A49" w:rsidRDefault="00737361" w:rsidP="00737361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764687668"/>
                <w:placeholder>
                  <w:docPart w:val="CB7D5C668E52431F8AB782B2B150995F"/>
                </w:placeholder>
                <w:temporary/>
                <w:showingPlcHdr/>
                <w15:appearance w15:val="hidden"/>
              </w:sdtPr>
              <w:sdtContent>
                <w:r w:rsidRPr="00CF1A49">
                  <w:t>Degree Title</w:t>
                </w:r>
              </w:sdtContent>
            </w:sdt>
            <w:r>
              <w:t xml:space="preserve">: </w:t>
            </w:r>
            <w:r>
              <w:t>MATRICULATION</w:t>
            </w:r>
            <w:r w:rsidR="00A17FAA">
              <w:t xml:space="preserve"> </w:t>
            </w:r>
            <w:r>
              <w:t>(SCINCE</w:t>
            </w:r>
            <w:r w:rsidR="00A17FAA">
              <w:t xml:space="preserve"> group</w:t>
            </w:r>
            <w:r>
              <w:t>)</w:t>
            </w:r>
            <w:r>
              <w:t xml:space="preserve"> </w:t>
            </w:r>
          </w:p>
          <w:p w:rsidR="00737361" w:rsidRDefault="00737361" w:rsidP="00737361">
            <w:r>
              <w:t>201</w:t>
            </w:r>
            <w:r>
              <w:t>1</w:t>
            </w:r>
          </w:p>
          <w:p w:rsidR="00737361" w:rsidRDefault="00737361" w:rsidP="00737361">
            <w:pPr>
              <w:contextualSpacing w:val="0"/>
            </w:pPr>
            <w:r>
              <w:t>Degree offered: BISE Lahore</w:t>
            </w:r>
          </w:p>
          <w:p w:rsidR="00737361" w:rsidRDefault="00737361" w:rsidP="00737361">
            <w:pPr>
              <w:contextualSpacing w:val="0"/>
            </w:pPr>
            <w:r>
              <w:t xml:space="preserve">Institute: </w:t>
            </w:r>
            <w:r>
              <w:t xml:space="preserve">P.R Girls High school , </w:t>
            </w:r>
            <w:proofErr w:type="spellStart"/>
            <w:r>
              <w:t>Mughalpura</w:t>
            </w:r>
            <w:proofErr w:type="spellEnd"/>
            <w:r>
              <w:t>, L</w:t>
            </w:r>
            <w:r w:rsidR="00A17FAA">
              <w:t>ahore.</w:t>
            </w:r>
          </w:p>
          <w:p w:rsidR="00A17FAA" w:rsidRDefault="00A17FAA" w:rsidP="00A17FAA">
            <w:r>
              <w:t>Division: 1</w:t>
            </w:r>
            <w:r>
              <w:rPr>
                <w:vertAlign w:val="superscript"/>
              </w:rPr>
              <w:t>st</w:t>
            </w:r>
          </w:p>
          <w:p w:rsidR="00737361" w:rsidRDefault="00737361" w:rsidP="00737361"/>
          <w:p w:rsidR="00B7729A" w:rsidRDefault="00B7729A" w:rsidP="00B7729A"/>
          <w:p w:rsidR="00B7729A" w:rsidRPr="00CF1A49" w:rsidRDefault="00B7729A" w:rsidP="00B7729A">
            <w:pPr>
              <w:pStyle w:val="Heading2"/>
              <w:contextualSpacing w:val="0"/>
              <w:outlineLvl w:val="1"/>
            </w:pPr>
          </w:p>
          <w:p w:rsidR="00B7729A" w:rsidRPr="00773C17" w:rsidRDefault="00B7729A" w:rsidP="00F61DF9"/>
        </w:tc>
      </w:tr>
    </w:tbl>
    <w:sdt>
      <w:sdtPr>
        <w:alias w:val="Skills:"/>
        <w:tag w:val="Skills:"/>
        <w:id w:val="-1392877668"/>
        <w:placeholder>
          <w:docPart w:val="5A7EF4B9197045098C8A762F1C9CA42F"/>
        </w:placeholder>
        <w:temporary/>
        <w:showingPlcHdr/>
        <w15:appearance w15:val="hidden"/>
      </w:sdtPr>
      <w:sdtContent>
        <w:p w:rsidR="00486277" w:rsidRPr="00CF1A49" w:rsidRDefault="00486277" w:rsidP="00486277">
          <w:pPr>
            <w:pStyle w:val="Heading1"/>
          </w:pPr>
          <w:r w:rsidRPr="00837BB8">
            <w:rPr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17FAA" w:rsidP="006E1507">
            <w:pPr>
              <w:pStyle w:val="ListBullet"/>
              <w:contextualSpacing w:val="0"/>
            </w:pPr>
            <w:r>
              <w:t>MS W</w:t>
            </w:r>
            <w:r w:rsidR="00D97E22">
              <w:t>ord</w:t>
            </w:r>
          </w:p>
          <w:p w:rsidR="001F4E6D" w:rsidRPr="006E1507" w:rsidRDefault="00D97E22" w:rsidP="006E1507">
            <w:pPr>
              <w:pStyle w:val="ListBullet"/>
              <w:contextualSpacing w:val="0"/>
            </w:pPr>
            <w:r>
              <w:t>MS Excel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D97E22" w:rsidP="006E1507">
            <w:pPr>
              <w:pStyle w:val="ListBullet"/>
              <w:contextualSpacing w:val="0"/>
            </w:pPr>
            <w:r>
              <w:t>MS Power Point</w:t>
            </w:r>
          </w:p>
          <w:p w:rsidR="001E3120" w:rsidRPr="006E1507" w:rsidRDefault="00D97E22" w:rsidP="006E1507">
            <w:pPr>
              <w:pStyle w:val="ListBullet"/>
              <w:contextualSpacing w:val="0"/>
            </w:pPr>
            <w:r>
              <w:t xml:space="preserve">Internet &amp; </w:t>
            </w:r>
            <w:proofErr w:type="spellStart"/>
            <w:r>
              <w:t>E.mail</w:t>
            </w:r>
            <w:proofErr w:type="spellEnd"/>
          </w:p>
          <w:p w:rsidR="001E3120" w:rsidRPr="006E1507" w:rsidRDefault="001E3120" w:rsidP="00D97E2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D97E22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0D" w:rsidRDefault="0042160D" w:rsidP="0068194B">
      <w:r>
        <w:separator/>
      </w:r>
    </w:p>
    <w:p w:rsidR="0042160D" w:rsidRDefault="0042160D"/>
    <w:p w:rsidR="0042160D" w:rsidRDefault="0042160D"/>
  </w:endnote>
  <w:endnote w:type="continuationSeparator" w:id="0">
    <w:p w:rsidR="0042160D" w:rsidRDefault="0042160D" w:rsidP="0068194B">
      <w:r>
        <w:continuationSeparator/>
      </w:r>
    </w:p>
    <w:p w:rsidR="0042160D" w:rsidRDefault="0042160D"/>
    <w:p w:rsidR="0042160D" w:rsidRDefault="0042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C17" w:rsidRDefault="00773C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0D" w:rsidRDefault="0042160D" w:rsidP="0068194B">
      <w:r>
        <w:separator/>
      </w:r>
    </w:p>
    <w:p w:rsidR="0042160D" w:rsidRDefault="0042160D"/>
    <w:p w:rsidR="0042160D" w:rsidRDefault="0042160D"/>
  </w:footnote>
  <w:footnote w:type="continuationSeparator" w:id="0">
    <w:p w:rsidR="0042160D" w:rsidRDefault="0042160D" w:rsidP="0068194B">
      <w:r>
        <w:continuationSeparator/>
      </w:r>
    </w:p>
    <w:p w:rsidR="0042160D" w:rsidRDefault="0042160D"/>
    <w:p w:rsidR="0042160D" w:rsidRDefault="0042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C17" w:rsidRPr="004E01EB" w:rsidRDefault="00773C17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FDEC1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42"/>
    <w:rsid w:val="000001EF"/>
    <w:rsid w:val="00007322"/>
    <w:rsid w:val="00007728"/>
    <w:rsid w:val="00024584"/>
    <w:rsid w:val="00024730"/>
    <w:rsid w:val="00055E95"/>
    <w:rsid w:val="0007021F"/>
    <w:rsid w:val="000B2BA5"/>
    <w:rsid w:val="000E6331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60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7361"/>
    <w:rsid w:val="0074403D"/>
    <w:rsid w:val="00746D44"/>
    <w:rsid w:val="007538DC"/>
    <w:rsid w:val="00757803"/>
    <w:rsid w:val="00773C17"/>
    <w:rsid w:val="0079206B"/>
    <w:rsid w:val="00796076"/>
    <w:rsid w:val="007C0566"/>
    <w:rsid w:val="007C606B"/>
    <w:rsid w:val="007E6A61"/>
    <w:rsid w:val="00801140"/>
    <w:rsid w:val="00803404"/>
    <w:rsid w:val="00834955"/>
    <w:rsid w:val="00837BB8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04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F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729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16F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7E22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42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E5CFC"/>
  <w15:chartTrackingRefBased/>
  <w15:docId w15:val="{A00010FD-AFCB-4B4F-BFD5-D4D24FDD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m\AppData\Local\Microsoft\Office\16.0\DTS\en-US%7bEA156819-0122-463B-9EB7-96981CC2714B%7d\%7b58608089-8BDF-4623-8384-0D80941F70CC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93859685574C0D954CFBB323FB9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F0B0C-9A86-4849-B0AA-35E093C57223}"/>
      </w:docPartPr>
      <w:docPartBody>
        <w:p w:rsidR="00000000" w:rsidRDefault="003C48FA">
          <w:pPr>
            <w:pStyle w:val="9F93859685574C0D954CFBB323FB9E76"/>
          </w:pPr>
          <w:r w:rsidRPr="00CF1A49">
            <w:t>Education</w:t>
          </w:r>
        </w:p>
      </w:docPartBody>
    </w:docPart>
    <w:docPart>
      <w:docPartPr>
        <w:name w:val="5A7EF4B9197045098C8A762F1C9C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35FB-EE90-40C0-9804-D1AA2549A37F}"/>
      </w:docPartPr>
      <w:docPartBody>
        <w:p w:rsidR="00000000" w:rsidRDefault="003C48FA">
          <w:pPr>
            <w:pStyle w:val="5A7EF4B9197045098C8A762F1C9CA42F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86151BBB54AA4979B8BEDB56B367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0030-BE76-489A-81A8-5B05B1F75CAA}"/>
      </w:docPartPr>
      <w:docPartBody>
        <w:p w:rsidR="00000000" w:rsidRDefault="00A25200" w:rsidP="00A25200">
          <w:pPr>
            <w:pStyle w:val="86151BBB54AA4979B8BEDB56B36723B7"/>
          </w:pPr>
          <w:r w:rsidRPr="00CF1A49">
            <w:t>Degree Title</w:t>
          </w:r>
        </w:p>
      </w:docPartBody>
    </w:docPart>
    <w:docPart>
      <w:docPartPr>
        <w:name w:val="CB7D5C668E52431F8AB782B2B1509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65F0B-FB43-4AE1-ADA4-CE8B16F53046}"/>
      </w:docPartPr>
      <w:docPartBody>
        <w:p w:rsidR="00000000" w:rsidRDefault="00A25200" w:rsidP="00A25200">
          <w:pPr>
            <w:pStyle w:val="CB7D5C668E52431F8AB782B2B150995F"/>
          </w:pPr>
          <w:r w:rsidRPr="00CF1A49">
            <w:t>Degree Title</w:t>
          </w:r>
        </w:p>
      </w:docPartBody>
    </w:docPart>
    <w:docPart>
      <w:docPartPr>
        <w:name w:val="6FE86FB7BF8E41299BBBB63D00CFC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AC27C-C5F5-4466-AE0F-E7A8EF3A061E}"/>
      </w:docPartPr>
      <w:docPartBody>
        <w:p w:rsidR="00000000" w:rsidRDefault="00A25200" w:rsidP="00A25200">
          <w:pPr>
            <w:pStyle w:val="6FE86FB7BF8E41299BBBB63D00CFCEAE"/>
          </w:pPr>
          <w:r w:rsidRPr="00CF1A49">
            <w:t>Degree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00"/>
    <w:rsid w:val="003C48FA"/>
    <w:rsid w:val="00A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DE64F5C8145DE9C00CC333A4ACDBD">
    <w:name w:val="1F2DE64F5C8145DE9C00CC333A4ACD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1AFFFA349147D7934AED7D658A0EAC">
    <w:name w:val="CB1AFFFA349147D7934AED7D658A0EAC"/>
  </w:style>
  <w:style w:type="paragraph" w:customStyle="1" w:styleId="B79F1FD5CE9D403FA9193E378D79EC93">
    <w:name w:val="B79F1FD5CE9D403FA9193E378D79EC93"/>
  </w:style>
  <w:style w:type="paragraph" w:customStyle="1" w:styleId="2852AE8D034A4256BB0A3A81246E0960">
    <w:name w:val="2852AE8D034A4256BB0A3A81246E0960"/>
  </w:style>
  <w:style w:type="paragraph" w:customStyle="1" w:styleId="FEF844C7B1BE4FCAB379DB9876D0E8A0">
    <w:name w:val="FEF844C7B1BE4FCAB379DB9876D0E8A0"/>
  </w:style>
  <w:style w:type="paragraph" w:customStyle="1" w:styleId="8E34261AB0BE4617BF4AC76090445402">
    <w:name w:val="8E34261AB0BE4617BF4AC76090445402"/>
  </w:style>
  <w:style w:type="paragraph" w:customStyle="1" w:styleId="65EADAF1CBA84BE59DCC4DDC006AC548">
    <w:name w:val="65EADAF1CBA84BE59DCC4DDC006AC548"/>
  </w:style>
  <w:style w:type="paragraph" w:customStyle="1" w:styleId="CF522863C0B04B22920644B70280C8B8">
    <w:name w:val="CF522863C0B04B22920644B70280C8B8"/>
  </w:style>
  <w:style w:type="paragraph" w:customStyle="1" w:styleId="C22FD549E6A24DE48838EAED675B10C9">
    <w:name w:val="C22FD549E6A24DE48838EAED675B10C9"/>
  </w:style>
  <w:style w:type="paragraph" w:customStyle="1" w:styleId="97393BF874B547BCB4991CFBBD91657A">
    <w:name w:val="97393BF874B547BCB4991CFBBD91657A"/>
  </w:style>
  <w:style w:type="paragraph" w:customStyle="1" w:styleId="2D45A732DD0743DE84E734187B0D646C">
    <w:name w:val="2D45A732DD0743DE84E734187B0D646C"/>
  </w:style>
  <w:style w:type="paragraph" w:customStyle="1" w:styleId="7FAF045FFB07416FBE6B6447F8833B81">
    <w:name w:val="7FAF045FFB07416FBE6B6447F8833B81"/>
  </w:style>
  <w:style w:type="paragraph" w:customStyle="1" w:styleId="9E8E98F36EF04CB898CF1EA03B3D5162">
    <w:name w:val="9E8E98F36EF04CB898CF1EA03B3D5162"/>
  </w:style>
  <w:style w:type="paragraph" w:customStyle="1" w:styleId="DE470931C0C04A27828A8D64AF8C630C">
    <w:name w:val="DE470931C0C04A27828A8D64AF8C630C"/>
  </w:style>
  <w:style w:type="paragraph" w:customStyle="1" w:styleId="3AC5672B894F4D7DBF53B3F827175174">
    <w:name w:val="3AC5672B894F4D7DBF53B3F8271751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A64AF3587FF44979DDE9E422D1C3A86">
    <w:name w:val="CA64AF3587FF44979DDE9E422D1C3A86"/>
  </w:style>
  <w:style w:type="paragraph" w:customStyle="1" w:styleId="386D66DE9A3E4A4F85986AE8EE7F4E51">
    <w:name w:val="386D66DE9A3E4A4F85986AE8EE7F4E51"/>
  </w:style>
  <w:style w:type="paragraph" w:customStyle="1" w:styleId="44F71AF923B146ADABF0F093471D9D89">
    <w:name w:val="44F71AF923B146ADABF0F093471D9D89"/>
  </w:style>
  <w:style w:type="paragraph" w:customStyle="1" w:styleId="6BD8A2BB5C554EEAA17603CCADA58BEC">
    <w:name w:val="6BD8A2BB5C554EEAA17603CCADA58BEC"/>
  </w:style>
  <w:style w:type="paragraph" w:customStyle="1" w:styleId="0BCDBFC6727C43D3A2A49213575E1AC3">
    <w:name w:val="0BCDBFC6727C43D3A2A49213575E1AC3"/>
  </w:style>
  <w:style w:type="paragraph" w:customStyle="1" w:styleId="9ECF05EE2BAB46C5A3C11C999156FCC8">
    <w:name w:val="9ECF05EE2BAB46C5A3C11C999156FCC8"/>
  </w:style>
  <w:style w:type="paragraph" w:customStyle="1" w:styleId="CF64C58941054AE7AAC690521976546E">
    <w:name w:val="CF64C58941054AE7AAC690521976546E"/>
  </w:style>
  <w:style w:type="paragraph" w:customStyle="1" w:styleId="9F93859685574C0D954CFBB323FB9E76">
    <w:name w:val="9F93859685574C0D954CFBB323FB9E76"/>
  </w:style>
  <w:style w:type="paragraph" w:customStyle="1" w:styleId="1FD8A28EC41447859328B221974ED891">
    <w:name w:val="1FD8A28EC41447859328B221974ED891"/>
  </w:style>
  <w:style w:type="paragraph" w:customStyle="1" w:styleId="01DF24F59A2F42B8BB0ABF34699F7B41">
    <w:name w:val="01DF24F59A2F42B8BB0ABF34699F7B41"/>
  </w:style>
  <w:style w:type="paragraph" w:customStyle="1" w:styleId="2E909DC32E2E4A2FAF49DE73EDCEF5DE">
    <w:name w:val="2E909DC32E2E4A2FAF49DE73EDCEF5DE"/>
  </w:style>
  <w:style w:type="paragraph" w:customStyle="1" w:styleId="F7121D497CCE4200AF3CE93A15064180">
    <w:name w:val="F7121D497CCE4200AF3CE93A15064180"/>
  </w:style>
  <w:style w:type="paragraph" w:customStyle="1" w:styleId="E89BD8C263444B11B29C78015E29029B">
    <w:name w:val="E89BD8C263444B11B29C78015E29029B"/>
  </w:style>
  <w:style w:type="paragraph" w:customStyle="1" w:styleId="823130077088439D95EDC9E238B7104D">
    <w:name w:val="823130077088439D95EDC9E238B7104D"/>
  </w:style>
  <w:style w:type="paragraph" w:customStyle="1" w:styleId="49DA4D9703254E759833B56A0AEBF6CA">
    <w:name w:val="49DA4D9703254E759833B56A0AEBF6CA"/>
  </w:style>
  <w:style w:type="paragraph" w:customStyle="1" w:styleId="E2DAB676D0AF4E8EA30E19B8E07D15EC">
    <w:name w:val="E2DAB676D0AF4E8EA30E19B8E07D15EC"/>
  </w:style>
  <w:style w:type="paragraph" w:customStyle="1" w:styleId="AECE7031EA734CD194A0BFA03A16E648">
    <w:name w:val="AECE7031EA734CD194A0BFA03A16E648"/>
  </w:style>
  <w:style w:type="paragraph" w:customStyle="1" w:styleId="E87D298F13A243C889F9E70CD6738BE2">
    <w:name w:val="E87D298F13A243C889F9E70CD6738BE2"/>
  </w:style>
  <w:style w:type="paragraph" w:customStyle="1" w:styleId="5A7EF4B9197045098C8A762F1C9CA42F">
    <w:name w:val="5A7EF4B9197045098C8A762F1C9CA42F"/>
  </w:style>
  <w:style w:type="paragraph" w:customStyle="1" w:styleId="B89D4CB0EBBC4D6189CCDBC4990E66E9">
    <w:name w:val="B89D4CB0EBBC4D6189CCDBC4990E66E9"/>
  </w:style>
  <w:style w:type="paragraph" w:customStyle="1" w:styleId="24B41F5E7C12450D85CAF321A1ED1767">
    <w:name w:val="24B41F5E7C12450D85CAF321A1ED1767"/>
  </w:style>
  <w:style w:type="paragraph" w:customStyle="1" w:styleId="7D499FE20155445EACC5462E61FC697D">
    <w:name w:val="7D499FE20155445EACC5462E61FC697D"/>
  </w:style>
  <w:style w:type="paragraph" w:customStyle="1" w:styleId="73AB89BFAA974FF2A70253F527249602">
    <w:name w:val="73AB89BFAA974FF2A70253F527249602"/>
  </w:style>
  <w:style w:type="paragraph" w:customStyle="1" w:styleId="F6D1567BB4B64E04904F8EBE9E50D883">
    <w:name w:val="F6D1567BB4B64E04904F8EBE9E50D883"/>
  </w:style>
  <w:style w:type="paragraph" w:customStyle="1" w:styleId="12A4D40CC2534C3E9C65097A2B752761">
    <w:name w:val="12A4D40CC2534C3E9C65097A2B752761"/>
  </w:style>
  <w:style w:type="paragraph" w:customStyle="1" w:styleId="D18F0D3CAB014B289D446B668CA2D5FB">
    <w:name w:val="D18F0D3CAB014B289D446B668CA2D5FB"/>
  </w:style>
  <w:style w:type="paragraph" w:customStyle="1" w:styleId="48E8FF35F3344EC39DF2EE3399218179">
    <w:name w:val="48E8FF35F3344EC39DF2EE3399218179"/>
    <w:rsid w:val="00A25200"/>
  </w:style>
  <w:style w:type="paragraph" w:customStyle="1" w:styleId="86151BBB54AA4979B8BEDB56B36723B7">
    <w:name w:val="86151BBB54AA4979B8BEDB56B36723B7"/>
    <w:rsid w:val="00A25200"/>
  </w:style>
  <w:style w:type="paragraph" w:customStyle="1" w:styleId="66639C8A0CAF4C99834F774EADAEFAB9">
    <w:name w:val="66639C8A0CAF4C99834F774EADAEFAB9"/>
    <w:rsid w:val="00A25200"/>
  </w:style>
  <w:style w:type="paragraph" w:customStyle="1" w:styleId="CB7D5C668E52431F8AB782B2B150995F">
    <w:name w:val="CB7D5C668E52431F8AB782B2B150995F"/>
    <w:rsid w:val="00A25200"/>
  </w:style>
  <w:style w:type="paragraph" w:customStyle="1" w:styleId="6FE86FB7BF8E41299BBBB63D00CFCEAE">
    <w:name w:val="6FE86FB7BF8E41299BBBB63D00CFCEAE"/>
    <w:rsid w:val="00A25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{58608089-8BDF-4623-8384-0D80941F70CC}tf16402488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ISLAM</cp:lastModifiedBy>
  <cp:revision>1</cp:revision>
  <dcterms:created xsi:type="dcterms:W3CDTF">2020-02-13T14:12:00Z</dcterms:created>
  <dcterms:modified xsi:type="dcterms:W3CDTF">2020-02-13T16:54:00Z</dcterms:modified>
  <cp:category/>
</cp:coreProperties>
</file>