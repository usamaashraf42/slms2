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721"/>
        <w:tblW w:w="5000" w:type="pct"/>
        <w:tblLayout w:type="fixed"/>
        <w:tblLook w:val="0600"/>
      </w:tblPr>
      <w:tblGrid>
        <w:gridCol w:w="10296"/>
      </w:tblGrid>
      <w:tr w:rsidR="00FA389A" w:rsidRPr="00AB192A" w:rsidTr="00FA389A">
        <w:trPr>
          <w:trHeight w:val="428"/>
        </w:trPr>
        <w:tc>
          <w:tcPr>
            <w:tcW w:w="10080" w:type="dxa"/>
          </w:tcPr>
          <w:p w:rsidR="00FA389A" w:rsidRPr="00AB192A" w:rsidRDefault="00FA389A" w:rsidP="00FA389A">
            <w:pPr>
              <w:rPr>
                <w:rFonts w:ascii="Times New Roman" w:hAnsi="Times New Roman" w:cs="Times New Roman"/>
              </w:rPr>
            </w:pPr>
            <w:bookmarkStart w:id="0" w:name="_Hlk6074753"/>
          </w:p>
        </w:tc>
      </w:tr>
      <w:tr w:rsidR="00FA389A" w:rsidRPr="00AB192A" w:rsidTr="00C351F1">
        <w:trPr>
          <w:trHeight w:val="1638"/>
        </w:trPr>
        <w:tc>
          <w:tcPr>
            <w:tcW w:w="10080" w:type="dxa"/>
            <w:vAlign w:val="center"/>
          </w:tcPr>
          <w:p w:rsidR="00FA389A" w:rsidRPr="00AB192A" w:rsidRDefault="009603A9" w:rsidP="00FA389A">
            <w:pPr>
              <w:pStyle w:val="Titl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MUHAMMAD HAMZA</w:t>
            </w:r>
          </w:p>
          <w:p w:rsidR="00FA389A" w:rsidRPr="00AB192A" w:rsidRDefault="00140BEB" w:rsidP="00FA389A">
            <w:pPr>
              <w:pStyle w:val="Informa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H# 19</w:t>
            </w:r>
            <w:r w:rsidR="00FA389A" w:rsidRPr="00AB192A">
              <w:rPr>
                <w:rFonts w:ascii="Times New Roman" w:hAnsi="Times New Roman" w:cs="Times New Roman"/>
              </w:rPr>
              <w:t xml:space="preserve">, St# 4, Mian Judge Colony, Shahdara  </w:t>
            </w:r>
            <w:r w:rsidR="00FA389A" w:rsidRPr="00AB192A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•</w:t>
            </w:r>
            <w:r w:rsidR="00FA389A" w:rsidRPr="00AB192A">
              <w:rPr>
                <w:rFonts w:ascii="Times New Roman" w:hAnsi="Times New Roman" w:cs="Times New Roman"/>
              </w:rPr>
              <w:t xml:space="preserve"> Lahore  </w:t>
            </w:r>
            <w:r w:rsidR="00FA389A" w:rsidRPr="00AB192A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•</w:t>
            </w:r>
            <w:r>
              <w:rPr>
                <w:rFonts w:ascii="Times New Roman" w:hAnsi="Times New Roman" w:cs="Times New Roman"/>
              </w:rPr>
              <w:t xml:space="preserve">  03056133773</w:t>
            </w:r>
            <w:r w:rsidR="00AE6A81">
              <w:rPr>
                <w:rFonts w:ascii="Times New Roman" w:hAnsi="Times New Roman" w:cs="Times New Roman"/>
              </w:rPr>
              <w:t xml:space="preserve"> &amp;  03314263144</w:t>
            </w:r>
            <w:r w:rsidR="00FA389A" w:rsidRPr="00AB192A">
              <w:rPr>
                <w:rFonts w:ascii="Times New Roman" w:hAnsi="Times New Roman" w:cs="Times New Roman"/>
              </w:rPr>
              <w:t xml:space="preserve">  </w:t>
            </w:r>
          </w:p>
          <w:p w:rsidR="00FA389A" w:rsidRPr="00AB192A" w:rsidRDefault="00FA389A" w:rsidP="00FA389A">
            <w:pPr>
              <w:pStyle w:val="Information"/>
              <w:rPr>
                <w:rFonts w:ascii="Times New Roman" w:hAnsi="Times New Roman" w:cs="Times New Roman"/>
              </w:rPr>
            </w:pPr>
            <w:r w:rsidRPr="00AB192A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•</w:t>
            </w:r>
            <w:r w:rsidRPr="00AB192A">
              <w:rPr>
                <w:rFonts w:ascii="Times New Roman" w:hAnsi="Times New Roman" w:cs="Times New Roman"/>
              </w:rPr>
              <w:t xml:space="preserve"> </w:t>
            </w:r>
            <w:r w:rsidR="00474646">
              <w:rPr>
                <w:rFonts w:ascii="Times New Roman" w:hAnsi="Times New Roman" w:cs="Times New Roman"/>
              </w:rPr>
              <w:t>m</w:t>
            </w:r>
            <w:r w:rsidR="00EB327E">
              <w:rPr>
                <w:rFonts w:ascii="Times New Roman" w:hAnsi="Times New Roman" w:cs="Times New Roman"/>
              </w:rPr>
              <w:t>uhammad.hamza35@yahoo.com</w:t>
            </w:r>
          </w:p>
        </w:tc>
      </w:tr>
      <w:tr w:rsidR="00FA389A" w:rsidRPr="00AB192A" w:rsidTr="00FA389A">
        <w:trPr>
          <w:trHeight w:val="297"/>
        </w:trPr>
        <w:tc>
          <w:tcPr>
            <w:tcW w:w="10080" w:type="dxa"/>
          </w:tcPr>
          <w:p w:rsidR="00FA389A" w:rsidRPr="00AB192A" w:rsidRDefault="00FA389A" w:rsidP="00FA389A">
            <w:pPr>
              <w:rPr>
                <w:rFonts w:ascii="Times New Roman" w:hAnsi="Times New Roman" w:cs="Times New Roman"/>
              </w:rPr>
            </w:pPr>
          </w:p>
        </w:tc>
      </w:tr>
      <w:tr w:rsidR="00FA389A" w:rsidRPr="00AB192A" w:rsidTr="00FA389A">
        <w:trPr>
          <w:trHeight w:val="1164"/>
        </w:trPr>
        <w:tc>
          <w:tcPr>
            <w:tcW w:w="10080" w:type="dxa"/>
            <w:vAlign w:val="bottom"/>
          </w:tcPr>
          <w:p w:rsidR="00FA389A" w:rsidRPr="00AB192A" w:rsidRDefault="00FA389A" w:rsidP="00FA389A">
            <w:pPr>
              <w:pStyle w:val="Heading1"/>
              <w:rPr>
                <w:rFonts w:ascii="Times New Roman" w:hAnsi="Times New Roman" w:cs="Times New Roman"/>
              </w:rPr>
            </w:pPr>
            <w:r w:rsidRPr="00AB192A">
              <w:rPr>
                <w:rStyle w:val="Triangle"/>
                <w:rFonts w:ascii="Times New Roman" w:hAnsi="Times New Roman" w:cs="Times New Roman"/>
              </w:rPr>
              <w:t>▼</w:t>
            </w:r>
            <w:r w:rsidRPr="00AB192A">
              <w:rPr>
                <w:rFonts w:ascii="Times New Roman" w:hAnsi="Times New Roman" w:cs="Times New Roman"/>
              </w:rPr>
              <w:t xml:space="preserve"> Objective</w:t>
            </w:r>
          </w:p>
          <w:p w:rsidR="00FA389A" w:rsidRPr="00AB192A" w:rsidRDefault="00FA389A" w:rsidP="00FA389A">
            <w:pPr>
              <w:rPr>
                <w:rFonts w:ascii="Times New Roman" w:hAnsi="Times New Roman" w:cs="Times New Roman"/>
              </w:rPr>
            </w:pPr>
            <w:r w:rsidRPr="00AB192A">
              <w:rPr>
                <w:rFonts w:ascii="Times New Roman" w:hAnsi="Times New Roman" w:cs="Times New Roman"/>
              </w:rPr>
              <w:t>To enhance my abilities by working in a dynamic environment and to serve the organization with my best performance.</w:t>
            </w:r>
          </w:p>
        </w:tc>
      </w:tr>
      <w:tr w:rsidR="00FA389A" w:rsidRPr="00AB192A" w:rsidTr="00FA389A">
        <w:trPr>
          <w:trHeight w:val="90"/>
        </w:trPr>
        <w:tc>
          <w:tcPr>
            <w:tcW w:w="10080" w:type="dxa"/>
          </w:tcPr>
          <w:p w:rsidR="00FA389A" w:rsidRPr="00AB192A" w:rsidRDefault="00FA389A" w:rsidP="00FA389A">
            <w:pPr>
              <w:rPr>
                <w:rFonts w:ascii="Times New Roman" w:hAnsi="Times New Roman" w:cs="Times New Roman"/>
              </w:rPr>
            </w:pPr>
          </w:p>
        </w:tc>
      </w:tr>
      <w:tr w:rsidR="00FA389A" w:rsidRPr="00AB192A" w:rsidTr="00FA389A">
        <w:trPr>
          <w:trHeight w:val="997"/>
        </w:trPr>
        <w:tc>
          <w:tcPr>
            <w:tcW w:w="10080" w:type="dxa"/>
          </w:tcPr>
          <w:p w:rsidR="00FA389A" w:rsidRPr="00AB192A" w:rsidRDefault="00FA389A" w:rsidP="00FA389A">
            <w:pPr>
              <w:pStyle w:val="Heading1"/>
              <w:rPr>
                <w:rFonts w:ascii="Times New Roman" w:hAnsi="Times New Roman" w:cs="Times New Roman"/>
              </w:rPr>
            </w:pPr>
            <w:r w:rsidRPr="00AB192A">
              <w:rPr>
                <w:rStyle w:val="Triangle"/>
                <w:rFonts w:ascii="Times New Roman" w:hAnsi="Times New Roman" w:cs="Times New Roman"/>
              </w:rPr>
              <w:t>▼</w:t>
            </w:r>
            <w:r w:rsidRPr="00AB192A">
              <w:rPr>
                <w:rFonts w:ascii="Times New Roman" w:hAnsi="Times New Roman" w:cs="Times New Roman"/>
              </w:rPr>
              <w:t xml:space="preserve"> Education</w:t>
            </w:r>
          </w:p>
          <w:p w:rsidR="00FA389A" w:rsidRPr="00AB192A" w:rsidRDefault="003A4D35" w:rsidP="00002230">
            <w:pPr>
              <w:pStyle w:val="ListParagraph"/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</w:t>
            </w:r>
            <w:r w:rsidR="00002230">
              <w:rPr>
                <w:rFonts w:ascii="Times New Roman" w:hAnsi="Times New Roman" w:cs="Times New Roman"/>
              </w:rPr>
              <w:t>ters in H.R Management From</w:t>
            </w:r>
            <w:r w:rsidR="00440C98">
              <w:rPr>
                <w:rFonts w:ascii="Times New Roman" w:hAnsi="Times New Roman" w:cs="Times New Roman"/>
              </w:rPr>
              <w:t xml:space="preserve"> (IAS) </w:t>
            </w:r>
            <w:r>
              <w:rPr>
                <w:rFonts w:ascii="Times New Roman" w:hAnsi="Times New Roman" w:cs="Times New Roman"/>
              </w:rPr>
              <w:t xml:space="preserve">University Of The Punjab </w:t>
            </w:r>
            <w:r w:rsidR="00002230">
              <w:rPr>
                <w:rFonts w:ascii="Times New Roman" w:hAnsi="Times New Roman" w:cs="Times New Roman"/>
              </w:rPr>
              <w:t xml:space="preserve"> </w:t>
            </w:r>
            <w:r w:rsidR="00E37931">
              <w:rPr>
                <w:rFonts w:ascii="Times New Roman" w:hAnsi="Times New Roman" w:cs="Times New Roman"/>
              </w:rPr>
              <w:t>Lahore. (continue)</w:t>
            </w:r>
            <w:r w:rsidR="0070439B">
              <w:rPr>
                <w:rFonts w:ascii="Times New Roman" w:hAnsi="Times New Roman" w:cs="Times New Roman"/>
              </w:rPr>
              <w:t>.</w:t>
            </w:r>
            <w:r w:rsidR="009957DA">
              <w:rPr>
                <w:rFonts w:ascii="Times New Roman" w:hAnsi="Times New Roman" w:cs="Times New Roman"/>
              </w:rPr>
              <w:t>Degree</w:t>
            </w:r>
            <w:r w:rsidR="0070439B">
              <w:rPr>
                <w:rFonts w:ascii="Times New Roman" w:hAnsi="Times New Roman" w:cs="Times New Roman"/>
              </w:rPr>
              <w:t xml:space="preserve"> Will complete in 2 to 3 weeks.</w:t>
            </w:r>
          </w:p>
          <w:p w:rsidR="00FA389A" w:rsidRPr="00AB192A" w:rsidRDefault="003A4D35" w:rsidP="00FA389A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B.A</w:t>
            </w:r>
            <w:r w:rsidR="00FA389A" w:rsidRPr="00AB192A">
              <w:rPr>
                <w:rFonts w:ascii="Times New Roman" w:hAnsi="Times New Roman" w:cs="Times New Roman"/>
              </w:rPr>
              <w:t xml:space="preserve"> under University of the Punjab securing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st </w:t>
            </w:r>
            <w:r w:rsidR="00FA389A" w:rsidRPr="00AB192A">
              <w:rPr>
                <w:rFonts w:ascii="Times New Roman" w:hAnsi="Times New Roman" w:cs="Times New Roman"/>
              </w:rPr>
              <w:t xml:space="preserve"> division in year 2017.</w:t>
            </w:r>
          </w:p>
          <w:p w:rsidR="00FA389A" w:rsidRPr="00AB192A" w:rsidRDefault="00C1699F" w:rsidP="00FA389A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</w:t>
            </w:r>
            <w:r w:rsidR="00F848A0">
              <w:rPr>
                <w:rFonts w:ascii="Times New Roman" w:hAnsi="Times New Roman" w:cs="Times New Roman"/>
              </w:rPr>
              <w:t>A ( with Computer  Science)</w:t>
            </w:r>
            <w:r w:rsidR="00FA389A" w:rsidRPr="00AB192A">
              <w:rPr>
                <w:rFonts w:ascii="Times New Roman" w:hAnsi="Times New Roman" w:cs="Times New Roman"/>
              </w:rPr>
              <w:t xml:space="preserve"> under BISE Lahore securing </w:t>
            </w:r>
            <w:r w:rsidR="001D1017">
              <w:rPr>
                <w:rFonts w:ascii="Times New Roman" w:hAnsi="Times New Roman" w:cs="Times New Roman"/>
              </w:rPr>
              <w:t>1</w:t>
            </w:r>
            <w:r w:rsidR="001D1017" w:rsidRPr="001D1017">
              <w:rPr>
                <w:rFonts w:ascii="Times New Roman" w:hAnsi="Times New Roman" w:cs="Times New Roman"/>
                <w:vertAlign w:val="superscript"/>
              </w:rPr>
              <w:t>st</w:t>
            </w:r>
            <w:r w:rsidR="001D1017">
              <w:rPr>
                <w:rFonts w:ascii="Times New Roman" w:hAnsi="Times New Roman" w:cs="Times New Roman"/>
              </w:rPr>
              <w:t xml:space="preserve"> </w:t>
            </w:r>
            <w:r w:rsidR="00FA389A" w:rsidRPr="00AB192A">
              <w:rPr>
                <w:rFonts w:ascii="Times New Roman" w:hAnsi="Times New Roman" w:cs="Times New Roman"/>
              </w:rPr>
              <w:t xml:space="preserve"> division in year 2015.</w:t>
            </w:r>
          </w:p>
          <w:p w:rsidR="00FA389A" w:rsidRPr="00AB192A" w:rsidRDefault="00FA389A" w:rsidP="00FA389A">
            <w:pPr>
              <w:pStyle w:val="ListParagraph"/>
              <w:rPr>
                <w:rFonts w:ascii="Times New Roman" w:hAnsi="Times New Roman" w:cs="Times New Roman"/>
              </w:rPr>
            </w:pPr>
            <w:r w:rsidRPr="00AB192A">
              <w:rPr>
                <w:rFonts w:ascii="Times New Roman" w:hAnsi="Times New Roman" w:cs="Times New Roman"/>
              </w:rPr>
              <w:t>Secondary school certificate under BISE Lahore securing 1</w:t>
            </w:r>
            <w:r w:rsidRPr="00AB192A">
              <w:rPr>
                <w:rFonts w:ascii="Times New Roman" w:hAnsi="Times New Roman" w:cs="Times New Roman"/>
                <w:vertAlign w:val="superscript"/>
              </w:rPr>
              <w:t>st</w:t>
            </w:r>
            <w:r w:rsidRPr="00AB192A">
              <w:rPr>
                <w:rFonts w:ascii="Times New Roman" w:hAnsi="Times New Roman" w:cs="Times New Roman"/>
              </w:rPr>
              <w:t xml:space="preserve"> division in year 2013.</w:t>
            </w:r>
          </w:p>
          <w:p w:rsidR="00FA389A" w:rsidRPr="00AB192A" w:rsidRDefault="00FA389A" w:rsidP="00FA389A">
            <w:pPr>
              <w:pStyle w:val="Heading1"/>
              <w:rPr>
                <w:rFonts w:ascii="Times New Roman" w:hAnsi="Times New Roman" w:cs="Times New Roman"/>
              </w:rPr>
            </w:pPr>
            <w:r w:rsidRPr="00AB192A">
              <w:rPr>
                <w:rStyle w:val="Triangle"/>
                <w:rFonts w:ascii="Times New Roman" w:hAnsi="Times New Roman" w:cs="Times New Roman"/>
              </w:rPr>
              <w:t xml:space="preserve">▼ </w:t>
            </w:r>
            <w:r w:rsidRPr="00AB192A">
              <w:rPr>
                <w:rFonts w:ascii="Times New Roman" w:hAnsi="Times New Roman" w:cs="Times New Roman"/>
              </w:rPr>
              <w:t>Distinctions</w:t>
            </w:r>
          </w:p>
          <w:p w:rsidR="00FA389A" w:rsidRPr="00AB192A" w:rsidRDefault="00FA389A" w:rsidP="00FA389A">
            <w:pPr>
              <w:pStyle w:val="ListParagraph"/>
              <w:rPr>
                <w:rFonts w:ascii="Times New Roman" w:hAnsi="Times New Roman" w:cs="Times New Roman"/>
              </w:rPr>
            </w:pPr>
            <w:r w:rsidRPr="00AB192A">
              <w:rPr>
                <w:rFonts w:ascii="Times New Roman" w:hAnsi="Times New Roman" w:cs="Times New Roman"/>
              </w:rPr>
              <w:t>Project on HR de</w:t>
            </w:r>
            <w:r w:rsidR="00C05DF0">
              <w:rPr>
                <w:rFonts w:ascii="Times New Roman" w:hAnsi="Times New Roman" w:cs="Times New Roman"/>
              </w:rPr>
              <w:t>partment of  Abacus Consulting Technology ( Private) Limited under Managing  &amp; Leading Organization Subject.</w:t>
            </w:r>
          </w:p>
          <w:p w:rsidR="00FA389A" w:rsidRPr="00AB192A" w:rsidRDefault="00C05DF0" w:rsidP="00FA389A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on HR department of  Emirates Logistics</w:t>
            </w:r>
            <w:r w:rsidR="00AF1108">
              <w:rPr>
                <w:rFonts w:ascii="Times New Roman" w:hAnsi="Times New Roman" w:cs="Times New Roman"/>
              </w:rPr>
              <w:t xml:space="preserve"> Pakistan </w:t>
            </w:r>
            <w:r>
              <w:rPr>
                <w:rFonts w:ascii="Times New Roman" w:hAnsi="Times New Roman" w:cs="Times New Roman"/>
              </w:rPr>
              <w:t xml:space="preserve"> under  HR Management subject.</w:t>
            </w:r>
          </w:p>
          <w:p w:rsidR="00FA389A" w:rsidRDefault="00AF1108" w:rsidP="00FA389A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on HR </w:t>
            </w:r>
            <w:r w:rsidR="0091414A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epartment of  Stylo Shoe</w:t>
            </w:r>
            <w:r w:rsidR="0091414A">
              <w:rPr>
                <w:rFonts w:ascii="Times New Roman" w:hAnsi="Times New Roman" w:cs="Times New Roman"/>
              </w:rPr>
              <w:t>s Pakistan under  Strategic Management subject.</w:t>
            </w:r>
          </w:p>
          <w:p w:rsidR="0091414A" w:rsidRPr="00AB192A" w:rsidRDefault="0091414A" w:rsidP="0091414A">
            <w:pPr>
              <w:pStyle w:val="ListParagraph"/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on Recruitment &amp; selection Process of  Zarai Taraqiati Bank Ltd (ZTBL) under Recruitment </w:t>
            </w:r>
            <w:r w:rsidR="006C5321">
              <w:rPr>
                <w:rFonts w:ascii="Times New Roman" w:hAnsi="Times New Roman" w:cs="Times New Roman"/>
              </w:rPr>
              <w:t>&amp;</w:t>
            </w:r>
            <w:r>
              <w:rPr>
                <w:rFonts w:ascii="Times New Roman" w:hAnsi="Times New Roman" w:cs="Times New Roman"/>
              </w:rPr>
              <w:t xml:space="preserve"> Selection subject.</w:t>
            </w:r>
          </w:p>
          <w:p w:rsidR="00FA389A" w:rsidRPr="00AB192A" w:rsidRDefault="00AF1108" w:rsidP="00FA389A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on Operations &amp; Producation of  Olpers </w:t>
            </w:r>
            <w:r w:rsidR="006C5321">
              <w:rPr>
                <w:rFonts w:ascii="Times New Roman" w:hAnsi="Times New Roman" w:cs="Times New Roman"/>
              </w:rPr>
              <w:t xml:space="preserve">Milk Pakistan under </w:t>
            </w:r>
            <w:r>
              <w:rPr>
                <w:rFonts w:ascii="Times New Roman" w:hAnsi="Times New Roman" w:cs="Times New Roman"/>
              </w:rPr>
              <w:t xml:space="preserve"> Operation </w:t>
            </w:r>
            <w:r w:rsidR="0000223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Management</w:t>
            </w:r>
            <w:r w:rsidR="006C5321">
              <w:rPr>
                <w:rFonts w:ascii="Times New Roman" w:hAnsi="Times New Roman" w:cs="Times New Roman"/>
              </w:rPr>
              <w:t xml:space="preserve"> Subject.</w:t>
            </w:r>
          </w:p>
        </w:tc>
      </w:tr>
      <w:tr w:rsidR="00FA389A" w:rsidRPr="00AB192A" w:rsidTr="00FA389A">
        <w:trPr>
          <w:trHeight w:val="997"/>
        </w:trPr>
        <w:tc>
          <w:tcPr>
            <w:tcW w:w="10080" w:type="dxa"/>
          </w:tcPr>
          <w:p w:rsidR="00FA389A" w:rsidRPr="00AB192A" w:rsidRDefault="00FA389A" w:rsidP="00FA389A">
            <w:pPr>
              <w:pStyle w:val="Heading1"/>
              <w:rPr>
                <w:rFonts w:ascii="Times New Roman" w:hAnsi="Times New Roman" w:cs="Times New Roman"/>
              </w:rPr>
            </w:pPr>
            <w:r w:rsidRPr="00AB192A">
              <w:rPr>
                <w:rStyle w:val="Triangle"/>
                <w:rFonts w:ascii="Times New Roman" w:hAnsi="Times New Roman" w:cs="Times New Roman"/>
              </w:rPr>
              <w:t>▼</w:t>
            </w:r>
            <w:r w:rsidRPr="00002230">
              <w:rPr>
                <w:rFonts w:ascii="Times New Roman" w:hAnsi="Times New Roman" w:cs="Times New Roman"/>
                <w:szCs w:val="24"/>
              </w:rPr>
              <w:t xml:space="preserve"> Experience</w:t>
            </w:r>
          </w:p>
          <w:p w:rsidR="00FA389A" w:rsidRPr="00FF00D1" w:rsidRDefault="0012748F" w:rsidP="00FF00D1">
            <w:pPr>
              <w:ind w:left="720" w:hanging="360"/>
              <w:rPr>
                <w:rFonts w:ascii="Times New Roman" w:hAnsi="Times New Roman" w:cs="Times New Roman"/>
              </w:rPr>
            </w:pPr>
            <w:bookmarkStart w:id="1" w:name="_GoBack"/>
            <w:bookmarkEnd w:id="1"/>
            <w:r>
              <w:rPr>
                <w:rFonts w:ascii="Times New Roman" w:hAnsi="Times New Roman" w:cs="Times New Roman"/>
              </w:rPr>
              <w:t xml:space="preserve">      Work as an Intern in Administration  and H.R department of Millat Tractors Limited from july 15, 2019 to August 25,2019.</w:t>
            </w:r>
          </w:p>
        </w:tc>
      </w:tr>
      <w:tr w:rsidR="00FA389A" w:rsidRPr="00AB192A" w:rsidTr="00FA389A">
        <w:trPr>
          <w:trHeight w:val="759"/>
        </w:trPr>
        <w:tc>
          <w:tcPr>
            <w:tcW w:w="10080" w:type="dxa"/>
          </w:tcPr>
          <w:p w:rsidR="00FA389A" w:rsidRPr="00AB192A" w:rsidRDefault="00FA389A" w:rsidP="00FA389A">
            <w:pPr>
              <w:pStyle w:val="Heading1"/>
              <w:rPr>
                <w:rFonts w:ascii="Times New Roman" w:hAnsi="Times New Roman" w:cs="Times New Roman"/>
              </w:rPr>
            </w:pPr>
            <w:r w:rsidRPr="00AB192A">
              <w:rPr>
                <w:rStyle w:val="Triangle"/>
                <w:rFonts w:ascii="Times New Roman" w:hAnsi="Times New Roman" w:cs="Times New Roman"/>
              </w:rPr>
              <w:t>▼</w:t>
            </w:r>
            <w:r w:rsidRPr="00AB192A">
              <w:rPr>
                <w:rFonts w:ascii="Times New Roman" w:hAnsi="Times New Roman" w:cs="Times New Roman"/>
              </w:rPr>
              <w:t xml:space="preserve"> Computer Literacy</w:t>
            </w:r>
          </w:p>
          <w:p w:rsidR="00273DB3" w:rsidRDefault="00273DB3" w:rsidP="00FA389A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Foundation course ( 3 months</w:t>
            </w:r>
            <w:r w:rsidR="005B282D">
              <w:rPr>
                <w:rFonts w:ascii="Times New Roman" w:hAnsi="Times New Roman" w:cs="Times New Roman"/>
              </w:rPr>
              <w:t>) From Micro Inn Technologies Shahdara Lahore.</w:t>
            </w:r>
          </w:p>
          <w:p w:rsidR="00FA389A" w:rsidRPr="00AB192A" w:rsidRDefault="00B67775" w:rsidP="00FA389A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operate MS World</w:t>
            </w:r>
            <w:r w:rsidR="00FA389A" w:rsidRPr="00AB192A">
              <w:rPr>
                <w:rFonts w:ascii="Times New Roman" w:hAnsi="Times New Roman" w:cs="Times New Roman"/>
              </w:rPr>
              <w:t xml:space="preserve"> MS PowerPoint reasonably well.  </w:t>
            </w:r>
          </w:p>
        </w:tc>
      </w:tr>
      <w:tr w:rsidR="00FA389A" w:rsidRPr="00AB192A" w:rsidTr="00FA389A">
        <w:trPr>
          <w:trHeight w:val="494"/>
        </w:trPr>
        <w:tc>
          <w:tcPr>
            <w:tcW w:w="10080" w:type="dxa"/>
          </w:tcPr>
          <w:p w:rsidR="00FA389A" w:rsidRPr="00AB192A" w:rsidRDefault="00FA389A" w:rsidP="00FA389A">
            <w:pPr>
              <w:pStyle w:val="Heading1"/>
              <w:rPr>
                <w:rFonts w:ascii="Times New Roman" w:hAnsi="Times New Roman" w:cs="Times New Roman"/>
              </w:rPr>
            </w:pPr>
            <w:r w:rsidRPr="00AB192A">
              <w:rPr>
                <w:rStyle w:val="Triangle"/>
                <w:rFonts w:ascii="Times New Roman" w:hAnsi="Times New Roman" w:cs="Times New Roman"/>
              </w:rPr>
              <w:t>▼</w:t>
            </w:r>
            <w:r w:rsidRPr="00AB192A">
              <w:rPr>
                <w:rFonts w:ascii="Times New Roman" w:hAnsi="Times New Roman" w:cs="Times New Roman"/>
              </w:rPr>
              <w:t xml:space="preserve"> Personal Profile</w:t>
            </w:r>
          </w:p>
          <w:p w:rsidR="00FA389A" w:rsidRPr="00AB192A" w:rsidRDefault="00FA389A" w:rsidP="00FA389A">
            <w:pPr>
              <w:pStyle w:val="ListParagraph"/>
              <w:rPr>
                <w:rFonts w:ascii="Times New Roman" w:hAnsi="Times New Roman" w:cs="Times New Roman"/>
              </w:rPr>
            </w:pPr>
            <w:r w:rsidRPr="00AB192A">
              <w:rPr>
                <w:rFonts w:ascii="Times New Roman" w:hAnsi="Times New Roman" w:cs="Times New Roman"/>
              </w:rPr>
              <w:t xml:space="preserve">Father’s Name:                                                                              </w:t>
            </w:r>
            <w:r w:rsidR="000475BC">
              <w:rPr>
                <w:rFonts w:ascii="Times New Roman" w:hAnsi="Times New Roman" w:cs="Times New Roman"/>
              </w:rPr>
              <w:t xml:space="preserve">                    Abdul Wahid</w:t>
            </w:r>
          </w:p>
          <w:p w:rsidR="00FA389A" w:rsidRPr="00AB192A" w:rsidRDefault="00FA389A" w:rsidP="00FA389A">
            <w:pPr>
              <w:pStyle w:val="ListParagraph"/>
              <w:rPr>
                <w:rFonts w:ascii="Times New Roman" w:hAnsi="Times New Roman" w:cs="Times New Roman"/>
              </w:rPr>
            </w:pPr>
            <w:r w:rsidRPr="00AB192A">
              <w:rPr>
                <w:rFonts w:ascii="Times New Roman" w:hAnsi="Times New Roman" w:cs="Times New Roman"/>
              </w:rPr>
              <w:t xml:space="preserve">Date of Birth:                                                                          </w:t>
            </w:r>
            <w:r w:rsidR="000475BC">
              <w:rPr>
                <w:rFonts w:ascii="Times New Roman" w:hAnsi="Times New Roman" w:cs="Times New Roman"/>
              </w:rPr>
              <w:t xml:space="preserve">                           02/06</w:t>
            </w:r>
            <w:r w:rsidRPr="00AB192A">
              <w:rPr>
                <w:rFonts w:ascii="Times New Roman" w:hAnsi="Times New Roman" w:cs="Times New Roman"/>
              </w:rPr>
              <w:t>/1998</w:t>
            </w:r>
          </w:p>
          <w:p w:rsidR="00FA389A" w:rsidRPr="00AB192A" w:rsidRDefault="00FA389A" w:rsidP="00FA389A">
            <w:pPr>
              <w:pStyle w:val="ListParagraph"/>
              <w:rPr>
                <w:rFonts w:ascii="Times New Roman" w:hAnsi="Times New Roman" w:cs="Times New Roman"/>
              </w:rPr>
            </w:pPr>
            <w:r w:rsidRPr="00AB192A">
              <w:rPr>
                <w:rFonts w:ascii="Times New Roman" w:hAnsi="Times New Roman" w:cs="Times New Roman"/>
              </w:rPr>
              <w:t xml:space="preserve">Domicile:                                                                                                           Lahore </w:t>
            </w:r>
          </w:p>
          <w:p w:rsidR="00FA389A" w:rsidRPr="00AB192A" w:rsidRDefault="00FA389A" w:rsidP="00FA389A">
            <w:pPr>
              <w:pStyle w:val="ListParagraph"/>
              <w:rPr>
                <w:rFonts w:ascii="Times New Roman" w:hAnsi="Times New Roman" w:cs="Times New Roman"/>
              </w:rPr>
            </w:pPr>
            <w:r w:rsidRPr="00AB192A">
              <w:rPr>
                <w:rFonts w:ascii="Times New Roman" w:hAnsi="Times New Roman" w:cs="Times New Roman"/>
              </w:rPr>
              <w:t xml:space="preserve">CNIC Number:                                                                       </w:t>
            </w:r>
            <w:r w:rsidR="005B282D">
              <w:rPr>
                <w:rFonts w:ascii="Times New Roman" w:hAnsi="Times New Roman" w:cs="Times New Roman"/>
              </w:rPr>
              <w:t xml:space="preserve">                           35403-6731660-3</w:t>
            </w:r>
          </w:p>
          <w:p w:rsidR="00FA389A" w:rsidRPr="00EC150F" w:rsidRDefault="00FA389A" w:rsidP="00EC150F">
            <w:pPr>
              <w:pStyle w:val="ListParagraph"/>
              <w:rPr>
                <w:rFonts w:ascii="Times New Roman" w:hAnsi="Times New Roman" w:cs="Times New Roman"/>
              </w:rPr>
            </w:pPr>
            <w:r w:rsidRPr="00AB192A">
              <w:rPr>
                <w:rFonts w:ascii="Times New Roman" w:hAnsi="Times New Roman" w:cs="Times New Roman"/>
              </w:rPr>
              <w:t>Marital Status:                                                                                                   Single</w:t>
            </w:r>
          </w:p>
        </w:tc>
      </w:tr>
      <w:bookmarkEnd w:id="0"/>
    </w:tbl>
    <w:p w:rsidR="00BD7DB3" w:rsidRPr="00EC150F" w:rsidRDefault="00BD7DB3" w:rsidP="00EC150F">
      <w:pPr>
        <w:rPr>
          <w:rFonts w:ascii="Times New Roman" w:hAnsi="Times New Roman" w:cs="Times New Roman"/>
        </w:rPr>
      </w:pPr>
    </w:p>
    <w:sectPr w:rsidR="00BD7DB3" w:rsidRPr="00EC150F" w:rsidSect="001951A8">
      <w:headerReference w:type="default" r:id="rId11"/>
      <w:footerReference w:type="default" r:id="rId12"/>
      <w:pgSz w:w="12240" w:h="15840" w:code="1"/>
      <w:pgMar w:top="850" w:right="1080" w:bottom="720" w:left="1080" w:header="720" w:footer="43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C68" w:rsidRDefault="00064C68" w:rsidP="00793CBE">
      <w:r>
        <w:separator/>
      </w:r>
    </w:p>
  </w:endnote>
  <w:endnote w:type="continuationSeparator" w:id="1">
    <w:p w:rsidR="00064C68" w:rsidRDefault="00064C68" w:rsidP="00793C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-Light">
    <w:charset w:val="00"/>
    <w:family w:val="auto"/>
    <w:pitch w:val="variable"/>
    <w:sig w:usb0="20000207" w:usb1="00000000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DB3" w:rsidRDefault="00FA212B">
    <w:pPr>
      <w:pStyle w:val="Footer"/>
    </w:pPr>
    <w:r>
      <w:rPr>
        <w:noProof/>
      </w:rPr>
      <w:pict>
        <v:shape id="Freeform 13" o:spid="_x0000_s4097" alt="Footer accent block&#10;" style="position:absolute;margin-left:0;margin-top:756pt;width:61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94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" o:allowincell="f" path="m,371r9393,l9393,,,,,371xe" fillcolor="#99c9ec [3214]" stroked="f">
          <v:path arrowok="t" o:connecttype="custom" o:connectlocs="0,455971;7771573,455971;7771573,0;0,0;0,455971" o:connectangles="0,0,0,0,0"/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C68" w:rsidRDefault="00064C68" w:rsidP="00793CBE">
      <w:r>
        <w:separator/>
      </w:r>
    </w:p>
  </w:footnote>
  <w:footnote w:type="continuationSeparator" w:id="1">
    <w:p w:rsidR="00064C68" w:rsidRDefault="00064C68" w:rsidP="00793C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DB3" w:rsidRDefault="00FA212B">
    <w:pPr>
      <w:pStyle w:val="Header"/>
    </w:pPr>
    <w:r>
      <w:rPr>
        <w:noProof/>
      </w:rPr>
      <w:pict>
        <v:group id="Group 8" o:spid="_x0000_s4098" alt="Header background graphic including image of clouds, accent boxes, and image of person" style="position:absolute;margin-left:5708.8pt;margin-top:.75pt;width:612pt;height:173.25pt;z-index:251658239;mso-width-percent:1000;mso-position-horizontal:right;mso-position-horizontal-relative:page;mso-position-vertical-relative:page;mso-width-percent:1000" coordsize="77724,274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">
          <v:rect id="Rectangle 2" o:spid="_x0000_s4100" alt="Sky. Background placeholder." style="position:absolute;width:77724;height:2744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" stroked="f" strokeweight="1pt">
            <v:fill r:id="rId1" o:title="Sky" recolor="t" rotate="t" type="frame"/>
            <o:lock v:ext="edit" aspectratio="t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4099" type="#_x0000_t202" style="position:absolute;left:6109;top:9245;width:50945;height:111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" fillcolor="#002744 [3215]" stroked="f">
            <v:textbox inset="0,0,0,0">
              <w:txbxContent>
                <w:p w:rsidR="00BD7DB3" w:rsidRDefault="00BD7DB3" w:rsidP="00793CBE">
                  <w:pPr>
                    <w:pStyle w:val="BodyText"/>
                    <w:kinsoku w:val="0"/>
                    <w:overflowPunct w:val="0"/>
                    <w:spacing w:before="92"/>
                    <w:ind w:left="180"/>
                    <w:rPr>
                      <w:color w:val="FFFFFF"/>
                    </w:rPr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E66FA"/>
    <w:multiLevelType w:val="hybridMultilevel"/>
    <w:tmpl w:val="DADA5920"/>
    <w:lvl w:ilvl="0" w:tplc="B5F8935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FFFF"/>
        <w:spacing w:val="-1"/>
        <w:w w:val="100"/>
        <w:sz w:val="20"/>
        <w:szCs w:val="20"/>
        <w:lang w:val="en-US" w:eastAsia="en-US" w:bidi="en-US"/>
      </w:rPr>
    </w:lvl>
    <w:lvl w:ilvl="1" w:tplc="4728243A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 w:tplc="19AE7A46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 w:tplc="3356ECAE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 w:tplc="8C541220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 w:tplc="C27ED052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 w:tplc="8B1637A2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 w:tplc="A170C8FC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 w:tplc="EBC22514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1">
    <w:nsid w:val="45AE61DE"/>
    <w:multiLevelType w:val="hybridMultilevel"/>
    <w:tmpl w:val="ED3006E4"/>
    <w:lvl w:ilvl="0" w:tplc="68DE992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99C9EC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6264AE"/>
    <w:multiLevelType w:val="multilevel"/>
    <w:tmpl w:val="817CD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E67C8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071D3E"/>
    <w:multiLevelType w:val="hybridMultilevel"/>
    <w:tmpl w:val="2B6C1958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ttachedTemplate r:id="rId1"/>
  <w:stylePaneFormatFilter w:val="5004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150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34037"/>
    <w:rsid w:val="00002230"/>
    <w:rsid w:val="000475BC"/>
    <w:rsid w:val="00064C68"/>
    <w:rsid w:val="00074B40"/>
    <w:rsid w:val="000856C2"/>
    <w:rsid w:val="000B0BB9"/>
    <w:rsid w:val="000C1EC6"/>
    <w:rsid w:val="000C36D1"/>
    <w:rsid w:val="0011739C"/>
    <w:rsid w:val="0012748F"/>
    <w:rsid w:val="00140BEB"/>
    <w:rsid w:val="00154DA3"/>
    <w:rsid w:val="001951A8"/>
    <w:rsid w:val="001A7BB3"/>
    <w:rsid w:val="001D1017"/>
    <w:rsid w:val="00206FE1"/>
    <w:rsid w:val="002132AB"/>
    <w:rsid w:val="00273DB3"/>
    <w:rsid w:val="00283E08"/>
    <w:rsid w:val="00295C97"/>
    <w:rsid w:val="002A17F8"/>
    <w:rsid w:val="002B164D"/>
    <w:rsid w:val="002F5905"/>
    <w:rsid w:val="003740A3"/>
    <w:rsid w:val="003A4D35"/>
    <w:rsid w:val="00415A4A"/>
    <w:rsid w:val="00440C98"/>
    <w:rsid w:val="00470497"/>
    <w:rsid w:val="00474646"/>
    <w:rsid w:val="004C3914"/>
    <w:rsid w:val="00534935"/>
    <w:rsid w:val="005B282D"/>
    <w:rsid w:val="005B35AF"/>
    <w:rsid w:val="005D3E45"/>
    <w:rsid w:val="005D77CA"/>
    <w:rsid w:val="005F1EDA"/>
    <w:rsid w:val="00602D68"/>
    <w:rsid w:val="006310A0"/>
    <w:rsid w:val="006A6DD2"/>
    <w:rsid w:val="006C5321"/>
    <w:rsid w:val="0070439B"/>
    <w:rsid w:val="00704B42"/>
    <w:rsid w:val="00721236"/>
    <w:rsid w:val="007344E8"/>
    <w:rsid w:val="0073703B"/>
    <w:rsid w:val="00793CBE"/>
    <w:rsid w:val="007D2A62"/>
    <w:rsid w:val="007D5A67"/>
    <w:rsid w:val="00850801"/>
    <w:rsid w:val="0087298D"/>
    <w:rsid w:val="008C4FFA"/>
    <w:rsid w:val="008D762B"/>
    <w:rsid w:val="0091414A"/>
    <w:rsid w:val="00934037"/>
    <w:rsid w:val="0093467F"/>
    <w:rsid w:val="009360EC"/>
    <w:rsid w:val="009603A9"/>
    <w:rsid w:val="0096784B"/>
    <w:rsid w:val="009957DA"/>
    <w:rsid w:val="009A70C3"/>
    <w:rsid w:val="00A21600"/>
    <w:rsid w:val="00A4494B"/>
    <w:rsid w:val="00AB192A"/>
    <w:rsid w:val="00AE3014"/>
    <w:rsid w:val="00AE6A81"/>
    <w:rsid w:val="00AF1108"/>
    <w:rsid w:val="00AF2339"/>
    <w:rsid w:val="00B16AA6"/>
    <w:rsid w:val="00B42CE1"/>
    <w:rsid w:val="00B50479"/>
    <w:rsid w:val="00B67775"/>
    <w:rsid w:val="00BB3BCE"/>
    <w:rsid w:val="00BB4797"/>
    <w:rsid w:val="00BD3E2A"/>
    <w:rsid w:val="00BD7DB3"/>
    <w:rsid w:val="00C05DF0"/>
    <w:rsid w:val="00C1699F"/>
    <w:rsid w:val="00C351F1"/>
    <w:rsid w:val="00C403A6"/>
    <w:rsid w:val="00C4150F"/>
    <w:rsid w:val="00C45453"/>
    <w:rsid w:val="00C55B36"/>
    <w:rsid w:val="00C9733D"/>
    <w:rsid w:val="00D11C9F"/>
    <w:rsid w:val="00DC384E"/>
    <w:rsid w:val="00DD74D2"/>
    <w:rsid w:val="00E33D89"/>
    <w:rsid w:val="00E37931"/>
    <w:rsid w:val="00EB144F"/>
    <w:rsid w:val="00EB327E"/>
    <w:rsid w:val="00EC150F"/>
    <w:rsid w:val="00EF3B44"/>
    <w:rsid w:val="00F20036"/>
    <w:rsid w:val="00F46819"/>
    <w:rsid w:val="00F51ADD"/>
    <w:rsid w:val="00F848A0"/>
    <w:rsid w:val="00FA212B"/>
    <w:rsid w:val="00FA389A"/>
    <w:rsid w:val="00FF0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uiPriority="11" w:unhideWhenUsed="0"/>
    <w:lsdException w:name="Strong" w:semiHidden="0" w:uiPriority="22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A62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FFA"/>
    <w:pPr>
      <w:keepNext/>
      <w:keepLines/>
      <w:pBdr>
        <w:bottom w:val="single" w:sz="18" w:space="1" w:color="99C9EC" w:themeColor="background2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2744" w:themeColor="text2"/>
      <w:sz w:val="24"/>
      <w:szCs w:val="32"/>
    </w:rPr>
  </w:style>
  <w:style w:type="paragraph" w:styleId="Heading2">
    <w:name w:val="heading 2"/>
    <w:basedOn w:val="BodyText"/>
    <w:next w:val="Normal"/>
    <w:link w:val="Heading2Char"/>
    <w:uiPriority w:val="9"/>
    <w:semiHidden/>
    <w:rsid w:val="002F5905"/>
    <w:pPr>
      <w:framePr w:hSpace="180" w:wrap="around" w:vAnchor="page" w:hAnchor="page" w:x="312" w:y="361"/>
      <w:spacing w:after="120"/>
      <w:outlineLvl w:val="1"/>
    </w:pPr>
    <w:rPr>
      <w:b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FFA"/>
    <w:rPr>
      <w:rFonts w:asciiTheme="majorHAnsi" w:eastAsiaTheme="majorEastAsia" w:hAnsiTheme="majorHAnsi" w:cstheme="majorBidi"/>
      <w:b/>
      <w:bCs/>
      <w:color w:val="002744" w:themeColor="text2"/>
      <w:szCs w:val="32"/>
    </w:rPr>
  </w:style>
  <w:style w:type="paragraph" w:customStyle="1" w:styleId="YellowQoute">
    <w:name w:val="Yellow Qoute"/>
    <w:uiPriority w:val="1"/>
    <w:semiHidden/>
    <w:rsid w:val="002132AB"/>
    <w:pPr>
      <w:widowControl w:val="0"/>
      <w:autoSpaceDE w:val="0"/>
      <w:autoSpaceDN w:val="0"/>
      <w:spacing w:before="915" w:line="194" w:lineRule="auto"/>
      <w:ind w:right="3177" w:firstLine="53"/>
      <w:jc w:val="center"/>
    </w:pPr>
    <w:rPr>
      <w:rFonts w:ascii="Oswald-Light" w:eastAsia="Oswald-Light" w:hAnsi="Oswald-Light" w:cs="Oswald-Light"/>
      <w:noProof/>
      <w:color w:val="ECB135"/>
      <w:sz w:val="42"/>
      <w:szCs w:val="42"/>
    </w:rPr>
  </w:style>
  <w:style w:type="paragraph" w:styleId="BodyText">
    <w:name w:val="Body Text"/>
    <w:link w:val="BodyTextChar"/>
    <w:uiPriority w:val="1"/>
    <w:semiHidden/>
    <w:rsid w:val="00793CBE"/>
    <w:pPr>
      <w:widowControl w:val="0"/>
      <w:autoSpaceDE w:val="0"/>
      <w:autoSpaceDN w:val="0"/>
      <w:ind w:left="142" w:right="142"/>
    </w:pPr>
    <w:rPr>
      <w:rFonts w:eastAsia="Georgia" w:cs="Georgia"/>
      <w:color w:val="FFFFFF" w:themeColor="background1"/>
      <w:sz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D2A62"/>
    <w:rPr>
      <w:rFonts w:eastAsia="Georgia" w:cs="Georgia"/>
      <w:color w:val="FFFFFF" w:themeColor="background1"/>
      <w:sz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A62"/>
    <w:rPr>
      <w:rFonts w:eastAsia="Georgia" w:cs="Georgia"/>
      <w:b/>
      <w:color w:val="FFFFFF"/>
      <w:sz w:val="28"/>
      <w:lang w:bidi="en-US"/>
    </w:rPr>
  </w:style>
  <w:style w:type="paragraph" w:styleId="ListParagraph">
    <w:name w:val="List Paragraph"/>
    <w:basedOn w:val="Normal"/>
    <w:uiPriority w:val="34"/>
    <w:qFormat/>
    <w:rsid w:val="008C4FFA"/>
    <w:pPr>
      <w:numPr>
        <w:numId w:val="2"/>
      </w:numPr>
      <w:spacing w:after="120"/>
    </w:pPr>
  </w:style>
  <w:style w:type="table" w:styleId="TableGrid">
    <w:name w:val="Table Grid"/>
    <w:basedOn w:val="TableNormal"/>
    <w:uiPriority w:val="39"/>
    <w:rsid w:val="00AE30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C4FFA"/>
    <w:pPr>
      <w:spacing w:after="120"/>
      <w:ind w:left="-57"/>
      <w:contextualSpacing/>
    </w:pPr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FFA"/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paragraph" w:customStyle="1" w:styleId="Dates">
    <w:name w:val="Dates"/>
    <w:basedOn w:val="Normal"/>
    <w:qFormat/>
    <w:rsid w:val="007D2A62"/>
    <w:pPr>
      <w:spacing w:before="240"/>
    </w:pPr>
    <w:rPr>
      <w:sz w:val="16"/>
    </w:rPr>
  </w:style>
  <w:style w:type="paragraph" w:customStyle="1" w:styleId="Experience">
    <w:name w:val="Experience"/>
    <w:basedOn w:val="Normal"/>
    <w:qFormat/>
    <w:rsid w:val="00AE3014"/>
    <w:rPr>
      <w:b/>
    </w:rPr>
  </w:style>
  <w:style w:type="character" w:styleId="Strong">
    <w:name w:val="Strong"/>
    <w:basedOn w:val="DefaultParagraphFont"/>
    <w:uiPriority w:val="22"/>
    <w:rsid w:val="008C4FFA"/>
    <w:rPr>
      <w:b/>
      <w:bCs/>
      <w:color w:val="99C9EC" w:themeColor="background2"/>
    </w:rPr>
  </w:style>
  <w:style w:type="paragraph" w:styleId="Header">
    <w:name w:val="header"/>
    <w:basedOn w:val="Normal"/>
    <w:link w:val="HeaderCh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A62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A62"/>
    <w:rPr>
      <w:color w:val="000000" w:themeColor="text1"/>
      <w:sz w:val="20"/>
    </w:rPr>
  </w:style>
  <w:style w:type="paragraph" w:customStyle="1" w:styleId="Information">
    <w:name w:val="Information"/>
    <w:basedOn w:val="Normal"/>
    <w:qFormat/>
    <w:rsid w:val="008C4FFA"/>
    <w:pPr>
      <w:kinsoku w:val="0"/>
      <w:overflowPunct w:val="0"/>
      <w:spacing w:before="120" w:after="120"/>
    </w:pPr>
    <w:rPr>
      <w:color w:val="FFFFFF" w:themeColor="background1"/>
    </w:rPr>
  </w:style>
  <w:style w:type="character" w:customStyle="1" w:styleId="Triangle">
    <w:name w:val="Triangle"/>
    <w:basedOn w:val="Strong"/>
    <w:uiPriority w:val="1"/>
    <w:qFormat/>
    <w:rsid w:val="0087298D"/>
    <w:rPr>
      <w:rFonts w:ascii="MS Mincho" w:eastAsia="MS Mincho" w:hAnsi="MS Mincho" w:cs="MS Mincho"/>
      <w:b/>
      <w:bCs/>
      <w:color w:val="99C9EC" w:themeColor="background2"/>
      <w:sz w:val="16"/>
    </w:rPr>
  </w:style>
  <w:style w:type="character" w:styleId="PlaceholderText">
    <w:name w:val="Placeholder Text"/>
    <w:basedOn w:val="DefaultParagraphFont"/>
    <w:uiPriority w:val="99"/>
    <w:semiHidden/>
    <w:rsid w:val="00415A4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snain\AppData\Roaming\Microsoft\Templates\Blue%20sky%20resume.dotx" TargetMode="External"/></Relationships>
</file>

<file path=word/theme/theme1.xml><?xml version="1.0" encoding="utf-8"?>
<a:theme xmlns:a="http://schemas.openxmlformats.org/drawingml/2006/main" name="SkySet">
  <a:themeElements>
    <a:clrScheme name="SkySet">
      <a:dk1>
        <a:srgbClr val="000000"/>
      </a:dk1>
      <a:lt1>
        <a:srgbClr val="FFFFFF"/>
      </a:lt1>
      <a:dk2>
        <a:srgbClr val="002744"/>
      </a:dk2>
      <a:lt2>
        <a:srgbClr val="99C9EC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kySet" id="{7E4B9307-BF7F-5248-89DE-CF0F4B6FCF52}" vid="{8B098009-D403-B844-BCD4-BDCE0560C7D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79D0FB-A343-4575-8D55-CC3417BBF6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736847-D2B4-41BF-91C7-3AE2A8FBC59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521F6B9-1CE3-4ED3-8390-A0700A8F7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B63943-0EFF-46AA-8FB0-AA7B49F86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sky resume</Template>
  <TotalTime>160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Jabbar</dc:creator>
  <cp:keywords/>
  <dc:description/>
  <cp:lastModifiedBy>M.Hamza</cp:lastModifiedBy>
  <cp:revision>47</cp:revision>
  <dcterms:created xsi:type="dcterms:W3CDTF">2019-04-13T13:10:00Z</dcterms:created>
  <dcterms:modified xsi:type="dcterms:W3CDTF">2020-02-10T12:55:00Z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