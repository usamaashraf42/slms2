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537712" w:rsidRPr="00537712" w:rsidRDefault="00537712" w:rsidP="00537712">
            <w:pPr>
              <w:tabs>
                <w:tab w:val="left" w:pos="990"/>
              </w:tabs>
              <w:jc w:val="center"/>
              <w:rPr>
                <w:sz w:val="96"/>
              </w:rPr>
            </w:pPr>
            <w:r w:rsidRPr="00537712">
              <w:rPr>
                <w:sz w:val="96"/>
              </w:rPr>
              <w:t xml:space="preserve">SADIA </w:t>
            </w:r>
          </w:p>
          <w:p w:rsidR="00786C82" w:rsidRDefault="00537712" w:rsidP="00537712">
            <w:pPr>
              <w:tabs>
                <w:tab w:val="left" w:pos="990"/>
              </w:tabs>
              <w:jc w:val="center"/>
              <w:rPr>
                <w:sz w:val="96"/>
              </w:rPr>
            </w:pPr>
            <w:r w:rsidRPr="00537712">
              <w:rPr>
                <w:sz w:val="96"/>
              </w:rPr>
              <w:t>AZAM</w:t>
            </w:r>
          </w:p>
          <w:p w:rsidR="00786C82" w:rsidRPr="00D73081" w:rsidRDefault="00786C82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1B2ABD" w:rsidP="001B2ABD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p w:rsidR="001B2ABD" w:rsidRDefault="001B2ABD" w:rsidP="00036450">
            <w:pPr>
              <w:pStyle w:val="Heading3"/>
            </w:pPr>
          </w:p>
          <w:sdt>
            <w:sdtPr>
              <w:id w:val="-1711873194"/>
              <w:placeholder>
                <w:docPart w:val="06C26B207220460F9D46D915A403A744"/>
              </w:placeholder>
              <w:temporary/>
              <w:showingPlcHdr/>
            </w:sdtPr>
            <w:sdtEndPr/>
            <w:sdtContent>
              <w:p w:rsidR="00786C82" w:rsidRDefault="00786C82" w:rsidP="00786C82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:rsidR="00036450" w:rsidRPr="00786C82" w:rsidRDefault="00C934A7" w:rsidP="009260CD">
            <w:pPr>
              <w:rPr>
                <w:sz w:val="20"/>
              </w:rPr>
            </w:pPr>
            <w:r>
              <w:rPr>
                <w:sz w:val="20"/>
              </w:rPr>
              <w:t>To o</w:t>
            </w:r>
            <w:r w:rsidR="00786C82" w:rsidRPr="00786C82">
              <w:rPr>
                <w:sz w:val="20"/>
              </w:rPr>
              <w:t>btain a position as</w:t>
            </w:r>
            <w:r w:rsidR="00035A0D">
              <w:rPr>
                <w:sz w:val="20"/>
              </w:rPr>
              <w:t xml:space="preserve"> school</w:t>
            </w:r>
            <w:r w:rsidR="00786C82" w:rsidRPr="00786C82">
              <w:rPr>
                <w:sz w:val="20"/>
              </w:rPr>
              <w:t xml:space="preserve"> teacher, that will utilize my strong dedication to pupils development and to their educational needs</w:t>
            </w:r>
          </w:p>
          <w:sdt>
            <w:sdtPr>
              <w:id w:val="-1954003311"/>
              <w:placeholder>
                <w:docPart w:val="F6007D32F9174362AE10C664B00BA4AA"/>
              </w:placeholder>
              <w:temporary/>
              <w:showingPlcHdr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  <w:sz w:val="20"/>
              </w:rPr>
              <w:id w:val="1111563247"/>
              <w:placeholder>
                <w:docPart w:val="A8C5FEAA852C49D1AD70C2EC0BF69060"/>
              </w:placeholder>
              <w:temporary/>
              <w:showingPlcHdr/>
            </w:sdtPr>
            <w:sdtEndPr>
              <w:rPr>
                <w:b w:val="0"/>
              </w:rPr>
            </w:sdtEndPr>
            <w:sdtContent>
              <w:p w:rsidR="004D3011" w:rsidRPr="00D73081" w:rsidRDefault="004D3011" w:rsidP="004D3011">
                <w:pPr>
                  <w:rPr>
                    <w:sz w:val="20"/>
                  </w:rPr>
                </w:pPr>
                <w:r w:rsidRPr="00D73081">
                  <w:rPr>
                    <w:b/>
                    <w:sz w:val="20"/>
                  </w:rPr>
                  <w:t>PHONE:</w:t>
                </w:r>
              </w:p>
            </w:sdtContent>
          </w:sdt>
          <w:p w:rsidR="007443FD" w:rsidRPr="00D73081" w:rsidRDefault="00D73081" w:rsidP="004D3011">
            <w:pPr>
              <w:rPr>
                <w:sz w:val="20"/>
              </w:rPr>
            </w:pPr>
            <w:r w:rsidRPr="00D73081">
              <w:rPr>
                <w:sz w:val="20"/>
              </w:rPr>
              <w:t>+923214840769</w:t>
            </w:r>
            <w:r w:rsidR="00537712">
              <w:rPr>
                <w:sz w:val="20"/>
              </w:rPr>
              <w:t xml:space="preserve"> </w:t>
            </w:r>
          </w:p>
          <w:p w:rsidR="004D3011" w:rsidRDefault="004D3011" w:rsidP="004D3011"/>
          <w:sdt>
            <w:sdtPr>
              <w:rPr>
                <w:b/>
                <w:sz w:val="20"/>
              </w:rPr>
              <w:id w:val="-240260293"/>
              <w:placeholder>
                <w:docPart w:val="126D6CFC197F41C5A23FFBDC567FF123"/>
              </w:placeholder>
              <w:temporary/>
              <w:showingPlcHdr/>
            </w:sdtPr>
            <w:sdtEndPr>
              <w:rPr>
                <w:b w:val="0"/>
              </w:rPr>
            </w:sdtEndPr>
            <w:sdtContent>
              <w:p w:rsidR="004D3011" w:rsidRPr="00D73081" w:rsidRDefault="004D3011" w:rsidP="004D3011">
                <w:pPr>
                  <w:rPr>
                    <w:sz w:val="20"/>
                  </w:rPr>
                </w:pPr>
                <w:r w:rsidRPr="00D73081">
                  <w:rPr>
                    <w:b/>
                    <w:sz w:val="20"/>
                  </w:rPr>
                  <w:t>EMAIL:</w:t>
                </w:r>
              </w:p>
            </w:sdtContent>
          </w:sdt>
          <w:p w:rsidR="00036450" w:rsidRDefault="001E0948" w:rsidP="004D3011">
            <w:pPr>
              <w:rPr>
                <w:sz w:val="20"/>
              </w:rPr>
            </w:pPr>
            <w:hyperlink r:id="rId11" w:history="1">
              <w:r w:rsidR="00F82BBF" w:rsidRPr="003B598D">
                <w:rPr>
                  <w:rStyle w:val="Hyperlink"/>
                  <w:sz w:val="20"/>
                </w:rPr>
                <w:t>sadiaazam27@gmail.com</w:t>
              </w:r>
            </w:hyperlink>
          </w:p>
          <w:p w:rsidR="00F82BBF" w:rsidRPr="00D73081" w:rsidRDefault="00F82BBF" w:rsidP="004D3011">
            <w:pPr>
              <w:rPr>
                <w:rStyle w:val="Hyperlink"/>
                <w:sz w:val="20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06187EF5ABC94FC2977D11F20D51A987"/>
              </w:placeholder>
              <w:temporary/>
              <w:showingPlcHdr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D73081" w:rsidRDefault="00D73081" w:rsidP="00D7308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D73081">
              <w:rPr>
                <w:sz w:val="20"/>
              </w:rPr>
              <w:t xml:space="preserve">Reading </w:t>
            </w:r>
          </w:p>
          <w:p w:rsidR="00D73081" w:rsidRPr="00D73081" w:rsidRDefault="00D73081" w:rsidP="00D7308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D73081">
              <w:rPr>
                <w:sz w:val="20"/>
              </w:rPr>
              <w:t>Gardening</w:t>
            </w:r>
          </w:p>
          <w:p w:rsidR="004D3011" w:rsidRDefault="004D3011" w:rsidP="004D3011"/>
          <w:p w:rsidR="004D3011" w:rsidRPr="004D3011" w:rsidRDefault="004D3011" w:rsidP="00D73081"/>
        </w:tc>
        <w:tc>
          <w:tcPr>
            <w:tcW w:w="720" w:type="dxa"/>
          </w:tcPr>
          <w:p w:rsidR="001B2ABD" w:rsidRDefault="000D3711" w:rsidP="000C45FF">
            <w:pPr>
              <w:tabs>
                <w:tab w:val="left" w:pos="990"/>
              </w:tabs>
            </w:pPr>
            <w:r>
              <w:t xml:space="preserve">  </w:t>
            </w: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FFFD5BD6CA14AF3809E93A0D11593B8"/>
              </w:placeholder>
              <w:temporary/>
              <w:showingPlcHdr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C617C8" w:rsidRDefault="00C617C8" w:rsidP="00C617C8">
            <w:pPr>
              <w:pStyle w:val="Heading4"/>
              <w:rPr>
                <w:sz w:val="20"/>
              </w:rPr>
            </w:pPr>
            <w:r w:rsidRPr="00C617C8">
              <w:rPr>
                <w:sz w:val="20"/>
              </w:rPr>
              <w:t>University of Education</w:t>
            </w:r>
          </w:p>
          <w:p w:rsidR="00C617C8" w:rsidRPr="00C617C8" w:rsidRDefault="00C617C8" w:rsidP="00C617C8">
            <w:pPr>
              <w:rPr>
                <w:sz w:val="20"/>
              </w:rPr>
            </w:pPr>
            <w:r w:rsidRPr="00C617C8">
              <w:rPr>
                <w:sz w:val="20"/>
              </w:rPr>
              <w:t>M.A Education (Leadership &amp; Management)</w:t>
            </w:r>
          </w:p>
          <w:p w:rsidR="00036450" w:rsidRDefault="00C617C8" w:rsidP="00036450">
            <w:r>
              <w:t>2017 - 2019</w:t>
            </w:r>
          </w:p>
          <w:p w:rsidR="00C617C8" w:rsidRDefault="00C617C8" w:rsidP="00036450"/>
          <w:p w:rsidR="00036450" w:rsidRPr="00C617C8" w:rsidRDefault="00C617C8" w:rsidP="00B359E4">
            <w:pPr>
              <w:pStyle w:val="Heading4"/>
              <w:rPr>
                <w:b w:val="0"/>
                <w:sz w:val="20"/>
              </w:rPr>
            </w:pPr>
            <w:proofErr w:type="gramStart"/>
            <w:r w:rsidRPr="00C617C8">
              <w:rPr>
                <w:b w:val="0"/>
                <w:sz w:val="20"/>
              </w:rPr>
              <w:t>M.Ed.</w:t>
            </w:r>
            <w:proofErr w:type="gramEnd"/>
          </w:p>
          <w:p w:rsidR="00036450" w:rsidRDefault="00C617C8" w:rsidP="00B359E4">
            <w:pPr>
              <w:pStyle w:val="Date"/>
            </w:pPr>
            <w:r>
              <w:t xml:space="preserve">2016 </w:t>
            </w:r>
            <w:r w:rsidR="00036450" w:rsidRPr="00B359E4">
              <w:t>-</w:t>
            </w:r>
            <w:r>
              <w:t xml:space="preserve"> 2015</w:t>
            </w:r>
            <w:r w:rsidR="00036450" w:rsidRPr="00B359E4">
              <w:t xml:space="preserve"> </w:t>
            </w:r>
          </w:p>
          <w:p w:rsidR="000D3711" w:rsidRDefault="000D3711" w:rsidP="000D3711"/>
          <w:p w:rsidR="000D3711" w:rsidRPr="00C617C8" w:rsidRDefault="00C617C8" w:rsidP="000D3711">
            <w:pPr>
              <w:rPr>
                <w:sz w:val="20"/>
              </w:rPr>
            </w:pPr>
            <w:r w:rsidRPr="00C617C8">
              <w:rPr>
                <w:sz w:val="20"/>
              </w:rPr>
              <w:t xml:space="preserve">B.Ed. </w:t>
            </w:r>
          </w:p>
          <w:p w:rsidR="00036450" w:rsidRDefault="00C617C8" w:rsidP="00036450">
            <w:r>
              <w:t>2014 - 2015</w:t>
            </w:r>
          </w:p>
          <w:sdt>
            <w:sdtPr>
              <w:id w:val="1001553383"/>
              <w:placeholder>
                <w:docPart w:val="140CBDFE0FFE482083899E7B9DCF9E88"/>
              </w:placeholder>
              <w:temporary/>
              <w:showingPlcHdr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F82BBF" w:rsidRDefault="00C617C8" w:rsidP="00B359E4">
            <w:pPr>
              <w:pStyle w:val="Heading4"/>
            </w:pPr>
            <w:r>
              <w:t>Government Practicing Girls Higher Secondary School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:rsidR="00036450" w:rsidRPr="00F82BBF" w:rsidRDefault="00C617C8" w:rsidP="00B359E4">
            <w:pPr>
              <w:pStyle w:val="Heading4"/>
              <w:rPr>
                <w:b w:val="0"/>
                <w:bCs/>
              </w:rPr>
            </w:pPr>
            <w:r w:rsidRPr="00F82BBF">
              <w:rPr>
                <w:b w:val="0"/>
              </w:rPr>
              <w:t>Prospective Teacher</w:t>
            </w:r>
          </w:p>
          <w:p w:rsidR="004D3011" w:rsidRDefault="004D3011" w:rsidP="00036450"/>
          <w:p w:rsidR="004D3011" w:rsidRPr="00CE71C8" w:rsidRDefault="00CE71C8" w:rsidP="00036450">
            <w:pPr>
              <w:rPr>
                <w:b/>
              </w:rPr>
            </w:pPr>
            <w:r w:rsidRPr="00CE71C8">
              <w:rPr>
                <w:b/>
              </w:rPr>
              <w:t xml:space="preserve">JPS School System </w:t>
            </w:r>
          </w:p>
          <w:p w:rsidR="00CE71C8" w:rsidRDefault="00D568CC" w:rsidP="00036450">
            <w:r>
              <w:t>Coordinator</w:t>
            </w:r>
            <w:bookmarkStart w:id="0" w:name="_GoBack"/>
            <w:bookmarkEnd w:id="0"/>
          </w:p>
          <w:p w:rsidR="00CE71C8" w:rsidRDefault="00CE71C8" w:rsidP="00036450"/>
          <w:p w:rsidR="004D3011" w:rsidRDefault="00F82BBF" w:rsidP="00B359E4">
            <w:pPr>
              <w:pStyle w:val="Heading4"/>
              <w:rPr>
                <w:bCs/>
              </w:rPr>
            </w:pPr>
            <w:r>
              <w:rPr>
                <w:bCs/>
              </w:rPr>
              <w:t xml:space="preserve">Ch. Rehmat Ali Memorial Trust School </w:t>
            </w:r>
          </w:p>
          <w:p w:rsidR="004D3011" w:rsidRDefault="00A1152A" w:rsidP="00036450">
            <w:r>
              <w:t>Prospective Teacher</w:t>
            </w:r>
          </w:p>
          <w:sdt>
            <w:sdtPr>
              <w:id w:val="1669594239"/>
              <w:placeholder>
                <w:docPart w:val="2DB8860671E84A4D854861507F8C515C"/>
              </w:placeholder>
              <w:temporary/>
              <w:showingPlcHdr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537712" w:rsidRDefault="001407A8" w:rsidP="00537712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537712">
              <w:rPr>
                <w:noProof/>
                <w:color w:val="000000" w:themeColor="text1"/>
                <w:lang w:eastAsia="en-US"/>
              </w:rPr>
              <w:t xml:space="preserve">Microsoft Word </w:t>
            </w:r>
          </w:p>
          <w:p w:rsidR="001407A8" w:rsidRPr="00537712" w:rsidRDefault="001407A8" w:rsidP="00537712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537712">
              <w:rPr>
                <w:noProof/>
                <w:color w:val="000000" w:themeColor="text1"/>
                <w:lang w:eastAsia="en-US"/>
              </w:rPr>
              <w:t>Microsoft Excel</w:t>
            </w:r>
          </w:p>
          <w:p w:rsidR="001407A8" w:rsidRPr="00537712" w:rsidRDefault="001407A8" w:rsidP="00537712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537712">
              <w:rPr>
                <w:noProof/>
                <w:color w:val="000000" w:themeColor="text1"/>
                <w:lang w:eastAsia="en-US"/>
              </w:rPr>
              <w:t>Micros</w:t>
            </w:r>
            <w:r w:rsidR="00537712" w:rsidRPr="00537712">
              <w:rPr>
                <w:noProof/>
                <w:color w:val="000000" w:themeColor="text1"/>
                <w:lang w:eastAsia="en-US"/>
              </w:rPr>
              <w:t>oft PowerP</w:t>
            </w:r>
            <w:r w:rsidRPr="00537712">
              <w:rPr>
                <w:noProof/>
                <w:color w:val="000000" w:themeColor="text1"/>
                <w:lang w:eastAsia="en-US"/>
              </w:rPr>
              <w:t xml:space="preserve">oint </w:t>
            </w:r>
          </w:p>
          <w:p w:rsidR="001407A8" w:rsidRPr="004D3011" w:rsidRDefault="001407A8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7B3A83" w:rsidP="000C45FF">
      <w:pPr>
        <w:tabs>
          <w:tab w:val="left" w:pos="990"/>
        </w:tabs>
      </w:pPr>
      <w:r>
        <w:t>2</w:t>
      </w: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4AD" w:rsidRDefault="005804AD" w:rsidP="000C45FF">
      <w:r>
        <w:separator/>
      </w:r>
    </w:p>
  </w:endnote>
  <w:endnote w:type="continuationSeparator" w:id="0">
    <w:p w:rsidR="005804AD" w:rsidRDefault="005804A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4AD" w:rsidRDefault="005804AD" w:rsidP="000C45FF">
      <w:r>
        <w:separator/>
      </w:r>
    </w:p>
  </w:footnote>
  <w:footnote w:type="continuationSeparator" w:id="0">
    <w:p w:rsidR="005804AD" w:rsidRDefault="005804A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597B"/>
    <w:multiLevelType w:val="hybridMultilevel"/>
    <w:tmpl w:val="3D42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10995"/>
    <w:multiLevelType w:val="hybridMultilevel"/>
    <w:tmpl w:val="A600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81"/>
    <w:rsid w:val="00035A0D"/>
    <w:rsid w:val="00036450"/>
    <w:rsid w:val="00094499"/>
    <w:rsid w:val="000C45FF"/>
    <w:rsid w:val="000D3711"/>
    <w:rsid w:val="000E3FD1"/>
    <w:rsid w:val="00112054"/>
    <w:rsid w:val="001407A8"/>
    <w:rsid w:val="001525E1"/>
    <w:rsid w:val="00180329"/>
    <w:rsid w:val="0019001F"/>
    <w:rsid w:val="001A74A5"/>
    <w:rsid w:val="001B2ABD"/>
    <w:rsid w:val="001E0391"/>
    <w:rsid w:val="001E1759"/>
    <w:rsid w:val="001F1ECC"/>
    <w:rsid w:val="002156C2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B16F9"/>
    <w:rsid w:val="004071FC"/>
    <w:rsid w:val="00445947"/>
    <w:rsid w:val="004813B3"/>
    <w:rsid w:val="00496591"/>
    <w:rsid w:val="004C63E4"/>
    <w:rsid w:val="004D3011"/>
    <w:rsid w:val="005262AC"/>
    <w:rsid w:val="00537712"/>
    <w:rsid w:val="005804AD"/>
    <w:rsid w:val="005E39D5"/>
    <w:rsid w:val="00600670"/>
    <w:rsid w:val="0062123A"/>
    <w:rsid w:val="00646E75"/>
    <w:rsid w:val="006771D0"/>
    <w:rsid w:val="00715FCB"/>
    <w:rsid w:val="00743101"/>
    <w:rsid w:val="007443FD"/>
    <w:rsid w:val="007775E1"/>
    <w:rsid w:val="007867A0"/>
    <w:rsid w:val="00786C82"/>
    <w:rsid w:val="007927F5"/>
    <w:rsid w:val="007B3A83"/>
    <w:rsid w:val="00802CA0"/>
    <w:rsid w:val="00870300"/>
    <w:rsid w:val="009260CD"/>
    <w:rsid w:val="00952C25"/>
    <w:rsid w:val="009703ED"/>
    <w:rsid w:val="00A1152A"/>
    <w:rsid w:val="00A2118D"/>
    <w:rsid w:val="00A4554D"/>
    <w:rsid w:val="00A777F8"/>
    <w:rsid w:val="00AD76E2"/>
    <w:rsid w:val="00B20152"/>
    <w:rsid w:val="00B343C9"/>
    <w:rsid w:val="00B359E4"/>
    <w:rsid w:val="00B57D98"/>
    <w:rsid w:val="00B70850"/>
    <w:rsid w:val="00BC1B7D"/>
    <w:rsid w:val="00C066B6"/>
    <w:rsid w:val="00C27D4F"/>
    <w:rsid w:val="00C37BA1"/>
    <w:rsid w:val="00C4674C"/>
    <w:rsid w:val="00C506CF"/>
    <w:rsid w:val="00C617C8"/>
    <w:rsid w:val="00C72BED"/>
    <w:rsid w:val="00C934A7"/>
    <w:rsid w:val="00C9578B"/>
    <w:rsid w:val="00CB0055"/>
    <w:rsid w:val="00CE71C8"/>
    <w:rsid w:val="00D2522B"/>
    <w:rsid w:val="00D422DE"/>
    <w:rsid w:val="00D5459D"/>
    <w:rsid w:val="00D568CC"/>
    <w:rsid w:val="00D6193D"/>
    <w:rsid w:val="00D70378"/>
    <w:rsid w:val="00D73081"/>
    <w:rsid w:val="00DA1F4D"/>
    <w:rsid w:val="00DD172A"/>
    <w:rsid w:val="00DD51BA"/>
    <w:rsid w:val="00E25A26"/>
    <w:rsid w:val="00E4381A"/>
    <w:rsid w:val="00E55D74"/>
    <w:rsid w:val="00F363FC"/>
    <w:rsid w:val="00F60274"/>
    <w:rsid w:val="00F77FB9"/>
    <w:rsid w:val="00F82BBF"/>
    <w:rsid w:val="00FB068F"/>
    <w:rsid w:val="00F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1B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73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1B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73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adiaazam27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007D32F9174362AE10C664B00BA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22EB4-97F2-48F8-BFBD-44A69B0EC71A}"/>
      </w:docPartPr>
      <w:docPartBody>
        <w:p w:rsidR="00BB0712" w:rsidRDefault="00B8243E">
          <w:pPr>
            <w:pStyle w:val="F6007D32F9174362AE10C664B00BA4AA"/>
          </w:pPr>
          <w:r w:rsidRPr="00CB0055">
            <w:t>Contact</w:t>
          </w:r>
        </w:p>
      </w:docPartBody>
    </w:docPart>
    <w:docPart>
      <w:docPartPr>
        <w:name w:val="A8C5FEAA852C49D1AD70C2EC0BF6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2EB6C-C714-437B-AEE5-952F64D0815B}"/>
      </w:docPartPr>
      <w:docPartBody>
        <w:p w:rsidR="00BB0712" w:rsidRDefault="00B8243E">
          <w:pPr>
            <w:pStyle w:val="A8C5FEAA852C49D1AD70C2EC0BF69060"/>
          </w:pPr>
          <w:r w:rsidRPr="004D3011">
            <w:t>PHONE:</w:t>
          </w:r>
        </w:p>
      </w:docPartBody>
    </w:docPart>
    <w:docPart>
      <w:docPartPr>
        <w:name w:val="126D6CFC197F41C5A23FFBDC567FF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70575-CE8D-4771-8945-8582F0B0810E}"/>
      </w:docPartPr>
      <w:docPartBody>
        <w:p w:rsidR="00BB0712" w:rsidRDefault="00B8243E">
          <w:pPr>
            <w:pStyle w:val="126D6CFC197F41C5A23FFBDC567FF123"/>
          </w:pPr>
          <w:r w:rsidRPr="004D3011">
            <w:t>EMAIL:</w:t>
          </w:r>
        </w:p>
      </w:docPartBody>
    </w:docPart>
    <w:docPart>
      <w:docPartPr>
        <w:name w:val="06187EF5ABC94FC2977D11F20D51A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640BD-7136-45AD-B520-54781E9452F8}"/>
      </w:docPartPr>
      <w:docPartBody>
        <w:p w:rsidR="00BB0712" w:rsidRDefault="00B8243E">
          <w:pPr>
            <w:pStyle w:val="06187EF5ABC94FC2977D11F20D51A987"/>
          </w:pPr>
          <w:r w:rsidRPr="00CB0055">
            <w:t>Hobbies</w:t>
          </w:r>
        </w:p>
      </w:docPartBody>
    </w:docPart>
    <w:docPart>
      <w:docPartPr>
        <w:name w:val="8FFFD5BD6CA14AF3809E93A0D1159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13DA5-1135-4B83-8885-74F9C7F35EC5}"/>
      </w:docPartPr>
      <w:docPartBody>
        <w:p w:rsidR="00BB0712" w:rsidRDefault="00B8243E">
          <w:pPr>
            <w:pStyle w:val="8FFFD5BD6CA14AF3809E93A0D11593B8"/>
          </w:pPr>
          <w:r w:rsidRPr="00036450">
            <w:t>EDUCATION</w:t>
          </w:r>
        </w:p>
      </w:docPartBody>
    </w:docPart>
    <w:docPart>
      <w:docPartPr>
        <w:name w:val="140CBDFE0FFE482083899E7B9DCF9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8A75-587B-4E6F-84C1-05C2404F52B8}"/>
      </w:docPartPr>
      <w:docPartBody>
        <w:p w:rsidR="00BB0712" w:rsidRDefault="00B8243E">
          <w:pPr>
            <w:pStyle w:val="140CBDFE0FFE482083899E7B9DCF9E88"/>
          </w:pPr>
          <w:r w:rsidRPr="00036450">
            <w:t>WORK EXPERIENCE</w:t>
          </w:r>
        </w:p>
      </w:docPartBody>
    </w:docPart>
    <w:docPart>
      <w:docPartPr>
        <w:name w:val="2DB8860671E84A4D854861507F8C5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492ED-D93F-48CB-AE8C-AF199B83603D}"/>
      </w:docPartPr>
      <w:docPartBody>
        <w:p w:rsidR="00BB0712" w:rsidRDefault="00B8243E">
          <w:pPr>
            <w:pStyle w:val="2DB8860671E84A4D854861507F8C515C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06C26B207220460F9D46D915A403A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C75A2-1A06-46AB-9AD6-596A82A4087F}"/>
      </w:docPartPr>
      <w:docPartBody>
        <w:p w:rsidR="00BB0712" w:rsidRDefault="00747F91" w:rsidP="00747F91">
          <w:pPr>
            <w:pStyle w:val="06C26B207220460F9D46D915A403A744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91"/>
    <w:rsid w:val="00747F91"/>
    <w:rsid w:val="00B8243E"/>
    <w:rsid w:val="00B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8B6CA6FC64A3F8210543B1BE99977">
    <w:name w:val="D968B6CA6FC64A3F8210543B1BE99977"/>
  </w:style>
  <w:style w:type="paragraph" w:customStyle="1" w:styleId="C22D4154E64D486994E4D0BCFA43C70A">
    <w:name w:val="C22D4154E64D486994E4D0BCFA43C70A"/>
  </w:style>
  <w:style w:type="paragraph" w:customStyle="1" w:styleId="9D9EF420812F40E9ADC9A12A23CB4E28">
    <w:name w:val="9D9EF420812F40E9ADC9A12A23CB4E28"/>
  </w:style>
  <w:style w:type="paragraph" w:customStyle="1" w:styleId="5387168F22524AD28985BB9EA17AB637">
    <w:name w:val="5387168F22524AD28985BB9EA17AB637"/>
  </w:style>
  <w:style w:type="paragraph" w:customStyle="1" w:styleId="F6007D32F9174362AE10C664B00BA4AA">
    <w:name w:val="F6007D32F9174362AE10C664B00BA4AA"/>
  </w:style>
  <w:style w:type="paragraph" w:customStyle="1" w:styleId="A8C5FEAA852C49D1AD70C2EC0BF69060">
    <w:name w:val="A8C5FEAA852C49D1AD70C2EC0BF69060"/>
  </w:style>
  <w:style w:type="paragraph" w:customStyle="1" w:styleId="6724BDAB6A5E46178AD326810233FB9E">
    <w:name w:val="6724BDAB6A5E46178AD326810233FB9E"/>
  </w:style>
  <w:style w:type="paragraph" w:customStyle="1" w:styleId="480E4C951CB94633B6DFFE9E3A0C64C4">
    <w:name w:val="480E4C951CB94633B6DFFE9E3A0C64C4"/>
  </w:style>
  <w:style w:type="paragraph" w:customStyle="1" w:styleId="594F8C1FC26B4E17A72AA4D81CC12C7E">
    <w:name w:val="594F8C1FC26B4E17A72AA4D81CC12C7E"/>
  </w:style>
  <w:style w:type="paragraph" w:customStyle="1" w:styleId="126D6CFC197F41C5A23FFBDC567FF123">
    <w:name w:val="126D6CFC197F41C5A23FFBDC567FF123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64C60399CE7745DA80DE6587A0D1E6A8">
    <w:name w:val="64C60399CE7745DA80DE6587A0D1E6A8"/>
  </w:style>
  <w:style w:type="paragraph" w:customStyle="1" w:styleId="06187EF5ABC94FC2977D11F20D51A987">
    <w:name w:val="06187EF5ABC94FC2977D11F20D51A987"/>
  </w:style>
  <w:style w:type="paragraph" w:customStyle="1" w:styleId="D6CAB1447088416DB09A4270A6E8DEE1">
    <w:name w:val="D6CAB1447088416DB09A4270A6E8DEE1"/>
  </w:style>
  <w:style w:type="paragraph" w:customStyle="1" w:styleId="71C6CF701FB44187A353A3A6876F289C">
    <w:name w:val="71C6CF701FB44187A353A3A6876F289C"/>
  </w:style>
  <w:style w:type="paragraph" w:customStyle="1" w:styleId="A3C16633CEED43E8856A0EA47FE2B8AC">
    <w:name w:val="A3C16633CEED43E8856A0EA47FE2B8AC"/>
  </w:style>
  <w:style w:type="paragraph" w:customStyle="1" w:styleId="B18ADF9B23E54BA29F835BD33FF345AD">
    <w:name w:val="B18ADF9B23E54BA29F835BD33FF345AD"/>
  </w:style>
  <w:style w:type="paragraph" w:customStyle="1" w:styleId="8FFFD5BD6CA14AF3809E93A0D11593B8">
    <w:name w:val="8FFFD5BD6CA14AF3809E93A0D11593B8"/>
  </w:style>
  <w:style w:type="paragraph" w:customStyle="1" w:styleId="54936799CE0C4FEEBC107D8F5255EDFD">
    <w:name w:val="54936799CE0C4FEEBC107D8F5255EDFD"/>
  </w:style>
  <w:style w:type="paragraph" w:customStyle="1" w:styleId="5A89BBDDA07B44AEB9E7AFC5BD1D63F7">
    <w:name w:val="5A89BBDDA07B44AEB9E7AFC5BD1D63F7"/>
  </w:style>
  <w:style w:type="paragraph" w:customStyle="1" w:styleId="9A60EA9A54214CB5AAAF33ACF294FFE2">
    <w:name w:val="9A60EA9A54214CB5AAAF33ACF294FFE2"/>
  </w:style>
  <w:style w:type="paragraph" w:customStyle="1" w:styleId="F4F8D760A2EC445EAED29655BE8182E3">
    <w:name w:val="F4F8D760A2EC445EAED29655BE8182E3"/>
  </w:style>
  <w:style w:type="paragraph" w:customStyle="1" w:styleId="ED940EC6FD65498D97D84A1CD8F9176E">
    <w:name w:val="ED940EC6FD65498D97D84A1CD8F9176E"/>
  </w:style>
  <w:style w:type="paragraph" w:customStyle="1" w:styleId="2FEC1CF7F6884C5C874ACC08138F45F9">
    <w:name w:val="2FEC1CF7F6884C5C874ACC08138F45F9"/>
  </w:style>
  <w:style w:type="paragraph" w:customStyle="1" w:styleId="4C20E42067314B3BB2538F37A431FC09">
    <w:name w:val="4C20E42067314B3BB2538F37A431FC09"/>
  </w:style>
  <w:style w:type="paragraph" w:customStyle="1" w:styleId="140CBDFE0FFE482083899E7B9DCF9E88">
    <w:name w:val="140CBDFE0FFE482083899E7B9DCF9E88"/>
  </w:style>
  <w:style w:type="paragraph" w:customStyle="1" w:styleId="7E005675D94349A0A816A63A77B87D89">
    <w:name w:val="7E005675D94349A0A816A63A77B87D89"/>
  </w:style>
  <w:style w:type="paragraph" w:customStyle="1" w:styleId="48AB62E0F2BE4AB7BC75156DF7B4A9C4">
    <w:name w:val="48AB62E0F2BE4AB7BC75156DF7B4A9C4"/>
  </w:style>
  <w:style w:type="paragraph" w:customStyle="1" w:styleId="B435BD9CCD0545119528E35578871ADE">
    <w:name w:val="B435BD9CCD0545119528E35578871ADE"/>
  </w:style>
  <w:style w:type="paragraph" w:customStyle="1" w:styleId="3558ABF0426444F1926AC4EBA888BFD5">
    <w:name w:val="3558ABF0426444F1926AC4EBA888BFD5"/>
  </w:style>
  <w:style w:type="paragraph" w:customStyle="1" w:styleId="E995465424234C37B5712BF713EFD208">
    <w:name w:val="E995465424234C37B5712BF713EFD208"/>
  </w:style>
  <w:style w:type="paragraph" w:customStyle="1" w:styleId="257B80143E7A4DE1B47CA8D24A5F482F">
    <w:name w:val="257B80143E7A4DE1B47CA8D24A5F482F"/>
  </w:style>
  <w:style w:type="paragraph" w:customStyle="1" w:styleId="1D98DBC091514D52825C62FBF141869A">
    <w:name w:val="1D98DBC091514D52825C62FBF141869A"/>
  </w:style>
  <w:style w:type="paragraph" w:customStyle="1" w:styleId="B529A5C7E70247F3B3D8297B96FF8134">
    <w:name w:val="B529A5C7E70247F3B3D8297B96FF8134"/>
  </w:style>
  <w:style w:type="paragraph" w:customStyle="1" w:styleId="595F1A00CD734C33B6FBE11E65C217BE">
    <w:name w:val="595F1A00CD734C33B6FBE11E65C217BE"/>
  </w:style>
  <w:style w:type="paragraph" w:customStyle="1" w:styleId="550D935DB01B40A0993903FE992BEE57">
    <w:name w:val="550D935DB01B40A0993903FE992BEE57"/>
  </w:style>
  <w:style w:type="paragraph" w:customStyle="1" w:styleId="F5EECC36D5934F358265E1AFF7D280C9">
    <w:name w:val="F5EECC36D5934F358265E1AFF7D280C9"/>
  </w:style>
  <w:style w:type="paragraph" w:customStyle="1" w:styleId="08B0DDC80CB546DEAC2C0F329A9215D0">
    <w:name w:val="08B0DDC80CB546DEAC2C0F329A9215D0"/>
  </w:style>
  <w:style w:type="paragraph" w:customStyle="1" w:styleId="6DA2B7B5F4FE4A558CB5F17176DB327A">
    <w:name w:val="6DA2B7B5F4FE4A558CB5F17176DB327A"/>
  </w:style>
  <w:style w:type="paragraph" w:customStyle="1" w:styleId="2A90E58D422F47F0B29BE3DB3715477B">
    <w:name w:val="2A90E58D422F47F0B29BE3DB3715477B"/>
  </w:style>
  <w:style w:type="paragraph" w:customStyle="1" w:styleId="43F81A85A4D64BDBBFA66269E7639201">
    <w:name w:val="43F81A85A4D64BDBBFA66269E763920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DB8860671E84A4D854861507F8C515C">
    <w:name w:val="2DB8860671E84A4D854861507F8C515C"/>
  </w:style>
  <w:style w:type="paragraph" w:customStyle="1" w:styleId="06C26B207220460F9D46D915A403A744">
    <w:name w:val="06C26B207220460F9D46D915A403A744"/>
    <w:rsid w:val="00747F91"/>
  </w:style>
  <w:style w:type="paragraph" w:customStyle="1" w:styleId="D727D6CE211F47308854E82EB718B8EE">
    <w:name w:val="D727D6CE211F47308854E82EB718B8EE"/>
    <w:rsid w:val="00747F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8B6CA6FC64A3F8210543B1BE99977">
    <w:name w:val="D968B6CA6FC64A3F8210543B1BE99977"/>
  </w:style>
  <w:style w:type="paragraph" w:customStyle="1" w:styleId="C22D4154E64D486994E4D0BCFA43C70A">
    <w:name w:val="C22D4154E64D486994E4D0BCFA43C70A"/>
  </w:style>
  <w:style w:type="paragraph" w:customStyle="1" w:styleId="9D9EF420812F40E9ADC9A12A23CB4E28">
    <w:name w:val="9D9EF420812F40E9ADC9A12A23CB4E28"/>
  </w:style>
  <w:style w:type="paragraph" w:customStyle="1" w:styleId="5387168F22524AD28985BB9EA17AB637">
    <w:name w:val="5387168F22524AD28985BB9EA17AB637"/>
  </w:style>
  <w:style w:type="paragraph" w:customStyle="1" w:styleId="F6007D32F9174362AE10C664B00BA4AA">
    <w:name w:val="F6007D32F9174362AE10C664B00BA4AA"/>
  </w:style>
  <w:style w:type="paragraph" w:customStyle="1" w:styleId="A8C5FEAA852C49D1AD70C2EC0BF69060">
    <w:name w:val="A8C5FEAA852C49D1AD70C2EC0BF69060"/>
  </w:style>
  <w:style w:type="paragraph" w:customStyle="1" w:styleId="6724BDAB6A5E46178AD326810233FB9E">
    <w:name w:val="6724BDAB6A5E46178AD326810233FB9E"/>
  </w:style>
  <w:style w:type="paragraph" w:customStyle="1" w:styleId="480E4C951CB94633B6DFFE9E3A0C64C4">
    <w:name w:val="480E4C951CB94633B6DFFE9E3A0C64C4"/>
  </w:style>
  <w:style w:type="paragraph" w:customStyle="1" w:styleId="594F8C1FC26B4E17A72AA4D81CC12C7E">
    <w:name w:val="594F8C1FC26B4E17A72AA4D81CC12C7E"/>
  </w:style>
  <w:style w:type="paragraph" w:customStyle="1" w:styleId="126D6CFC197F41C5A23FFBDC567FF123">
    <w:name w:val="126D6CFC197F41C5A23FFBDC567FF123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64C60399CE7745DA80DE6587A0D1E6A8">
    <w:name w:val="64C60399CE7745DA80DE6587A0D1E6A8"/>
  </w:style>
  <w:style w:type="paragraph" w:customStyle="1" w:styleId="06187EF5ABC94FC2977D11F20D51A987">
    <w:name w:val="06187EF5ABC94FC2977D11F20D51A987"/>
  </w:style>
  <w:style w:type="paragraph" w:customStyle="1" w:styleId="D6CAB1447088416DB09A4270A6E8DEE1">
    <w:name w:val="D6CAB1447088416DB09A4270A6E8DEE1"/>
  </w:style>
  <w:style w:type="paragraph" w:customStyle="1" w:styleId="71C6CF701FB44187A353A3A6876F289C">
    <w:name w:val="71C6CF701FB44187A353A3A6876F289C"/>
  </w:style>
  <w:style w:type="paragraph" w:customStyle="1" w:styleId="A3C16633CEED43E8856A0EA47FE2B8AC">
    <w:name w:val="A3C16633CEED43E8856A0EA47FE2B8AC"/>
  </w:style>
  <w:style w:type="paragraph" w:customStyle="1" w:styleId="B18ADF9B23E54BA29F835BD33FF345AD">
    <w:name w:val="B18ADF9B23E54BA29F835BD33FF345AD"/>
  </w:style>
  <w:style w:type="paragraph" w:customStyle="1" w:styleId="8FFFD5BD6CA14AF3809E93A0D11593B8">
    <w:name w:val="8FFFD5BD6CA14AF3809E93A0D11593B8"/>
  </w:style>
  <w:style w:type="paragraph" w:customStyle="1" w:styleId="54936799CE0C4FEEBC107D8F5255EDFD">
    <w:name w:val="54936799CE0C4FEEBC107D8F5255EDFD"/>
  </w:style>
  <w:style w:type="paragraph" w:customStyle="1" w:styleId="5A89BBDDA07B44AEB9E7AFC5BD1D63F7">
    <w:name w:val="5A89BBDDA07B44AEB9E7AFC5BD1D63F7"/>
  </w:style>
  <w:style w:type="paragraph" w:customStyle="1" w:styleId="9A60EA9A54214CB5AAAF33ACF294FFE2">
    <w:name w:val="9A60EA9A54214CB5AAAF33ACF294FFE2"/>
  </w:style>
  <w:style w:type="paragraph" w:customStyle="1" w:styleId="F4F8D760A2EC445EAED29655BE8182E3">
    <w:name w:val="F4F8D760A2EC445EAED29655BE8182E3"/>
  </w:style>
  <w:style w:type="paragraph" w:customStyle="1" w:styleId="ED940EC6FD65498D97D84A1CD8F9176E">
    <w:name w:val="ED940EC6FD65498D97D84A1CD8F9176E"/>
  </w:style>
  <w:style w:type="paragraph" w:customStyle="1" w:styleId="2FEC1CF7F6884C5C874ACC08138F45F9">
    <w:name w:val="2FEC1CF7F6884C5C874ACC08138F45F9"/>
  </w:style>
  <w:style w:type="paragraph" w:customStyle="1" w:styleId="4C20E42067314B3BB2538F37A431FC09">
    <w:name w:val="4C20E42067314B3BB2538F37A431FC09"/>
  </w:style>
  <w:style w:type="paragraph" w:customStyle="1" w:styleId="140CBDFE0FFE482083899E7B9DCF9E88">
    <w:name w:val="140CBDFE0FFE482083899E7B9DCF9E88"/>
  </w:style>
  <w:style w:type="paragraph" w:customStyle="1" w:styleId="7E005675D94349A0A816A63A77B87D89">
    <w:name w:val="7E005675D94349A0A816A63A77B87D89"/>
  </w:style>
  <w:style w:type="paragraph" w:customStyle="1" w:styleId="48AB62E0F2BE4AB7BC75156DF7B4A9C4">
    <w:name w:val="48AB62E0F2BE4AB7BC75156DF7B4A9C4"/>
  </w:style>
  <w:style w:type="paragraph" w:customStyle="1" w:styleId="B435BD9CCD0545119528E35578871ADE">
    <w:name w:val="B435BD9CCD0545119528E35578871ADE"/>
  </w:style>
  <w:style w:type="paragraph" w:customStyle="1" w:styleId="3558ABF0426444F1926AC4EBA888BFD5">
    <w:name w:val="3558ABF0426444F1926AC4EBA888BFD5"/>
  </w:style>
  <w:style w:type="paragraph" w:customStyle="1" w:styleId="E995465424234C37B5712BF713EFD208">
    <w:name w:val="E995465424234C37B5712BF713EFD208"/>
  </w:style>
  <w:style w:type="paragraph" w:customStyle="1" w:styleId="257B80143E7A4DE1B47CA8D24A5F482F">
    <w:name w:val="257B80143E7A4DE1B47CA8D24A5F482F"/>
  </w:style>
  <w:style w:type="paragraph" w:customStyle="1" w:styleId="1D98DBC091514D52825C62FBF141869A">
    <w:name w:val="1D98DBC091514D52825C62FBF141869A"/>
  </w:style>
  <w:style w:type="paragraph" w:customStyle="1" w:styleId="B529A5C7E70247F3B3D8297B96FF8134">
    <w:name w:val="B529A5C7E70247F3B3D8297B96FF8134"/>
  </w:style>
  <w:style w:type="paragraph" w:customStyle="1" w:styleId="595F1A00CD734C33B6FBE11E65C217BE">
    <w:name w:val="595F1A00CD734C33B6FBE11E65C217BE"/>
  </w:style>
  <w:style w:type="paragraph" w:customStyle="1" w:styleId="550D935DB01B40A0993903FE992BEE57">
    <w:name w:val="550D935DB01B40A0993903FE992BEE57"/>
  </w:style>
  <w:style w:type="paragraph" w:customStyle="1" w:styleId="F5EECC36D5934F358265E1AFF7D280C9">
    <w:name w:val="F5EECC36D5934F358265E1AFF7D280C9"/>
  </w:style>
  <w:style w:type="paragraph" w:customStyle="1" w:styleId="08B0DDC80CB546DEAC2C0F329A9215D0">
    <w:name w:val="08B0DDC80CB546DEAC2C0F329A9215D0"/>
  </w:style>
  <w:style w:type="paragraph" w:customStyle="1" w:styleId="6DA2B7B5F4FE4A558CB5F17176DB327A">
    <w:name w:val="6DA2B7B5F4FE4A558CB5F17176DB327A"/>
  </w:style>
  <w:style w:type="paragraph" w:customStyle="1" w:styleId="2A90E58D422F47F0B29BE3DB3715477B">
    <w:name w:val="2A90E58D422F47F0B29BE3DB3715477B"/>
  </w:style>
  <w:style w:type="paragraph" w:customStyle="1" w:styleId="43F81A85A4D64BDBBFA66269E7639201">
    <w:name w:val="43F81A85A4D64BDBBFA66269E763920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DB8860671E84A4D854861507F8C515C">
    <w:name w:val="2DB8860671E84A4D854861507F8C515C"/>
  </w:style>
  <w:style w:type="paragraph" w:customStyle="1" w:styleId="06C26B207220460F9D46D915A403A744">
    <w:name w:val="06C26B207220460F9D46D915A403A744"/>
    <w:rsid w:val="00747F91"/>
  </w:style>
  <w:style w:type="paragraph" w:customStyle="1" w:styleId="D727D6CE211F47308854E82EB718B8EE">
    <w:name w:val="D727D6CE211F47308854E82EB718B8EE"/>
    <w:rsid w:val="00747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2019-11-25T16:29:00Z</dcterms:created>
  <dcterms:modified xsi:type="dcterms:W3CDTF">2020-02-13T11:52:00Z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