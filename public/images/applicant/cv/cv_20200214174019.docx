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BE" w:rsidRDefault="00CA2E12">
      <w:pPr>
        <w:pStyle w:val="Section"/>
      </w:pPr>
      <w:r w:rsidRPr="00CA2E12"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715748867"/>
                    <w:placeholder>
                      <w:docPart w:val="136D5F6011DF47198254089159C6D98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0D44BE" w:rsidRDefault="005C738B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>arooj</w:t>
                      </w:r>
                    </w:p>
                  </w:sdtContent>
                </w:sdt>
                <w:p w:rsidR="000D44BE" w:rsidRDefault="00CA2E12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715748868"/>
                      <w:placeholder>
                        <w:docPart w:val="C4F0429FD7C44277B8AB0A332C504DE7"/>
                      </w:placeholder>
                      <w:temporary/>
                      <w:showingPlcHdr/>
                      <w:text/>
                    </w:sdtPr>
                    <w:sdtContent>
                      <w:r w:rsidR="00340A90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340A90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340A90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340A90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69"/>
                      <w:placeholder>
                        <w:docPart w:val="64539D7A2090484BA373E7F246F112C2"/>
                      </w:placeholder>
                      <w:temporary/>
                      <w:showingPlcHdr/>
                      <w:text/>
                    </w:sdtPr>
                    <w:sdtContent>
                      <w:r w:rsidR="00340A90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340A90">
                    <w:rPr>
                      <w:color w:val="FFFFFF" w:themeColor="background1"/>
                    </w:rPr>
                    <w:t xml:space="preserve"> </w:t>
                  </w:r>
                  <w:r w:rsidR="00340A90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340A90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715748870"/>
                      <w:placeholder>
                        <w:docPart w:val="0B21FCFA48D446A8B41DCCA5141BB6EE"/>
                      </w:placeholder>
                      <w:temporary/>
                      <w:showingPlcHdr/>
                      <w:text/>
                    </w:sdtPr>
                    <w:sdtContent>
                      <w:r w:rsidR="00340A90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  <w:r w:rsidR="00340A90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CA2E12">
        <w:pict>
          <v:group id="_x0000_s1239" style="position:absolute;margin-left:442.6pt;margin-top:-14.4pt;width:149.65pt;height:831.6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  <v:fill color2="#feb686 [1940]" rotate="t" angle="-90" focusposition="1" focussize="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fe8637 [3204]" strokecolor="#fe8637 [3204]" strokeweight="3pt">
              <v:stroke linestyle="thinThin"/>
            </v:oval>
            <w10:wrap anchorx="page" anchory="page"/>
          </v:group>
        </w:pict>
      </w:r>
      <w:r w:rsidRPr="00CA2E12">
        <w:pict>
          <v:rect id="_x0000_s1248" style="position:absolute;margin-left:502.3pt;margin-top:0;width:90pt;height:11in;z-index:251787264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48" inset="3.6pt,54pt,3.6pt,180pt">
              <w:txbxContent>
                <w:p w:rsidR="000D44BE" w:rsidRPr="00F65B12" w:rsidRDefault="006C32D4">
                  <w:pPr>
                    <w:rPr>
                      <w:b/>
                      <w:caps/>
                      <w:color w:val="000000" w:themeColor="text1"/>
                      <w:sz w:val="72"/>
                      <w:szCs w:val="72"/>
                    </w:rPr>
                  </w:pPr>
                  <w:r w:rsidRPr="00F65B12">
                    <w:rPr>
                      <w:b/>
                      <w:caps/>
                      <w:color w:val="000000" w:themeColor="text1"/>
                      <w:sz w:val="44"/>
                      <w:szCs w:val="44"/>
                      <w:lang w:val="en-GB"/>
                    </w:rPr>
                    <w:t xml:space="preserve">      </w:t>
                  </w:r>
                  <w:r w:rsidRPr="00F65B12">
                    <w:rPr>
                      <w:b/>
                      <w:caps/>
                      <w:color w:val="000000" w:themeColor="text1"/>
                      <w:sz w:val="72"/>
                      <w:szCs w:val="72"/>
                      <w:lang w:val="en-GB"/>
                    </w:rPr>
                    <w:t>AROOJ BAKHT</w:t>
                  </w:r>
                </w:p>
                <w:p w:rsidR="000D44BE" w:rsidRDefault="00340A90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CA2E12">
        <w:rPr>
          <w:noProof w:val="0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noProof w:val="0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0D44BE" w:rsidRPr="006C32D4" w:rsidRDefault="00CA2E12" w:rsidP="0000406A">
      <w:pPr>
        <w:pStyle w:val="Section"/>
        <w:rPr>
          <w:b/>
          <w:sz w:val="24"/>
          <w:szCs w:val="24"/>
        </w:rPr>
      </w:pPr>
      <w:r w:rsidRPr="00CA2E12">
        <w:rPr>
          <w:b/>
          <w:noProof w:val="0"/>
          <w:sz w:val="24"/>
          <w:szCs w:val="24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b/>
          <w:noProof w:val="0"/>
          <w:sz w:val="24"/>
          <w:szCs w:val="24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b/>
          <w:noProof w:val="0"/>
          <w:sz w:val="24"/>
          <w:szCs w:val="24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b/>
          <w:noProof w:val="0"/>
          <w:sz w:val="24"/>
          <w:szCs w:val="24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b/>
          <w:noProof w:val="0"/>
          <w:sz w:val="24"/>
          <w:szCs w:val="24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00406A" w:rsidRPr="006C32D4">
        <w:rPr>
          <w:b/>
          <w:sz w:val="24"/>
          <w:szCs w:val="24"/>
        </w:rPr>
        <w:t>Personal</w:t>
      </w:r>
    </w:p>
    <w:p w:rsidR="0000406A" w:rsidRDefault="0000406A" w:rsidP="0000406A">
      <w:pPr>
        <w:pStyle w:val="Section"/>
      </w:pPr>
    </w:p>
    <w:p w:rsidR="0000406A" w:rsidRPr="006C32D4" w:rsidRDefault="0000406A" w:rsidP="0000406A">
      <w:pPr>
        <w:pStyle w:val="Section"/>
        <w:rPr>
          <w:sz w:val="24"/>
          <w:szCs w:val="24"/>
        </w:rPr>
      </w:pPr>
      <w:r w:rsidRPr="006C32D4">
        <w:rPr>
          <w:sz w:val="24"/>
          <w:szCs w:val="24"/>
        </w:rPr>
        <w:t>Father’s name           prof. dr. naudir bakht</w:t>
      </w:r>
    </w:p>
    <w:p w:rsidR="00275690" w:rsidRDefault="0000406A" w:rsidP="0000406A">
      <w:pPr>
        <w:pStyle w:val="Section"/>
        <w:rPr>
          <w:sz w:val="24"/>
          <w:szCs w:val="24"/>
        </w:rPr>
      </w:pPr>
      <w:r w:rsidRPr="006C32D4">
        <w:rPr>
          <w:sz w:val="24"/>
          <w:szCs w:val="24"/>
        </w:rPr>
        <w:t>nic                                 54400-9771870-0</w:t>
      </w:r>
    </w:p>
    <w:p w:rsidR="0000406A" w:rsidRPr="006C32D4" w:rsidRDefault="00275690" w:rsidP="0000406A">
      <w:pPr>
        <w:pStyle w:val="Section"/>
        <w:rPr>
          <w:sz w:val="24"/>
          <w:szCs w:val="24"/>
        </w:rPr>
      </w:pPr>
      <w:r>
        <w:rPr>
          <w:sz w:val="24"/>
          <w:szCs w:val="24"/>
        </w:rPr>
        <w:t>Domicile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Lahore</w:t>
      </w:r>
      <w:r w:rsidR="00F52EE4">
        <w:rPr>
          <w:sz w:val="24"/>
          <w:szCs w:val="24"/>
        </w:rPr>
        <w:t xml:space="preserve">                    </w:t>
      </w:r>
    </w:p>
    <w:p w:rsidR="0000406A" w:rsidRPr="006C32D4" w:rsidRDefault="0000406A" w:rsidP="0000406A">
      <w:pPr>
        <w:pStyle w:val="Section"/>
        <w:rPr>
          <w:sz w:val="24"/>
          <w:szCs w:val="24"/>
        </w:rPr>
      </w:pPr>
      <w:r w:rsidRPr="006C32D4">
        <w:rPr>
          <w:sz w:val="24"/>
          <w:szCs w:val="24"/>
        </w:rPr>
        <w:t>contac</w:t>
      </w:r>
      <w:r w:rsidR="00242BCD">
        <w:rPr>
          <w:sz w:val="24"/>
          <w:szCs w:val="24"/>
        </w:rPr>
        <w:t>t no                0307-4657800</w:t>
      </w:r>
    </w:p>
    <w:p w:rsidR="001E0153" w:rsidRDefault="0000406A" w:rsidP="00DD6F23">
      <w:pPr>
        <w:pStyle w:val="Section"/>
        <w:rPr>
          <w:caps w:val="0"/>
          <w:sz w:val="24"/>
          <w:szCs w:val="24"/>
        </w:rPr>
      </w:pPr>
      <w:r w:rsidRPr="006C32D4">
        <w:rPr>
          <w:sz w:val="24"/>
          <w:szCs w:val="24"/>
        </w:rPr>
        <w:t xml:space="preserve">email id                       </w:t>
      </w:r>
      <w:hyperlink r:id="rId8" w:history="1">
        <w:r w:rsidR="001E0153" w:rsidRPr="0068632E">
          <w:rPr>
            <w:rStyle w:val="Hyperlink"/>
            <w:caps w:val="0"/>
            <w:sz w:val="24"/>
            <w:szCs w:val="24"/>
          </w:rPr>
          <w:t>aroojbakht@hotmail.com</w:t>
        </w:r>
      </w:hyperlink>
    </w:p>
    <w:p w:rsidR="001E0153" w:rsidRDefault="001E0153" w:rsidP="00DD6F23">
      <w:pPr>
        <w:pStyle w:val="Section"/>
        <w:rPr>
          <w:caps w:val="0"/>
          <w:sz w:val="24"/>
          <w:szCs w:val="24"/>
        </w:rPr>
      </w:pPr>
      <w:r>
        <w:rPr>
          <w:caps w:val="0"/>
          <w:sz w:val="24"/>
          <w:szCs w:val="24"/>
        </w:rPr>
        <w:t>ADDRESS</w:t>
      </w:r>
      <w:r>
        <w:rPr>
          <w:caps w:val="0"/>
          <w:sz w:val="24"/>
          <w:szCs w:val="24"/>
        </w:rPr>
        <w:tab/>
      </w:r>
      <w:r>
        <w:rPr>
          <w:caps w:val="0"/>
          <w:sz w:val="24"/>
          <w:szCs w:val="24"/>
        </w:rPr>
        <w:tab/>
      </w:r>
      <w:r>
        <w:rPr>
          <w:caps w:val="0"/>
          <w:sz w:val="24"/>
          <w:szCs w:val="24"/>
        </w:rPr>
        <w:tab/>
      </w:r>
      <w:r w:rsidR="003052FE">
        <w:rPr>
          <w:caps w:val="0"/>
          <w:sz w:val="24"/>
          <w:szCs w:val="24"/>
        </w:rPr>
        <w:t xml:space="preserve"> </w:t>
      </w:r>
      <w:r>
        <w:rPr>
          <w:caps w:val="0"/>
          <w:sz w:val="24"/>
          <w:szCs w:val="24"/>
        </w:rPr>
        <w:t xml:space="preserve"> Wapda Town, </w:t>
      </w:r>
    </w:p>
    <w:p w:rsidR="003B3F76" w:rsidRDefault="001E0153" w:rsidP="00DD6F23">
      <w:pPr>
        <w:pStyle w:val="Section"/>
        <w:rPr>
          <w:sz w:val="24"/>
          <w:szCs w:val="24"/>
        </w:rPr>
      </w:pPr>
      <w:r>
        <w:rPr>
          <w:caps w:val="0"/>
          <w:sz w:val="24"/>
          <w:szCs w:val="24"/>
        </w:rPr>
        <w:t xml:space="preserve"> </w:t>
      </w:r>
      <w:r>
        <w:rPr>
          <w:caps w:val="0"/>
          <w:sz w:val="24"/>
          <w:szCs w:val="24"/>
        </w:rPr>
        <w:tab/>
      </w:r>
      <w:r>
        <w:rPr>
          <w:caps w:val="0"/>
          <w:sz w:val="24"/>
          <w:szCs w:val="24"/>
        </w:rPr>
        <w:tab/>
      </w:r>
      <w:r>
        <w:rPr>
          <w:caps w:val="0"/>
          <w:sz w:val="24"/>
          <w:szCs w:val="24"/>
        </w:rPr>
        <w:tab/>
      </w:r>
      <w:r>
        <w:rPr>
          <w:caps w:val="0"/>
          <w:sz w:val="24"/>
          <w:szCs w:val="24"/>
        </w:rPr>
        <w:tab/>
        <w:t xml:space="preserve">  Lahore.</w:t>
      </w:r>
      <w:r w:rsidR="00CA2E12" w:rsidRPr="00CA2E12">
        <w:rPr>
          <w:sz w:val="24"/>
          <w:szCs w:val="24"/>
        </w:rPr>
        <w:pict>
          <v:oval id="_x0000_s1084" style="position:absolute;margin-left:294.35pt;margin-top:542.25pt;width:186.2pt;height:183.3pt;flip:x;z-index:2517524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CA2E12" w:rsidRPr="00CA2E12">
        <w:rPr>
          <w:sz w:val="24"/>
          <w:szCs w:val="24"/>
        </w:rPr>
        <w:pict>
          <v:oval id="_x0000_s1083" style="position:absolute;margin-left:294.35pt;margin-top:542.25pt;width:186.2pt;height:183.3pt;flip:x;z-index:25175142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6C32D4" w:rsidRPr="006C32D4">
        <w:rPr>
          <w:sz w:val="24"/>
          <w:szCs w:val="24"/>
        </w:rPr>
        <w:br/>
      </w:r>
    </w:p>
    <w:p w:rsidR="003B3F76" w:rsidRPr="006C32D4" w:rsidRDefault="003B3F76" w:rsidP="006C32D4">
      <w:pPr>
        <w:pStyle w:val="Section"/>
        <w:rPr>
          <w:sz w:val="24"/>
          <w:szCs w:val="24"/>
        </w:rPr>
      </w:pPr>
    </w:p>
    <w:tbl>
      <w:tblPr>
        <w:tblW w:w="10080" w:type="dxa"/>
        <w:tblLook w:val="01E0"/>
      </w:tblPr>
      <w:tblGrid>
        <w:gridCol w:w="3960"/>
        <w:gridCol w:w="6120"/>
      </w:tblGrid>
      <w:tr w:rsidR="006C32D4" w:rsidRPr="006C32D4" w:rsidTr="006C32D4">
        <w:tc>
          <w:tcPr>
            <w:tcW w:w="10080" w:type="dxa"/>
            <w:gridSpan w:val="2"/>
          </w:tcPr>
          <w:p w:rsidR="006C32D4" w:rsidRPr="006C32D4" w:rsidRDefault="006C32D4" w:rsidP="003876B8">
            <w:pPr>
              <w:rPr>
                <w:rFonts w:asciiTheme="majorHAnsi" w:hAnsiTheme="majorHAnsi"/>
                <w:b/>
                <w:sz w:val="24"/>
              </w:rPr>
            </w:pPr>
            <w:r w:rsidRPr="006C32D4">
              <w:rPr>
                <w:rFonts w:asciiTheme="majorHAnsi" w:hAnsiTheme="majorHAnsi"/>
                <w:b/>
                <w:sz w:val="24"/>
              </w:rPr>
              <w:t>EDUCATION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b/>
                <w:sz w:val="24"/>
                <w:u w:val="double"/>
              </w:rPr>
            </w:pP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M.Phil (Eco</w:t>
            </w:r>
            <w:r>
              <w:rPr>
                <w:rFonts w:asciiTheme="majorHAnsi" w:hAnsiTheme="majorHAnsi"/>
                <w:sz w:val="24"/>
              </w:rPr>
              <w:t xml:space="preserve">nomics)             </w:t>
            </w:r>
            <w:r w:rsidRPr="006C32D4">
              <w:rPr>
                <w:rFonts w:asciiTheme="majorHAnsi" w:hAnsiTheme="majorHAnsi"/>
                <w:sz w:val="24"/>
              </w:rPr>
              <w:t xml:space="preserve"> Topic of Thesis: Impact of Micro Credit on                                                                            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                                 </w:t>
            </w:r>
            <w:r>
              <w:rPr>
                <w:rFonts w:asciiTheme="majorHAnsi" w:hAnsiTheme="majorHAnsi"/>
                <w:sz w:val="24"/>
              </w:rPr>
              <w:t xml:space="preserve">             </w:t>
            </w:r>
            <w:r w:rsidRPr="006C32D4">
              <w:rPr>
                <w:rFonts w:asciiTheme="majorHAnsi" w:hAnsiTheme="majorHAnsi"/>
                <w:sz w:val="24"/>
              </w:rPr>
              <w:t>Women Empowerment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2014                      </w:t>
            </w:r>
            <w:r>
              <w:rPr>
                <w:rFonts w:asciiTheme="majorHAnsi" w:hAnsiTheme="majorHAnsi"/>
                <w:sz w:val="24"/>
              </w:rPr>
              <w:t xml:space="preserve">                 </w:t>
            </w:r>
            <w:r w:rsidRPr="006C32D4">
              <w:rPr>
                <w:rFonts w:asciiTheme="majorHAnsi" w:hAnsiTheme="majorHAnsi"/>
                <w:sz w:val="24"/>
              </w:rPr>
              <w:t xml:space="preserve">(University of Sargodha- Sargodha )      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</w:tc>
      </w:tr>
      <w:tr w:rsidR="006C32D4" w:rsidRPr="006C32D4" w:rsidTr="006C32D4">
        <w:tc>
          <w:tcPr>
            <w:tcW w:w="396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MBA (Finance)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   2009   </w:t>
            </w:r>
          </w:p>
        </w:tc>
        <w:tc>
          <w:tcPr>
            <w:tcW w:w="612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83%    A Grade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Institute of Management Sciences,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University of Balochistan,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Quetta.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</w:tc>
      </w:tr>
      <w:tr w:rsidR="006C32D4" w:rsidRPr="006C32D4" w:rsidTr="006C32D4">
        <w:tc>
          <w:tcPr>
            <w:tcW w:w="396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B.Com   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   2006</w:t>
            </w:r>
          </w:p>
        </w:tc>
        <w:tc>
          <w:tcPr>
            <w:tcW w:w="612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76%    First Division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University of Balochistan,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Quetta.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</w:tc>
      </w:tr>
      <w:tr w:rsidR="006C32D4" w:rsidRPr="006C32D4" w:rsidTr="006C32D4">
        <w:tc>
          <w:tcPr>
            <w:tcW w:w="396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F.Sc     ( ICS)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 2004</w:t>
            </w:r>
          </w:p>
        </w:tc>
        <w:tc>
          <w:tcPr>
            <w:tcW w:w="612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73%    First Division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Govt. Girls Degree College,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Quetta.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</w:tc>
      </w:tr>
      <w:tr w:rsidR="006C32D4" w:rsidRPr="006C32D4" w:rsidTr="006C32D4">
        <w:tc>
          <w:tcPr>
            <w:tcW w:w="396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O’Level    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 xml:space="preserve"> 2002</w:t>
            </w:r>
          </w:p>
        </w:tc>
        <w:tc>
          <w:tcPr>
            <w:tcW w:w="6120" w:type="dxa"/>
          </w:tcPr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First Division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  <w:r w:rsidRPr="006C32D4">
              <w:rPr>
                <w:rFonts w:asciiTheme="majorHAnsi" w:hAnsiTheme="majorHAnsi"/>
                <w:sz w:val="24"/>
              </w:rPr>
              <w:t>Cambridge University.</w:t>
            </w:r>
          </w:p>
          <w:p w:rsidR="006C32D4" w:rsidRPr="006C32D4" w:rsidRDefault="006C32D4" w:rsidP="003876B8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0D44BE" w:rsidRDefault="000D44BE"/>
    <w:p w:rsidR="00056062" w:rsidRDefault="00056062"/>
    <w:p w:rsidR="00056062" w:rsidRDefault="00056062"/>
    <w:p w:rsidR="008D1860" w:rsidRDefault="008D1860">
      <w:pPr>
        <w:pStyle w:val="Section"/>
        <w:rPr>
          <w:b/>
        </w:rPr>
      </w:pPr>
    </w:p>
    <w:p w:rsidR="008D1860" w:rsidRDefault="008D1860">
      <w:pPr>
        <w:pStyle w:val="Section"/>
        <w:rPr>
          <w:b/>
        </w:rPr>
      </w:pPr>
    </w:p>
    <w:p w:rsidR="008D1860" w:rsidRDefault="008D1860">
      <w:pPr>
        <w:pStyle w:val="Section"/>
        <w:rPr>
          <w:b/>
        </w:rPr>
      </w:pPr>
    </w:p>
    <w:p w:rsidR="008D1860" w:rsidRDefault="008D1860">
      <w:pPr>
        <w:pStyle w:val="Section"/>
        <w:rPr>
          <w:b/>
        </w:rPr>
      </w:pPr>
    </w:p>
    <w:p w:rsidR="008D1860" w:rsidRPr="008D1860" w:rsidRDefault="008D1860">
      <w:pPr>
        <w:pStyle w:val="Section"/>
        <w:rPr>
          <w:b/>
          <w:sz w:val="24"/>
          <w:szCs w:val="24"/>
        </w:rPr>
      </w:pPr>
    </w:p>
    <w:p w:rsidR="000D44BE" w:rsidRPr="008D1860" w:rsidRDefault="00340A90">
      <w:pPr>
        <w:pStyle w:val="Section"/>
        <w:rPr>
          <w:b/>
          <w:sz w:val="24"/>
          <w:szCs w:val="24"/>
        </w:rPr>
      </w:pPr>
      <w:r w:rsidRPr="008D1860">
        <w:rPr>
          <w:b/>
          <w:sz w:val="24"/>
          <w:szCs w:val="24"/>
        </w:rPr>
        <w:t>EXPERIENCE</w:t>
      </w:r>
    </w:p>
    <w:p w:rsidR="008D1860" w:rsidRDefault="008D1860">
      <w:pPr>
        <w:pStyle w:val="Section"/>
        <w:rPr>
          <w:b/>
        </w:rPr>
      </w:pPr>
    </w:p>
    <w:p w:rsidR="008D1860" w:rsidRPr="0000406A" w:rsidRDefault="008D1860">
      <w:pPr>
        <w:pStyle w:val="Section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9"/>
        <w:gridCol w:w="2903"/>
        <w:gridCol w:w="2984"/>
      </w:tblGrid>
      <w:tr w:rsidR="008D1860" w:rsidRPr="008D1860" w:rsidTr="008D1860">
        <w:tc>
          <w:tcPr>
            <w:tcW w:w="2969" w:type="dxa"/>
          </w:tcPr>
          <w:p w:rsidR="008D1860" w:rsidRPr="008D1860" w:rsidRDefault="008D1860" w:rsidP="003876B8">
            <w:pPr>
              <w:ind w:right="144"/>
              <w:jc w:val="both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>Assistant manager</w:t>
            </w:r>
            <w:r w:rsidR="006D2276">
              <w:rPr>
                <w:sz w:val="24"/>
                <w:szCs w:val="24"/>
              </w:rPr>
              <w:t xml:space="preserve"> (R.B.O)</w:t>
            </w:r>
          </w:p>
          <w:p w:rsidR="008D1860" w:rsidRPr="008D1860" w:rsidRDefault="008D1860" w:rsidP="003876B8">
            <w:pPr>
              <w:ind w:right="144"/>
              <w:jc w:val="both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>Nov 2010 –Aug 2011</w:t>
            </w:r>
          </w:p>
          <w:p w:rsidR="008D1860" w:rsidRPr="008D1860" w:rsidRDefault="008D1860" w:rsidP="003876B8">
            <w:pPr>
              <w:ind w:right="144"/>
              <w:jc w:val="both"/>
              <w:rPr>
                <w:sz w:val="24"/>
                <w:szCs w:val="24"/>
              </w:rPr>
            </w:pPr>
          </w:p>
          <w:p w:rsidR="008D1860" w:rsidRDefault="008D1860" w:rsidP="003876B8">
            <w:pPr>
              <w:ind w:right="144"/>
              <w:rPr>
                <w:sz w:val="24"/>
                <w:szCs w:val="24"/>
              </w:rPr>
            </w:pPr>
          </w:p>
          <w:p w:rsidR="008D1860" w:rsidRPr="008D1860" w:rsidRDefault="008D1860" w:rsidP="003876B8">
            <w:pPr>
              <w:ind w:right="144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 xml:space="preserve">Lecturer Economics                                          </w:t>
            </w:r>
          </w:p>
          <w:p w:rsidR="008D1860" w:rsidRPr="008D1860" w:rsidRDefault="008D1860" w:rsidP="003876B8">
            <w:pPr>
              <w:ind w:right="144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 xml:space="preserve">Dec 2014 </w:t>
            </w:r>
            <w:r w:rsidR="00242BCD">
              <w:rPr>
                <w:sz w:val="24"/>
                <w:szCs w:val="24"/>
              </w:rPr>
              <w:t>– July 201</w:t>
            </w:r>
            <w:r w:rsidR="00751537">
              <w:rPr>
                <w:sz w:val="24"/>
                <w:szCs w:val="24"/>
              </w:rPr>
              <w:t>8</w:t>
            </w:r>
          </w:p>
        </w:tc>
        <w:tc>
          <w:tcPr>
            <w:tcW w:w="2903" w:type="dxa"/>
          </w:tcPr>
          <w:p w:rsidR="008D1860" w:rsidRPr="008D1860" w:rsidRDefault="008D1860" w:rsidP="003876B8">
            <w:pPr>
              <w:ind w:right="144"/>
              <w:jc w:val="center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>HBL</w:t>
            </w:r>
          </w:p>
          <w:p w:rsidR="008D1860" w:rsidRPr="008D1860" w:rsidRDefault="008D1860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8D1860" w:rsidRPr="008D1860" w:rsidRDefault="008D1860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8D1860" w:rsidRDefault="008D1860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D51AF8" w:rsidRDefault="00D51AF8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8D1860" w:rsidRDefault="008D1860" w:rsidP="003876B8">
            <w:pPr>
              <w:ind w:right="144"/>
              <w:jc w:val="center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>NISA Girls’ College</w:t>
            </w:r>
          </w:p>
          <w:p w:rsidR="00275690" w:rsidRPr="008D1860" w:rsidRDefault="00275690" w:rsidP="003876B8">
            <w:pPr>
              <w:ind w:right="144"/>
              <w:jc w:val="center"/>
              <w:rPr>
                <w:sz w:val="24"/>
                <w:szCs w:val="24"/>
              </w:rPr>
            </w:pPr>
            <w:r w:rsidRPr="008D1860">
              <w:rPr>
                <w:sz w:val="24"/>
                <w:szCs w:val="24"/>
              </w:rPr>
              <w:t>Lahore</w:t>
            </w:r>
          </w:p>
        </w:tc>
        <w:tc>
          <w:tcPr>
            <w:tcW w:w="2984" w:type="dxa"/>
          </w:tcPr>
          <w:p w:rsidR="008D1860" w:rsidRPr="008D1860" w:rsidRDefault="008D1860" w:rsidP="00275690">
            <w:pPr>
              <w:ind w:right="144"/>
              <w:jc w:val="center"/>
              <w:rPr>
                <w:sz w:val="24"/>
                <w:szCs w:val="24"/>
              </w:rPr>
            </w:pPr>
          </w:p>
          <w:p w:rsidR="00D51AF8" w:rsidRDefault="00D51AF8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275690" w:rsidRDefault="00275690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275690" w:rsidRDefault="00275690" w:rsidP="003876B8">
            <w:pPr>
              <w:ind w:right="144"/>
              <w:jc w:val="center"/>
              <w:rPr>
                <w:sz w:val="24"/>
                <w:szCs w:val="24"/>
              </w:rPr>
            </w:pPr>
          </w:p>
          <w:p w:rsidR="00275690" w:rsidRDefault="00275690" w:rsidP="00275690">
            <w:pPr>
              <w:ind w:righ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</w:p>
          <w:p w:rsidR="00275690" w:rsidRDefault="00275690" w:rsidP="00275690">
            <w:pPr>
              <w:ind w:right="144"/>
              <w:rPr>
                <w:sz w:val="24"/>
                <w:szCs w:val="24"/>
              </w:rPr>
            </w:pPr>
          </w:p>
          <w:p w:rsidR="008D1860" w:rsidRPr="008D1860" w:rsidRDefault="008D1860" w:rsidP="00275690">
            <w:pPr>
              <w:ind w:right="144"/>
              <w:rPr>
                <w:sz w:val="24"/>
                <w:szCs w:val="24"/>
              </w:rPr>
            </w:pPr>
          </w:p>
        </w:tc>
      </w:tr>
    </w:tbl>
    <w:p w:rsidR="008D1860" w:rsidRDefault="008D1860" w:rsidP="008D1860">
      <w:pPr>
        <w:rPr>
          <w:b/>
          <w:sz w:val="28"/>
          <w:szCs w:val="28"/>
          <w:u w:val="double"/>
        </w:rPr>
      </w:pPr>
    </w:p>
    <w:p w:rsidR="008D1860" w:rsidRDefault="008D1860" w:rsidP="008D1860">
      <w:pPr>
        <w:rPr>
          <w:b/>
          <w:sz w:val="28"/>
          <w:szCs w:val="28"/>
          <w:u w:val="double"/>
        </w:rPr>
      </w:pPr>
    </w:p>
    <w:p w:rsidR="008D1860" w:rsidRPr="008D1860" w:rsidRDefault="008D1860" w:rsidP="008D1860">
      <w:pPr>
        <w:rPr>
          <w:rFonts w:asciiTheme="majorHAnsi" w:hAnsiTheme="majorHAnsi"/>
          <w:b/>
          <w:sz w:val="24"/>
        </w:rPr>
      </w:pPr>
      <w:r w:rsidRPr="008D1860">
        <w:rPr>
          <w:rFonts w:asciiTheme="majorHAnsi" w:hAnsiTheme="majorHAnsi"/>
          <w:b/>
          <w:sz w:val="24"/>
        </w:rPr>
        <w:t>REFERENCES</w:t>
      </w:r>
    </w:p>
    <w:p w:rsidR="008D1860" w:rsidRPr="008D1860" w:rsidRDefault="008D1860" w:rsidP="008D1860">
      <w:pPr>
        <w:rPr>
          <w:rFonts w:asciiTheme="majorHAnsi" w:hAnsiTheme="majorHAnsi"/>
          <w:b/>
          <w:sz w:val="24"/>
          <w:u w:val="double"/>
        </w:rPr>
      </w:pPr>
    </w:p>
    <w:p w:rsidR="000D44BE" w:rsidRPr="003B3F76" w:rsidRDefault="00CA2E12">
      <w:r w:rsidRPr="00CA2E12">
        <w:rPr>
          <w:noProof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CA2E12">
        <w:rPr>
          <w:noProof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3B3F76" w:rsidRPr="003B3F76">
        <w:rPr>
          <w:rFonts w:asciiTheme="majorHAnsi" w:hAnsiTheme="majorHAnsi"/>
          <w:sz w:val="24"/>
        </w:rPr>
        <w:t>Will be furnished on demand</w:t>
      </w:r>
      <w:r w:rsidR="003B3F76">
        <w:rPr>
          <w:rFonts w:asciiTheme="majorHAnsi" w:hAnsiTheme="majorHAnsi"/>
          <w:sz w:val="24"/>
        </w:rPr>
        <w:t>.</w:t>
      </w:r>
    </w:p>
    <w:sectPr w:rsidR="000D44BE" w:rsidRPr="003B3F76" w:rsidSect="000D44BE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026" w:rsidRDefault="00C05026">
      <w:r>
        <w:separator/>
      </w:r>
    </w:p>
  </w:endnote>
  <w:endnote w:type="continuationSeparator" w:id="0">
    <w:p w:rsidR="00C05026" w:rsidRDefault="00C05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BE" w:rsidRDefault="00340A90">
    <w:pPr>
      <w:pStyle w:val="Footer"/>
    </w:pPr>
    <w:r>
      <w:ptab w:relativeTo="margin" w:alignment="right" w:leader="none"/>
    </w:r>
    <w:fldSimple w:instr=" PAGE ">
      <w:r w:rsidR="003052FE">
        <w:rPr>
          <w:noProof/>
        </w:rPr>
        <w:t>2</w:t>
      </w:r>
    </w:fldSimple>
    <w:r>
      <w:t xml:space="preserve"> </w:t>
    </w:r>
    <w:r w:rsidR="00CA2E12"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026" w:rsidRDefault="00C05026">
      <w:r>
        <w:separator/>
      </w:r>
    </w:p>
  </w:footnote>
  <w:footnote w:type="continuationSeparator" w:id="0">
    <w:p w:rsidR="00C05026" w:rsidRDefault="00C050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BE" w:rsidRDefault="00340A90">
    <w:pPr>
      <w:pStyle w:val="Header"/>
    </w:pPr>
    <w:r>
      <w:ptab w:relativeTo="margin" w:alignment="right" w:leader="none"/>
    </w:r>
    <w:r w:rsidR="00CA2E12" w:rsidRPr="00CA2E12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73730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00406A"/>
    <w:rsid w:val="0000406A"/>
    <w:rsid w:val="00056062"/>
    <w:rsid w:val="000D44BE"/>
    <w:rsid w:val="000D6B6C"/>
    <w:rsid w:val="000E397D"/>
    <w:rsid w:val="00184359"/>
    <w:rsid w:val="001A0AE1"/>
    <w:rsid w:val="001E0153"/>
    <w:rsid w:val="00231FF6"/>
    <w:rsid w:val="00242BCD"/>
    <w:rsid w:val="00271EB1"/>
    <w:rsid w:val="00275690"/>
    <w:rsid w:val="002A5BD2"/>
    <w:rsid w:val="003052FE"/>
    <w:rsid w:val="00340A90"/>
    <w:rsid w:val="003B3F76"/>
    <w:rsid w:val="003B4EA7"/>
    <w:rsid w:val="004B0624"/>
    <w:rsid w:val="005622E3"/>
    <w:rsid w:val="0057143B"/>
    <w:rsid w:val="005800C7"/>
    <w:rsid w:val="00594118"/>
    <w:rsid w:val="005C738B"/>
    <w:rsid w:val="006C32D4"/>
    <w:rsid w:val="006D2276"/>
    <w:rsid w:val="006F2A4C"/>
    <w:rsid w:val="00751537"/>
    <w:rsid w:val="007A6DF6"/>
    <w:rsid w:val="007C101A"/>
    <w:rsid w:val="007F2283"/>
    <w:rsid w:val="00845CD0"/>
    <w:rsid w:val="0085407F"/>
    <w:rsid w:val="008A7626"/>
    <w:rsid w:val="008C5F3F"/>
    <w:rsid w:val="008D1860"/>
    <w:rsid w:val="00917E54"/>
    <w:rsid w:val="009420AF"/>
    <w:rsid w:val="00982B17"/>
    <w:rsid w:val="0098530A"/>
    <w:rsid w:val="00A32FF5"/>
    <w:rsid w:val="00A44D54"/>
    <w:rsid w:val="00A84362"/>
    <w:rsid w:val="00A956E5"/>
    <w:rsid w:val="00AA44E4"/>
    <w:rsid w:val="00BF24A7"/>
    <w:rsid w:val="00C05026"/>
    <w:rsid w:val="00C2687E"/>
    <w:rsid w:val="00C83C71"/>
    <w:rsid w:val="00CA2E12"/>
    <w:rsid w:val="00CF0066"/>
    <w:rsid w:val="00D32B31"/>
    <w:rsid w:val="00D51AF8"/>
    <w:rsid w:val="00D55411"/>
    <w:rsid w:val="00D568DC"/>
    <w:rsid w:val="00DD6F23"/>
    <w:rsid w:val="00E05ECF"/>
    <w:rsid w:val="00E42FB6"/>
    <w:rsid w:val="00E53FEC"/>
    <w:rsid w:val="00F21FA4"/>
    <w:rsid w:val="00F52EE4"/>
    <w:rsid w:val="00F65B12"/>
    <w:rsid w:val="00FB4D7C"/>
    <w:rsid w:val="00FC1293"/>
    <w:rsid w:val="00FC1D0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6"/>
        <o:r id="V:Rule6" type="connector" idref="#_x0000_s1241"/>
        <o:r id="V:Rule7" type="connector" idref="#_x0000_s1245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BE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D44BE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D44BE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D44BE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44BE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D44BE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D44BE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D44BE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D44BE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D44BE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D44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0D44BE"/>
    <w:pPr>
      <w:ind w:left="720"/>
    </w:pPr>
  </w:style>
  <w:style w:type="paragraph" w:customStyle="1" w:styleId="Section">
    <w:name w:val="Section"/>
    <w:basedOn w:val="Normal"/>
    <w:uiPriority w:val="2"/>
    <w:qFormat/>
    <w:rsid w:val="000D44BE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0D44BE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D44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4BE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D44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BE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0D44BE"/>
    <w:rPr>
      <w:b/>
      <w:bCs/>
    </w:rPr>
  </w:style>
  <w:style w:type="character" w:styleId="BookTitle">
    <w:name w:val="Book Title"/>
    <w:basedOn w:val="DefaultParagraphFont"/>
    <w:uiPriority w:val="13"/>
    <w:qFormat/>
    <w:rsid w:val="000D44BE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0D44BE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D44BE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4BE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BE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4BE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4BE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4BE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4BE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4BE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4BE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D44BE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0D44BE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4BE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0D44BE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D44BE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D44BE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0D44BE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44BE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0D44BE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D44BE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0D44BE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D44BE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0D44BE"/>
    <w:pPr>
      <w:numPr>
        <w:numId w:val="9"/>
      </w:numPr>
    </w:pPr>
  </w:style>
  <w:style w:type="numbering" w:customStyle="1" w:styleId="BulletedList">
    <w:name w:val="Bulleted List"/>
    <w:uiPriority w:val="99"/>
    <w:rsid w:val="000D44BE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BE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0D44BE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0D44BE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0D44BE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0D44BE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0D44BE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0D44BE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0D44BE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0D44BE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0D44BE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0D44BE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0D44BE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0D44BE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character" w:customStyle="1" w:styleId="apple-style-span">
    <w:name w:val="apple-style-span"/>
    <w:basedOn w:val="DefaultParagraphFont"/>
    <w:rsid w:val="008D1860"/>
  </w:style>
  <w:style w:type="character" w:styleId="Hyperlink">
    <w:name w:val="Hyperlink"/>
    <w:basedOn w:val="DefaultParagraphFont"/>
    <w:uiPriority w:val="99"/>
    <w:unhideWhenUsed/>
    <w:rsid w:val="001E0153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oojbakht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6D5F6011DF47198254089159C6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18ECE-0D7E-4EAF-BEAA-6653CF6BF28F}"/>
      </w:docPartPr>
      <w:docPartBody>
        <w:p w:rsidR="00B37C05" w:rsidRDefault="000D56CD">
          <w:pPr>
            <w:pStyle w:val="136D5F6011DF47198254089159C6D988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  <w:docPart>
      <w:docPartPr>
        <w:name w:val="C4F0429FD7C44277B8AB0A332C504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E85F-57F5-4690-8891-32496B0E6D51}"/>
      </w:docPartPr>
      <w:docPartBody>
        <w:p w:rsidR="00B37C05" w:rsidRDefault="000D56CD">
          <w:pPr>
            <w:pStyle w:val="C4F0429FD7C44277B8AB0A332C504DE7"/>
          </w:pPr>
          <w:r>
            <w:rPr>
              <w:color w:val="FFFFFF" w:themeColor="background1"/>
            </w:rPr>
            <w:t>[Type your address]</w:t>
          </w:r>
        </w:p>
      </w:docPartBody>
    </w:docPart>
    <w:docPart>
      <w:docPartPr>
        <w:name w:val="64539D7A2090484BA373E7F246F11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39AA1-8D12-4EA2-AADB-9AA10CA3EDC8}"/>
      </w:docPartPr>
      <w:docPartBody>
        <w:p w:rsidR="00B37C05" w:rsidRDefault="000D56CD">
          <w:pPr>
            <w:pStyle w:val="64539D7A2090484BA373E7F246F112C2"/>
          </w:pPr>
          <w:r>
            <w:t>[Type your phone number]</w:t>
          </w:r>
        </w:p>
      </w:docPartBody>
    </w:docPart>
    <w:docPart>
      <w:docPartPr>
        <w:name w:val="0B21FCFA48D446A8B41DCCA5141B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271D-7DCF-4D15-B9B0-CF628E448782}"/>
      </w:docPartPr>
      <w:docPartBody>
        <w:p w:rsidR="00B37C05" w:rsidRDefault="000D56CD">
          <w:pPr>
            <w:pStyle w:val="0B21FCFA48D446A8B41DCCA5141BB6EE"/>
          </w:pPr>
          <w:r>
            <w:rPr>
              <w:color w:val="FFFFFF" w:themeColor="background1"/>
            </w:rP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6CD"/>
    <w:rsid w:val="00016AA0"/>
    <w:rsid w:val="00075859"/>
    <w:rsid w:val="000C5DF9"/>
    <w:rsid w:val="000D56CD"/>
    <w:rsid w:val="00136C5F"/>
    <w:rsid w:val="00403B64"/>
    <w:rsid w:val="004C66BF"/>
    <w:rsid w:val="0062042F"/>
    <w:rsid w:val="00823F91"/>
    <w:rsid w:val="008B5381"/>
    <w:rsid w:val="0090389F"/>
    <w:rsid w:val="00911987"/>
    <w:rsid w:val="00A9503A"/>
    <w:rsid w:val="00B37C05"/>
    <w:rsid w:val="00D1158B"/>
    <w:rsid w:val="00D5436E"/>
    <w:rsid w:val="00E44773"/>
    <w:rsid w:val="00E93FF5"/>
    <w:rsid w:val="00F3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53579B59A64B0E82CD9894AB103053">
    <w:name w:val="5353579B59A64B0E82CD9894AB103053"/>
    <w:rsid w:val="00B37C05"/>
  </w:style>
  <w:style w:type="paragraph" w:customStyle="1" w:styleId="260C0FD16D374B13873A5BBD6E152079">
    <w:name w:val="260C0FD16D374B13873A5BBD6E152079"/>
    <w:rsid w:val="00B37C05"/>
  </w:style>
  <w:style w:type="paragraph" w:customStyle="1" w:styleId="18063F3F89894B54A5DFE5B697DE2071">
    <w:name w:val="18063F3F89894B54A5DFE5B697DE2071"/>
    <w:rsid w:val="00B37C05"/>
  </w:style>
  <w:style w:type="paragraph" w:customStyle="1" w:styleId="E197102D85534F1C9467A4E487CEA5A8">
    <w:name w:val="E197102D85534F1C9467A4E487CEA5A8"/>
    <w:rsid w:val="00B37C05"/>
  </w:style>
  <w:style w:type="paragraph" w:customStyle="1" w:styleId="9B9AB522645B42438743CBCD77FFE379">
    <w:name w:val="9B9AB522645B42438743CBCD77FFE379"/>
    <w:rsid w:val="00B37C05"/>
  </w:style>
  <w:style w:type="paragraph" w:customStyle="1" w:styleId="6D01E4F958CC475C993831E76A4497D1">
    <w:name w:val="6D01E4F958CC475C993831E76A4497D1"/>
    <w:rsid w:val="00B37C05"/>
  </w:style>
  <w:style w:type="paragraph" w:customStyle="1" w:styleId="05FB50E643AD4B6294B52656EFE9D55A">
    <w:name w:val="05FB50E643AD4B6294B52656EFE9D55A"/>
    <w:rsid w:val="00B37C05"/>
  </w:style>
  <w:style w:type="paragraph" w:customStyle="1" w:styleId="F3F460B38EF244BA952189C67FBE9C64">
    <w:name w:val="F3F460B38EF244BA952189C67FBE9C64"/>
    <w:rsid w:val="00B37C05"/>
  </w:style>
  <w:style w:type="paragraph" w:customStyle="1" w:styleId="A76AC3BF19254F3D8914067FBDEEEE01">
    <w:name w:val="A76AC3BF19254F3D8914067FBDEEEE01"/>
    <w:rsid w:val="00B37C05"/>
  </w:style>
  <w:style w:type="paragraph" w:customStyle="1" w:styleId="281A4B40E72C4653AEA44B17A62C5295">
    <w:name w:val="281A4B40E72C4653AEA44B17A62C5295"/>
    <w:rsid w:val="00B37C05"/>
  </w:style>
  <w:style w:type="paragraph" w:customStyle="1" w:styleId="136D5F6011DF47198254089159C6D988">
    <w:name w:val="136D5F6011DF47198254089159C6D988"/>
    <w:rsid w:val="00B37C05"/>
  </w:style>
  <w:style w:type="paragraph" w:customStyle="1" w:styleId="C4F0429FD7C44277B8AB0A332C504DE7">
    <w:name w:val="C4F0429FD7C44277B8AB0A332C504DE7"/>
    <w:rsid w:val="00B37C05"/>
  </w:style>
  <w:style w:type="paragraph" w:customStyle="1" w:styleId="64539D7A2090484BA373E7F246F112C2">
    <w:name w:val="64539D7A2090484BA373E7F246F112C2"/>
    <w:rsid w:val="00B37C05"/>
  </w:style>
  <w:style w:type="paragraph" w:customStyle="1" w:styleId="0B21FCFA48D446A8B41DCCA5141BB6EE">
    <w:name w:val="0B21FCFA48D446A8B41DCCA5141BB6EE"/>
    <w:rsid w:val="00B37C05"/>
  </w:style>
  <w:style w:type="paragraph" w:customStyle="1" w:styleId="29D128269C5840CB978CE5ED3F4FACE0">
    <w:name w:val="29D128269C5840CB978CE5ED3F4FACE0"/>
    <w:rsid w:val="00B37C05"/>
  </w:style>
  <w:style w:type="paragraph" w:customStyle="1" w:styleId="7F6C0852D35E4C2E89367C0D0241D81F">
    <w:name w:val="7F6C0852D35E4C2E89367C0D0241D81F"/>
    <w:rsid w:val="00B37C05"/>
  </w:style>
  <w:style w:type="paragraph" w:customStyle="1" w:styleId="6C28276FB87D4265B15E77C659046A29">
    <w:name w:val="6C28276FB87D4265B15E77C659046A29"/>
    <w:rsid w:val="00B37C05"/>
  </w:style>
  <w:style w:type="paragraph" w:customStyle="1" w:styleId="FAA201685FE645679540202B363ADE2A">
    <w:name w:val="FAA201685FE645679540202B363ADE2A"/>
    <w:rsid w:val="00B37C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10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arooj</dc:creator>
  <cp:lastModifiedBy>Arooj</cp:lastModifiedBy>
  <cp:revision>5</cp:revision>
  <cp:lastPrinted>2019-03-25T06:34:00Z</cp:lastPrinted>
  <dcterms:created xsi:type="dcterms:W3CDTF">2019-07-03T19:20:00Z</dcterms:created>
  <dcterms:modified xsi:type="dcterms:W3CDTF">2020-02-01T11:07:00Z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