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6A75B8">
            <w:pPr>
              <w:pStyle w:val="Initials"/>
            </w:pPr>
            <w:r w:rsidRPr="00906BEE"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C3BA2AE" wp14:editId="76DCD4E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group w14:anchorId="33F67BAB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D4E08AF2335548B6B39821DF42FBAFFD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E6478E">
                  <w:t>YA</w:t>
                </w:r>
              </w:sdtContent>
            </w:sdt>
          </w:p>
          <w:p w:rsidR="00A50939" w:rsidRPr="00906BEE" w:rsidRDefault="003A2B97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394B13EAEFE24080906AA960EA0FB4C9"/>
                </w:placeholder>
                <w:temporary/>
                <w:showingPlcHdr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6A75B8" w:rsidRDefault="006A75B8" w:rsidP="006A75B8">
            <w:pPr>
              <w:jc w:val="both"/>
            </w:pPr>
            <w:r w:rsidRPr="00D575B8">
              <w:t xml:space="preserve">Seeking a challenging and a rewarding position in a growth oriented organization where, in addition to learning, I can act as a problem solver and use my full potential, enthusiasm and experience in an utmost efficient manner.          </w:t>
            </w:r>
          </w:p>
          <w:p w:rsidR="002C2CDD" w:rsidRPr="00906BEE" w:rsidRDefault="002C2CDD" w:rsidP="007569C1"/>
          <w:p w:rsidR="002C2CDD" w:rsidRPr="00906BEE" w:rsidRDefault="003A2B97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F756C076498C478BA1AEF97C92A06F08"/>
                </w:placeholder>
                <w:temporary/>
                <w:showingPlcHdr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6A75B8" w:rsidRDefault="006A75B8" w:rsidP="006A75B8">
            <w:pPr>
              <w:spacing w:line="240" w:lineRule="auto"/>
              <w:jc w:val="both"/>
            </w:pPr>
            <w:r>
              <w:t>Excellent time management skills and a very punctual person.</w:t>
            </w:r>
          </w:p>
          <w:p w:rsidR="006A75B8" w:rsidRDefault="006A75B8" w:rsidP="006A75B8">
            <w:pPr>
              <w:spacing w:line="240" w:lineRule="auto"/>
              <w:jc w:val="both"/>
            </w:pPr>
          </w:p>
          <w:p w:rsidR="006A75B8" w:rsidRDefault="006A75B8" w:rsidP="006A75B8">
            <w:pPr>
              <w:spacing w:line="240" w:lineRule="auto"/>
              <w:jc w:val="both"/>
            </w:pPr>
            <w:r>
              <w:t>Fluent c</w:t>
            </w:r>
            <w:r w:rsidRPr="00D575B8">
              <w:t>ommunication skills in English and Urdu.</w:t>
            </w:r>
          </w:p>
          <w:p w:rsidR="006A75B8" w:rsidRDefault="006A75B8" w:rsidP="006A75B8">
            <w:pPr>
              <w:spacing w:line="240" w:lineRule="auto"/>
              <w:jc w:val="both"/>
            </w:pPr>
          </w:p>
          <w:p w:rsidR="006A75B8" w:rsidRPr="00D575B8" w:rsidRDefault="006A75B8" w:rsidP="006A75B8">
            <w:pPr>
              <w:spacing w:line="240" w:lineRule="auto"/>
              <w:jc w:val="both"/>
            </w:pPr>
            <w:r>
              <w:t>Hardworking, responsible &amp; innovative.</w:t>
            </w:r>
          </w:p>
          <w:p w:rsidR="00741125" w:rsidRPr="00906BEE" w:rsidRDefault="00741125" w:rsidP="00741125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pPr w:leftFromText="180" w:rightFromText="180" w:horzAnchor="margin" w:tblpY="-335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E6478E">
              <w:trPr>
                <w:trHeight w:hRule="exact" w:val="1737"/>
              </w:trPr>
              <w:tc>
                <w:tcPr>
                  <w:tcW w:w="6732" w:type="dxa"/>
                  <w:vAlign w:val="center"/>
                </w:tcPr>
                <w:p w:rsidR="006A75B8" w:rsidRDefault="003A2B97" w:rsidP="006A75B8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E613A19101C0443E99221FD7DAC37AD9"/>
                      </w:placeholder>
                    </w:sdtPr>
                    <w:sdtEndPr/>
                    <w:sdtContent>
                      <w:r w:rsidR="00E6478E">
                        <w:t>YUMNA ARSHAD</w:t>
                      </w:r>
                    </w:sdtContent>
                  </w:sdt>
                </w:p>
                <w:p w:rsidR="00E6478E" w:rsidRDefault="00D625EC" w:rsidP="00E6478E">
                  <w:pPr>
                    <w:spacing w:line="480" w:lineRule="auto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G.E.C.H.S  STRE</w:t>
                  </w:r>
                  <w:r w:rsidR="00E6478E">
                    <w:rPr>
                      <w:sz w:val="20"/>
                      <w:szCs w:val="20"/>
                    </w:rPr>
                    <w:t>ET NO 3 HOUSE NO 114 MODEL TOWN  LINK ROAD LHR  Tel:03212686863</w:t>
                  </w:r>
                </w:p>
                <w:p w:rsidR="00E6478E" w:rsidRDefault="00E6478E" w:rsidP="00E6478E">
                  <w:pPr>
                    <w:spacing w:line="480" w:lineRule="auto"/>
                    <w:jc w:val="right"/>
                    <w:rPr>
                      <w:sz w:val="20"/>
                      <w:szCs w:val="20"/>
                    </w:rPr>
                  </w:pPr>
                </w:p>
                <w:p w:rsidR="00E6478E" w:rsidRDefault="00E6478E" w:rsidP="00E6478E">
                  <w:pPr>
                    <w:spacing w:line="480" w:lineRule="auto"/>
                    <w:jc w:val="right"/>
                    <w:rPr>
                      <w:sz w:val="20"/>
                      <w:szCs w:val="20"/>
                    </w:rPr>
                  </w:pPr>
                </w:p>
                <w:p w:rsidR="00E6478E" w:rsidRDefault="00E6478E" w:rsidP="00E6478E">
                  <w:pPr>
                    <w:spacing w:line="480" w:lineRule="auto"/>
                    <w:jc w:val="right"/>
                    <w:rPr>
                      <w:sz w:val="20"/>
                      <w:szCs w:val="20"/>
                    </w:rPr>
                  </w:pPr>
                </w:p>
                <w:p w:rsidR="00E6478E" w:rsidRDefault="00E6478E" w:rsidP="00E6478E">
                  <w:pPr>
                    <w:spacing w:line="480" w:lineRule="auto"/>
                    <w:jc w:val="right"/>
                    <w:rPr>
                      <w:sz w:val="20"/>
                      <w:szCs w:val="20"/>
                    </w:rPr>
                  </w:pPr>
                </w:p>
                <w:p w:rsidR="009B1852" w:rsidRDefault="001A3C9A" w:rsidP="00E6478E">
                  <w:pPr>
                    <w:spacing w:line="480" w:lineRule="auto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Tel: 03081997427</w:t>
                  </w:r>
                </w:p>
                <w:p w:rsidR="006A75B8" w:rsidRDefault="006A75B8" w:rsidP="009B1852">
                  <w:pPr>
                    <w:spacing w:line="480" w:lineRule="auto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                                                  </w:t>
                  </w:r>
                  <w:r w:rsidR="009B1852">
                    <w:rPr>
                      <w:sz w:val="20"/>
                      <w:szCs w:val="20"/>
                    </w:rPr>
                    <w:t xml:space="preserve">                              </w:t>
                  </w:r>
                </w:p>
                <w:p w:rsidR="00906BEE" w:rsidRPr="00906BEE" w:rsidRDefault="00906BEE" w:rsidP="006A75B8">
                  <w:pPr>
                    <w:pStyle w:val="Heading1"/>
                    <w:outlineLvl w:val="0"/>
                  </w:pPr>
                </w:p>
              </w:tc>
            </w:tr>
          </w:tbl>
          <w:p w:rsidR="002C2CDD" w:rsidRPr="00906BEE" w:rsidRDefault="003A2B97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DE858C33BB514BA482918A3C104F9B7B"/>
                </w:placeholder>
                <w:temporary/>
                <w:showingPlcHdr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F82F21" w:rsidRDefault="00E109D6" w:rsidP="009B1852">
            <w:pPr>
              <w:pStyle w:val="Heading4"/>
            </w:pPr>
            <w:r>
              <w:t>fresh graduate</w:t>
            </w:r>
          </w:p>
          <w:p w:rsidR="00E109D6" w:rsidRDefault="00E109D6" w:rsidP="009B1852">
            <w:pPr>
              <w:pStyle w:val="Heading4"/>
            </w:pPr>
            <w:r>
              <w:t xml:space="preserve">internship| govt girls high school </w:t>
            </w:r>
            <w:r w:rsidR="00E6478E">
              <w:t>DEV SAMAJ LHR</w:t>
            </w:r>
          </w:p>
          <w:p w:rsidR="002C2CDD" w:rsidRPr="00906BEE" w:rsidRDefault="006A75B8" w:rsidP="006A75B8">
            <w:r>
              <w:t xml:space="preserve">Looking forward to the opportunities to serve at my best. </w:t>
            </w:r>
          </w:p>
          <w:p w:rsidR="002C2CDD" w:rsidRPr="00906BEE" w:rsidRDefault="003A2B97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97D0D0CC74CB4060B6CB6C000AAF4279"/>
                </w:placeholder>
                <w:temporary/>
                <w:showingPlcHdr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Default="00E6478E" w:rsidP="006A75B8">
            <w:pPr>
              <w:pStyle w:val="Heading4"/>
            </w:pPr>
            <w:r>
              <w:t xml:space="preserve">bS </w:t>
            </w:r>
            <w:r w:rsidR="009B1852">
              <w:t>education</w:t>
            </w:r>
            <w:r w:rsidR="002C2CDD" w:rsidRPr="00906BEE">
              <w:t xml:space="preserve"> • </w:t>
            </w:r>
            <w:r w:rsidR="009B1852">
              <w:t>2019</w:t>
            </w:r>
            <w:r w:rsidR="002C2CDD" w:rsidRPr="00906BEE">
              <w:t xml:space="preserve"> • </w:t>
            </w:r>
            <w:r w:rsidR="009B1852">
              <w:t>lahore college for women university</w:t>
            </w:r>
          </w:p>
          <w:p w:rsidR="006A75B8" w:rsidRPr="00906BEE" w:rsidRDefault="006A75B8" w:rsidP="006A75B8">
            <w:pPr>
              <w:pStyle w:val="Heading4"/>
            </w:pPr>
          </w:p>
          <w:p w:rsidR="002C2CDD" w:rsidRDefault="006A75B8" w:rsidP="006A75B8">
            <w:pPr>
              <w:pStyle w:val="Heading4"/>
            </w:pPr>
            <w:r>
              <w:t>intermediate</w:t>
            </w:r>
            <w:r w:rsidR="002C2CDD" w:rsidRPr="00906BEE">
              <w:t xml:space="preserve"> • </w:t>
            </w:r>
            <w:r w:rsidR="009B1852">
              <w:t>2015</w:t>
            </w:r>
            <w:r w:rsidR="002C2CDD" w:rsidRPr="00906BEE">
              <w:t xml:space="preserve"> • </w:t>
            </w:r>
            <w:r w:rsidR="009B1852">
              <w:t>govt degree college model town</w:t>
            </w:r>
            <w:r w:rsidR="00CF7BCC">
              <w:t xml:space="preserve"> LHR</w:t>
            </w:r>
          </w:p>
          <w:p w:rsidR="006A75B8" w:rsidRDefault="006A75B8" w:rsidP="006A75B8">
            <w:pPr>
              <w:pStyle w:val="Heading4"/>
            </w:pPr>
          </w:p>
          <w:p w:rsidR="006A75B8" w:rsidRDefault="006A75B8" w:rsidP="006A75B8">
            <w:pPr>
              <w:pStyle w:val="Heading4"/>
            </w:pPr>
            <w:r>
              <w:t>matriculations</w:t>
            </w:r>
            <w:r w:rsidRPr="00906BEE">
              <w:t xml:space="preserve"> • </w:t>
            </w:r>
            <w:r w:rsidR="00E6478E">
              <w:t>2012</w:t>
            </w:r>
            <w:r w:rsidRPr="00906BEE">
              <w:t xml:space="preserve"> • </w:t>
            </w:r>
            <w:r w:rsidR="00E6478E">
              <w:t>CATHEDRAL SCHOOL NO: 5</w:t>
            </w:r>
            <w:r w:rsidR="00CF7BCC">
              <w:t xml:space="preserve"> LHR</w:t>
            </w:r>
            <w:bookmarkStart w:id="0" w:name="_GoBack"/>
            <w:bookmarkEnd w:id="0"/>
          </w:p>
          <w:p w:rsidR="002C2CDD" w:rsidRPr="00906BEE" w:rsidRDefault="002C2CDD" w:rsidP="006A75B8"/>
          <w:p w:rsidR="002C2CDD" w:rsidRPr="00906BEE" w:rsidRDefault="006A75B8" w:rsidP="006A75B8">
            <w:pPr>
              <w:pStyle w:val="Heading3"/>
            </w:pPr>
            <w:r>
              <w:t>tech-savy</w:t>
            </w:r>
          </w:p>
          <w:p w:rsidR="006A75B8" w:rsidRDefault="006A75B8" w:rsidP="006A75B8">
            <w:pPr>
              <w:ind w:right="-720"/>
              <w:jc w:val="both"/>
            </w:pPr>
            <w:r>
              <w:t>Microsoft office</w:t>
            </w:r>
            <w:r w:rsidR="00E109D6">
              <w:t>,</w:t>
            </w:r>
          </w:p>
          <w:p w:rsidR="006A75B8" w:rsidRDefault="006A75B8" w:rsidP="006A75B8">
            <w:pPr>
              <w:ind w:right="-720"/>
              <w:jc w:val="both"/>
            </w:pPr>
            <w:r w:rsidRPr="0097567E">
              <w:t>Internet surfing</w:t>
            </w:r>
            <w:r>
              <w:t xml:space="preserve">, all browsers friendly. </w:t>
            </w:r>
          </w:p>
          <w:p w:rsidR="00741125" w:rsidRPr="00906BEE" w:rsidRDefault="006A75B8" w:rsidP="006931B9">
            <w:pPr>
              <w:ind w:right="-720"/>
              <w:jc w:val="both"/>
            </w:pPr>
            <w:r w:rsidRPr="0097567E">
              <w:t>Finding relevant information and facts from the internet</w:t>
            </w:r>
            <w:r w:rsidR="00941CAC">
              <w:t>.</w:t>
            </w:r>
          </w:p>
        </w:tc>
      </w:tr>
    </w:tbl>
    <w:p w:rsidR="00290AAA" w:rsidRDefault="00290AAA" w:rsidP="00E22E87">
      <w:pPr>
        <w:pStyle w:val="NoSpacing"/>
      </w:pPr>
    </w:p>
    <w:p w:rsidR="006A75B8" w:rsidRDefault="006A75B8" w:rsidP="00E22E87">
      <w:pPr>
        <w:pStyle w:val="NoSpacing"/>
      </w:pPr>
    </w:p>
    <w:sectPr w:rsidR="006A75B8" w:rsidSect="00E109D6"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B97" w:rsidRDefault="003A2B97" w:rsidP="00713050">
      <w:pPr>
        <w:spacing w:line="240" w:lineRule="auto"/>
      </w:pPr>
      <w:r>
        <w:separator/>
      </w:r>
    </w:p>
  </w:endnote>
  <w:endnote w:type="continuationSeparator" w:id="0">
    <w:p w:rsidR="003A2B97" w:rsidRDefault="003A2B9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Sitka Sma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5B8" w:rsidRPr="00906BEE" w:rsidRDefault="006A75B8" w:rsidP="006A75B8">
    <w:pPr>
      <w:pStyle w:val="Heading3"/>
    </w:pPr>
    <w:r>
      <w:t>personal information</w:t>
    </w:r>
  </w:p>
  <w:p w:rsidR="006A75B8" w:rsidRPr="00202372" w:rsidRDefault="00E6478E" w:rsidP="006A75B8">
    <w:pPr>
      <w:jc w:val="both"/>
    </w:pPr>
    <w:r>
      <w:br/>
      <w:t>Date of Birth:</w:t>
    </w:r>
    <w:r>
      <w:tab/>
    </w:r>
    <w:r>
      <w:tab/>
      <w:t>25</w:t>
    </w:r>
    <w:r w:rsidR="00E109D6">
      <w:t>-sep-199</w:t>
    </w:r>
    <w:r>
      <w:t>6</w:t>
    </w:r>
  </w:p>
  <w:p w:rsidR="006A75B8" w:rsidRDefault="006A75B8" w:rsidP="006A75B8">
    <w:pPr>
      <w:jc w:val="both"/>
    </w:pPr>
    <w:r>
      <w:t>Religion:</w:t>
    </w:r>
    <w:r>
      <w:tab/>
    </w:r>
    <w:r>
      <w:tab/>
      <w:t>Islam</w:t>
    </w:r>
  </w:p>
  <w:p w:rsidR="006A75B8" w:rsidRDefault="006A75B8" w:rsidP="006A75B8">
    <w:pPr>
      <w:jc w:val="both"/>
    </w:pPr>
    <w:r>
      <w:t>Marital Status:</w:t>
    </w:r>
    <w:r>
      <w:tab/>
    </w:r>
    <w:r>
      <w:tab/>
      <w:t>Single</w:t>
    </w:r>
  </w:p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B97" w:rsidRDefault="003A2B97" w:rsidP="00713050">
      <w:pPr>
        <w:spacing w:line="240" w:lineRule="auto"/>
      </w:pPr>
      <w:r>
        <w:separator/>
      </w:r>
    </w:p>
  </w:footnote>
  <w:footnote w:type="continuationSeparator" w:id="0">
    <w:p w:rsidR="003A2B97" w:rsidRDefault="003A2B97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B04B8C"/>
    <w:multiLevelType w:val="hybridMultilevel"/>
    <w:tmpl w:val="3ED4AE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5B8"/>
    <w:rsid w:val="00091382"/>
    <w:rsid w:val="000A07DA"/>
    <w:rsid w:val="000A2BFA"/>
    <w:rsid w:val="000B0619"/>
    <w:rsid w:val="000B61CA"/>
    <w:rsid w:val="000F7610"/>
    <w:rsid w:val="00114ED7"/>
    <w:rsid w:val="00140B0E"/>
    <w:rsid w:val="001A3C9A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042E"/>
    <w:rsid w:val="002C2CDD"/>
    <w:rsid w:val="002D45C6"/>
    <w:rsid w:val="002F03FA"/>
    <w:rsid w:val="00313E86"/>
    <w:rsid w:val="00333CD3"/>
    <w:rsid w:val="00340365"/>
    <w:rsid w:val="00342B64"/>
    <w:rsid w:val="00364079"/>
    <w:rsid w:val="00382A5E"/>
    <w:rsid w:val="003A2B97"/>
    <w:rsid w:val="003C5528"/>
    <w:rsid w:val="003D03E5"/>
    <w:rsid w:val="003D7378"/>
    <w:rsid w:val="004077FB"/>
    <w:rsid w:val="004244FF"/>
    <w:rsid w:val="00424DD9"/>
    <w:rsid w:val="0046104A"/>
    <w:rsid w:val="004717C5"/>
    <w:rsid w:val="004A24CC"/>
    <w:rsid w:val="00523479"/>
    <w:rsid w:val="00543DB7"/>
    <w:rsid w:val="005729B0"/>
    <w:rsid w:val="00641630"/>
    <w:rsid w:val="00684488"/>
    <w:rsid w:val="00690042"/>
    <w:rsid w:val="006931B9"/>
    <w:rsid w:val="006A3CE7"/>
    <w:rsid w:val="006A75B8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0400E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41CAC"/>
    <w:rsid w:val="00985D58"/>
    <w:rsid w:val="009953DF"/>
    <w:rsid w:val="009968E2"/>
    <w:rsid w:val="009B1852"/>
    <w:rsid w:val="009B3C40"/>
    <w:rsid w:val="00A42540"/>
    <w:rsid w:val="00A50939"/>
    <w:rsid w:val="00A83413"/>
    <w:rsid w:val="00AA6A40"/>
    <w:rsid w:val="00AA75F6"/>
    <w:rsid w:val="00AD00FD"/>
    <w:rsid w:val="00AF0A8E"/>
    <w:rsid w:val="00B32F02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CF7BCC"/>
    <w:rsid w:val="00D04109"/>
    <w:rsid w:val="00D625EC"/>
    <w:rsid w:val="00D95D3C"/>
    <w:rsid w:val="00D97A41"/>
    <w:rsid w:val="00DD3CF6"/>
    <w:rsid w:val="00DD6416"/>
    <w:rsid w:val="00DF4E0A"/>
    <w:rsid w:val="00E02DCD"/>
    <w:rsid w:val="00E109D6"/>
    <w:rsid w:val="00E12C60"/>
    <w:rsid w:val="00E22E87"/>
    <w:rsid w:val="00E475EB"/>
    <w:rsid w:val="00E57630"/>
    <w:rsid w:val="00E6478E"/>
    <w:rsid w:val="00E86C2B"/>
    <w:rsid w:val="00EB2D52"/>
    <w:rsid w:val="00ED4052"/>
    <w:rsid w:val="00EF7CC9"/>
    <w:rsid w:val="00F207C0"/>
    <w:rsid w:val="00F20AE5"/>
    <w:rsid w:val="00F47E97"/>
    <w:rsid w:val="00F645C7"/>
    <w:rsid w:val="00F72517"/>
    <w:rsid w:val="00F82F21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customStyle="1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customStyle="1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customStyle="1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customStyle="1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E08AF2335548B6B39821DF42FBA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F975A-321A-42CE-ABB5-B5D0DEBE1A67}"/>
      </w:docPartPr>
      <w:docPartBody>
        <w:p w:rsidR="00F146EC" w:rsidRDefault="006E2F62">
          <w:pPr>
            <w:pStyle w:val="D4E08AF2335548B6B39821DF42FBAFFD"/>
          </w:pPr>
          <w:r w:rsidRPr="00906BEE">
            <w:t>YN</w:t>
          </w:r>
        </w:p>
      </w:docPartBody>
    </w:docPart>
    <w:docPart>
      <w:docPartPr>
        <w:name w:val="394B13EAEFE24080906AA960EA0FB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4C09E-5195-45F3-8C31-0ABA7776F5E2}"/>
      </w:docPartPr>
      <w:docPartBody>
        <w:p w:rsidR="00F146EC" w:rsidRDefault="006E2F62">
          <w:pPr>
            <w:pStyle w:val="394B13EAEFE24080906AA960EA0FB4C9"/>
          </w:pPr>
          <w:r w:rsidRPr="00906BEE">
            <w:t>Objective</w:t>
          </w:r>
        </w:p>
      </w:docPartBody>
    </w:docPart>
    <w:docPart>
      <w:docPartPr>
        <w:name w:val="F756C076498C478BA1AEF97C92A06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6B11F-CFBB-4E37-8F5E-699DFC74419C}"/>
      </w:docPartPr>
      <w:docPartBody>
        <w:p w:rsidR="00F146EC" w:rsidRDefault="006E2F62">
          <w:pPr>
            <w:pStyle w:val="F756C076498C478BA1AEF97C92A06F08"/>
          </w:pPr>
          <w:r w:rsidRPr="00906BEE">
            <w:t>Skills</w:t>
          </w:r>
        </w:p>
      </w:docPartBody>
    </w:docPart>
    <w:docPart>
      <w:docPartPr>
        <w:name w:val="E613A19101C0443E99221FD7DAC37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8A37B-40AA-43E4-83C5-E47A3A641CAD}"/>
      </w:docPartPr>
      <w:docPartBody>
        <w:p w:rsidR="00F146EC" w:rsidRDefault="006E2F62">
          <w:pPr>
            <w:pStyle w:val="E613A19101C0443E99221FD7DAC37AD9"/>
          </w:pPr>
          <w:r>
            <w:t>Your name</w:t>
          </w:r>
        </w:p>
      </w:docPartBody>
    </w:docPart>
    <w:docPart>
      <w:docPartPr>
        <w:name w:val="DE858C33BB514BA482918A3C104F9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1715-AB06-45BC-823D-8217E022B7E6}"/>
      </w:docPartPr>
      <w:docPartBody>
        <w:p w:rsidR="00F146EC" w:rsidRDefault="006E2F62">
          <w:pPr>
            <w:pStyle w:val="DE858C33BB514BA482918A3C104F9B7B"/>
          </w:pPr>
          <w:r w:rsidRPr="00906BEE">
            <w:t>Experience</w:t>
          </w:r>
        </w:p>
      </w:docPartBody>
    </w:docPart>
    <w:docPart>
      <w:docPartPr>
        <w:name w:val="97D0D0CC74CB4060B6CB6C000AAF4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AD7BB-5816-48A6-B716-281CD5C3A9C3}"/>
      </w:docPartPr>
      <w:docPartBody>
        <w:p w:rsidR="00F146EC" w:rsidRDefault="006E2F62">
          <w:pPr>
            <w:pStyle w:val="97D0D0CC74CB4060B6CB6C000AAF4279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Sitka Sma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F62"/>
    <w:rsid w:val="003A12F6"/>
    <w:rsid w:val="003D441C"/>
    <w:rsid w:val="003D6009"/>
    <w:rsid w:val="00551E25"/>
    <w:rsid w:val="006E2F62"/>
    <w:rsid w:val="006F167A"/>
    <w:rsid w:val="00B50B7B"/>
    <w:rsid w:val="00BA66DF"/>
    <w:rsid w:val="00C65A79"/>
    <w:rsid w:val="00F1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E08AF2335548B6B39821DF42FBAFFD">
    <w:name w:val="D4E08AF2335548B6B39821DF42FBAFFD"/>
  </w:style>
  <w:style w:type="paragraph" w:customStyle="1" w:styleId="394B13EAEFE24080906AA960EA0FB4C9">
    <w:name w:val="394B13EAEFE24080906AA960EA0FB4C9"/>
  </w:style>
  <w:style w:type="paragraph" w:customStyle="1" w:styleId="EBC863DD3A5E42C59D2406F4E4D09994">
    <w:name w:val="EBC863DD3A5E42C59D2406F4E4D09994"/>
  </w:style>
  <w:style w:type="paragraph" w:customStyle="1" w:styleId="F756C076498C478BA1AEF97C92A06F08">
    <w:name w:val="F756C076498C478BA1AEF97C92A06F08"/>
  </w:style>
  <w:style w:type="paragraph" w:customStyle="1" w:styleId="2576FACF532A4754A05E9FC160BC38BF">
    <w:name w:val="2576FACF532A4754A05E9FC160BC38BF"/>
  </w:style>
  <w:style w:type="paragraph" w:customStyle="1" w:styleId="E613A19101C0443E99221FD7DAC37AD9">
    <w:name w:val="E613A19101C0443E99221FD7DAC37AD9"/>
  </w:style>
  <w:style w:type="paragraph" w:customStyle="1" w:styleId="D09C0CD762BC41449170A1FF539D12EB">
    <w:name w:val="D09C0CD762BC41449170A1FF539D12EB"/>
  </w:style>
  <w:style w:type="paragraph" w:customStyle="1" w:styleId="E29D12B1E2304619B317AC3424C5AF3B">
    <w:name w:val="E29D12B1E2304619B317AC3424C5AF3B"/>
  </w:style>
  <w:style w:type="paragraph" w:customStyle="1" w:styleId="DE858C33BB514BA482918A3C104F9B7B">
    <w:name w:val="DE858C33BB514BA482918A3C104F9B7B"/>
  </w:style>
  <w:style w:type="paragraph" w:customStyle="1" w:styleId="C46F18E852FF433D844171415ABC77D0">
    <w:name w:val="C46F18E852FF433D844171415ABC77D0"/>
  </w:style>
  <w:style w:type="paragraph" w:customStyle="1" w:styleId="3B70F1895D4D47C7AFCB0F5DC246A94C">
    <w:name w:val="3B70F1895D4D47C7AFCB0F5DC246A94C"/>
  </w:style>
  <w:style w:type="paragraph" w:customStyle="1" w:styleId="7239F6D94F7A4ECAA43ACBA6167F7D75">
    <w:name w:val="7239F6D94F7A4ECAA43ACBA6167F7D75"/>
  </w:style>
  <w:style w:type="paragraph" w:customStyle="1" w:styleId="5BE2237EF6674EDBA8CB9697A46F4A14">
    <w:name w:val="5BE2237EF6674EDBA8CB9697A46F4A14"/>
  </w:style>
  <w:style w:type="paragraph" w:customStyle="1" w:styleId="2F8FE5D082F94559B5267F85BF6229B6">
    <w:name w:val="2F8FE5D082F94559B5267F85BF6229B6"/>
  </w:style>
  <w:style w:type="paragraph" w:customStyle="1" w:styleId="2418AF07346D467F9C99CE7B0DE8EAB0">
    <w:name w:val="2418AF07346D467F9C99CE7B0DE8EAB0"/>
  </w:style>
  <w:style w:type="paragraph" w:customStyle="1" w:styleId="75CB16BEC98F4D1780EDC1BF4007DBFA">
    <w:name w:val="75CB16BEC98F4D1780EDC1BF4007DBFA"/>
  </w:style>
  <w:style w:type="paragraph" w:customStyle="1" w:styleId="1A478C1EC04A48439482899E65028380">
    <w:name w:val="1A478C1EC04A48439482899E65028380"/>
  </w:style>
  <w:style w:type="paragraph" w:customStyle="1" w:styleId="EA9E7C17F0734CF5AA51A64A0C00A9C6">
    <w:name w:val="EA9E7C17F0734CF5AA51A64A0C00A9C6"/>
  </w:style>
  <w:style w:type="paragraph" w:customStyle="1" w:styleId="3E681EDBEBCC47D0B945E1E3478E9B0E">
    <w:name w:val="3E681EDBEBCC47D0B945E1E3478E9B0E"/>
  </w:style>
  <w:style w:type="paragraph" w:customStyle="1" w:styleId="97D0D0CC74CB4060B6CB6C000AAF4279">
    <w:name w:val="97D0D0CC74CB4060B6CB6C000AAF4279"/>
  </w:style>
  <w:style w:type="paragraph" w:customStyle="1" w:styleId="FCB823CAC4604F87AF1A988FFD2F75CB">
    <w:name w:val="FCB823CAC4604F87AF1A988FFD2F75CB"/>
  </w:style>
  <w:style w:type="paragraph" w:customStyle="1" w:styleId="90C40573D6424200A78E38E2EC6319F6">
    <w:name w:val="90C40573D6424200A78E38E2EC6319F6"/>
  </w:style>
  <w:style w:type="paragraph" w:customStyle="1" w:styleId="C545DCB8A1564545A3B2F6B5E61A3688">
    <w:name w:val="C545DCB8A1564545A3B2F6B5E61A3688"/>
  </w:style>
  <w:style w:type="paragraph" w:customStyle="1" w:styleId="9647985F0561420D810EB1DA45217064">
    <w:name w:val="9647985F0561420D810EB1DA45217064"/>
  </w:style>
  <w:style w:type="paragraph" w:customStyle="1" w:styleId="B62C346CE7D94927A97054224F5A631C">
    <w:name w:val="B62C346CE7D94927A97054224F5A631C"/>
  </w:style>
  <w:style w:type="paragraph" w:customStyle="1" w:styleId="A54A21F80F7649908DE1DA733E29A34A">
    <w:name w:val="A54A21F80F7649908DE1DA733E29A34A"/>
  </w:style>
  <w:style w:type="paragraph" w:customStyle="1" w:styleId="9E0788E2FE904569BC347B29F0C0913C">
    <w:name w:val="9E0788E2FE904569BC347B29F0C0913C"/>
  </w:style>
  <w:style w:type="paragraph" w:customStyle="1" w:styleId="C4389C48A397450D8DF00DFCB01518CE">
    <w:name w:val="C4389C48A397450D8DF00DFCB01518CE"/>
  </w:style>
  <w:style w:type="paragraph" w:customStyle="1" w:styleId="0FB30AD90467443EA2CE1D8A00CFCBCF">
    <w:name w:val="0FB30AD90467443EA2CE1D8A00CFCBCF"/>
  </w:style>
  <w:style w:type="paragraph" w:customStyle="1" w:styleId="22373ABB0877491E813B26AE7CCF8ED9">
    <w:name w:val="22373ABB0877491E813B26AE7CCF8ED9"/>
  </w:style>
  <w:style w:type="paragraph" w:customStyle="1" w:styleId="DFBAE6AF4414448598FE44BFAFD1F18D">
    <w:name w:val="DFBAE6AF4414448598FE44BFAFD1F18D"/>
    <w:rsid w:val="00B50B7B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E08AF2335548B6B39821DF42FBAFFD">
    <w:name w:val="D4E08AF2335548B6B39821DF42FBAFFD"/>
  </w:style>
  <w:style w:type="paragraph" w:customStyle="1" w:styleId="394B13EAEFE24080906AA960EA0FB4C9">
    <w:name w:val="394B13EAEFE24080906AA960EA0FB4C9"/>
  </w:style>
  <w:style w:type="paragraph" w:customStyle="1" w:styleId="EBC863DD3A5E42C59D2406F4E4D09994">
    <w:name w:val="EBC863DD3A5E42C59D2406F4E4D09994"/>
  </w:style>
  <w:style w:type="paragraph" w:customStyle="1" w:styleId="F756C076498C478BA1AEF97C92A06F08">
    <w:name w:val="F756C076498C478BA1AEF97C92A06F08"/>
  </w:style>
  <w:style w:type="paragraph" w:customStyle="1" w:styleId="2576FACF532A4754A05E9FC160BC38BF">
    <w:name w:val="2576FACF532A4754A05E9FC160BC38BF"/>
  </w:style>
  <w:style w:type="paragraph" w:customStyle="1" w:styleId="E613A19101C0443E99221FD7DAC37AD9">
    <w:name w:val="E613A19101C0443E99221FD7DAC37AD9"/>
  </w:style>
  <w:style w:type="paragraph" w:customStyle="1" w:styleId="D09C0CD762BC41449170A1FF539D12EB">
    <w:name w:val="D09C0CD762BC41449170A1FF539D12EB"/>
  </w:style>
  <w:style w:type="paragraph" w:customStyle="1" w:styleId="E29D12B1E2304619B317AC3424C5AF3B">
    <w:name w:val="E29D12B1E2304619B317AC3424C5AF3B"/>
  </w:style>
  <w:style w:type="paragraph" w:customStyle="1" w:styleId="DE858C33BB514BA482918A3C104F9B7B">
    <w:name w:val="DE858C33BB514BA482918A3C104F9B7B"/>
  </w:style>
  <w:style w:type="paragraph" w:customStyle="1" w:styleId="C46F18E852FF433D844171415ABC77D0">
    <w:name w:val="C46F18E852FF433D844171415ABC77D0"/>
  </w:style>
  <w:style w:type="paragraph" w:customStyle="1" w:styleId="3B70F1895D4D47C7AFCB0F5DC246A94C">
    <w:name w:val="3B70F1895D4D47C7AFCB0F5DC246A94C"/>
  </w:style>
  <w:style w:type="paragraph" w:customStyle="1" w:styleId="7239F6D94F7A4ECAA43ACBA6167F7D75">
    <w:name w:val="7239F6D94F7A4ECAA43ACBA6167F7D75"/>
  </w:style>
  <w:style w:type="paragraph" w:customStyle="1" w:styleId="5BE2237EF6674EDBA8CB9697A46F4A14">
    <w:name w:val="5BE2237EF6674EDBA8CB9697A46F4A14"/>
  </w:style>
  <w:style w:type="paragraph" w:customStyle="1" w:styleId="2F8FE5D082F94559B5267F85BF6229B6">
    <w:name w:val="2F8FE5D082F94559B5267F85BF6229B6"/>
  </w:style>
  <w:style w:type="paragraph" w:customStyle="1" w:styleId="2418AF07346D467F9C99CE7B0DE8EAB0">
    <w:name w:val="2418AF07346D467F9C99CE7B0DE8EAB0"/>
  </w:style>
  <w:style w:type="paragraph" w:customStyle="1" w:styleId="75CB16BEC98F4D1780EDC1BF4007DBFA">
    <w:name w:val="75CB16BEC98F4D1780EDC1BF4007DBFA"/>
  </w:style>
  <w:style w:type="paragraph" w:customStyle="1" w:styleId="1A478C1EC04A48439482899E65028380">
    <w:name w:val="1A478C1EC04A48439482899E65028380"/>
  </w:style>
  <w:style w:type="paragraph" w:customStyle="1" w:styleId="EA9E7C17F0734CF5AA51A64A0C00A9C6">
    <w:name w:val="EA9E7C17F0734CF5AA51A64A0C00A9C6"/>
  </w:style>
  <w:style w:type="paragraph" w:customStyle="1" w:styleId="3E681EDBEBCC47D0B945E1E3478E9B0E">
    <w:name w:val="3E681EDBEBCC47D0B945E1E3478E9B0E"/>
  </w:style>
  <w:style w:type="paragraph" w:customStyle="1" w:styleId="97D0D0CC74CB4060B6CB6C000AAF4279">
    <w:name w:val="97D0D0CC74CB4060B6CB6C000AAF4279"/>
  </w:style>
  <w:style w:type="paragraph" w:customStyle="1" w:styleId="FCB823CAC4604F87AF1A988FFD2F75CB">
    <w:name w:val="FCB823CAC4604F87AF1A988FFD2F75CB"/>
  </w:style>
  <w:style w:type="paragraph" w:customStyle="1" w:styleId="90C40573D6424200A78E38E2EC6319F6">
    <w:name w:val="90C40573D6424200A78E38E2EC6319F6"/>
  </w:style>
  <w:style w:type="paragraph" w:customStyle="1" w:styleId="C545DCB8A1564545A3B2F6B5E61A3688">
    <w:name w:val="C545DCB8A1564545A3B2F6B5E61A3688"/>
  </w:style>
  <w:style w:type="paragraph" w:customStyle="1" w:styleId="9647985F0561420D810EB1DA45217064">
    <w:name w:val="9647985F0561420D810EB1DA45217064"/>
  </w:style>
  <w:style w:type="paragraph" w:customStyle="1" w:styleId="B62C346CE7D94927A97054224F5A631C">
    <w:name w:val="B62C346CE7D94927A97054224F5A631C"/>
  </w:style>
  <w:style w:type="paragraph" w:customStyle="1" w:styleId="A54A21F80F7649908DE1DA733E29A34A">
    <w:name w:val="A54A21F80F7649908DE1DA733E29A34A"/>
  </w:style>
  <w:style w:type="paragraph" w:customStyle="1" w:styleId="9E0788E2FE904569BC347B29F0C0913C">
    <w:name w:val="9E0788E2FE904569BC347B29F0C0913C"/>
  </w:style>
  <w:style w:type="paragraph" w:customStyle="1" w:styleId="C4389C48A397450D8DF00DFCB01518CE">
    <w:name w:val="C4389C48A397450D8DF00DFCB01518CE"/>
  </w:style>
  <w:style w:type="paragraph" w:customStyle="1" w:styleId="0FB30AD90467443EA2CE1D8A00CFCBCF">
    <w:name w:val="0FB30AD90467443EA2CE1D8A00CFCBCF"/>
  </w:style>
  <w:style w:type="paragraph" w:customStyle="1" w:styleId="22373ABB0877491E813B26AE7CCF8ED9">
    <w:name w:val="22373ABB0877491E813B26AE7CCF8ED9"/>
  </w:style>
  <w:style w:type="paragraph" w:customStyle="1" w:styleId="DFBAE6AF4414448598FE44BFAFD1F18D">
    <w:name w:val="DFBAE6AF4414448598FE44BFAFD1F18D"/>
    <w:rsid w:val="00B50B7B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Twitter.com/themahnoorkhann</CompanyAddress>
  <CompanyPhone/>
  <CompanyFax>https://www.linkedin.com/in/mahnoor-khan-0b3b7817a</CompanyFax>
  <CompanyEmail>mahnoorkhan282@hotmail.com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blogger/influencer</dc:subject>
  <dc:creator>HP</dc:creator>
  <dc:description>instagram.com/mahnoorkblog</dc:description>
  <cp:lastModifiedBy>HP</cp:lastModifiedBy>
  <cp:revision>4</cp:revision>
  <cp:lastPrinted>2018-12-13T11:18:00Z</cp:lastPrinted>
  <dcterms:created xsi:type="dcterms:W3CDTF">2019-07-20T13:36:00Z</dcterms:created>
  <dcterms:modified xsi:type="dcterms:W3CDTF">2019-07-20T13:39:00Z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